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F47AACD" w14:textId="77777777" w:rsidR="00880FBB" w:rsidRDefault="00880FBB" w:rsidP="00DB5FD7">
      <w:pPr>
        <w:tabs>
          <w:tab w:val="left" w:pos="5573"/>
        </w:tabs>
      </w:pPr>
    </w:p>
    <w:p w14:paraId="3B7052F7" w14:textId="77777777" w:rsidR="008A7DAD" w:rsidRDefault="008A7DAD" w:rsidP="00DB5FD7">
      <w:pPr>
        <w:tabs>
          <w:tab w:val="left" w:pos="5573"/>
        </w:tabs>
      </w:pPr>
    </w:p>
    <w:p w14:paraId="5F2B9510" w14:textId="77777777" w:rsidR="00DB5FD7" w:rsidRPr="001549DE" w:rsidRDefault="00861713" w:rsidP="00DB5FD7">
      <w:pPr>
        <w:pStyle w:val="CDBTitel"/>
        <w:rPr>
          <w:color w:val="FF0000"/>
        </w:rPr>
      </w:pPr>
      <w:r w:rsidRPr="001549DE">
        <w:rPr>
          <w:color w:val="FF0000"/>
        </w:rPr>
        <w:fldChar w:fldCharType="begin"/>
      </w:r>
      <w:r w:rsidRPr="001549DE">
        <w:rPr>
          <w:color w:val="FF0000"/>
        </w:rPr>
        <w:instrText xml:space="preserve"> TITLE   \* MERGEFORMAT </w:instrText>
      </w:r>
      <w:r w:rsidRPr="001549DE">
        <w:rPr>
          <w:color w:val="FF0000"/>
        </w:rPr>
        <w:fldChar w:fldCharType="end"/>
      </w:r>
      <w:r w:rsidR="00DB5FD7" w:rsidRPr="001549DE">
        <w:rPr>
          <w:color w:val="FF0000"/>
        </w:rPr>
        <w:t xml:space="preserve"> </w:t>
      </w:r>
      <w:r w:rsidRPr="001549DE">
        <w:rPr>
          <w:color w:val="FF0000"/>
        </w:rPr>
        <w:t xml:space="preserve">IPA Dokumentation </w:t>
      </w:r>
      <w:r w:rsidR="00661801" w:rsidRPr="001549DE">
        <w:rPr>
          <w:color w:val="FF0000"/>
        </w:rPr>
        <w:t>2014</w:t>
      </w:r>
    </w:p>
    <w:p w14:paraId="26025DA8" w14:textId="77777777" w:rsidR="00DB5FD7" w:rsidRPr="00E10423" w:rsidRDefault="00DB5FD7" w:rsidP="0058377E">
      <w:pPr>
        <w:pStyle w:val="IPA-Tabellentitel"/>
      </w:pPr>
    </w:p>
    <w:tbl>
      <w:tblPr>
        <w:tblW w:w="9108" w:type="dxa"/>
        <w:tblLook w:val="01E0" w:firstRow="1" w:lastRow="1" w:firstColumn="1" w:lastColumn="1" w:noHBand="0" w:noVBand="0"/>
      </w:tblPr>
      <w:tblGrid>
        <w:gridCol w:w="3032"/>
        <w:gridCol w:w="2025"/>
        <w:gridCol w:w="2025"/>
        <w:gridCol w:w="2026"/>
      </w:tblGrid>
      <w:tr w:rsidR="00DB5FD7" w:rsidRPr="00E10423" w14:paraId="69740EC0" w14:textId="77777777" w:rsidTr="000B569E">
        <w:tc>
          <w:tcPr>
            <w:tcW w:w="3032" w:type="dxa"/>
          </w:tcPr>
          <w:p w14:paraId="43CFBD83" w14:textId="77777777" w:rsidR="00DB5FD7" w:rsidRPr="00E10423" w:rsidRDefault="00DB5FD7" w:rsidP="000B569E">
            <w:pPr>
              <w:pStyle w:val="IPA-Tabellentitel"/>
              <w:rPr>
                <w:sz w:val="22"/>
                <w:szCs w:val="22"/>
              </w:rPr>
            </w:pPr>
            <w:r w:rsidRPr="00E10423">
              <w:rPr>
                <w:sz w:val="22"/>
                <w:szCs w:val="22"/>
              </w:rPr>
              <w:t>Kunde</w:t>
            </w:r>
          </w:p>
        </w:tc>
        <w:tc>
          <w:tcPr>
            <w:tcW w:w="6076" w:type="dxa"/>
            <w:gridSpan w:val="3"/>
          </w:tcPr>
          <w:p w14:paraId="13A62F5F" w14:textId="77777777" w:rsidR="00DB5FD7" w:rsidRPr="001549DE" w:rsidRDefault="001549DE" w:rsidP="0058377E">
            <w:pPr>
              <w:pStyle w:val="IPA-Hinweistexte"/>
            </w:pPr>
            <w:r w:rsidRPr="001549DE">
              <w:rPr>
                <w:i w:val="0"/>
                <w:vanish w:val="0"/>
                <w:color w:val="auto"/>
              </w:rPr>
              <w:t>4teamworkAG</w:t>
            </w:r>
          </w:p>
        </w:tc>
      </w:tr>
      <w:tr w:rsidR="00DB5FD7" w:rsidRPr="00E10423" w14:paraId="601B2260" w14:textId="77777777" w:rsidTr="000B569E">
        <w:tc>
          <w:tcPr>
            <w:tcW w:w="3032" w:type="dxa"/>
          </w:tcPr>
          <w:p w14:paraId="2466C148" w14:textId="77777777" w:rsidR="00DB5FD7" w:rsidRPr="00E10423" w:rsidRDefault="00DB5FD7" w:rsidP="000B569E">
            <w:pPr>
              <w:pStyle w:val="IPA-Tabellentitel"/>
              <w:rPr>
                <w:sz w:val="22"/>
                <w:szCs w:val="22"/>
              </w:rPr>
            </w:pPr>
            <w:r w:rsidRPr="00E10423">
              <w:rPr>
                <w:sz w:val="22"/>
                <w:szCs w:val="22"/>
              </w:rPr>
              <w:t>Projektname</w:t>
            </w:r>
          </w:p>
        </w:tc>
        <w:tc>
          <w:tcPr>
            <w:tcW w:w="6076" w:type="dxa"/>
            <w:gridSpan w:val="3"/>
          </w:tcPr>
          <w:p w14:paraId="15119F5B" w14:textId="77777777" w:rsidR="00DB5FD7" w:rsidRPr="001549DE" w:rsidRDefault="001549DE" w:rsidP="0058377E">
            <w:pPr>
              <w:pStyle w:val="IPA-Hinweistexte"/>
            </w:pPr>
            <w:r w:rsidRPr="001549DE">
              <w:rPr>
                <w:i w:val="0"/>
                <w:vanish w:val="0"/>
                <w:color w:val="auto"/>
              </w:rPr>
              <w:t>Automatische Installation von Demo-Webplattformen</w:t>
            </w:r>
          </w:p>
        </w:tc>
      </w:tr>
      <w:tr w:rsidR="00DB5FD7" w:rsidRPr="00E10423" w14:paraId="5FBFBB33" w14:textId="77777777" w:rsidTr="000B569E">
        <w:tc>
          <w:tcPr>
            <w:tcW w:w="3032" w:type="dxa"/>
          </w:tcPr>
          <w:p w14:paraId="0C029F2F" w14:textId="77777777" w:rsidR="00DB5FD7" w:rsidRPr="00E10423" w:rsidRDefault="00DB5FD7" w:rsidP="000B569E">
            <w:pPr>
              <w:pStyle w:val="IPA-Tabellentitel"/>
              <w:rPr>
                <w:sz w:val="22"/>
                <w:szCs w:val="22"/>
              </w:rPr>
            </w:pPr>
            <w:r w:rsidRPr="00E10423">
              <w:rPr>
                <w:sz w:val="22"/>
                <w:szCs w:val="22"/>
              </w:rPr>
              <w:t>Projektnummer</w:t>
            </w:r>
          </w:p>
        </w:tc>
        <w:tc>
          <w:tcPr>
            <w:tcW w:w="6076" w:type="dxa"/>
            <w:gridSpan w:val="3"/>
          </w:tcPr>
          <w:p w14:paraId="5BA18D8A" w14:textId="77777777" w:rsidR="00DB5FD7" w:rsidRPr="001549DE" w:rsidRDefault="001549DE" w:rsidP="0058377E">
            <w:pPr>
              <w:pStyle w:val="IPA-Hinweistexte"/>
              <w:rPr>
                <w:color w:val="FF0000"/>
              </w:rPr>
            </w:pPr>
            <w:r w:rsidRPr="001549DE">
              <w:rPr>
                <w:i w:val="0"/>
                <w:vanish w:val="0"/>
                <w:color w:val="FF0000"/>
              </w:rPr>
              <w:t>1</w:t>
            </w:r>
          </w:p>
        </w:tc>
      </w:tr>
      <w:tr w:rsidR="00DB5FD7" w:rsidRPr="00E10423" w14:paraId="3EF568DA" w14:textId="77777777" w:rsidTr="000B569E">
        <w:tc>
          <w:tcPr>
            <w:tcW w:w="3032" w:type="dxa"/>
          </w:tcPr>
          <w:p w14:paraId="597D8C16" w14:textId="77777777" w:rsidR="00DB5FD7" w:rsidRPr="00E10423" w:rsidRDefault="00DB5FD7" w:rsidP="000B569E">
            <w:pPr>
              <w:pStyle w:val="IPA-Tabellentitel"/>
              <w:rPr>
                <w:sz w:val="22"/>
                <w:szCs w:val="22"/>
              </w:rPr>
            </w:pPr>
            <w:r w:rsidRPr="00E10423">
              <w:rPr>
                <w:sz w:val="22"/>
                <w:szCs w:val="22"/>
              </w:rPr>
              <w:t>Autor</w:t>
            </w:r>
          </w:p>
        </w:tc>
        <w:tc>
          <w:tcPr>
            <w:tcW w:w="6076" w:type="dxa"/>
            <w:gridSpan w:val="3"/>
          </w:tcPr>
          <w:p w14:paraId="40740BCC" w14:textId="77777777" w:rsidR="00DB5FD7" w:rsidRPr="001549DE" w:rsidRDefault="001549DE" w:rsidP="000B569E">
            <w:pPr>
              <w:pStyle w:val="IPA-Tabelle"/>
              <w:rPr>
                <w:sz w:val="22"/>
                <w:szCs w:val="22"/>
              </w:rPr>
            </w:pPr>
            <w:r w:rsidRPr="001549DE">
              <w:rPr>
                <w:sz w:val="22"/>
                <w:szCs w:val="22"/>
              </w:rPr>
              <w:t xml:space="preserve">Michel </w:t>
            </w:r>
            <w:proofErr w:type="spellStart"/>
            <w:r w:rsidRPr="001549DE">
              <w:rPr>
                <w:sz w:val="22"/>
                <w:szCs w:val="22"/>
              </w:rPr>
              <w:t>Weingart</w:t>
            </w:r>
            <w:proofErr w:type="spellEnd"/>
          </w:p>
        </w:tc>
      </w:tr>
      <w:tr w:rsidR="00DB5FD7" w:rsidRPr="00E10423" w14:paraId="7A7664AA" w14:textId="77777777" w:rsidTr="000B569E">
        <w:tc>
          <w:tcPr>
            <w:tcW w:w="3032" w:type="dxa"/>
          </w:tcPr>
          <w:p w14:paraId="67C44191" w14:textId="77777777" w:rsidR="00DB5FD7" w:rsidRPr="00E10423" w:rsidRDefault="00DB5FD7" w:rsidP="000B569E">
            <w:pPr>
              <w:pStyle w:val="IPA-Tabellentitel"/>
              <w:rPr>
                <w:sz w:val="22"/>
                <w:szCs w:val="22"/>
              </w:rPr>
            </w:pPr>
            <w:r w:rsidRPr="00E10423">
              <w:rPr>
                <w:sz w:val="22"/>
                <w:szCs w:val="22"/>
              </w:rPr>
              <w:t>Ausgabedatum</w:t>
            </w:r>
          </w:p>
        </w:tc>
        <w:tc>
          <w:tcPr>
            <w:tcW w:w="6076" w:type="dxa"/>
            <w:gridSpan w:val="3"/>
          </w:tcPr>
          <w:p w14:paraId="6F1457BA" w14:textId="77777777" w:rsidR="00DB5FD7" w:rsidRPr="001549DE" w:rsidRDefault="001549DE" w:rsidP="001549DE">
            <w:pPr>
              <w:pStyle w:val="IPA-Tabelle"/>
              <w:rPr>
                <w:color w:val="FF0000"/>
                <w:sz w:val="22"/>
                <w:szCs w:val="22"/>
              </w:rPr>
            </w:pPr>
            <w:r w:rsidRPr="001549DE">
              <w:rPr>
                <w:color w:val="FF0000"/>
                <w:sz w:val="22"/>
                <w:szCs w:val="22"/>
              </w:rPr>
              <w:t>XXXXX</w:t>
            </w:r>
          </w:p>
        </w:tc>
      </w:tr>
      <w:tr w:rsidR="00DB5FD7" w:rsidRPr="0058377E" w14:paraId="5D227062" w14:textId="77777777" w:rsidTr="000B569E">
        <w:tc>
          <w:tcPr>
            <w:tcW w:w="3032" w:type="dxa"/>
          </w:tcPr>
          <w:p w14:paraId="2B00D5C1" w14:textId="77777777" w:rsidR="00DB5FD7" w:rsidRPr="001E3A12" w:rsidRDefault="00DB5FD7" w:rsidP="000B569E">
            <w:pPr>
              <w:pStyle w:val="IPA-Tabellentitel"/>
              <w:rPr>
                <w:sz w:val="22"/>
                <w:szCs w:val="22"/>
              </w:rPr>
            </w:pPr>
            <w:r w:rsidRPr="001E3A12">
              <w:rPr>
                <w:sz w:val="22"/>
                <w:szCs w:val="22"/>
              </w:rPr>
              <w:t>Version</w:t>
            </w:r>
          </w:p>
        </w:tc>
        <w:tc>
          <w:tcPr>
            <w:tcW w:w="6076" w:type="dxa"/>
            <w:gridSpan w:val="3"/>
          </w:tcPr>
          <w:p w14:paraId="5A151AAA" w14:textId="33766691" w:rsidR="001549DE" w:rsidRPr="001549DE" w:rsidRDefault="001549DE" w:rsidP="0058377E">
            <w:pPr>
              <w:pStyle w:val="IPA-Hinweistexte"/>
              <w:rPr>
                <w:i w:val="0"/>
                <w:vanish w:val="0"/>
                <w:color w:val="auto"/>
              </w:rPr>
            </w:pPr>
            <w:r w:rsidRPr="001549DE">
              <w:rPr>
                <w:i w:val="0"/>
                <w:vanish w:val="0"/>
                <w:color w:val="auto"/>
              </w:rPr>
              <w:t>V</w:t>
            </w:r>
            <w:r w:rsidR="00DB5FD7" w:rsidRPr="001549DE">
              <w:rPr>
                <w:i w:val="0"/>
                <w:vanish w:val="0"/>
                <w:color w:val="auto"/>
              </w:rPr>
              <w:t xml:space="preserve"> 0.2</w:t>
            </w:r>
          </w:p>
          <w:p w14:paraId="76ACC585" w14:textId="77777777" w:rsidR="008A7DAD" w:rsidRPr="001549DE" w:rsidRDefault="008A7DAD" w:rsidP="001549DE">
            <w:pPr>
              <w:pStyle w:val="IPA-Hinweistexte"/>
            </w:pPr>
          </w:p>
        </w:tc>
      </w:tr>
      <w:tr w:rsidR="00DB5FD7" w:rsidRPr="00E10423" w14:paraId="4347BB67" w14:textId="77777777" w:rsidTr="000B569E">
        <w:tc>
          <w:tcPr>
            <w:tcW w:w="3032" w:type="dxa"/>
          </w:tcPr>
          <w:p w14:paraId="0D3E3D31" w14:textId="77777777" w:rsidR="00DB5FD7" w:rsidRPr="00E10423" w:rsidRDefault="00DB5FD7" w:rsidP="000B569E">
            <w:pPr>
              <w:pStyle w:val="IPA-Tabellentitel"/>
              <w:rPr>
                <w:sz w:val="22"/>
                <w:szCs w:val="22"/>
              </w:rPr>
            </w:pPr>
            <w:r w:rsidRPr="00E10423">
              <w:rPr>
                <w:sz w:val="22"/>
                <w:szCs w:val="22"/>
              </w:rPr>
              <w:t>Status</w:t>
            </w:r>
          </w:p>
        </w:tc>
        <w:tc>
          <w:tcPr>
            <w:tcW w:w="2025" w:type="dxa"/>
          </w:tcPr>
          <w:p w14:paraId="27BE2F42" w14:textId="77777777" w:rsidR="00DB5FD7" w:rsidRPr="00E10423" w:rsidRDefault="00DB5FD7" w:rsidP="000B569E">
            <w:pPr>
              <w:pStyle w:val="IPA-Tabelle"/>
              <w:rPr>
                <w:sz w:val="22"/>
                <w:szCs w:val="22"/>
              </w:rPr>
            </w:pPr>
            <w:r w:rsidRPr="00E10423">
              <w:rPr>
                <w:sz w:val="22"/>
                <w:szCs w:val="22"/>
              </w:rPr>
              <w:t>In Arbeit</w:t>
            </w:r>
          </w:p>
        </w:tc>
        <w:tc>
          <w:tcPr>
            <w:tcW w:w="2025" w:type="dxa"/>
          </w:tcPr>
          <w:p w14:paraId="4627C221" w14:textId="77777777" w:rsidR="00DB5FD7" w:rsidRPr="00E10423" w:rsidRDefault="00DB5FD7" w:rsidP="000B569E">
            <w:pPr>
              <w:pStyle w:val="IPA-Tabelle"/>
              <w:rPr>
                <w:sz w:val="22"/>
                <w:szCs w:val="22"/>
              </w:rPr>
            </w:pPr>
            <w:r w:rsidRPr="00E10423">
              <w:rPr>
                <w:sz w:val="22"/>
                <w:szCs w:val="22"/>
              </w:rPr>
              <w:t>In Prüfung</w:t>
            </w:r>
          </w:p>
        </w:tc>
        <w:tc>
          <w:tcPr>
            <w:tcW w:w="2026" w:type="dxa"/>
          </w:tcPr>
          <w:p w14:paraId="7E4F4CF1" w14:textId="77777777" w:rsidR="00DB5FD7" w:rsidRPr="00E10423" w:rsidRDefault="00DB5FD7" w:rsidP="000B569E">
            <w:pPr>
              <w:pStyle w:val="IPA-Tabelle"/>
              <w:rPr>
                <w:sz w:val="22"/>
                <w:szCs w:val="22"/>
              </w:rPr>
            </w:pPr>
            <w:r w:rsidRPr="00E10423">
              <w:rPr>
                <w:sz w:val="22"/>
                <w:szCs w:val="22"/>
              </w:rPr>
              <w:t>Genehmigt, zur Nutzung</w:t>
            </w:r>
          </w:p>
        </w:tc>
      </w:tr>
      <w:tr w:rsidR="00DB5FD7" w:rsidRPr="00E10423" w14:paraId="54C81FDC" w14:textId="77777777" w:rsidTr="000B569E">
        <w:tc>
          <w:tcPr>
            <w:tcW w:w="3032" w:type="dxa"/>
          </w:tcPr>
          <w:p w14:paraId="31ED3004" w14:textId="77777777" w:rsidR="00DB5FD7" w:rsidRPr="00E10423" w:rsidRDefault="00DB5FD7" w:rsidP="000B569E">
            <w:pPr>
              <w:pStyle w:val="IPA-Tabellentitel"/>
              <w:rPr>
                <w:sz w:val="22"/>
                <w:szCs w:val="22"/>
              </w:rPr>
            </w:pPr>
          </w:p>
        </w:tc>
        <w:tc>
          <w:tcPr>
            <w:tcW w:w="2025" w:type="dxa"/>
          </w:tcPr>
          <w:p w14:paraId="7357DBDF" w14:textId="77777777" w:rsidR="00DB5FD7" w:rsidRPr="00E10423" w:rsidRDefault="00DB5FD7" w:rsidP="000B569E">
            <w:pPr>
              <w:pStyle w:val="IPA-Tabelle"/>
              <w:rPr>
                <w:sz w:val="22"/>
                <w:szCs w:val="22"/>
              </w:rPr>
            </w:pPr>
            <w:r w:rsidRPr="00E10423">
              <w:rPr>
                <w:sz w:val="22"/>
                <w:szCs w:val="22"/>
              </w:rPr>
              <w:fldChar w:fldCharType="begin">
                <w:ffData>
                  <w:name w:val="Kontrollkästchen1"/>
                  <w:enabled/>
                  <w:calcOnExit w:val="0"/>
                  <w:checkBox>
                    <w:sizeAuto/>
                    <w:default w:val="1"/>
                  </w:checkBox>
                </w:ffData>
              </w:fldChar>
            </w:r>
            <w:bookmarkStart w:id="0" w:name="Kontrollkästchen1"/>
            <w:r w:rsidRPr="00E10423">
              <w:rPr>
                <w:sz w:val="22"/>
                <w:szCs w:val="22"/>
              </w:rPr>
              <w:instrText xml:space="preserve"> FORMCHECKBOX </w:instrText>
            </w:r>
            <w:r w:rsidRPr="00E10423">
              <w:rPr>
                <w:sz w:val="22"/>
                <w:szCs w:val="22"/>
              </w:rPr>
            </w:r>
            <w:r w:rsidRPr="00E10423">
              <w:rPr>
                <w:sz w:val="22"/>
                <w:szCs w:val="22"/>
              </w:rPr>
              <w:fldChar w:fldCharType="end"/>
            </w:r>
            <w:bookmarkEnd w:id="0"/>
          </w:p>
        </w:tc>
        <w:tc>
          <w:tcPr>
            <w:tcW w:w="2025" w:type="dxa"/>
            <w:tcBorders>
              <w:left w:val="nil"/>
            </w:tcBorders>
          </w:tcPr>
          <w:p w14:paraId="0C9AF2BA" w14:textId="77777777" w:rsidR="00DB5FD7" w:rsidRPr="00E10423" w:rsidRDefault="00DB5FD7" w:rsidP="000B569E">
            <w:pPr>
              <w:pStyle w:val="IPA-Tabelle"/>
              <w:rPr>
                <w:sz w:val="22"/>
                <w:szCs w:val="22"/>
              </w:rPr>
            </w:pPr>
            <w:r w:rsidRPr="00E10423">
              <w:rPr>
                <w:sz w:val="22"/>
                <w:szCs w:val="22"/>
              </w:rPr>
              <w:fldChar w:fldCharType="begin">
                <w:ffData>
                  <w:name w:val="Kontrollkästchen1"/>
                  <w:enabled/>
                  <w:calcOnExit w:val="0"/>
                  <w:checkBox>
                    <w:sizeAuto/>
                    <w:default w:val="0"/>
                  </w:checkBox>
                </w:ffData>
              </w:fldChar>
            </w:r>
            <w:r w:rsidRPr="00E10423">
              <w:rPr>
                <w:sz w:val="22"/>
                <w:szCs w:val="22"/>
              </w:rPr>
              <w:instrText xml:space="preserve"> FORMCHECKBOX </w:instrText>
            </w:r>
            <w:r w:rsidRPr="00E10423">
              <w:rPr>
                <w:sz w:val="22"/>
                <w:szCs w:val="22"/>
              </w:rPr>
            </w:r>
            <w:r w:rsidRPr="00E10423">
              <w:rPr>
                <w:sz w:val="22"/>
                <w:szCs w:val="22"/>
              </w:rPr>
              <w:fldChar w:fldCharType="end"/>
            </w:r>
          </w:p>
        </w:tc>
        <w:tc>
          <w:tcPr>
            <w:tcW w:w="2026" w:type="dxa"/>
          </w:tcPr>
          <w:p w14:paraId="2F5E6EA9" w14:textId="77777777" w:rsidR="00DB5FD7" w:rsidRPr="00E10423" w:rsidRDefault="00DB5FD7" w:rsidP="000B569E">
            <w:pPr>
              <w:pStyle w:val="IPA-Tabelle"/>
              <w:rPr>
                <w:sz w:val="22"/>
                <w:szCs w:val="22"/>
              </w:rPr>
            </w:pPr>
            <w:r w:rsidRPr="00E10423">
              <w:rPr>
                <w:sz w:val="22"/>
                <w:szCs w:val="22"/>
              </w:rPr>
              <w:fldChar w:fldCharType="begin">
                <w:ffData>
                  <w:name w:val="Kontrollkästchen1"/>
                  <w:enabled/>
                  <w:calcOnExit w:val="0"/>
                  <w:checkBox>
                    <w:sizeAuto/>
                    <w:default w:val="0"/>
                  </w:checkBox>
                </w:ffData>
              </w:fldChar>
            </w:r>
            <w:r w:rsidRPr="00E10423">
              <w:rPr>
                <w:sz w:val="22"/>
                <w:szCs w:val="22"/>
              </w:rPr>
              <w:instrText xml:space="preserve"> FORMCHECKBOX </w:instrText>
            </w:r>
            <w:r w:rsidRPr="00E10423">
              <w:rPr>
                <w:sz w:val="22"/>
                <w:szCs w:val="22"/>
              </w:rPr>
            </w:r>
            <w:r w:rsidRPr="00E10423">
              <w:rPr>
                <w:sz w:val="22"/>
                <w:szCs w:val="22"/>
              </w:rPr>
              <w:fldChar w:fldCharType="end"/>
            </w:r>
          </w:p>
        </w:tc>
      </w:tr>
    </w:tbl>
    <w:p w14:paraId="1C7B2C4A" w14:textId="77777777" w:rsidR="00DB5FD7" w:rsidRPr="00E10423" w:rsidRDefault="00DB5FD7" w:rsidP="00DB5FD7"/>
    <w:p w14:paraId="3C5EE5E7" w14:textId="77777777" w:rsidR="00DB5FD7" w:rsidRPr="00E10423" w:rsidRDefault="00DB5FD7" w:rsidP="00DB5FD7"/>
    <w:p w14:paraId="1FA6B2A6" w14:textId="77777777" w:rsidR="00DB5FD7" w:rsidRDefault="00DB5FD7" w:rsidP="00DB5FD7"/>
    <w:p w14:paraId="59205B14" w14:textId="77777777" w:rsidR="00DB5FD7" w:rsidRPr="00E10423" w:rsidRDefault="00DB5FD7" w:rsidP="00DB5FD7"/>
    <w:tbl>
      <w:tblPr>
        <w:tblW w:w="9070" w:type="dxa"/>
        <w:tblLayout w:type="fixed"/>
        <w:tblCellMar>
          <w:left w:w="70" w:type="dxa"/>
          <w:right w:w="70" w:type="dxa"/>
        </w:tblCellMar>
        <w:tblLook w:val="0000" w:firstRow="0" w:lastRow="0" w:firstColumn="0" w:lastColumn="0" w:noHBand="0" w:noVBand="0"/>
      </w:tblPr>
      <w:tblGrid>
        <w:gridCol w:w="2950"/>
        <w:gridCol w:w="6120"/>
      </w:tblGrid>
      <w:tr w:rsidR="00DB5FD7" w:rsidRPr="00E10423" w14:paraId="0B857228" w14:textId="77777777" w:rsidTr="004612C6">
        <w:trPr>
          <w:tblHeader/>
        </w:trPr>
        <w:tc>
          <w:tcPr>
            <w:tcW w:w="9070" w:type="dxa"/>
            <w:gridSpan w:val="2"/>
            <w:shd w:val="clear" w:color="auto" w:fill="DBE5F1" w:themeFill="accent1" w:themeFillTint="33"/>
          </w:tcPr>
          <w:p w14:paraId="4952E0C3" w14:textId="77777777" w:rsidR="00DB5FD7" w:rsidRPr="00E10423" w:rsidRDefault="00DB5FD7" w:rsidP="000B569E">
            <w:pPr>
              <w:pStyle w:val="IPA-Tabellentitel"/>
              <w:rPr>
                <w:sz w:val="22"/>
                <w:szCs w:val="22"/>
              </w:rPr>
            </w:pPr>
            <w:r w:rsidRPr="00E10423">
              <w:rPr>
                <w:sz w:val="22"/>
                <w:szCs w:val="22"/>
              </w:rPr>
              <w:t>Beteiligter Personenkreis</w:t>
            </w:r>
          </w:p>
        </w:tc>
      </w:tr>
      <w:tr w:rsidR="00DB5FD7" w:rsidRPr="00E10423" w14:paraId="67B43794" w14:textId="77777777" w:rsidTr="000B569E">
        <w:tc>
          <w:tcPr>
            <w:tcW w:w="2950" w:type="dxa"/>
            <w:tcBorders>
              <w:right w:val="single" w:sz="4" w:space="0" w:color="auto"/>
            </w:tcBorders>
          </w:tcPr>
          <w:p w14:paraId="19792FCA" w14:textId="77777777" w:rsidR="00DB5FD7" w:rsidRPr="00E10423" w:rsidRDefault="00DB5FD7" w:rsidP="000B569E">
            <w:pPr>
              <w:pStyle w:val="IPA-Tabelle"/>
              <w:rPr>
                <w:sz w:val="22"/>
                <w:szCs w:val="22"/>
              </w:rPr>
            </w:pPr>
            <w:r w:rsidRPr="00E10423">
              <w:rPr>
                <w:sz w:val="22"/>
                <w:szCs w:val="22"/>
              </w:rPr>
              <w:t>Benutzer, Anwender</w:t>
            </w:r>
          </w:p>
        </w:tc>
        <w:tc>
          <w:tcPr>
            <w:tcW w:w="6120" w:type="dxa"/>
            <w:tcBorders>
              <w:left w:val="single" w:sz="4" w:space="0" w:color="auto"/>
            </w:tcBorders>
          </w:tcPr>
          <w:p w14:paraId="592B2841" w14:textId="77777777" w:rsidR="00DB5FD7" w:rsidRPr="008A7DAD" w:rsidRDefault="001549DE" w:rsidP="000B569E">
            <w:pPr>
              <w:pStyle w:val="IPA-Tabelle"/>
              <w:rPr>
                <w:szCs w:val="22"/>
              </w:rPr>
            </w:pPr>
            <w:r w:rsidRPr="00AB46F5">
              <w:rPr>
                <w:color w:val="FF0000"/>
                <w:sz w:val="22"/>
                <w:szCs w:val="22"/>
              </w:rPr>
              <w:t xml:space="preserve">Michel </w:t>
            </w:r>
            <w:proofErr w:type="spellStart"/>
            <w:r w:rsidRPr="00AB46F5">
              <w:rPr>
                <w:color w:val="FF0000"/>
                <w:sz w:val="22"/>
                <w:szCs w:val="22"/>
              </w:rPr>
              <w:t>Weingart</w:t>
            </w:r>
            <w:proofErr w:type="spellEnd"/>
            <w:r w:rsidRPr="00AB46F5">
              <w:rPr>
                <w:color w:val="FF0000"/>
                <w:sz w:val="22"/>
                <w:szCs w:val="22"/>
              </w:rPr>
              <w:t>, IT Support</w:t>
            </w:r>
          </w:p>
        </w:tc>
      </w:tr>
      <w:tr w:rsidR="00DB5FD7" w:rsidRPr="00E10423" w14:paraId="17DD5A29" w14:textId="77777777" w:rsidTr="000B569E">
        <w:tc>
          <w:tcPr>
            <w:tcW w:w="2950" w:type="dxa"/>
            <w:tcBorders>
              <w:right w:val="single" w:sz="4" w:space="0" w:color="auto"/>
            </w:tcBorders>
          </w:tcPr>
          <w:p w14:paraId="07C50D2C" w14:textId="77777777" w:rsidR="00DB5FD7" w:rsidRPr="00E10423" w:rsidRDefault="00DB5FD7" w:rsidP="000B569E">
            <w:pPr>
              <w:pStyle w:val="IPA-Tabelle"/>
              <w:rPr>
                <w:sz w:val="22"/>
                <w:szCs w:val="22"/>
              </w:rPr>
            </w:pPr>
            <w:r w:rsidRPr="00E10423">
              <w:rPr>
                <w:sz w:val="22"/>
                <w:szCs w:val="22"/>
              </w:rPr>
              <w:t>Prüfung</w:t>
            </w:r>
          </w:p>
        </w:tc>
        <w:tc>
          <w:tcPr>
            <w:tcW w:w="6120" w:type="dxa"/>
            <w:tcBorders>
              <w:left w:val="single" w:sz="4" w:space="0" w:color="auto"/>
            </w:tcBorders>
          </w:tcPr>
          <w:p w14:paraId="2D9713BF" w14:textId="77777777" w:rsidR="00DB5FD7" w:rsidRPr="00E10423" w:rsidRDefault="001549DE" w:rsidP="000B569E">
            <w:pPr>
              <w:pStyle w:val="IPA-Tabelle"/>
              <w:rPr>
                <w:sz w:val="22"/>
                <w:szCs w:val="22"/>
              </w:rPr>
            </w:pPr>
            <w:r>
              <w:rPr>
                <w:sz w:val="22"/>
                <w:szCs w:val="22"/>
              </w:rPr>
              <w:t xml:space="preserve">Pascal </w:t>
            </w:r>
            <w:proofErr w:type="spellStart"/>
            <w:r>
              <w:rPr>
                <w:sz w:val="22"/>
                <w:szCs w:val="22"/>
              </w:rPr>
              <w:t>Habegger</w:t>
            </w:r>
            <w:proofErr w:type="spellEnd"/>
            <w:r>
              <w:rPr>
                <w:sz w:val="22"/>
                <w:szCs w:val="22"/>
              </w:rPr>
              <w:t>, Fachvorgesetzter</w:t>
            </w:r>
            <w:r w:rsidR="00DB5FD7">
              <w:rPr>
                <w:sz w:val="22"/>
                <w:szCs w:val="22"/>
              </w:rPr>
              <w:br/>
            </w:r>
            <w:r>
              <w:rPr>
                <w:sz w:val="22"/>
                <w:szCs w:val="22"/>
              </w:rPr>
              <w:t>Manuel J. Schaffner, Hauptexperte</w:t>
            </w:r>
            <w:r w:rsidR="00DB5FD7">
              <w:rPr>
                <w:sz w:val="22"/>
                <w:szCs w:val="22"/>
              </w:rPr>
              <w:br/>
            </w:r>
            <w:r>
              <w:rPr>
                <w:sz w:val="22"/>
                <w:szCs w:val="22"/>
              </w:rPr>
              <w:t>Verena Meinung, 2. Expertin</w:t>
            </w:r>
          </w:p>
        </w:tc>
      </w:tr>
      <w:tr w:rsidR="00DB5FD7" w:rsidRPr="00E10423" w14:paraId="3D560C4F" w14:textId="77777777" w:rsidTr="000B569E">
        <w:tc>
          <w:tcPr>
            <w:tcW w:w="2950" w:type="dxa"/>
            <w:tcBorders>
              <w:right w:val="single" w:sz="4" w:space="0" w:color="auto"/>
            </w:tcBorders>
          </w:tcPr>
          <w:p w14:paraId="21D88D38" w14:textId="77777777" w:rsidR="00DB5FD7" w:rsidRPr="00E10423" w:rsidRDefault="00DB5FD7" w:rsidP="000B569E">
            <w:pPr>
              <w:pStyle w:val="IPA-Tabelle"/>
              <w:rPr>
                <w:sz w:val="22"/>
                <w:szCs w:val="22"/>
              </w:rPr>
            </w:pPr>
            <w:r w:rsidRPr="00E10423">
              <w:rPr>
                <w:sz w:val="22"/>
                <w:szCs w:val="22"/>
              </w:rPr>
              <w:t>Genehmigung</w:t>
            </w:r>
          </w:p>
        </w:tc>
        <w:tc>
          <w:tcPr>
            <w:tcW w:w="6120" w:type="dxa"/>
            <w:tcBorders>
              <w:left w:val="single" w:sz="4" w:space="0" w:color="auto"/>
            </w:tcBorders>
          </w:tcPr>
          <w:p w14:paraId="0BAE6B46" w14:textId="77777777" w:rsidR="00DB5FD7" w:rsidRPr="00E10423" w:rsidRDefault="001549DE" w:rsidP="00573A50">
            <w:pPr>
              <w:pStyle w:val="IPA-Tabelle"/>
              <w:rPr>
                <w:sz w:val="22"/>
                <w:szCs w:val="22"/>
              </w:rPr>
            </w:pPr>
            <w:r>
              <w:rPr>
                <w:sz w:val="22"/>
                <w:szCs w:val="22"/>
              </w:rPr>
              <w:t xml:space="preserve">Yvan </w:t>
            </w:r>
            <w:proofErr w:type="spellStart"/>
            <w:r>
              <w:rPr>
                <w:sz w:val="22"/>
                <w:szCs w:val="22"/>
              </w:rPr>
              <w:t>Kolly</w:t>
            </w:r>
            <w:proofErr w:type="spellEnd"/>
            <w:r>
              <w:rPr>
                <w:sz w:val="22"/>
                <w:szCs w:val="22"/>
              </w:rPr>
              <w:t xml:space="preserve">, </w:t>
            </w:r>
            <w:proofErr w:type="spellStart"/>
            <w:r>
              <w:rPr>
                <w:sz w:val="22"/>
                <w:szCs w:val="22"/>
              </w:rPr>
              <w:t>Validexpert</w:t>
            </w:r>
            <w:proofErr w:type="spellEnd"/>
          </w:p>
        </w:tc>
      </w:tr>
      <w:tr w:rsidR="00DB5FD7" w:rsidRPr="00E10423" w14:paraId="2331C167" w14:textId="77777777" w:rsidTr="000B569E">
        <w:tc>
          <w:tcPr>
            <w:tcW w:w="2950" w:type="dxa"/>
            <w:tcBorders>
              <w:right w:val="single" w:sz="4" w:space="0" w:color="auto"/>
            </w:tcBorders>
          </w:tcPr>
          <w:p w14:paraId="29230F2A" w14:textId="77777777" w:rsidR="00DB5FD7" w:rsidRPr="00E10423" w:rsidRDefault="00DB5FD7" w:rsidP="000B569E">
            <w:pPr>
              <w:pStyle w:val="IPA-Tabelle"/>
              <w:rPr>
                <w:sz w:val="22"/>
                <w:szCs w:val="22"/>
              </w:rPr>
            </w:pPr>
            <w:r w:rsidRPr="00E10423">
              <w:rPr>
                <w:sz w:val="22"/>
                <w:szCs w:val="22"/>
              </w:rPr>
              <w:t>zur Information, Kenntnis</w:t>
            </w:r>
          </w:p>
        </w:tc>
        <w:tc>
          <w:tcPr>
            <w:tcW w:w="6120" w:type="dxa"/>
            <w:tcBorders>
              <w:left w:val="single" w:sz="4" w:space="0" w:color="auto"/>
            </w:tcBorders>
          </w:tcPr>
          <w:p w14:paraId="41097747" w14:textId="77777777" w:rsidR="00DB5FD7" w:rsidRPr="00E10423" w:rsidRDefault="001549DE" w:rsidP="000B569E">
            <w:pPr>
              <w:pStyle w:val="IPA-Tabelle"/>
              <w:rPr>
                <w:sz w:val="22"/>
                <w:szCs w:val="22"/>
              </w:rPr>
            </w:pPr>
            <w:r>
              <w:rPr>
                <w:sz w:val="22"/>
                <w:szCs w:val="22"/>
              </w:rPr>
              <w:t>Josef Müller, Berufsbildner</w:t>
            </w:r>
          </w:p>
        </w:tc>
      </w:tr>
    </w:tbl>
    <w:p w14:paraId="46D54164" w14:textId="77777777" w:rsidR="00545F89" w:rsidRDefault="00545F89" w:rsidP="00DB5FD7">
      <w:pPr>
        <w:tabs>
          <w:tab w:val="left" w:pos="5573"/>
        </w:tabs>
      </w:pPr>
    </w:p>
    <w:p w14:paraId="7E3A8346" w14:textId="77777777" w:rsidR="00DB5FD7" w:rsidRDefault="00545F89" w:rsidP="00DB5FD7">
      <w:pPr>
        <w:tabs>
          <w:tab w:val="left" w:pos="5573"/>
        </w:tabs>
      </w:pPr>
      <w:r>
        <w:rPr>
          <w:noProof/>
          <w:lang w:val="en-US"/>
        </w:rPr>
        <mc:AlternateContent>
          <mc:Choice Requires="wps">
            <w:drawing>
              <wp:inline distT="0" distB="0" distL="0" distR="0" wp14:anchorId="327BC35C" wp14:editId="51027132">
                <wp:extent cx="5446644" cy="2282024"/>
                <wp:effectExtent l="0" t="0" r="20955" b="14605"/>
                <wp:docPr id="304" name="AutoForm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46644" cy="2282024"/>
                        </a:xfrm>
                        <a:prstGeom prst="foldedCorner">
                          <a:avLst>
                            <a:gd name="adj" fmla="val 12500"/>
                          </a:avLst>
                        </a:prstGeom>
                        <a:solidFill>
                          <a:schemeClr val="accent6">
                            <a:lumMod val="60000"/>
                            <a:lumOff val="40000"/>
                            <a:alpha val="30000"/>
                          </a:schemeClr>
                        </a:solidFill>
                        <a:ln w="6350">
                          <a:solidFill>
                            <a:srgbClr val="969696"/>
                          </a:solidFill>
                          <a:round/>
                          <a:headEnd/>
                          <a:tailEnd/>
                        </a:ln>
                      </wps:spPr>
                      <wps:txbx>
                        <w:txbxContent>
                          <w:p w14:paraId="06A3C8C7" w14:textId="77777777" w:rsidR="00396D44" w:rsidRDefault="00396D44" w:rsidP="00545F89">
                            <w:pPr>
                              <w:pStyle w:val="IPA-Hinweistexte"/>
                            </w:pPr>
                            <w:r w:rsidRPr="00545F89">
                              <w:t>Es handelt sich hierbei um eine Beispielvorlage, welche unbedingt dem entsprechenden Projekt angepasst werden muss.</w:t>
                            </w:r>
                          </w:p>
                          <w:p w14:paraId="545A3BEB" w14:textId="77777777" w:rsidR="00396D44" w:rsidRPr="00545F89" w:rsidRDefault="00396D44" w:rsidP="00545F89">
                            <w:pPr>
                              <w:pStyle w:val="IPA-Hinweistexte"/>
                            </w:pPr>
                          </w:p>
                          <w:p w14:paraId="24B99BD0" w14:textId="77777777" w:rsidR="00396D44" w:rsidRPr="00EE7F39" w:rsidRDefault="00396D44" w:rsidP="00545F89">
                            <w:pPr>
                              <w:pStyle w:val="IPA-Hinweistexte"/>
                              <w:rPr>
                                <w:b/>
                              </w:rPr>
                            </w:pPr>
                            <w:r w:rsidRPr="00EE7F39">
                              <w:rPr>
                                <w:b/>
                              </w:rPr>
                              <w:t>Die Elemente des Teil 1 sind verbindlich!</w:t>
                            </w:r>
                          </w:p>
                          <w:p w14:paraId="7F9B4DA8" w14:textId="77777777" w:rsidR="00396D44" w:rsidRPr="00545F89" w:rsidRDefault="00396D44" w:rsidP="00545F89">
                            <w:pPr>
                              <w:pStyle w:val="IPA-Hinweistexte"/>
                            </w:pPr>
                          </w:p>
                          <w:p w14:paraId="03FF10BC" w14:textId="77777777" w:rsidR="00396D44" w:rsidRDefault="00396D44" w:rsidP="00545F89">
                            <w:pPr>
                              <w:pStyle w:val="IPA-Hinweistexte"/>
                            </w:pPr>
                            <w:r w:rsidRPr="00545F89">
                              <w:t>Nicht alle Elemente im Teil 2 müssen genutzt werden.</w:t>
                            </w:r>
                          </w:p>
                          <w:p w14:paraId="6B31A295" w14:textId="77777777" w:rsidR="00396D44" w:rsidRPr="00545F89" w:rsidRDefault="00396D44" w:rsidP="00545F89">
                            <w:pPr>
                              <w:pStyle w:val="IPA-Hinweistexte"/>
                            </w:pPr>
                          </w:p>
                          <w:p w14:paraId="6A37275C" w14:textId="77777777" w:rsidR="00396D44" w:rsidRPr="00545F89" w:rsidRDefault="00396D44" w:rsidP="00545F89">
                            <w:pPr>
                              <w:pStyle w:val="IPA-Hinweistexte"/>
                            </w:pPr>
                            <w:r w:rsidRPr="00545F89">
                              <w:t>Die Hilfstexte sind nur sichtbar, wenn das Pi Zeichen</w:t>
                            </w:r>
                          </w:p>
                          <w:p w14:paraId="60EDF0BA" w14:textId="77777777" w:rsidR="00396D44" w:rsidRPr="00545F89" w:rsidRDefault="00396D44" w:rsidP="00545F89">
                            <w:pPr>
                              <w:pStyle w:val="IPA-Hinweistexte"/>
                            </w:pPr>
                            <w:r w:rsidRPr="00545F89">
                              <w:t xml:space="preserve">(π = Absatzmarken / Formatierungssymbole) eingeschaltet ist! </w:t>
                            </w:r>
                          </w:p>
                          <w:p w14:paraId="2338F686" w14:textId="77777777" w:rsidR="00396D44" w:rsidRDefault="00396D44" w:rsidP="00545F89">
                            <w:pPr>
                              <w:pStyle w:val="IPA-Hinweistexte"/>
                            </w:pPr>
                            <w:r>
                              <w:t>Es wird auf die weibliche Form verzichtet, aus einfachheitsgründen.</w:t>
                            </w:r>
                          </w:p>
                          <w:p w14:paraId="5B563C2F" w14:textId="77777777" w:rsidR="00396D44" w:rsidRPr="00545F89" w:rsidRDefault="00396D44" w:rsidP="00545F89">
                            <w:pPr>
                              <w:pStyle w:val="IPA-Hinweistexte"/>
                              <w:rPr>
                                <w:rFonts w:eastAsiaTheme="majorEastAsia"/>
                              </w:rPr>
                            </w:pPr>
                            <w:r w:rsidRPr="00545F89">
                              <w:t xml:space="preserve">(Diese </w:t>
                            </w:r>
                            <w:proofErr w:type="spellStart"/>
                            <w:r w:rsidRPr="00545F89">
                              <w:t>Textbox</w:t>
                            </w:r>
                            <w:proofErr w:type="spellEnd"/>
                            <w:r w:rsidRPr="00545F89">
                              <w:t xml:space="preserve"> kann gelöscht werden)</w:t>
                            </w:r>
                          </w:p>
                          <w:p w14:paraId="164FB82F" w14:textId="77777777" w:rsidR="00396D44" w:rsidRDefault="00396D44">
                            <w:pPr>
                              <w:spacing w:line="240" w:lineRule="auto"/>
                              <w:rPr>
                                <w:rFonts w:asciiTheme="majorHAnsi" w:eastAsiaTheme="majorEastAsia" w:hAnsiTheme="majorHAnsi" w:cstheme="majorBidi"/>
                                <w:i/>
                                <w:iCs/>
                                <w:color w:val="595959" w:themeColor="text1" w:themeTint="A6"/>
                                <w:sz w:val="24"/>
                              </w:rPr>
                            </w:pPr>
                          </w:p>
                        </w:txbxContent>
                      </wps:txbx>
                      <wps:bodyPr rot="0" vert="horz" wrap="square" lIns="137160" tIns="91440" rIns="137160" bIns="45720" anchor="t" anchorCtr="0" upright="1">
                        <a:spAutoFit/>
                      </wps:bodyPr>
                    </wps:wsp>
                  </a:graphicData>
                </a:graphic>
              </wp:inline>
            </w:drawing>
          </mc:Choice>
          <mc:Fallback>
            <w:pict>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Form 2" o:spid="_x0000_s1026" type="#_x0000_t65" style="width:428.85pt;height:17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" fillcolor="#fabf8f [1945]" strokecolor="#969696" strokeweight=".5pt">
                <v:fill opacity="19789f"/>
                <v:textbox style="mso-fit-shape-to-text:t" inset="10.8pt,7.2pt,10.8pt">
                  <w:txbxContent>
                    <w:p w14:paraId="06A3C8C7" w14:textId="77777777" w:rsidR="00396D44" w:rsidRDefault="00396D44" w:rsidP="00545F89">
                      <w:pPr>
                        <w:pStyle w:val="IPA-Hinweistexte"/>
                      </w:pPr>
                      <w:r w:rsidRPr="00545F89">
                        <w:t>Es handelt sich hierbei um eine Beispielvorlage, welche unbedingt dem entsprechenden Projekt angepasst werden muss.</w:t>
                      </w:r>
                    </w:p>
                    <w:p w14:paraId="545A3BEB" w14:textId="77777777" w:rsidR="00396D44" w:rsidRPr="00545F89" w:rsidRDefault="00396D44" w:rsidP="00545F89">
                      <w:pPr>
                        <w:pStyle w:val="IPA-Hinweistexte"/>
                      </w:pPr>
                    </w:p>
                    <w:p w14:paraId="24B99BD0" w14:textId="77777777" w:rsidR="00396D44" w:rsidRPr="00EE7F39" w:rsidRDefault="00396D44" w:rsidP="00545F89">
                      <w:pPr>
                        <w:pStyle w:val="IPA-Hinweistexte"/>
                        <w:rPr>
                          <w:b/>
                        </w:rPr>
                      </w:pPr>
                      <w:r w:rsidRPr="00EE7F39">
                        <w:rPr>
                          <w:b/>
                        </w:rPr>
                        <w:t>Die Elemente des Teil 1 sind verbindlich!</w:t>
                      </w:r>
                    </w:p>
                    <w:p w14:paraId="7F9B4DA8" w14:textId="77777777" w:rsidR="00396D44" w:rsidRPr="00545F89" w:rsidRDefault="00396D44" w:rsidP="00545F89">
                      <w:pPr>
                        <w:pStyle w:val="IPA-Hinweistexte"/>
                      </w:pPr>
                    </w:p>
                    <w:p w14:paraId="03FF10BC" w14:textId="77777777" w:rsidR="00396D44" w:rsidRDefault="00396D44" w:rsidP="00545F89">
                      <w:pPr>
                        <w:pStyle w:val="IPA-Hinweistexte"/>
                      </w:pPr>
                      <w:r w:rsidRPr="00545F89">
                        <w:t>Nicht alle Elemente im Teil 2 müssen genutzt werden.</w:t>
                      </w:r>
                    </w:p>
                    <w:p w14:paraId="6B31A295" w14:textId="77777777" w:rsidR="00396D44" w:rsidRPr="00545F89" w:rsidRDefault="00396D44" w:rsidP="00545F89">
                      <w:pPr>
                        <w:pStyle w:val="IPA-Hinweistexte"/>
                      </w:pPr>
                    </w:p>
                    <w:p w14:paraId="6A37275C" w14:textId="77777777" w:rsidR="00396D44" w:rsidRPr="00545F89" w:rsidRDefault="00396D44" w:rsidP="00545F89">
                      <w:pPr>
                        <w:pStyle w:val="IPA-Hinweistexte"/>
                      </w:pPr>
                      <w:r w:rsidRPr="00545F89">
                        <w:t>Die Hilfstexte sind nur sichtbar, wenn das Pi Zeichen</w:t>
                      </w:r>
                    </w:p>
                    <w:p w14:paraId="60EDF0BA" w14:textId="77777777" w:rsidR="00396D44" w:rsidRPr="00545F89" w:rsidRDefault="00396D44" w:rsidP="00545F89">
                      <w:pPr>
                        <w:pStyle w:val="IPA-Hinweistexte"/>
                      </w:pPr>
                      <w:r w:rsidRPr="00545F89">
                        <w:t xml:space="preserve">(π = Absatzmarken / Formatierungssymbole) eingeschaltet ist! </w:t>
                      </w:r>
                    </w:p>
                    <w:p w14:paraId="2338F686" w14:textId="77777777" w:rsidR="00396D44" w:rsidRDefault="00396D44" w:rsidP="00545F89">
                      <w:pPr>
                        <w:pStyle w:val="IPA-Hinweistexte"/>
                      </w:pPr>
                      <w:r>
                        <w:t>Es wird auf die weibliche Form verzichtet, aus einfachheitsgründen.</w:t>
                      </w:r>
                    </w:p>
                    <w:p w14:paraId="5B563C2F" w14:textId="77777777" w:rsidR="00396D44" w:rsidRPr="00545F89" w:rsidRDefault="00396D44" w:rsidP="00545F89">
                      <w:pPr>
                        <w:pStyle w:val="IPA-Hinweistexte"/>
                        <w:rPr>
                          <w:rFonts w:eastAsiaTheme="majorEastAsia"/>
                        </w:rPr>
                      </w:pPr>
                      <w:r w:rsidRPr="00545F89">
                        <w:t xml:space="preserve">(Diese </w:t>
                      </w:r>
                      <w:proofErr w:type="spellStart"/>
                      <w:r w:rsidRPr="00545F89">
                        <w:t>Textbox</w:t>
                      </w:r>
                      <w:proofErr w:type="spellEnd"/>
                      <w:r w:rsidRPr="00545F89">
                        <w:t xml:space="preserve"> kann gelöscht werden)</w:t>
                      </w:r>
                    </w:p>
                    <w:p w14:paraId="164FB82F" w14:textId="77777777" w:rsidR="00396D44" w:rsidRDefault="00396D44">
                      <w:pPr>
                        <w:spacing w:line="240" w:lineRule="auto"/>
                        <w:rPr>
                          <w:rFonts w:asciiTheme="majorHAnsi" w:eastAsiaTheme="majorEastAsia" w:hAnsiTheme="majorHAnsi" w:cstheme="majorBidi"/>
                          <w:i/>
                          <w:iCs/>
                          <w:color w:val="595959" w:themeColor="text1" w:themeTint="A6"/>
                          <w:sz w:val="24"/>
                        </w:rPr>
                      </w:pPr>
                    </w:p>
                  </w:txbxContent>
                </v:textbox>
                <w10:anchorlock/>
              </v:shape>
            </w:pict>
          </mc:Fallback>
        </mc:AlternateContent>
      </w:r>
    </w:p>
    <w:p w14:paraId="25CB0E7D" w14:textId="77777777" w:rsidR="004C5F99" w:rsidRDefault="004C5F99">
      <w:pPr>
        <w:spacing w:after="200"/>
        <w:rPr>
          <w:rFonts w:eastAsia="Times New Roman" w:cs="Times New Roman"/>
          <w:b/>
          <w:sz w:val="28"/>
          <w:szCs w:val="24"/>
          <w:lang w:eastAsia="de-DE"/>
        </w:rPr>
      </w:pPr>
      <w:r>
        <w:br w:type="page"/>
      </w:r>
    </w:p>
    <w:p w14:paraId="79F7A733" w14:textId="77777777" w:rsidR="004C5F99" w:rsidRPr="004C5F99" w:rsidRDefault="004C5F99" w:rsidP="004C5F99">
      <w:pPr>
        <w:pStyle w:val="Title"/>
        <w:rPr>
          <w:sz w:val="20"/>
          <w:szCs w:val="20"/>
        </w:rPr>
      </w:pPr>
    </w:p>
    <w:p w14:paraId="2CD64EE8" w14:textId="77777777" w:rsidR="004C5F99" w:rsidRPr="004C5F99" w:rsidRDefault="004C5F99" w:rsidP="004C5F99">
      <w:pPr>
        <w:pStyle w:val="Title"/>
      </w:pPr>
      <w:bookmarkStart w:id="1" w:name="_Toc373508046"/>
      <w:r>
        <w:t>Dokumentinformationen</w:t>
      </w:r>
      <w:bookmarkEnd w:id="1"/>
    </w:p>
    <w:p w14:paraId="349DEC07" w14:textId="77777777" w:rsidR="004612C6" w:rsidRDefault="004612C6" w:rsidP="004612C6">
      <w:pPr>
        <w:pStyle w:val="Verzeichnisberschrift2"/>
      </w:pPr>
      <w:r>
        <w:t>Änderungskontrolle, Prüfung, Genehmigung</w:t>
      </w:r>
    </w:p>
    <w:tbl>
      <w:tblPr>
        <w:tblW w:w="9070" w:type="dxa"/>
        <w:tblLayout w:type="fixed"/>
        <w:tblCellMar>
          <w:left w:w="70" w:type="dxa"/>
          <w:right w:w="70" w:type="dxa"/>
        </w:tblCellMar>
        <w:tblLook w:val="0000" w:firstRow="0" w:lastRow="0" w:firstColumn="0" w:lastColumn="0" w:noHBand="0" w:noVBand="0"/>
      </w:tblPr>
      <w:tblGrid>
        <w:gridCol w:w="1150"/>
        <w:gridCol w:w="1800"/>
        <w:gridCol w:w="1980"/>
        <w:gridCol w:w="4140"/>
      </w:tblGrid>
      <w:tr w:rsidR="004612C6" w:rsidRPr="00E10423" w14:paraId="7B807005" w14:textId="77777777" w:rsidTr="00F61FAD">
        <w:trPr>
          <w:tblHeader/>
        </w:trPr>
        <w:tc>
          <w:tcPr>
            <w:tcW w:w="9070" w:type="dxa"/>
            <w:gridSpan w:val="4"/>
            <w:shd w:val="clear" w:color="auto" w:fill="C6D9F1" w:themeFill="text2" w:themeFillTint="33"/>
          </w:tcPr>
          <w:p w14:paraId="2974A8E7" w14:textId="77777777" w:rsidR="004612C6" w:rsidRPr="00E10423" w:rsidRDefault="004612C6" w:rsidP="000B569E">
            <w:pPr>
              <w:pStyle w:val="IPA-Tabellentitel"/>
              <w:rPr>
                <w:sz w:val="22"/>
                <w:szCs w:val="22"/>
              </w:rPr>
            </w:pPr>
          </w:p>
        </w:tc>
      </w:tr>
      <w:tr w:rsidR="004612C6" w:rsidRPr="00E10423" w14:paraId="451DD141" w14:textId="77777777" w:rsidTr="00F61FAD">
        <w:tc>
          <w:tcPr>
            <w:tcW w:w="1150" w:type="dxa"/>
            <w:tcBorders>
              <w:right w:val="single" w:sz="4" w:space="0" w:color="auto"/>
            </w:tcBorders>
            <w:shd w:val="clear" w:color="auto" w:fill="C6D9F1" w:themeFill="text2" w:themeFillTint="33"/>
          </w:tcPr>
          <w:p w14:paraId="0956624F" w14:textId="77777777" w:rsidR="004612C6" w:rsidRPr="00E10423" w:rsidRDefault="004612C6" w:rsidP="000B569E">
            <w:pPr>
              <w:pStyle w:val="IPA-Tabellentitel"/>
              <w:rPr>
                <w:sz w:val="22"/>
                <w:szCs w:val="22"/>
              </w:rPr>
            </w:pPr>
            <w:r w:rsidRPr="00E10423">
              <w:rPr>
                <w:sz w:val="22"/>
                <w:szCs w:val="22"/>
              </w:rPr>
              <w:t>Version</w:t>
            </w:r>
          </w:p>
        </w:tc>
        <w:tc>
          <w:tcPr>
            <w:tcW w:w="1800" w:type="dxa"/>
            <w:tcBorders>
              <w:left w:val="single" w:sz="4" w:space="0" w:color="auto"/>
              <w:right w:val="single" w:sz="4" w:space="0" w:color="auto"/>
            </w:tcBorders>
            <w:shd w:val="clear" w:color="auto" w:fill="C6D9F1" w:themeFill="text2" w:themeFillTint="33"/>
          </w:tcPr>
          <w:p w14:paraId="52063927" w14:textId="77777777" w:rsidR="004612C6" w:rsidRPr="00E10423" w:rsidRDefault="004612C6" w:rsidP="000B569E">
            <w:pPr>
              <w:pStyle w:val="IPA-Tabellentitel"/>
              <w:rPr>
                <w:sz w:val="22"/>
                <w:szCs w:val="22"/>
              </w:rPr>
            </w:pPr>
            <w:r w:rsidRPr="00E10423">
              <w:rPr>
                <w:sz w:val="22"/>
                <w:szCs w:val="22"/>
              </w:rPr>
              <w:t>Datum</w:t>
            </w:r>
          </w:p>
        </w:tc>
        <w:tc>
          <w:tcPr>
            <w:tcW w:w="1980" w:type="dxa"/>
            <w:tcBorders>
              <w:left w:val="single" w:sz="4" w:space="0" w:color="auto"/>
              <w:right w:val="single" w:sz="4" w:space="0" w:color="auto"/>
            </w:tcBorders>
            <w:shd w:val="clear" w:color="auto" w:fill="C6D9F1" w:themeFill="text2" w:themeFillTint="33"/>
          </w:tcPr>
          <w:p w14:paraId="53CB7FCF" w14:textId="77777777" w:rsidR="004612C6" w:rsidRPr="00E10423" w:rsidRDefault="004612C6" w:rsidP="000B569E">
            <w:pPr>
              <w:pStyle w:val="IPA-Tabellentitel"/>
              <w:rPr>
                <w:sz w:val="22"/>
                <w:szCs w:val="22"/>
              </w:rPr>
            </w:pPr>
            <w:r w:rsidRPr="00E10423">
              <w:rPr>
                <w:sz w:val="22"/>
                <w:szCs w:val="22"/>
              </w:rPr>
              <w:t xml:space="preserve">Name </w:t>
            </w:r>
          </w:p>
        </w:tc>
        <w:tc>
          <w:tcPr>
            <w:tcW w:w="4140" w:type="dxa"/>
            <w:tcBorders>
              <w:left w:val="single" w:sz="4" w:space="0" w:color="auto"/>
            </w:tcBorders>
            <w:shd w:val="clear" w:color="auto" w:fill="C6D9F1" w:themeFill="text2" w:themeFillTint="33"/>
          </w:tcPr>
          <w:p w14:paraId="40F2FE98" w14:textId="77777777" w:rsidR="004612C6" w:rsidRPr="00E10423" w:rsidRDefault="004612C6" w:rsidP="000B569E">
            <w:pPr>
              <w:pStyle w:val="IPA-Tabellentitel"/>
              <w:rPr>
                <w:sz w:val="22"/>
                <w:szCs w:val="22"/>
              </w:rPr>
            </w:pPr>
            <w:r w:rsidRPr="00E10423">
              <w:rPr>
                <w:sz w:val="22"/>
                <w:szCs w:val="22"/>
              </w:rPr>
              <w:t>Beschreibung</w:t>
            </w:r>
          </w:p>
        </w:tc>
      </w:tr>
      <w:tr w:rsidR="00F75A78" w:rsidRPr="00E10423" w14:paraId="5124B3EE" w14:textId="77777777" w:rsidTr="000B569E">
        <w:tc>
          <w:tcPr>
            <w:tcW w:w="1150" w:type="dxa"/>
            <w:tcBorders>
              <w:right w:val="single" w:sz="4" w:space="0" w:color="auto"/>
            </w:tcBorders>
          </w:tcPr>
          <w:p w14:paraId="23F181C2" w14:textId="77777777" w:rsidR="00F75A78" w:rsidRDefault="00F75A78" w:rsidP="00A84369">
            <w:pPr>
              <w:pStyle w:val="IPA-Tabelle"/>
              <w:rPr>
                <w:sz w:val="22"/>
                <w:szCs w:val="22"/>
              </w:rPr>
            </w:pPr>
            <w:r w:rsidRPr="00E10423">
              <w:rPr>
                <w:sz w:val="22"/>
                <w:szCs w:val="22"/>
              </w:rPr>
              <w:t>Vorlage</w:t>
            </w:r>
          </w:p>
          <w:p w14:paraId="030BAC79" w14:textId="77777777" w:rsidR="00F75A78" w:rsidRPr="00E10423" w:rsidRDefault="00F75A78" w:rsidP="00A84369">
            <w:pPr>
              <w:pStyle w:val="IPA-Tabelle"/>
              <w:rPr>
                <w:sz w:val="22"/>
                <w:szCs w:val="22"/>
              </w:rPr>
            </w:pPr>
          </w:p>
        </w:tc>
        <w:tc>
          <w:tcPr>
            <w:tcW w:w="1800" w:type="dxa"/>
            <w:tcBorders>
              <w:left w:val="single" w:sz="4" w:space="0" w:color="auto"/>
              <w:right w:val="single" w:sz="4" w:space="0" w:color="auto"/>
            </w:tcBorders>
          </w:tcPr>
          <w:p w14:paraId="71E44BE3" w14:textId="77777777" w:rsidR="00F75A78" w:rsidRPr="00E10423" w:rsidRDefault="00F75A78" w:rsidP="00A84369">
            <w:pPr>
              <w:pStyle w:val="IPA-Tabelle"/>
              <w:rPr>
                <w:sz w:val="22"/>
                <w:szCs w:val="22"/>
              </w:rPr>
            </w:pPr>
            <w:r>
              <w:rPr>
                <w:sz w:val="22"/>
                <w:szCs w:val="22"/>
              </w:rPr>
              <w:t>2014</w:t>
            </w:r>
            <w:r w:rsidRPr="00E10423">
              <w:rPr>
                <w:sz w:val="22"/>
                <w:szCs w:val="22"/>
              </w:rPr>
              <w:t>-</w:t>
            </w:r>
            <w:r>
              <w:rPr>
                <w:sz w:val="22"/>
                <w:szCs w:val="22"/>
              </w:rPr>
              <w:t>05-05</w:t>
            </w:r>
          </w:p>
        </w:tc>
        <w:tc>
          <w:tcPr>
            <w:tcW w:w="1980" w:type="dxa"/>
            <w:tcBorders>
              <w:left w:val="single" w:sz="4" w:space="0" w:color="auto"/>
              <w:right w:val="single" w:sz="4" w:space="0" w:color="auto"/>
            </w:tcBorders>
          </w:tcPr>
          <w:p w14:paraId="5E402A91" w14:textId="77777777" w:rsidR="00F75A78" w:rsidRPr="00E10423" w:rsidRDefault="00F75A78" w:rsidP="00A84369">
            <w:pPr>
              <w:pStyle w:val="IPA-Tabelle"/>
              <w:rPr>
                <w:sz w:val="22"/>
                <w:szCs w:val="22"/>
              </w:rPr>
            </w:pPr>
          </w:p>
        </w:tc>
        <w:tc>
          <w:tcPr>
            <w:tcW w:w="4140" w:type="dxa"/>
            <w:tcBorders>
              <w:left w:val="single" w:sz="4" w:space="0" w:color="auto"/>
            </w:tcBorders>
          </w:tcPr>
          <w:p w14:paraId="5EADEB32" w14:textId="77777777" w:rsidR="00F75A78" w:rsidRPr="00E10423" w:rsidRDefault="00F75A78" w:rsidP="00A84369">
            <w:pPr>
              <w:pStyle w:val="IPA-Tabelle"/>
              <w:rPr>
                <w:sz w:val="22"/>
                <w:szCs w:val="22"/>
              </w:rPr>
            </w:pPr>
            <w:r>
              <w:rPr>
                <w:sz w:val="22"/>
                <w:szCs w:val="22"/>
              </w:rPr>
              <w:t>IPA_Dokumentation_2014-final</w:t>
            </w:r>
          </w:p>
        </w:tc>
      </w:tr>
      <w:tr w:rsidR="004612C6" w:rsidRPr="00E10423" w14:paraId="1651B0C1" w14:textId="77777777" w:rsidTr="000B569E">
        <w:tc>
          <w:tcPr>
            <w:tcW w:w="1150" w:type="dxa"/>
            <w:tcBorders>
              <w:right w:val="single" w:sz="4" w:space="0" w:color="auto"/>
            </w:tcBorders>
          </w:tcPr>
          <w:p w14:paraId="08179857" w14:textId="77777777" w:rsidR="004612C6" w:rsidRPr="00E10423" w:rsidRDefault="004612C6" w:rsidP="000B569E">
            <w:pPr>
              <w:pStyle w:val="IPA-Tabelle"/>
              <w:rPr>
                <w:sz w:val="22"/>
                <w:szCs w:val="22"/>
              </w:rPr>
            </w:pPr>
            <w:r w:rsidRPr="00E10423">
              <w:rPr>
                <w:sz w:val="22"/>
                <w:szCs w:val="22"/>
              </w:rPr>
              <w:t>X0.</w:t>
            </w:r>
            <w:r w:rsidR="00F75A78">
              <w:rPr>
                <w:sz w:val="22"/>
                <w:szCs w:val="22"/>
              </w:rPr>
              <w:t>1</w:t>
            </w:r>
          </w:p>
        </w:tc>
        <w:tc>
          <w:tcPr>
            <w:tcW w:w="1800" w:type="dxa"/>
            <w:tcBorders>
              <w:left w:val="single" w:sz="4" w:space="0" w:color="auto"/>
              <w:right w:val="single" w:sz="4" w:space="0" w:color="auto"/>
            </w:tcBorders>
          </w:tcPr>
          <w:p w14:paraId="0C3C0425" w14:textId="77777777" w:rsidR="004612C6" w:rsidRPr="00E10423" w:rsidRDefault="00F75A78" w:rsidP="000B569E">
            <w:pPr>
              <w:pStyle w:val="IPA-Tabelle"/>
              <w:rPr>
                <w:sz w:val="22"/>
                <w:szCs w:val="22"/>
              </w:rPr>
            </w:pPr>
            <w:r>
              <w:rPr>
                <w:sz w:val="22"/>
                <w:szCs w:val="22"/>
              </w:rPr>
              <w:t>2014-05.05</w:t>
            </w:r>
          </w:p>
        </w:tc>
        <w:tc>
          <w:tcPr>
            <w:tcW w:w="1980" w:type="dxa"/>
            <w:tcBorders>
              <w:left w:val="single" w:sz="4" w:space="0" w:color="auto"/>
              <w:right w:val="single" w:sz="4" w:space="0" w:color="auto"/>
            </w:tcBorders>
          </w:tcPr>
          <w:p w14:paraId="7577BE4E" w14:textId="77777777" w:rsidR="004612C6" w:rsidRPr="00E10423" w:rsidRDefault="00F75A78" w:rsidP="000B569E">
            <w:pPr>
              <w:pStyle w:val="IPA-Tabelle"/>
              <w:rPr>
                <w:sz w:val="22"/>
                <w:szCs w:val="22"/>
              </w:rPr>
            </w:pPr>
            <w:r>
              <w:rPr>
                <w:sz w:val="22"/>
                <w:szCs w:val="22"/>
              </w:rPr>
              <w:t xml:space="preserve">Michel </w:t>
            </w:r>
            <w:proofErr w:type="spellStart"/>
            <w:r>
              <w:rPr>
                <w:sz w:val="22"/>
                <w:szCs w:val="22"/>
              </w:rPr>
              <w:t>Weingart</w:t>
            </w:r>
            <w:proofErr w:type="spellEnd"/>
          </w:p>
        </w:tc>
        <w:tc>
          <w:tcPr>
            <w:tcW w:w="4140" w:type="dxa"/>
            <w:tcBorders>
              <w:left w:val="single" w:sz="4" w:space="0" w:color="auto"/>
            </w:tcBorders>
          </w:tcPr>
          <w:p w14:paraId="08620E0E" w14:textId="77777777" w:rsidR="008B0BFE" w:rsidRDefault="00F75A78" w:rsidP="008B0BFE">
            <w:pPr>
              <w:pStyle w:val="IPA-Tabelle"/>
              <w:numPr>
                <w:ilvl w:val="0"/>
                <w:numId w:val="28"/>
              </w:numPr>
              <w:rPr>
                <w:sz w:val="22"/>
                <w:szCs w:val="22"/>
              </w:rPr>
            </w:pPr>
            <w:proofErr w:type="spellStart"/>
            <w:r>
              <w:rPr>
                <w:sz w:val="22"/>
                <w:szCs w:val="22"/>
              </w:rPr>
              <w:t>Dokumenteröffnun</w:t>
            </w:r>
            <w:proofErr w:type="spellEnd"/>
          </w:p>
          <w:p w14:paraId="0DCC9F64" w14:textId="5EF97FCA" w:rsidR="004612C6" w:rsidRDefault="008B0BFE" w:rsidP="008B0BFE">
            <w:pPr>
              <w:pStyle w:val="IPA-Tabelle"/>
              <w:numPr>
                <w:ilvl w:val="0"/>
                <w:numId w:val="28"/>
              </w:numPr>
              <w:rPr>
                <w:sz w:val="22"/>
                <w:szCs w:val="22"/>
              </w:rPr>
            </w:pPr>
            <w:r>
              <w:rPr>
                <w:sz w:val="22"/>
                <w:szCs w:val="22"/>
              </w:rPr>
              <w:t xml:space="preserve">Anpassung der </w:t>
            </w:r>
            <w:proofErr w:type="spellStart"/>
            <w:r>
              <w:rPr>
                <w:sz w:val="22"/>
                <w:szCs w:val="22"/>
              </w:rPr>
              <w:t>Strukur</w:t>
            </w:r>
            <w:proofErr w:type="spellEnd"/>
            <w:r>
              <w:rPr>
                <w:sz w:val="22"/>
                <w:szCs w:val="22"/>
              </w:rPr>
              <w:t xml:space="preserve"> / </w:t>
            </w:r>
            <w:proofErr w:type="spellStart"/>
            <w:r>
              <w:rPr>
                <w:sz w:val="22"/>
                <w:szCs w:val="22"/>
              </w:rPr>
              <w:t>Stanardeintragungen</w:t>
            </w:r>
            <w:proofErr w:type="spellEnd"/>
          </w:p>
          <w:p w14:paraId="40C28C09" w14:textId="77777777" w:rsidR="008B0BFE" w:rsidRDefault="008B0BFE" w:rsidP="008B0BFE">
            <w:pPr>
              <w:pStyle w:val="IPA-Tabelle"/>
              <w:ind w:left="720"/>
              <w:rPr>
                <w:sz w:val="22"/>
                <w:szCs w:val="22"/>
              </w:rPr>
            </w:pPr>
          </w:p>
          <w:p w14:paraId="7E0B65EA" w14:textId="77777777" w:rsidR="004612C6" w:rsidRPr="004612C6" w:rsidRDefault="004612C6" w:rsidP="004612C6">
            <w:pPr>
              <w:pStyle w:val="IPA-Hinweistexte"/>
            </w:pPr>
          </w:p>
        </w:tc>
      </w:tr>
      <w:tr w:rsidR="004612C6" w:rsidRPr="00E10423" w14:paraId="708F3288" w14:textId="77777777" w:rsidTr="000B569E">
        <w:tc>
          <w:tcPr>
            <w:tcW w:w="1150" w:type="dxa"/>
            <w:tcBorders>
              <w:right w:val="single" w:sz="4" w:space="0" w:color="auto"/>
            </w:tcBorders>
          </w:tcPr>
          <w:p w14:paraId="56F6A192" w14:textId="77777777" w:rsidR="004612C6" w:rsidRPr="00E10423" w:rsidRDefault="004612C6" w:rsidP="000B569E">
            <w:pPr>
              <w:pStyle w:val="IPA-Tabelle"/>
              <w:rPr>
                <w:sz w:val="22"/>
                <w:szCs w:val="22"/>
              </w:rPr>
            </w:pPr>
          </w:p>
        </w:tc>
        <w:tc>
          <w:tcPr>
            <w:tcW w:w="1800" w:type="dxa"/>
            <w:tcBorders>
              <w:left w:val="single" w:sz="4" w:space="0" w:color="auto"/>
              <w:right w:val="single" w:sz="4" w:space="0" w:color="auto"/>
            </w:tcBorders>
          </w:tcPr>
          <w:p w14:paraId="4EA1467D" w14:textId="77777777" w:rsidR="004612C6" w:rsidRPr="00E10423" w:rsidRDefault="004612C6" w:rsidP="000B569E">
            <w:pPr>
              <w:pStyle w:val="IPA-Tabelle"/>
              <w:rPr>
                <w:sz w:val="22"/>
                <w:szCs w:val="22"/>
              </w:rPr>
            </w:pPr>
          </w:p>
        </w:tc>
        <w:tc>
          <w:tcPr>
            <w:tcW w:w="1980" w:type="dxa"/>
            <w:tcBorders>
              <w:left w:val="single" w:sz="4" w:space="0" w:color="auto"/>
              <w:right w:val="single" w:sz="4" w:space="0" w:color="auto"/>
            </w:tcBorders>
          </w:tcPr>
          <w:p w14:paraId="1C1A0B32" w14:textId="77777777" w:rsidR="004612C6" w:rsidRPr="00E10423" w:rsidRDefault="004612C6" w:rsidP="000B569E">
            <w:pPr>
              <w:pStyle w:val="IPA-Tabelle"/>
              <w:rPr>
                <w:sz w:val="22"/>
                <w:szCs w:val="22"/>
              </w:rPr>
            </w:pPr>
          </w:p>
        </w:tc>
        <w:tc>
          <w:tcPr>
            <w:tcW w:w="4140" w:type="dxa"/>
            <w:tcBorders>
              <w:left w:val="single" w:sz="4" w:space="0" w:color="auto"/>
            </w:tcBorders>
          </w:tcPr>
          <w:p w14:paraId="2E2C3237" w14:textId="77777777" w:rsidR="004612C6" w:rsidRPr="00E10423" w:rsidRDefault="004612C6" w:rsidP="000B569E">
            <w:pPr>
              <w:pStyle w:val="IPA-Tabelle"/>
              <w:rPr>
                <w:sz w:val="22"/>
                <w:szCs w:val="22"/>
              </w:rPr>
            </w:pPr>
          </w:p>
        </w:tc>
      </w:tr>
    </w:tbl>
    <w:p w14:paraId="40928158" w14:textId="77777777" w:rsidR="004612C6" w:rsidRPr="004612C6" w:rsidRDefault="004612C6" w:rsidP="004612C6">
      <w:pPr>
        <w:pStyle w:val="Verzeichnisberschrift2"/>
        <w:rPr>
          <w:sz w:val="20"/>
          <w:szCs w:val="20"/>
        </w:rPr>
      </w:pPr>
    </w:p>
    <w:p w14:paraId="4F78E336" w14:textId="77777777" w:rsidR="004612C6" w:rsidRDefault="004612C6" w:rsidP="004612C6">
      <w:pPr>
        <w:pStyle w:val="Verzeichnisberschrift2"/>
      </w:pPr>
      <w:r>
        <w:t xml:space="preserve">Referenzierte Dokumente </w:t>
      </w:r>
    </w:p>
    <w:p w14:paraId="6BB16B14" w14:textId="77777777" w:rsidR="004612C6" w:rsidRPr="004612C6" w:rsidRDefault="004612C6" w:rsidP="004612C6">
      <w:pPr>
        <w:pStyle w:val="IPA-Hinweistexte"/>
      </w:pPr>
      <w:r w:rsidRPr="004612C6">
        <w:t xml:space="preserve">Verweis auf </w:t>
      </w:r>
      <w:r w:rsidRPr="0058377E">
        <w:t xml:space="preserve">andere </w:t>
      </w:r>
      <w:r w:rsidRPr="00545F89">
        <w:t xml:space="preserve">Dokumente </w:t>
      </w:r>
      <w:r w:rsidRPr="004612C6">
        <w:t xml:space="preserve">wie </w:t>
      </w:r>
      <w:proofErr w:type="spellStart"/>
      <w:r w:rsidRPr="004612C6">
        <w:t>Projektdoku</w:t>
      </w:r>
      <w:proofErr w:type="spellEnd"/>
      <w:r w:rsidRPr="004612C6">
        <w:t xml:space="preserve"> ...</w:t>
      </w:r>
    </w:p>
    <w:tbl>
      <w:tblPr>
        <w:tblW w:w="9070" w:type="dxa"/>
        <w:tblLayout w:type="fixed"/>
        <w:tblCellMar>
          <w:left w:w="70" w:type="dxa"/>
          <w:right w:w="70" w:type="dxa"/>
        </w:tblCellMar>
        <w:tblLook w:val="0000" w:firstRow="0" w:lastRow="0" w:firstColumn="0" w:lastColumn="0" w:noHBand="0" w:noVBand="0"/>
      </w:tblPr>
      <w:tblGrid>
        <w:gridCol w:w="2950"/>
        <w:gridCol w:w="6120"/>
      </w:tblGrid>
      <w:tr w:rsidR="004612C6" w:rsidRPr="00E10423" w14:paraId="122084DB" w14:textId="77777777" w:rsidTr="004612C6">
        <w:trPr>
          <w:tblHeader/>
        </w:trPr>
        <w:tc>
          <w:tcPr>
            <w:tcW w:w="2950" w:type="dxa"/>
            <w:shd w:val="clear" w:color="auto" w:fill="C6D9F1" w:themeFill="text2" w:themeFillTint="33"/>
          </w:tcPr>
          <w:p w14:paraId="1065BDA7" w14:textId="77777777" w:rsidR="004612C6" w:rsidRPr="00E10423" w:rsidRDefault="004612C6" w:rsidP="000B569E">
            <w:pPr>
              <w:pStyle w:val="IPA-Tabellentitel"/>
              <w:rPr>
                <w:sz w:val="22"/>
                <w:szCs w:val="22"/>
              </w:rPr>
            </w:pPr>
            <w:proofErr w:type="spellStart"/>
            <w:r w:rsidRPr="00E10423">
              <w:rPr>
                <w:sz w:val="22"/>
                <w:szCs w:val="22"/>
              </w:rPr>
              <w:t>Ref</w:t>
            </w:r>
            <w:proofErr w:type="spellEnd"/>
            <w:r w:rsidRPr="00E10423">
              <w:rPr>
                <w:sz w:val="22"/>
                <w:szCs w:val="22"/>
              </w:rPr>
              <w:t>.</w:t>
            </w:r>
          </w:p>
        </w:tc>
        <w:tc>
          <w:tcPr>
            <w:tcW w:w="6120" w:type="dxa"/>
            <w:tcBorders>
              <w:left w:val="single" w:sz="6" w:space="0" w:color="auto"/>
            </w:tcBorders>
            <w:shd w:val="clear" w:color="auto" w:fill="C6D9F1" w:themeFill="text2" w:themeFillTint="33"/>
          </w:tcPr>
          <w:p w14:paraId="2A296BFD" w14:textId="77777777" w:rsidR="004612C6" w:rsidRPr="00E10423" w:rsidRDefault="004612C6" w:rsidP="000B569E">
            <w:pPr>
              <w:pStyle w:val="IPA-Tabellentitel"/>
              <w:rPr>
                <w:sz w:val="22"/>
                <w:szCs w:val="22"/>
              </w:rPr>
            </w:pPr>
            <w:r w:rsidRPr="00E10423">
              <w:rPr>
                <w:sz w:val="22"/>
                <w:szCs w:val="22"/>
              </w:rPr>
              <w:t>Beschreibung</w:t>
            </w:r>
          </w:p>
        </w:tc>
      </w:tr>
      <w:tr w:rsidR="004612C6" w:rsidRPr="00E10423" w14:paraId="30456873" w14:textId="77777777" w:rsidTr="000B569E">
        <w:tc>
          <w:tcPr>
            <w:tcW w:w="2950" w:type="dxa"/>
          </w:tcPr>
          <w:p w14:paraId="04958507" w14:textId="77777777" w:rsidR="004612C6" w:rsidRPr="00E10423" w:rsidRDefault="004612C6" w:rsidP="000B569E">
            <w:pPr>
              <w:pStyle w:val="IPA-Tabelle"/>
              <w:rPr>
                <w:sz w:val="22"/>
                <w:szCs w:val="22"/>
              </w:rPr>
            </w:pPr>
            <w:r w:rsidRPr="00E10423">
              <w:rPr>
                <w:sz w:val="22"/>
                <w:szCs w:val="22"/>
              </w:rPr>
              <w:t>Filename</w:t>
            </w:r>
          </w:p>
        </w:tc>
        <w:tc>
          <w:tcPr>
            <w:tcW w:w="6120" w:type="dxa"/>
            <w:tcBorders>
              <w:left w:val="single" w:sz="6" w:space="0" w:color="auto"/>
            </w:tcBorders>
          </w:tcPr>
          <w:p w14:paraId="771D0B3F" w14:textId="77777777" w:rsidR="004612C6" w:rsidRPr="00E10423" w:rsidRDefault="004612C6" w:rsidP="000B569E">
            <w:pPr>
              <w:pStyle w:val="IPA-Tabelle"/>
              <w:rPr>
                <w:sz w:val="22"/>
                <w:szCs w:val="22"/>
              </w:rPr>
            </w:pPr>
            <w:r w:rsidRPr="00E10423">
              <w:rPr>
                <w:sz w:val="22"/>
                <w:szCs w:val="22"/>
              </w:rPr>
              <w:t>Titel des Dokuments</w:t>
            </w:r>
          </w:p>
        </w:tc>
      </w:tr>
      <w:tr w:rsidR="004612C6" w:rsidRPr="00E10423" w14:paraId="1BEDD943" w14:textId="77777777" w:rsidTr="000B569E">
        <w:tc>
          <w:tcPr>
            <w:tcW w:w="2950" w:type="dxa"/>
          </w:tcPr>
          <w:p w14:paraId="71C4C14A" w14:textId="77777777" w:rsidR="004612C6" w:rsidRPr="00E10423" w:rsidRDefault="004612C6" w:rsidP="000B569E">
            <w:pPr>
              <w:pStyle w:val="IPA-Tabelle"/>
              <w:rPr>
                <w:sz w:val="22"/>
                <w:szCs w:val="22"/>
              </w:rPr>
            </w:pPr>
          </w:p>
        </w:tc>
        <w:tc>
          <w:tcPr>
            <w:tcW w:w="6120" w:type="dxa"/>
            <w:tcBorders>
              <w:left w:val="single" w:sz="6" w:space="0" w:color="auto"/>
            </w:tcBorders>
          </w:tcPr>
          <w:p w14:paraId="243838F5" w14:textId="77777777" w:rsidR="004612C6" w:rsidRPr="00E10423" w:rsidRDefault="004612C6" w:rsidP="000B569E">
            <w:pPr>
              <w:pStyle w:val="IPA-Tabelle"/>
              <w:rPr>
                <w:sz w:val="22"/>
                <w:szCs w:val="22"/>
              </w:rPr>
            </w:pPr>
          </w:p>
        </w:tc>
      </w:tr>
    </w:tbl>
    <w:p w14:paraId="0EB4930B" w14:textId="77777777" w:rsidR="004612C6" w:rsidRPr="004612C6" w:rsidRDefault="004612C6" w:rsidP="004612C6">
      <w:pPr>
        <w:pStyle w:val="Verzeichnisberschrift2"/>
        <w:rPr>
          <w:sz w:val="20"/>
          <w:szCs w:val="20"/>
        </w:rPr>
      </w:pPr>
    </w:p>
    <w:p w14:paraId="4079CD36" w14:textId="77777777" w:rsidR="004612C6" w:rsidRDefault="004612C6" w:rsidP="004612C6">
      <w:pPr>
        <w:pStyle w:val="Verzeichnisberschrift2"/>
      </w:pPr>
      <w:r>
        <w:t>Verwendete Abkürzungen</w:t>
      </w:r>
    </w:p>
    <w:p w14:paraId="1BC25DA5" w14:textId="77777777" w:rsidR="004612C6" w:rsidRPr="004612C6" w:rsidRDefault="004612C6" w:rsidP="004612C6">
      <w:pPr>
        <w:pStyle w:val="IPA-Hinweistexte"/>
      </w:pPr>
      <w:r w:rsidRPr="004612C6">
        <w:t>Nur Abkürzungen, keine Begriffserklärungen. Diese gehören in ein Glossar. Alphabetisch sortiert.</w:t>
      </w:r>
    </w:p>
    <w:tbl>
      <w:tblPr>
        <w:tblW w:w="9073" w:type="dxa"/>
        <w:tblLayout w:type="fixed"/>
        <w:tblCellMar>
          <w:left w:w="70" w:type="dxa"/>
          <w:right w:w="70" w:type="dxa"/>
        </w:tblCellMar>
        <w:tblLook w:val="0000" w:firstRow="0" w:lastRow="0" w:firstColumn="0" w:lastColumn="0" w:noHBand="0" w:noVBand="0"/>
      </w:tblPr>
      <w:tblGrid>
        <w:gridCol w:w="2950"/>
        <w:gridCol w:w="6123"/>
      </w:tblGrid>
      <w:tr w:rsidR="004612C6" w:rsidRPr="00E10423" w14:paraId="4A9A2536" w14:textId="77777777" w:rsidTr="004612C6">
        <w:trPr>
          <w:tblHeader/>
        </w:trPr>
        <w:tc>
          <w:tcPr>
            <w:tcW w:w="2950" w:type="dxa"/>
            <w:shd w:val="clear" w:color="auto" w:fill="C6D9F1" w:themeFill="text2" w:themeFillTint="33"/>
          </w:tcPr>
          <w:p w14:paraId="0A8F524B" w14:textId="77777777" w:rsidR="004612C6" w:rsidRPr="00E10423" w:rsidRDefault="004612C6" w:rsidP="000B569E">
            <w:pPr>
              <w:pStyle w:val="IPA-Tabellentitel"/>
              <w:rPr>
                <w:sz w:val="22"/>
                <w:szCs w:val="22"/>
              </w:rPr>
            </w:pPr>
            <w:r w:rsidRPr="00E10423">
              <w:rPr>
                <w:sz w:val="22"/>
                <w:szCs w:val="22"/>
              </w:rPr>
              <w:t>Abkürzung</w:t>
            </w:r>
          </w:p>
        </w:tc>
        <w:tc>
          <w:tcPr>
            <w:tcW w:w="6123" w:type="dxa"/>
            <w:tcBorders>
              <w:left w:val="single" w:sz="6" w:space="0" w:color="auto"/>
            </w:tcBorders>
            <w:shd w:val="clear" w:color="auto" w:fill="C6D9F1" w:themeFill="text2" w:themeFillTint="33"/>
          </w:tcPr>
          <w:p w14:paraId="3754C86F" w14:textId="77777777" w:rsidR="004612C6" w:rsidRPr="00E10423" w:rsidRDefault="004612C6" w:rsidP="000B569E">
            <w:pPr>
              <w:pStyle w:val="IPA-Tabellentitel"/>
              <w:rPr>
                <w:sz w:val="22"/>
                <w:szCs w:val="22"/>
              </w:rPr>
            </w:pPr>
            <w:r w:rsidRPr="00E10423">
              <w:rPr>
                <w:sz w:val="22"/>
                <w:szCs w:val="22"/>
              </w:rPr>
              <w:t>Bedeutung</w:t>
            </w:r>
          </w:p>
        </w:tc>
      </w:tr>
      <w:tr w:rsidR="004612C6" w:rsidRPr="00E10423" w14:paraId="2C3B2343" w14:textId="77777777" w:rsidTr="000B569E">
        <w:tc>
          <w:tcPr>
            <w:tcW w:w="2950" w:type="dxa"/>
          </w:tcPr>
          <w:p w14:paraId="16926F1F" w14:textId="77777777" w:rsidR="004612C6" w:rsidRPr="00E10423" w:rsidRDefault="004612C6" w:rsidP="000B569E">
            <w:pPr>
              <w:pStyle w:val="IPA-Tabelle"/>
              <w:rPr>
                <w:sz w:val="22"/>
                <w:szCs w:val="22"/>
              </w:rPr>
            </w:pPr>
            <w:r w:rsidRPr="00E10423">
              <w:rPr>
                <w:sz w:val="22"/>
                <w:szCs w:val="22"/>
              </w:rPr>
              <w:t>IPA</w:t>
            </w:r>
          </w:p>
        </w:tc>
        <w:tc>
          <w:tcPr>
            <w:tcW w:w="6123" w:type="dxa"/>
            <w:tcBorders>
              <w:left w:val="single" w:sz="6" w:space="0" w:color="auto"/>
            </w:tcBorders>
          </w:tcPr>
          <w:p w14:paraId="0ABDBE53" w14:textId="77777777" w:rsidR="004612C6" w:rsidRPr="00E10423" w:rsidRDefault="004612C6" w:rsidP="000B569E">
            <w:pPr>
              <w:pStyle w:val="IPA-Tabelle"/>
              <w:rPr>
                <w:sz w:val="22"/>
                <w:szCs w:val="22"/>
              </w:rPr>
            </w:pPr>
            <w:r w:rsidRPr="004612C6">
              <w:rPr>
                <w:sz w:val="22"/>
                <w:szCs w:val="22"/>
              </w:rPr>
              <w:t>Individuelle praktische Arbeit</w:t>
            </w:r>
          </w:p>
        </w:tc>
      </w:tr>
      <w:tr w:rsidR="004612C6" w:rsidRPr="00E10423" w14:paraId="2F373283" w14:textId="77777777" w:rsidTr="000B569E">
        <w:tc>
          <w:tcPr>
            <w:tcW w:w="2950" w:type="dxa"/>
          </w:tcPr>
          <w:p w14:paraId="73C48226" w14:textId="77777777" w:rsidR="004612C6" w:rsidRPr="00E10423" w:rsidRDefault="004612C6" w:rsidP="000B569E">
            <w:pPr>
              <w:pStyle w:val="IPA-Tabelle"/>
              <w:rPr>
                <w:sz w:val="22"/>
                <w:szCs w:val="22"/>
              </w:rPr>
            </w:pPr>
            <w:proofErr w:type="spellStart"/>
            <w:r>
              <w:rPr>
                <w:sz w:val="22"/>
                <w:szCs w:val="22"/>
              </w:rPr>
              <w:t>OdA</w:t>
            </w:r>
            <w:proofErr w:type="spellEnd"/>
          </w:p>
        </w:tc>
        <w:tc>
          <w:tcPr>
            <w:tcW w:w="6123" w:type="dxa"/>
            <w:tcBorders>
              <w:left w:val="single" w:sz="6" w:space="0" w:color="auto"/>
            </w:tcBorders>
          </w:tcPr>
          <w:p w14:paraId="54C1F094" w14:textId="77777777" w:rsidR="004612C6" w:rsidRPr="00E10423" w:rsidRDefault="004612C6" w:rsidP="000B569E">
            <w:pPr>
              <w:pStyle w:val="IPA-Tabelle"/>
              <w:rPr>
                <w:sz w:val="22"/>
                <w:szCs w:val="22"/>
              </w:rPr>
            </w:pPr>
            <w:r>
              <w:rPr>
                <w:sz w:val="22"/>
                <w:szCs w:val="22"/>
              </w:rPr>
              <w:t xml:space="preserve">Organisation der </w:t>
            </w:r>
            <w:proofErr w:type="spellStart"/>
            <w:r>
              <w:rPr>
                <w:sz w:val="22"/>
                <w:szCs w:val="22"/>
              </w:rPr>
              <w:t>Arbeit</w:t>
            </w:r>
            <w:r w:rsidR="006325CE">
              <w:rPr>
                <w:sz w:val="22"/>
                <w:szCs w:val="22"/>
              </w:rPr>
              <w:t>welt</w:t>
            </w:r>
            <w:proofErr w:type="spellEnd"/>
          </w:p>
        </w:tc>
      </w:tr>
      <w:tr w:rsidR="004612C6" w:rsidRPr="00E10423" w14:paraId="1E2E1BEB" w14:textId="77777777" w:rsidTr="000B569E">
        <w:tc>
          <w:tcPr>
            <w:tcW w:w="2950" w:type="dxa"/>
          </w:tcPr>
          <w:p w14:paraId="73998FC6" w14:textId="77777777" w:rsidR="004612C6" w:rsidRDefault="004612C6" w:rsidP="000B569E">
            <w:pPr>
              <w:pStyle w:val="IPA-Tabelle"/>
              <w:rPr>
                <w:sz w:val="22"/>
                <w:szCs w:val="22"/>
              </w:rPr>
            </w:pPr>
            <w:r>
              <w:rPr>
                <w:sz w:val="22"/>
                <w:szCs w:val="22"/>
              </w:rPr>
              <w:t>QV</w:t>
            </w:r>
          </w:p>
        </w:tc>
        <w:tc>
          <w:tcPr>
            <w:tcW w:w="6123" w:type="dxa"/>
            <w:tcBorders>
              <w:left w:val="single" w:sz="6" w:space="0" w:color="auto"/>
            </w:tcBorders>
          </w:tcPr>
          <w:p w14:paraId="652D8402" w14:textId="77777777" w:rsidR="004612C6" w:rsidRDefault="004612C6" w:rsidP="000B569E">
            <w:pPr>
              <w:pStyle w:val="IPA-Tabelle"/>
              <w:rPr>
                <w:sz w:val="22"/>
                <w:szCs w:val="22"/>
              </w:rPr>
            </w:pPr>
            <w:r>
              <w:rPr>
                <w:sz w:val="22"/>
                <w:szCs w:val="22"/>
              </w:rPr>
              <w:t>Qualifikationsverfahren</w:t>
            </w:r>
          </w:p>
        </w:tc>
      </w:tr>
      <w:tr w:rsidR="004612C6" w:rsidRPr="00E10423" w14:paraId="5EB5AC15" w14:textId="77777777" w:rsidTr="000B569E">
        <w:tc>
          <w:tcPr>
            <w:tcW w:w="2950" w:type="dxa"/>
          </w:tcPr>
          <w:p w14:paraId="69F1BC04" w14:textId="77777777" w:rsidR="004612C6" w:rsidRDefault="004612C6" w:rsidP="000B569E">
            <w:pPr>
              <w:pStyle w:val="IPA-Tabelle"/>
              <w:rPr>
                <w:sz w:val="22"/>
                <w:szCs w:val="22"/>
              </w:rPr>
            </w:pPr>
            <w:r>
              <w:rPr>
                <w:sz w:val="22"/>
                <w:szCs w:val="22"/>
              </w:rPr>
              <w:t>VZ</w:t>
            </w:r>
          </w:p>
        </w:tc>
        <w:tc>
          <w:tcPr>
            <w:tcW w:w="6123" w:type="dxa"/>
            <w:tcBorders>
              <w:left w:val="single" w:sz="6" w:space="0" w:color="auto"/>
            </w:tcBorders>
          </w:tcPr>
          <w:p w14:paraId="79C6E7C0" w14:textId="77777777" w:rsidR="004612C6" w:rsidRDefault="004612C6" w:rsidP="000B569E">
            <w:pPr>
              <w:pStyle w:val="IPA-Tabelle"/>
              <w:rPr>
                <w:sz w:val="22"/>
                <w:szCs w:val="22"/>
              </w:rPr>
            </w:pPr>
            <w:r>
              <w:rPr>
                <w:sz w:val="22"/>
                <w:szCs w:val="22"/>
              </w:rPr>
              <w:t>Verzeichnis</w:t>
            </w:r>
          </w:p>
        </w:tc>
      </w:tr>
    </w:tbl>
    <w:p w14:paraId="7A977ADE" w14:textId="77777777" w:rsidR="004612C6" w:rsidRDefault="004612C6" w:rsidP="00DB5FD7">
      <w:pPr>
        <w:tabs>
          <w:tab w:val="left" w:pos="5573"/>
        </w:tabs>
      </w:pPr>
    </w:p>
    <w:p w14:paraId="20517D4D" w14:textId="77777777" w:rsidR="004C5F99" w:rsidRDefault="004C5F99">
      <w:pPr>
        <w:spacing w:after="200"/>
      </w:pPr>
      <w:r>
        <w:br w:type="page"/>
      </w:r>
      <w:bookmarkStart w:id="2" w:name="_GoBack"/>
      <w:bookmarkEnd w:id="2"/>
    </w:p>
    <w:p w14:paraId="7140C71D" w14:textId="77777777" w:rsidR="004C5F99" w:rsidRDefault="004C5F99" w:rsidP="004C5F99">
      <w:pPr>
        <w:pStyle w:val="Title"/>
      </w:pPr>
      <w:bookmarkStart w:id="3" w:name="_Toc373508047"/>
      <w:r>
        <w:lastRenderedPageBreak/>
        <w:t>Inhaltsverzeichnis</w:t>
      </w:r>
      <w:bookmarkEnd w:id="3"/>
    </w:p>
    <w:p w14:paraId="5D23A310" w14:textId="77777777" w:rsidR="00DC77C9" w:rsidRDefault="00956B85">
      <w:pPr>
        <w:pStyle w:val="TOC1"/>
        <w:rPr>
          <w:rFonts w:asciiTheme="minorHAnsi" w:eastAsiaTheme="minorEastAsia" w:hAnsiTheme="minorHAnsi" w:cstheme="minorBidi"/>
          <w:b w:val="0"/>
          <w:bCs w:val="0"/>
          <w:noProof/>
          <w:szCs w:val="22"/>
          <w:lang w:eastAsia="de-CH"/>
        </w:rPr>
      </w:pPr>
      <w:r>
        <w:rPr>
          <w:b w:val="0"/>
          <w:bCs w:val="0"/>
        </w:rPr>
        <w:fldChar w:fldCharType="begin"/>
      </w:r>
      <w:r>
        <w:rPr>
          <w:b w:val="0"/>
          <w:bCs w:val="0"/>
        </w:rPr>
        <w:instrText xml:space="preserve"> TOC \o "1-4" \h \z \u </w:instrText>
      </w:r>
      <w:r>
        <w:rPr>
          <w:b w:val="0"/>
          <w:bCs w:val="0"/>
        </w:rPr>
        <w:fldChar w:fldCharType="separate"/>
      </w:r>
      <w:hyperlink w:anchor="_Toc373508046" w:history="1">
        <w:r w:rsidR="00DC77C9" w:rsidRPr="001A24B2">
          <w:rPr>
            <w:rStyle w:val="Hyperlink"/>
            <w:noProof/>
          </w:rPr>
          <w:t>Dokumentinformationen</w:t>
        </w:r>
        <w:r w:rsidR="00DC77C9">
          <w:rPr>
            <w:noProof/>
            <w:webHidden/>
          </w:rPr>
          <w:tab/>
        </w:r>
        <w:r w:rsidR="00DC77C9">
          <w:rPr>
            <w:noProof/>
            <w:webHidden/>
          </w:rPr>
          <w:fldChar w:fldCharType="begin"/>
        </w:r>
        <w:r w:rsidR="00DC77C9">
          <w:rPr>
            <w:noProof/>
            <w:webHidden/>
          </w:rPr>
          <w:instrText xml:space="preserve"> PAGEREF _Toc373508046 \h </w:instrText>
        </w:r>
        <w:r w:rsidR="00DC77C9">
          <w:rPr>
            <w:noProof/>
            <w:webHidden/>
          </w:rPr>
        </w:r>
        <w:r w:rsidR="00DC77C9">
          <w:rPr>
            <w:noProof/>
            <w:webHidden/>
          </w:rPr>
          <w:fldChar w:fldCharType="separate"/>
        </w:r>
        <w:r w:rsidR="001549DE">
          <w:rPr>
            <w:noProof/>
            <w:webHidden/>
          </w:rPr>
          <w:t>2</w:t>
        </w:r>
        <w:r w:rsidR="00DC77C9">
          <w:rPr>
            <w:noProof/>
            <w:webHidden/>
          </w:rPr>
          <w:fldChar w:fldCharType="end"/>
        </w:r>
      </w:hyperlink>
    </w:p>
    <w:p w14:paraId="3B337CA5"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47" w:history="1">
        <w:r w:rsidR="00DC77C9" w:rsidRPr="001A24B2">
          <w:rPr>
            <w:rStyle w:val="Hyperlink"/>
            <w:noProof/>
          </w:rPr>
          <w:t>Inhaltsverzeichnis</w:t>
        </w:r>
        <w:r w:rsidR="00DC77C9">
          <w:rPr>
            <w:noProof/>
            <w:webHidden/>
          </w:rPr>
          <w:tab/>
        </w:r>
        <w:r w:rsidR="00DC77C9">
          <w:rPr>
            <w:noProof/>
            <w:webHidden/>
          </w:rPr>
          <w:fldChar w:fldCharType="begin"/>
        </w:r>
        <w:r w:rsidR="00DC77C9">
          <w:rPr>
            <w:noProof/>
            <w:webHidden/>
          </w:rPr>
          <w:instrText xml:space="preserve"> PAGEREF _Toc373508047 \h </w:instrText>
        </w:r>
        <w:r w:rsidR="00DC77C9">
          <w:rPr>
            <w:noProof/>
            <w:webHidden/>
          </w:rPr>
        </w:r>
        <w:r w:rsidR="00DC77C9">
          <w:rPr>
            <w:noProof/>
            <w:webHidden/>
          </w:rPr>
          <w:fldChar w:fldCharType="separate"/>
        </w:r>
        <w:r w:rsidR="001549DE">
          <w:rPr>
            <w:noProof/>
            <w:webHidden/>
          </w:rPr>
          <w:t>3</w:t>
        </w:r>
        <w:r w:rsidR="00DC77C9">
          <w:rPr>
            <w:noProof/>
            <w:webHidden/>
          </w:rPr>
          <w:fldChar w:fldCharType="end"/>
        </w:r>
      </w:hyperlink>
    </w:p>
    <w:p w14:paraId="4141ABFE"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48" w:history="1">
        <w:r w:rsidR="00DC77C9" w:rsidRPr="001A24B2">
          <w:rPr>
            <w:rStyle w:val="Hyperlink"/>
            <w:noProof/>
          </w:rPr>
          <w:t>Abbildungsverzeichnis</w:t>
        </w:r>
        <w:r w:rsidR="00DC77C9">
          <w:rPr>
            <w:noProof/>
            <w:webHidden/>
          </w:rPr>
          <w:tab/>
        </w:r>
        <w:r w:rsidR="00DC77C9">
          <w:rPr>
            <w:noProof/>
            <w:webHidden/>
          </w:rPr>
          <w:fldChar w:fldCharType="begin"/>
        </w:r>
        <w:r w:rsidR="00DC77C9">
          <w:rPr>
            <w:noProof/>
            <w:webHidden/>
          </w:rPr>
          <w:instrText xml:space="preserve"> PAGEREF _Toc373508048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0F701840"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49" w:history="1">
        <w:r w:rsidR="00DC77C9" w:rsidRPr="001A24B2">
          <w:rPr>
            <w:rStyle w:val="Hyperlink"/>
            <w:noProof/>
          </w:rPr>
          <w:t>Tabellenverzeichnis</w:t>
        </w:r>
        <w:r w:rsidR="00DC77C9">
          <w:rPr>
            <w:noProof/>
            <w:webHidden/>
          </w:rPr>
          <w:tab/>
        </w:r>
        <w:r w:rsidR="00DC77C9">
          <w:rPr>
            <w:noProof/>
            <w:webHidden/>
          </w:rPr>
          <w:fldChar w:fldCharType="begin"/>
        </w:r>
        <w:r w:rsidR="00DC77C9">
          <w:rPr>
            <w:noProof/>
            <w:webHidden/>
          </w:rPr>
          <w:instrText xml:space="preserve"> PAGEREF _Toc373508049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5A5F1515"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50" w:history="1">
        <w:r w:rsidR="00DC77C9" w:rsidRPr="001A24B2">
          <w:rPr>
            <w:rStyle w:val="Hyperlink"/>
            <w:noProof/>
          </w:rPr>
          <w:t>Management Summary</w:t>
        </w:r>
        <w:r w:rsidR="00DC77C9">
          <w:rPr>
            <w:noProof/>
            <w:webHidden/>
          </w:rPr>
          <w:tab/>
        </w:r>
        <w:r w:rsidR="00DC77C9">
          <w:rPr>
            <w:noProof/>
            <w:webHidden/>
          </w:rPr>
          <w:fldChar w:fldCharType="begin"/>
        </w:r>
        <w:r w:rsidR="00DC77C9">
          <w:rPr>
            <w:noProof/>
            <w:webHidden/>
          </w:rPr>
          <w:instrText xml:space="preserve"> PAGEREF _Toc373508050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0CB8AB90"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51" w:history="1">
        <w:r w:rsidR="00DC77C9" w:rsidRPr="001A24B2">
          <w:rPr>
            <w:rStyle w:val="Hyperlink"/>
            <w:noProof/>
          </w:rPr>
          <w:t>Teil 1: Ablauf und Umfeld</w:t>
        </w:r>
        <w:r w:rsidR="00DC77C9">
          <w:rPr>
            <w:noProof/>
            <w:webHidden/>
          </w:rPr>
          <w:tab/>
        </w:r>
        <w:r w:rsidR="00DC77C9">
          <w:rPr>
            <w:noProof/>
            <w:webHidden/>
          </w:rPr>
          <w:fldChar w:fldCharType="begin"/>
        </w:r>
        <w:r w:rsidR="00DC77C9">
          <w:rPr>
            <w:noProof/>
            <w:webHidden/>
          </w:rPr>
          <w:instrText xml:space="preserve"> PAGEREF _Toc373508051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239A5A21"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52" w:history="1">
        <w:r w:rsidR="00DC77C9" w:rsidRPr="001A24B2">
          <w:rPr>
            <w:rStyle w:val="Hyperlink"/>
            <w:noProof/>
          </w:rPr>
          <w:t>1.</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Aufgabenstellung</w:t>
        </w:r>
        <w:r w:rsidR="00DC77C9">
          <w:rPr>
            <w:noProof/>
            <w:webHidden/>
          </w:rPr>
          <w:tab/>
        </w:r>
        <w:r w:rsidR="00DC77C9">
          <w:rPr>
            <w:noProof/>
            <w:webHidden/>
          </w:rPr>
          <w:fldChar w:fldCharType="begin"/>
        </w:r>
        <w:r w:rsidR="00DC77C9">
          <w:rPr>
            <w:noProof/>
            <w:webHidden/>
          </w:rPr>
          <w:instrText xml:space="preserve"> PAGEREF _Toc373508052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73805AE8" w14:textId="77777777" w:rsidR="00DC77C9" w:rsidRDefault="007A4616">
      <w:pPr>
        <w:pStyle w:val="TOC2"/>
        <w:rPr>
          <w:rFonts w:asciiTheme="minorHAnsi" w:eastAsiaTheme="minorEastAsia" w:hAnsiTheme="minorHAnsi" w:cstheme="minorBidi"/>
          <w:szCs w:val="22"/>
          <w:lang w:eastAsia="de-CH"/>
        </w:rPr>
      </w:pPr>
      <w:hyperlink w:anchor="_Toc373508053" w:history="1">
        <w:r w:rsidR="00DC77C9" w:rsidRPr="001A24B2">
          <w:rPr>
            <w:rStyle w:val="Hyperlink"/>
          </w:rPr>
          <w:t>1.1</w:t>
        </w:r>
        <w:r w:rsidR="00DC77C9">
          <w:rPr>
            <w:rFonts w:asciiTheme="minorHAnsi" w:eastAsiaTheme="minorEastAsia" w:hAnsiTheme="minorHAnsi" w:cstheme="minorBidi"/>
            <w:szCs w:val="22"/>
            <w:lang w:eastAsia="de-CH"/>
          </w:rPr>
          <w:tab/>
        </w:r>
        <w:r w:rsidR="00DC77C9" w:rsidRPr="001A24B2">
          <w:rPr>
            <w:rStyle w:val="Hyperlink"/>
          </w:rPr>
          <w:t>Ausgangslage</w:t>
        </w:r>
        <w:r w:rsidR="00DC77C9">
          <w:rPr>
            <w:webHidden/>
          </w:rPr>
          <w:tab/>
        </w:r>
        <w:r w:rsidR="00DC77C9">
          <w:rPr>
            <w:webHidden/>
          </w:rPr>
          <w:fldChar w:fldCharType="begin"/>
        </w:r>
        <w:r w:rsidR="00DC77C9">
          <w:rPr>
            <w:webHidden/>
          </w:rPr>
          <w:instrText xml:space="preserve"> PAGEREF _Toc373508053 \h </w:instrText>
        </w:r>
        <w:r w:rsidR="00DC77C9">
          <w:rPr>
            <w:webHidden/>
          </w:rPr>
        </w:r>
        <w:r w:rsidR="00DC77C9">
          <w:rPr>
            <w:webHidden/>
          </w:rPr>
          <w:fldChar w:fldCharType="separate"/>
        </w:r>
        <w:r w:rsidR="001549DE">
          <w:rPr>
            <w:webHidden/>
          </w:rPr>
          <w:t>4</w:t>
        </w:r>
        <w:r w:rsidR="00DC77C9">
          <w:rPr>
            <w:webHidden/>
          </w:rPr>
          <w:fldChar w:fldCharType="end"/>
        </w:r>
      </w:hyperlink>
    </w:p>
    <w:p w14:paraId="1E2C7BF5" w14:textId="77777777" w:rsidR="00DC77C9" w:rsidRDefault="007A4616">
      <w:pPr>
        <w:pStyle w:val="TOC2"/>
        <w:rPr>
          <w:rFonts w:asciiTheme="minorHAnsi" w:eastAsiaTheme="minorEastAsia" w:hAnsiTheme="minorHAnsi" w:cstheme="minorBidi"/>
          <w:szCs w:val="22"/>
          <w:lang w:eastAsia="de-CH"/>
        </w:rPr>
      </w:pPr>
      <w:hyperlink w:anchor="_Toc373508054" w:history="1">
        <w:r w:rsidR="00DC77C9" w:rsidRPr="001A24B2">
          <w:rPr>
            <w:rStyle w:val="Hyperlink"/>
          </w:rPr>
          <w:t>1.2</w:t>
        </w:r>
        <w:r w:rsidR="00DC77C9">
          <w:rPr>
            <w:rFonts w:asciiTheme="minorHAnsi" w:eastAsiaTheme="minorEastAsia" w:hAnsiTheme="minorHAnsi" w:cstheme="minorBidi"/>
            <w:szCs w:val="22"/>
            <w:lang w:eastAsia="de-CH"/>
          </w:rPr>
          <w:tab/>
        </w:r>
        <w:r w:rsidR="00DC77C9" w:rsidRPr="001A24B2">
          <w:rPr>
            <w:rStyle w:val="Hyperlink"/>
          </w:rPr>
          <w:t>Auftragsformulierung</w:t>
        </w:r>
        <w:r w:rsidR="00DC77C9">
          <w:rPr>
            <w:webHidden/>
          </w:rPr>
          <w:tab/>
        </w:r>
        <w:r w:rsidR="00DC77C9">
          <w:rPr>
            <w:webHidden/>
          </w:rPr>
          <w:fldChar w:fldCharType="begin"/>
        </w:r>
        <w:r w:rsidR="00DC77C9">
          <w:rPr>
            <w:webHidden/>
          </w:rPr>
          <w:instrText xml:space="preserve"> PAGEREF _Toc373508054 \h </w:instrText>
        </w:r>
        <w:r w:rsidR="00DC77C9">
          <w:rPr>
            <w:webHidden/>
          </w:rPr>
        </w:r>
        <w:r w:rsidR="00DC77C9">
          <w:rPr>
            <w:webHidden/>
          </w:rPr>
          <w:fldChar w:fldCharType="separate"/>
        </w:r>
        <w:r w:rsidR="001549DE">
          <w:rPr>
            <w:webHidden/>
          </w:rPr>
          <w:t>4</w:t>
        </w:r>
        <w:r w:rsidR="00DC77C9">
          <w:rPr>
            <w:webHidden/>
          </w:rPr>
          <w:fldChar w:fldCharType="end"/>
        </w:r>
      </w:hyperlink>
    </w:p>
    <w:p w14:paraId="2B9C1B48" w14:textId="77777777" w:rsidR="00DC77C9" w:rsidRDefault="007A4616">
      <w:pPr>
        <w:pStyle w:val="TOC2"/>
        <w:rPr>
          <w:rFonts w:asciiTheme="minorHAnsi" w:eastAsiaTheme="minorEastAsia" w:hAnsiTheme="minorHAnsi" w:cstheme="minorBidi"/>
          <w:szCs w:val="22"/>
          <w:lang w:eastAsia="de-CH"/>
        </w:rPr>
      </w:pPr>
      <w:hyperlink w:anchor="_Toc373508055" w:history="1">
        <w:r w:rsidR="00DC77C9" w:rsidRPr="001A24B2">
          <w:rPr>
            <w:rStyle w:val="Hyperlink"/>
          </w:rPr>
          <w:t>1.3</w:t>
        </w:r>
        <w:r w:rsidR="00DC77C9">
          <w:rPr>
            <w:rFonts w:asciiTheme="minorHAnsi" w:eastAsiaTheme="minorEastAsia" w:hAnsiTheme="minorHAnsi" w:cstheme="minorBidi"/>
            <w:szCs w:val="22"/>
            <w:lang w:eastAsia="de-CH"/>
          </w:rPr>
          <w:tab/>
        </w:r>
        <w:r w:rsidR="00DC77C9" w:rsidRPr="001A24B2">
          <w:rPr>
            <w:rStyle w:val="Hyperlink"/>
          </w:rPr>
          <w:t>Mittel und Methoden</w:t>
        </w:r>
        <w:r w:rsidR="00DC77C9">
          <w:rPr>
            <w:webHidden/>
          </w:rPr>
          <w:tab/>
        </w:r>
        <w:r w:rsidR="00DC77C9">
          <w:rPr>
            <w:webHidden/>
          </w:rPr>
          <w:fldChar w:fldCharType="begin"/>
        </w:r>
        <w:r w:rsidR="00DC77C9">
          <w:rPr>
            <w:webHidden/>
          </w:rPr>
          <w:instrText xml:space="preserve"> PAGEREF _Toc373508055 \h </w:instrText>
        </w:r>
        <w:r w:rsidR="00DC77C9">
          <w:rPr>
            <w:webHidden/>
          </w:rPr>
        </w:r>
        <w:r w:rsidR="00DC77C9">
          <w:rPr>
            <w:webHidden/>
          </w:rPr>
          <w:fldChar w:fldCharType="separate"/>
        </w:r>
        <w:r w:rsidR="001549DE">
          <w:rPr>
            <w:webHidden/>
          </w:rPr>
          <w:t>4</w:t>
        </w:r>
        <w:r w:rsidR="00DC77C9">
          <w:rPr>
            <w:webHidden/>
          </w:rPr>
          <w:fldChar w:fldCharType="end"/>
        </w:r>
      </w:hyperlink>
    </w:p>
    <w:p w14:paraId="1ECF5241" w14:textId="77777777" w:rsidR="00DC77C9" w:rsidRDefault="007A4616">
      <w:pPr>
        <w:pStyle w:val="TOC2"/>
        <w:rPr>
          <w:rFonts w:asciiTheme="minorHAnsi" w:eastAsiaTheme="minorEastAsia" w:hAnsiTheme="minorHAnsi" w:cstheme="minorBidi"/>
          <w:szCs w:val="22"/>
          <w:lang w:eastAsia="de-CH"/>
        </w:rPr>
      </w:pPr>
      <w:hyperlink w:anchor="_Toc373508056" w:history="1">
        <w:r w:rsidR="00DC77C9" w:rsidRPr="001A24B2">
          <w:rPr>
            <w:rStyle w:val="Hyperlink"/>
          </w:rPr>
          <w:t>1.4</w:t>
        </w:r>
        <w:r w:rsidR="00DC77C9">
          <w:rPr>
            <w:rFonts w:asciiTheme="minorHAnsi" w:eastAsiaTheme="minorEastAsia" w:hAnsiTheme="minorHAnsi" w:cstheme="minorBidi"/>
            <w:szCs w:val="22"/>
            <w:lang w:eastAsia="de-CH"/>
          </w:rPr>
          <w:tab/>
        </w:r>
        <w:r w:rsidR="00DC77C9" w:rsidRPr="001A24B2">
          <w:rPr>
            <w:rStyle w:val="Hyperlink"/>
          </w:rPr>
          <w:t>Projektmanagementplan</w:t>
        </w:r>
        <w:r w:rsidR="00DC77C9">
          <w:rPr>
            <w:webHidden/>
          </w:rPr>
          <w:tab/>
        </w:r>
        <w:r w:rsidR="00DC77C9">
          <w:rPr>
            <w:webHidden/>
          </w:rPr>
          <w:fldChar w:fldCharType="begin"/>
        </w:r>
        <w:r w:rsidR="00DC77C9">
          <w:rPr>
            <w:webHidden/>
          </w:rPr>
          <w:instrText xml:space="preserve"> PAGEREF _Toc373508056 \h </w:instrText>
        </w:r>
        <w:r w:rsidR="00DC77C9">
          <w:rPr>
            <w:webHidden/>
          </w:rPr>
        </w:r>
        <w:r w:rsidR="00DC77C9">
          <w:rPr>
            <w:webHidden/>
          </w:rPr>
          <w:fldChar w:fldCharType="separate"/>
        </w:r>
        <w:r w:rsidR="001549DE">
          <w:rPr>
            <w:webHidden/>
          </w:rPr>
          <w:t>4</w:t>
        </w:r>
        <w:r w:rsidR="00DC77C9">
          <w:rPr>
            <w:webHidden/>
          </w:rPr>
          <w:fldChar w:fldCharType="end"/>
        </w:r>
      </w:hyperlink>
    </w:p>
    <w:p w14:paraId="12934AD4" w14:textId="77777777" w:rsidR="00DC77C9" w:rsidRDefault="007A4616">
      <w:pPr>
        <w:pStyle w:val="TOC2"/>
        <w:rPr>
          <w:rFonts w:asciiTheme="minorHAnsi" w:eastAsiaTheme="minorEastAsia" w:hAnsiTheme="minorHAnsi" w:cstheme="minorBidi"/>
          <w:szCs w:val="22"/>
          <w:lang w:eastAsia="de-CH"/>
        </w:rPr>
      </w:pPr>
      <w:hyperlink w:anchor="_Toc373508057" w:history="1">
        <w:r w:rsidR="00DC77C9" w:rsidRPr="001A24B2">
          <w:rPr>
            <w:rStyle w:val="Hyperlink"/>
          </w:rPr>
          <w:t>1.5</w:t>
        </w:r>
        <w:r w:rsidR="00DC77C9">
          <w:rPr>
            <w:rFonts w:asciiTheme="minorHAnsi" w:eastAsiaTheme="minorEastAsia" w:hAnsiTheme="minorHAnsi" w:cstheme="minorBidi"/>
            <w:szCs w:val="22"/>
            <w:lang w:eastAsia="de-CH"/>
          </w:rPr>
          <w:tab/>
        </w:r>
        <w:r w:rsidR="00DC77C9" w:rsidRPr="001A24B2">
          <w:rPr>
            <w:rStyle w:val="Hyperlink"/>
          </w:rPr>
          <w:t>Projektrollen</w:t>
        </w:r>
        <w:r w:rsidR="00DC77C9">
          <w:rPr>
            <w:webHidden/>
          </w:rPr>
          <w:tab/>
        </w:r>
        <w:r w:rsidR="00DC77C9">
          <w:rPr>
            <w:webHidden/>
          </w:rPr>
          <w:fldChar w:fldCharType="begin"/>
        </w:r>
        <w:r w:rsidR="00DC77C9">
          <w:rPr>
            <w:webHidden/>
          </w:rPr>
          <w:instrText xml:space="preserve"> PAGEREF _Toc373508057 \h </w:instrText>
        </w:r>
        <w:r w:rsidR="00DC77C9">
          <w:rPr>
            <w:webHidden/>
          </w:rPr>
        </w:r>
        <w:r w:rsidR="00DC77C9">
          <w:rPr>
            <w:webHidden/>
          </w:rPr>
          <w:fldChar w:fldCharType="separate"/>
        </w:r>
        <w:r w:rsidR="001549DE">
          <w:rPr>
            <w:webHidden/>
          </w:rPr>
          <w:t>4</w:t>
        </w:r>
        <w:r w:rsidR="00DC77C9">
          <w:rPr>
            <w:webHidden/>
          </w:rPr>
          <w:fldChar w:fldCharType="end"/>
        </w:r>
      </w:hyperlink>
    </w:p>
    <w:p w14:paraId="37AA57DF"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58" w:history="1">
        <w:r w:rsidR="00DC77C9" w:rsidRPr="001A24B2">
          <w:rPr>
            <w:rStyle w:val="Hyperlink"/>
            <w:noProof/>
          </w:rPr>
          <w:t>2.</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Vorkenntnisse</w:t>
        </w:r>
        <w:r w:rsidR="00DC77C9">
          <w:rPr>
            <w:noProof/>
            <w:webHidden/>
          </w:rPr>
          <w:tab/>
        </w:r>
        <w:r w:rsidR="00DC77C9">
          <w:rPr>
            <w:noProof/>
            <w:webHidden/>
          </w:rPr>
          <w:fldChar w:fldCharType="begin"/>
        </w:r>
        <w:r w:rsidR="00DC77C9">
          <w:rPr>
            <w:noProof/>
            <w:webHidden/>
          </w:rPr>
          <w:instrText xml:space="preserve"> PAGEREF _Toc373508058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1CF9C9F9"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59" w:history="1">
        <w:r w:rsidR="00DC77C9" w:rsidRPr="001A24B2">
          <w:rPr>
            <w:rStyle w:val="Hyperlink"/>
            <w:noProof/>
          </w:rPr>
          <w:t>3.</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Vorarbeiten</w:t>
        </w:r>
        <w:r w:rsidR="00DC77C9">
          <w:rPr>
            <w:noProof/>
            <w:webHidden/>
          </w:rPr>
          <w:tab/>
        </w:r>
        <w:r w:rsidR="00DC77C9">
          <w:rPr>
            <w:noProof/>
            <w:webHidden/>
          </w:rPr>
          <w:fldChar w:fldCharType="begin"/>
        </w:r>
        <w:r w:rsidR="00DC77C9">
          <w:rPr>
            <w:noProof/>
            <w:webHidden/>
          </w:rPr>
          <w:instrText xml:space="preserve"> PAGEREF _Toc373508059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35C625A2"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60" w:history="1">
        <w:r w:rsidR="00DC77C9" w:rsidRPr="001A24B2">
          <w:rPr>
            <w:rStyle w:val="Hyperlink"/>
            <w:noProof/>
          </w:rPr>
          <w:t>4.</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Firmenstandards</w:t>
        </w:r>
        <w:r w:rsidR="00DC77C9">
          <w:rPr>
            <w:noProof/>
            <w:webHidden/>
          </w:rPr>
          <w:tab/>
        </w:r>
        <w:r w:rsidR="00DC77C9">
          <w:rPr>
            <w:noProof/>
            <w:webHidden/>
          </w:rPr>
          <w:fldChar w:fldCharType="begin"/>
        </w:r>
        <w:r w:rsidR="00DC77C9">
          <w:rPr>
            <w:noProof/>
            <w:webHidden/>
          </w:rPr>
          <w:instrText xml:space="preserve"> PAGEREF _Toc373508060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0D9E78F8"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61" w:history="1">
        <w:r w:rsidR="00DC77C9" w:rsidRPr="001A24B2">
          <w:rPr>
            <w:rStyle w:val="Hyperlink"/>
            <w:noProof/>
          </w:rPr>
          <w:t>5.</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Organisation der IPA</w:t>
        </w:r>
        <w:r w:rsidR="00DC77C9">
          <w:rPr>
            <w:noProof/>
            <w:webHidden/>
          </w:rPr>
          <w:tab/>
        </w:r>
        <w:r w:rsidR="00DC77C9">
          <w:rPr>
            <w:noProof/>
            <w:webHidden/>
          </w:rPr>
          <w:fldChar w:fldCharType="begin"/>
        </w:r>
        <w:r w:rsidR="00DC77C9">
          <w:rPr>
            <w:noProof/>
            <w:webHidden/>
          </w:rPr>
          <w:instrText xml:space="preserve"> PAGEREF _Toc373508061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13936FA7" w14:textId="77777777" w:rsidR="00DC77C9" w:rsidRDefault="007A4616">
      <w:pPr>
        <w:pStyle w:val="TOC2"/>
        <w:rPr>
          <w:rFonts w:asciiTheme="minorHAnsi" w:eastAsiaTheme="minorEastAsia" w:hAnsiTheme="minorHAnsi" w:cstheme="minorBidi"/>
          <w:szCs w:val="22"/>
          <w:lang w:eastAsia="de-CH"/>
        </w:rPr>
      </w:pPr>
      <w:hyperlink w:anchor="_Toc373508062" w:history="1">
        <w:r w:rsidR="00DC77C9" w:rsidRPr="001A24B2">
          <w:rPr>
            <w:rStyle w:val="Hyperlink"/>
            <w:lang w:val="de-DE"/>
          </w:rPr>
          <w:t>5.1</w:t>
        </w:r>
        <w:r w:rsidR="00DC77C9">
          <w:rPr>
            <w:rFonts w:asciiTheme="minorHAnsi" w:eastAsiaTheme="minorEastAsia" w:hAnsiTheme="minorHAnsi" w:cstheme="minorBidi"/>
            <w:szCs w:val="22"/>
            <w:lang w:eastAsia="de-CH"/>
          </w:rPr>
          <w:tab/>
        </w:r>
        <w:r w:rsidR="00DC77C9" w:rsidRPr="001A24B2">
          <w:rPr>
            <w:rStyle w:val="Hyperlink"/>
          </w:rPr>
          <w:t>Datensicherung der IPA</w:t>
        </w:r>
        <w:r w:rsidR="00DC77C9">
          <w:rPr>
            <w:webHidden/>
          </w:rPr>
          <w:tab/>
        </w:r>
        <w:r w:rsidR="00DC77C9">
          <w:rPr>
            <w:webHidden/>
          </w:rPr>
          <w:fldChar w:fldCharType="begin"/>
        </w:r>
        <w:r w:rsidR="00DC77C9">
          <w:rPr>
            <w:webHidden/>
          </w:rPr>
          <w:instrText xml:space="preserve"> PAGEREF _Toc373508062 \h </w:instrText>
        </w:r>
        <w:r w:rsidR="00DC77C9">
          <w:rPr>
            <w:webHidden/>
          </w:rPr>
        </w:r>
        <w:r w:rsidR="00DC77C9">
          <w:rPr>
            <w:webHidden/>
          </w:rPr>
          <w:fldChar w:fldCharType="separate"/>
        </w:r>
        <w:r w:rsidR="001549DE">
          <w:rPr>
            <w:webHidden/>
          </w:rPr>
          <w:t>4</w:t>
        </w:r>
        <w:r w:rsidR="00DC77C9">
          <w:rPr>
            <w:webHidden/>
          </w:rPr>
          <w:fldChar w:fldCharType="end"/>
        </w:r>
      </w:hyperlink>
    </w:p>
    <w:p w14:paraId="1A2F1DEE"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63" w:history="1">
        <w:r w:rsidR="00DC77C9" w:rsidRPr="001A24B2">
          <w:rPr>
            <w:rStyle w:val="Hyperlink"/>
            <w:noProof/>
          </w:rPr>
          <w:t>6.</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Zeitplan</w:t>
        </w:r>
        <w:r w:rsidR="00DC77C9">
          <w:rPr>
            <w:noProof/>
            <w:webHidden/>
          </w:rPr>
          <w:tab/>
        </w:r>
        <w:r w:rsidR="00DC77C9">
          <w:rPr>
            <w:noProof/>
            <w:webHidden/>
          </w:rPr>
          <w:fldChar w:fldCharType="begin"/>
        </w:r>
        <w:r w:rsidR="00DC77C9">
          <w:rPr>
            <w:noProof/>
            <w:webHidden/>
          </w:rPr>
          <w:instrText xml:space="preserve"> PAGEREF _Toc373508063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1C9BF926"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64" w:history="1">
        <w:r w:rsidR="00DC77C9" w:rsidRPr="001A24B2">
          <w:rPr>
            <w:rStyle w:val="Hyperlink"/>
            <w:noProof/>
          </w:rPr>
          <w:t>7.</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Arbeitsjournal</w:t>
        </w:r>
        <w:r w:rsidR="00DC77C9">
          <w:rPr>
            <w:noProof/>
            <w:webHidden/>
          </w:rPr>
          <w:tab/>
        </w:r>
        <w:r w:rsidR="00DC77C9">
          <w:rPr>
            <w:noProof/>
            <w:webHidden/>
          </w:rPr>
          <w:fldChar w:fldCharType="begin"/>
        </w:r>
        <w:r w:rsidR="00DC77C9">
          <w:rPr>
            <w:noProof/>
            <w:webHidden/>
          </w:rPr>
          <w:instrText xml:space="preserve"> PAGEREF _Toc373508064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26B1D76F" w14:textId="77777777" w:rsidR="00DC77C9" w:rsidRDefault="007A4616">
      <w:pPr>
        <w:pStyle w:val="TOC2"/>
        <w:rPr>
          <w:rFonts w:asciiTheme="minorHAnsi" w:eastAsiaTheme="minorEastAsia" w:hAnsiTheme="minorHAnsi" w:cstheme="minorBidi"/>
          <w:szCs w:val="22"/>
          <w:lang w:eastAsia="de-CH"/>
        </w:rPr>
      </w:pPr>
      <w:hyperlink w:anchor="_Toc373508065" w:history="1">
        <w:r w:rsidR="00DC77C9" w:rsidRPr="001A24B2">
          <w:rPr>
            <w:rStyle w:val="Hyperlink"/>
          </w:rPr>
          <w:t>7.1</w:t>
        </w:r>
        <w:r w:rsidR="00DC77C9">
          <w:rPr>
            <w:rFonts w:asciiTheme="minorHAnsi" w:eastAsiaTheme="minorEastAsia" w:hAnsiTheme="minorHAnsi" w:cstheme="minorBidi"/>
            <w:szCs w:val="22"/>
            <w:lang w:eastAsia="de-CH"/>
          </w:rPr>
          <w:tab/>
        </w:r>
        <w:r w:rsidR="00DC77C9" w:rsidRPr="001A24B2">
          <w:rPr>
            <w:rStyle w:val="Hyperlink"/>
          </w:rPr>
          <w:t>Erster Tag: Montag, xx.yy.20xx</w:t>
        </w:r>
        <w:r w:rsidR="00DC77C9">
          <w:rPr>
            <w:webHidden/>
          </w:rPr>
          <w:tab/>
        </w:r>
        <w:r w:rsidR="00DC77C9">
          <w:rPr>
            <w:webHidden/>
          </w:rPr>
          <w:fldChar w:fldCharType="begin"/>
        </w:r>
        <w:r w:rsidR="00DC77C9">
          <w:rPr>
            <w:webHidden/>
          </w:rPr>
          <w:instrText xml:space="preserve"> PAGEREF _Toc373508065 \h </w:instrText>
        </w:r>
        <w:r w:rsidR="00DC77C9">
          <w:rPr>
            <w:webHidden/>
          </w:rPr>
        </w:r>
        <w:r w:rsidR="00DC77C9">
          <w:rPr>
            <w:webHidden/>
          </w:rPr>
          <w:fldChar w:fldCharType="separate"/>
        </w:r>
        <w:r w:rsidR="001549DE">
          <w:rPr>
            <w:webHidden/>
          </w:rPr>
          <w:t>4</w:t>
        </w:r>
        <w:r w:rsidR="00DC77C9">
          <w:rPr>
            <w:webHidden/>
          </w:rPr>
          <w:fldChar w:fldCharType="end"/>
        </w:r>
      </w:hyperlink>
    </w:p>
    <w:p w14:paraId="0FA292BF" w14:textId="77777777" w:rsidR="00DC77C9" w:rsidRDefault="007A4616">
      <w:pPr>
        <w:pStyle w:val="TOC2"/>
        <w:rPr>
          <w:rFonts w:asciiTheme="minorHAnsi" w:eastAsiaTheme="minorEastAsia" w:hAnsiTheme="minorHAnsi" w:cstheme="minorBidi"/>
          <w:szCs w:val="22"/>
          <w:lang w:eastAsia="de-CH"/>
        </w:rPr>
      </w:pPr>
      <w:hyperlink w:anchor="_Toc373508066" w:history="1">
        <w:r w:rsidR="00DC77C9" w:rsidRPr="001A24B2">
          <w:rPr>
            <w:rStyle w:val="Hyperlink"/>
          </w:rPr>
          <w:t>7.2</w:t>
        </w:r>
        <w:r w:rsidR="00DC77C9">
          <w:rPr>
            <w:rFonts w:asciiTheme="minorHAnsi" w:eastAsiaTheme="minorEastAsia" w:hAnsiTheme="minorHAnsi" w:cstheme="minorBidi"/>
            <w:szCs w:val="22"/>
            <w:lang w:eastAsia="de-CH"/>
          </w:rPr>
          <w:tab/>
        </w:r>
        <w:r w:rsidR="00DC77C9" w:rsidRPr="001A24B2">
          <w:rPr>
            <w:rStyle w:val="Hyperlink"/>
          </w:rPr>
          <w:t>Zweiter Tag: Montag, xx.yy.20xx</w:t>
        </w:r>
        <w:r w:rsidR="00DC77C9">
          <w:rPr>
            <w:webHidden/>
          </w:rPr>
          <w:tab/>
        </w:r>
        <w:r w:rsidR="00DC77C9">
          <w:rPr>
            <w:webHidden/>
          </w:rPr>
          <w:fldChar w:fldCharType="begin"/>
        </w:r>
        <w:r w:rsidR="00DC77C9">
          <w:rPr>
            <w:webHidden/>
          </w:rPr>
          <w:instrText xml:space="preserve"> PAGEREF _Toc373508066 \h </w:instrText>
        </w:r>
        <w:r w:rsidR="00DC77C9">
          <w:rPr>
            <w:webHidden/>
          </w:rPr>
        </w:r>
        <w:r w:rsidR="00DC77C9">
          <w:rPr>
            <w:webHidden/>
          </w:rPr>
          <w:fldChar w:fldCharType="separate"/>
        </w:r>
        <w:r w:rsidR="001549DE">
          <w:rPr>
            <w:webHidden/>
          </w:rPr>
          <w:t>4</w:t>
        </w:r>
        <w:r w:rsidR="00DC77C9">
          <w:rPr>
            <w:webHidden/>
          </w:rPr>
          <w:fldChar w:fldCharType="end"/>
        </w:r>
      </w:hyperlink>
    </w:p>
    <w:p w14:paraId="6AE45F8F" w14:textId="77777777" w:rsidR="00DC77C9" w:rsidRDefault="007A4616">
      <w:pPr>
        <w:pStyle w:val="TOC2"/>
        <w:rPr>
          <w:rFonts w:asciiTheme="minorHAnsi" w:eastAsiaTheme="minorEastAsia" w:hAnsiTheme="minorHAnsi" w:cstheme="minorBidi"/>
          <w:szCs w:val="22"/>
          <w:lang w:eastAsia="de-CH"/>
        </w:rPr>
      </w:pPr>
      <w:hyperlink w:anchor="_Toc373508067" w:history="1">
        <w:r w:rsidR="00DC77C9" w:rsidRPr="001A24B2">
          <w:rPr>
            <w:rStyle w:val="Hyperlink"/>
          </w:rPr>
          <w:t>7.3</w:t>
        </w:r>
        <w:r w:rsidR="00DC77C9">
          <w:rPr>
            <w:rFonts w:asciiTheme="minorHAnsi" w:eastAsiaTheme="minorEastAsia" w:hAnsiTheme="minorHAnsi" w:cstheme="minorBidi"/>
            <w:szCs w:val="22"/>
            <w:lang w:eastAsia="de-CH"/>
          </w:rPr>
          <w:tab/>
        </w:r>
        <w:r w:rsidR="00DC77C9" w:rsidRPr="001A24B2">
          <w:rPr>
            <w:rStyle w:val="Hyperlink"/>
          </w:rPr>
          <w:t>Dritter Tag: Montag, xx.yy.20xx</w:t>
        </w:r>
        <w:r w:rsidR="00DC77C9">
          <w:rPr>
            <w:webHidden/>
          </w:rPr>
          <w:tab/>
        </w:r>
        <w:r w:rsidR="00DC77C9">
          <w:rPr>
            <w:webHidden/>
          </w:rPr>
          <w:fldChar w:fldCharType="begin"/>
        </w:r>
        <w:r w:rsidR="00DC77C9">
          <w:rPr>
            <w:webHidden/>
          </w:rPr>
          <w:instrText xml:space="preserve"> PAGEREF _Toc373508067 \h </w:instrText>
        </w:r>
        <w:r w:rsidR="00DC77C9">
          <w:rPr>
            <w:webHidden/>
          </w:rPr>
        </w:r>
        <w:r w:rsidR="00DC77C9">
          <w:rPr>
            <w:webHidden/>
          </w:rPr>
          <w:fldChar w:fldCharType="separate"/>
        </w:r>
        <w:r w:rsidR="001549DE">
          <w:rPr>
            <w:webHidden/>
          </w:rPr>
          <w:t>4</w:t>
        </w:r>
        <w:r w:rsidR="00DC77C9">
          <w:rPr>
            <w:webHidden/>
          </w:rPr>
          <w:fldChar w:fldCharType="end"/>
        </w:r>
      </w:hyperlink>
    </w:p>
    <w:p w14:paraId="5632D74D" w14:textId="77777777" w:rsidR="00DC77C9" w:rsidRDefault="007A4616">
      <w:pPr>
        <w:pStyle w:val="TOC2"/>
        <w:rPr>
          <w:rFonts w:asciiTheme="minorHAnsi" w:eastAsiaTheme="minorEastAsia" w:hAnsiTheme="minorHAnsi" w:cstheme="minorBidi"/>
          <w:szCs w:val="22"/>
          <w:lang w:eastAsia="de-CH"/>
        </w:rPr>
      </w:pPr>
      <w:hyperlink w:anchor="_Toc373508068" w:history="1">
        <w:r w:rsidR="00DC77C9" w:rsidRPr="001A24B2">
          <w:rPr>
            <w:rStyle w:val="Hyperlink"/>
          </w:rPr>
          <w:t>7.4</w:t>
        </w:r>
        <w:r w:rsidR="00DC77C9">
          <w:rPr>
            <w:rFonts w:asciiTheme="minorHAnsi" w:eastAsiaTheme="minorEastAsia" w:hAnsiTheme="minorHAnsi" w:cstheme="minorBidi"/>
            <w:szCs w:val="22"/>
            <w:lang w:eastAsia="de-CH"/>
          </w:rPr>
          <w:tab/>
        </w:r>
        <w:r w:rsidR="00DC77C9" w:rsidRPr="001A24B2">
          <w:rPr>
            <w:rStyle w:val="Hyperlink"/>
          </w:rPr>
          <w:t>Vierter Tag: Montag, xx.yy.20xx</w:t>
        </w:r>
        <w:r w:rsidR="00DC77C9">
          <w:rPr>
            <w:webHidden/>
          </w:rPr>
          <w:tab/>
        </w:r>
        <w:r w:rsidR="00DC77C9">
          <w:rPr>
            <w:webHidden/>
          </w:rPr>
          <w:fldChar w:fldCharType="begin"/>
        </w:r>
        <w:r w:rsidR="00DC77C9">
          <w:rPr>
            <w:webHidden/>
          </w:rPr>
          <w:instrText xml:space="preserve"> PAGEREF _Toc373508068 \h </w:instrText>
        </w:r>
        <w:r w:rsidR="00DC77C9">
          <w:rPr>
            <w:webHidden/>
          </w:rPr>
        </w:r>
        <w:r w:rsidR="00DC77C9">
          <w:rPr>
            <w:webHidden/>
          </w:rPr>
          <w:fldChar w:fldCharType="separate"/>
        </w:r>
        <w:r w:rsidR="001549DE">
          <w:rPr>
            <w:webHidden/>
          </w:rPr>
          <w:t>4</w:t>
        </w:r>
        <w:r w:rsidR="00DC77C9">
          <w:rPr>
            <w:webHidden/>
          </w:rPr>
          <w:fldChar w:fldCharType="end"/>
        </w:r>
      </w:hyperlink>
    </w:p>
    <w:p w14:paraId="777A839B" w14:textId="77777777" w:rsidR="00DC77C9" w:rsidRDefault="007A4616">
      <w:pPr>
        <w:pStyle w:val="TOC2"/>
        <w:rPr>
          <w:rFonts w:asciiTheme="minorHAnsi" w:eastAsiaTheme="minorEastAsia" w:hAnsiTheme="minorHAnsi" w:cstheme="minorBidi"/>
          <w:szCs w:val="22"/>
          <w:lang w:eastAsia="de-CH"/>
        </w:rPr>
      </w:pPr>
      <w:hyperlink w:anchor="_Toc373508069" w:history="1">
        <w:r w:rsidR="00DC77C9" w:rsidRPr="001A24B2">
          <w:rPr>
            <w:rStyle w:val="Hyperlink"/>
          </w:rPr>
          <w:t>7.5</w:t>
        </w:r>
        <w:r w:rsidR="00DC77C9">
          <w:rPr>
            <w:rFonts w:asciiTheme="minorHAnsi" w:eastAsiaTheme="minorEastAsia" w:hAnsiTheme="minorHAnsi" w:cstheme="minorBidi"/>
            <w:szCs w:val="22"/>
            <w:lang w:eastAsia="de-CH"/>
          </w:rPr>
          <w:tab/>
        </w:r>
        <w:r w:rsidR="00DC77C9" w:rsidRPr="001A24B2">
          <w:rPr>
            <w:rStyle w:val="Hyperlink"/>
          </w:rPr>
          <w:t>Fünfter Tag: Montag, xx.yy.20xx</w:t>
        </w:r>
        <w:r w:rsidR="00DC77C9">
          <w:rPr>
            <w:webHidden/>
          </w:rPr>
          <w:tab/>
        </w:r>
        <w:r w:rsidR="00DC77C9">
          <w:rPr>
            <w:webHidden/>
          </w:rPr>
          <w:fldChar w:fldCharType="begin"/>
        </w:r>
        <w:r w:rsidR="00DC77C9">
          <w:rPr>
            <w:webHidden/>
          </w:rPr>
          <w:instrText xml:space="preserve"> PAGEREF _Toc373508069 \h </w:instrText>
        </w:r>
        <w:r w:rsidR="00DC77C9">
          <w:rPr>
            <w:webHidden/>
          </w:rPr>
        </w:r>
        <w:r w:rsidR="00DC77C9">
          <w:rPr>
            <w:webHidden/>
          </w:rPr>
          <w:fldChar w:fldCharType="separate"/>
        </w:r>
        <w:r w:rsidR="001549DE">
          <w:rPr>
            <w:webHidden/>
          </w:rPr>
          <w:t>4</w:t>
        </w:r>
        <w:r w:rsidR="00DC77C9">
          <w:rPr>
            <w:webHidden/>
          </w:rPr>
          <w:fldChar w:fldCharType="end"/>
        </w:r>
      </w:hyperlink>
    </w:p>
    <w:p w14:paraId="3217BAF5" w14:textId="77777777" w:rsidR="00DC77C9" w:rsidRDefault="007A4616">
      <w:pPr>
        <w:pStyle w:val="TOC2"/>
        <w:rPr>
          <w:rFonts w:asciiTheme="minorHAnsi" w:eastAsiaTheme="minorEastAsia" w:hAnsiTheme="minorHAnsi" w:cstheme="minorBidi"/>
          <w:szCs w:val="22"/>
          <w:lang w:eastAsia="de-CH"/>
        </w:rPr>
      </w:pPr>
      <w:hyperlink w:anchor="_Toc373508070" w:history="1">
        <w:r w:rsidR="00DC77C9" w:rsidRPr="001A24B2">
          <w:rPr>
            <w:rStyle w:val="Hyperlink"/>
          </w:rPr>
          <w:t>7.6</w:t>
        </w:r>
        <w:r w:rsidR="00DC77C9">
          <w:rPr>
            <w:rFonts w:asciiTheme="minorHAnsi" w:eastAsiaTheme="minorEastAsia" w:hAnsiTheme="minorHAnsi" w:cstheme="minorBidi"/>
            <w:szCs w:val="22"/>
            <w:lang w:eastAsia="de-CH"/>
          </w:rPr>
          <w:tab/>
        </w:r>
        <w:r w:rsidR="00DC77C9" w:rsidRPr="001A24B2">
          <w:rPr>
            <w:rStyle w:val="Hyperlink"/>
          </w:rPr>
          <w:t>Sechter Tag: Montag, xx.yy.20xx</w:t>
        </w:r>
        <w:r w:rsidR="00DC77C9">
          <w:rPr>
            <w:webHidden/>
          </w:rPr>
          <w:tab/>
        </w:r>
        <w:r w:rsidR="00DC77C9">
          <w:rPr>
            <w:webHidden/>
          </w:rPr>
          <w:fldChar w:fldCharType="begin"/>
        </w:r>
        <w:r w:rsidR="00DC77C9">
          <w:rPr>
            <w:webHidden/>
          </w:rPr>
          <w:instrText xml:space="preserve"> PAGEREF _Toc373508070 \h </w:instrText>
        </w:r>
        <w:r w:rsidR="00DC77C9">
          <w:rPr>
            <w:webHidden/>
          </w:rPr>
        </w:r>
        <w:r w:rsidR="00DC77C9">
          <w:rPr>
            <w:webHidden/>
          </w:rPr>
          <w:fldChar w:fldCharType="separate"/>
        </w:r>
        <w:r w:rsidR="001549DE">
          <w:rPr>
            <w:webHidden/>
          </w:rPr>
          <w:t>4</w:t>
        </w:r>
        <w:r w:rsidR="00DC77C9">
          <w:rPr>
            <w:webHidden/>
          </w:rPr>
          <w:fldChar w:fldCharType="end"/>
        </w:r>
      </w:hyperlink>
    </w:p>
    <w:p w14:paraId="536C2756" w14:textId="77777777" w:rsidR="00DC77C9" w:rsidRDefault="007A4616">
      <w:pPr>
        <w:pStyle w:val="TOC2"/>
        <w:rPr>
          <w:rFonts w:asciiTheme="minorHAnsi" w:eastAsiaTheme="minorEastAsia" w:hAnsiTheme="minorHAnsi" w:cstheme="minorBidi"/>
          <w:szCs w:val="22"/>
          <w:lang w:eastAsia="de-CH"/>
        </w:rPr>
      </w:pPr>
      <w:hyperlink w:anchor="_Toc373508071" w:history="1">
        <w:r w:rsidR="00DC77C9" w:rsidRPr="001A24B2">
          <w:rPr>
            <w:rStyle w:val="Hyperlink"/>
          </w:rPr>
          <w:t>7.7</w:t>
        </w:r>
        <w:r w:rsidR="00DC77C9">
          <w:rPr>
            <w:rFonts w:asciiTheme="minorHAnsi" w:eastAsiaTheme="minorEastAsia" w:hAnsiTheme="minorHAnsi" w:cstheme="minorBidi"/>
            <w:szCs w:val="22"/>
            <w:lang w:eastAsia="de-CH"/>
          </w:rPr>
          <w:tab/>
        </w:r>
        <w:r w:rsidR="00DC77C9" w:rsidRPr="001A24B2">
          <w:rPr>
            <w:rStyle w:val="Hyperlink"/>
          </w:rPr>
          <w:t>Siebter Tag: Montag, xx.yy.20xx</w:t>
        </w:r>
        <w:r w:rsidR="00DC77C9">
          <w:rPr>
            <w:webHidden/>
          </w:rPr>
          <w:tab/>
        </w:r>
        <w:r w:rsidR="00DC77C9">
          <w:rPr>
            <w:webHidden/>
          </w:rPr>
          <w:fldChar w:fldCharType="begin"/>
        </w:r>
        <w:r w:rsidR="00DC77C9">
          <w:rPr>
            <w:webHidden/>
          </w:rPr>
          <w:instrText xml:space="preserve"> PAGEREF _Toc373508071 \h </w:instrText>
        </w:r>
        <w:r w:rsidR="00DC77C9">
          <w:rPr>
            <w:webHidden/>
          </w:rPr>
        </w:r>
        <w:r w:rsidR="00DC77C9">
          <w:rPr>
            <w:webHidden/>
          </w:rPr>
          <w:fldChar w:fldCharType="separate"/>
        </w:r>
        <w:r w:rsidR="001549DE">
          <w:rPr>
            <w:webHidden/>
          </w:rPr>
          <w:t>4</w:t>
        </w:r>
        <w:r w:rsidR="00DC77C9">
          <w:rPr>
            <w:webHidden/>
          </w:rPr>
          <w:fldChar w:fldCharType="end"/>
        </w:r>
      </w:hyperlink>
    </w:p>
    <w:p w14:paraId="772E0261" w14:textId="77777777" w:rsidR="00DC77C9" w:rsidRDefault="007A4616">
      <w:pPr>
        <w:pStyle w:val="TOC2"/>
        <w:rPr>
          <w:rFonts w:asciiTheme="minorHAnsi" w:eastAsiaTheme="minorEastAsia" w:hAnsiTheme="minorHAnsi" w:cstheme="minorBidi"/>
          <w:szCs w:val="22"/>
          <w:lang w:eastAsia="de-CH"/>
        </w:rPr>
      </w:pPr>
      <w:hyperlink w:anchor="_Toc373508072" w:history="1">
        <w:r w:rsidR="00DC77C9" w:rsidRPr="001A24B2">
          <w:rPr>
            <w:rStyle w:val="Hyperlink"/>
          </w:rPr>
          <w:t>7.8</w:t>
        </w:r>
        <w:r w:rsidR="00DC77C9">
          <w:rPr>
            <w:rFonts w:asciiTheme="minorHAnsi" w:eastAsiaTheme="minorEastAsia" w:hAnsiTheme="minorHAnsi" w:cstheme="minorBidi"/>
            <w:szCs w:val="22"/>
            <w:lang w:eastAsia="de-CH"/>
          </w:rPr>
          <w:tab/>
        </w:r>
        <w:r w:rsidR="00DC77C9" w:rsidRPr="001A24B2">
          <w:rPr>
            <w:rStyle w:val="Hyperlink"/>
          </w:rPr>
          <w:t>Achter Tag: Montag, xx.yy.20xx</w:t>
        </w:r>
        <w:r w:rsidR="00DC77C9">
          <w:rPr>
            <w:webHidden/>
          </w:rPr>
          <w:tab/>
        </w:r>
        <w:r w:rsidR="00DC77C9">
          <w:rPr>
            <w:webHidden/>
          </w:rPr>
          <w:fldChar w:fldCharType="begin"/>
        </w:r>
        <w:r w:rsidR="00DC77C9">
          <w:rPr>
            <w:webHidden/>
          </w:rPr>
          <w:instrText xml:space="preserve"> PAGEREF _Toc373508072 \h </w:instrText>
        </w:r>
        <w:r w:rsidR="00DC77C9">
          <w:rPr>
            <w:webHidden/>
          </w:rPr>
        </w:r>
        <w:r w:rsidR="00DC77C9">
          <w:rPr>
            <w:webHidden/>
          </w:rPr>
          <w:fldChar w:fldCharType="separate"/>
        </w:r>
        <w:r w:rsidR="001549DE">
          <w:rPr>
            <w:webHidden/>
          </w:rPr>
          <w:t>4</w:t>
        </w:r>
        <w:r w:rsidR="00DC77C9">
          <w:rPr>
            <w:webHidden/>
          </w:rPr>
          <w:fldChar w:fldCharType="end"/>
        </w:r>
      </w:hyperlink>
    </w:p>
    <w:p w14:paraId="3B1E31E8" w14:textId="77777777" w:rsidR="00DC77C9" w:rsidRDefault="007A4616">
      <w:pPr>
        <w:pStyle w:val="TOC2"/>
        <w:rPr>
          <w:rFonts w:asciiTheme="minorHAnsi" w:eastAsiaTheme="minorEastAsia" w:hAnsiTheme="minorHAnsi" w:cstheme="minorBidi"/>
          <w:szCs w:val="22"/>
          <w:lang w:eastAsia="de-CH"/>
        </w:rPr>
      </w:pPr>
      <w:hyperlink w:anchor="_Toc373508073" w:history="1">
        <w:r w:rsidR="00DC77C9" w:rsidRPr="001A24B2">
          <w:rPr>
            <w:rStyle w:val="Hyperlink"/>
          </w:rPr>
          <w:t>7.9</w:t>
        </w:r>
        <w:r w:rsidR="00DC77C9">
          <w:rPr>
            <w:rFonts w:asciiTheme="minorHAnsi" w:eastAsiaTheme="minorEastAsia" w:hAnsiTheme="minorHAnsi" w:cstheme="minorBidi"/>
            <w:szCs w:val="22"/>
            <w:lang w:eastAsia="de-CH"/>
          </w:rPr>
          <w:tab/>
        </w:r>
        <w:r w:rsidR="00DC77C9" w:rsidRPr="001A24B2">
          <w:rPr>
            <w:rStyle w:val="Hyperlink"/>
          </w:rPr>
          <w:t>Neunter Tag: Montag, xx.yy.20xx</w:t>
        </w:r>
        <w:r w:rsidR="00DC77C9">
          <w:rPr>
            <w:webHidden/>
          </w:rPr>
          <w:tab/>
        </w:r>
        <w:r w:rsidR="00DC77C9">
          <w:rPr>
            <w:webHidden/>
          </w:rPr>
          <w:fldChar w:fldCharType="begin"/>
        </w:r>
        <w:r w:rsidR="00DC77C9">
          <w:rPr>
            <w:webHidden/>
          </w:rPr>
          <w:instrText xml:space="preserve"> PAGEREF _Toc373508073 \h </w:instrText>
        </w:r>
        <w:r w:rsidR="00DC77C9">
          <w:rPr>
            <w:webHidden/>
          </w:rPr>
        </w:r>
        <w:r w:rsidR="00DC77C9">
          <w:rPr>
            <w:webHidden/>
          </w:rPr>
          <w:fldChar w:fldCharType="separate"/>
        </w:r>
        <w:r w:rsidR="001549DE">
          <w:rPr>
            <w:webHidden/>
          </w:rPr>
          <w:t>4</w:t>
        </w:r>
        <w:r w:rsidR="00DC77C9">
          <w:rPr>
            <w:webHidden/>
          </w:rPr>
          <w:fldChar w:fldCharType="end"/>
        </w:r>
      </w:hyperlink>
    </w:p>
    <w:p w14:paraId="106D7610" w14:textId="77777777" w:rsidR="00DC77C9" w:rsidRDefault="007A4616">
      <w:pPr>
        <w:pStyle w:val="TOC2"/>
        <w:rPr>
          <w:rFonts w:asciiTheme="minorHAnsi" w:eastAsiaTheme="minorEastAsia" w:hAnsiTheme="minorHAnsi" w:cstheme="minorBidi"/>
          <w:szCs w:val="22"/>
          <w:lang w:eastAsia="de-CH"/>
        </w:rPr>
      </w:pPr>
      <w:hyperlink w:anchor="_Toc373508074" w:history="1">
        <w:r w:rsidR="00DC77C9" w:rsidRPr="001A24B2">
          <w:rPr>
            <w:rStyle w:val="Hyperlink"/>
          </w:rPr>
          <w:t>7.10</w:t>
        </w:r>
        <w:r w:rsidR="00DC77C9">
          <w:rPr>
            <w:rFonts w:asciiTheme="minorHAnsi" w:eastAsiaTheme="minorEastAsia" w:hAnsiTheme="minorHAnsi" w:cstheme="minorBidi"/>
            <w:szCs w:val="22"/>
            <w:lang w:eastAsia="de-CH"/>
          </w:rPr>
          <w:tab/>
        </w:r>
        <w:r w:rsidR="00DC77C9" w:rsidRPr="001A24B2">
          <w:rPr>
            <w:rStyle w:val="Hyperlink"/>
          </w:rPr>
          <w:t>Zehnter Tag: Montag, xx.yy.20xx</w:t>
        </w:r>
        <w:r w:rsidR="00DC77C9">
          <w:rPr>
            <w:webHidden/>
          </w:rPr>
          <w:tab/>
        </w:r>
        <w:r w:rsidR="00DC77C9">
          <w:rPr>
            <w:webHidden/>
          </w:rPr>
          <w:fldChar w:fldCharType="begin"/>
        </w:r>
        <w:r w:rsidR="00DC77C9">
          <w:rPr>
            <w:webHidden/>
          </w:rPr>
          <w:instrText xml:space="preserve"> PAGEREF _Toc373508074 \h </w:instrText>
        </w:r>
        <w:r w:rsidR="00DC77C9">
          <w:rPr>
            <w:webHidden/>
          </w:rPr>
        </w:r>
        <w:r w:rsidR="00DC77C9">
          <w:rPr>
            <w:webHidden/>
          </w:rPr>
          <w:fldChar w:fldCharType="separate"/>
        </w:r>
        <w:r w:rsidR="001549DE">
          <w:rPr>
            <w:webHidden/>
          </w:rPr>
          <w:t>4</w:t>
        </w:r>
        <w:r w:rsidR="00DC77C9">
          <w:rPr>
            <w:webHidden/>
          </w:rPr>
          <w:fldChar w:fldCharType="end"/>
        </w:r>
      </w:hyperlink>
    </w:p>
    <w:p w14:paraId="5257030D" w14:textId="77777777" w:rsidR="00DC77C9" w:rsidRDefault="007A4616">
      <w:pPr>
        <w:pStyle w:val="TOC2"/>
        <w:rPr>
          <w:rFonts w:asciiTheme="minorHAnsi" w:eastAsiaTheme="minorEastAsia" w:hAnsiTheme="minorHAnsi" w:cstheme="minorBidi"/>
          <w:szCs w:val="22"/>
          <w:lang w:eastAsia="de-CH"/>
        </w:rPr>
      </w:pPr>
      <w:hyperlink w:anchor="_Toc373508075" w:history="1">
        <w:r w:rsidR="00DC77C9" w:rsidRPr="001A24B2">
          <w:rPr>
            <w:rStyle w:val="Hyperlink"/>
          </w:rPr>
          <w:t>7.11</w:t>
        </w:r>
        <w:r w:rsidR="00DC77C9">
          <w:rPr>
            <w:rFonts w:asciiTheme="minorHAnsi" w:eastAsiaTheme="minorEastAsia" w:hAnsiTheme="minorHAnsi" w:cstheme="minorBidi"/>
            <w:szCs w:val="22"/>
            <w:lang w:eastAsia="de-CH"/>
          </w:rPr>
          <w:tab/>
        </w:r>
        <w:r w:rsidR="00DC77C9" w:rsidRPr="001A24B2">
          <w:rPr>
            <w:rStyle w:val="Hyperlink"/>
          </w:rPr>
          <w:t>Arbeitszeit total</w:t>
        </w:r>
        <w:r w:rsidR="00DC77C9">
          <w:rPr>
            <w:webHidden/>
          </w:rPr>
          <w:tab/>
        </w:r>
        <w:r w:rsidR="00DC77C9">
          <w:rPr>
            <w:webHidden/>
          </w:rPr>
          <w:fldChar w:fldCharType="begin"/>
        </w:r>
        <w:r w:rsidR="00DC77C9">
          <w:rPr>
            <w:webHidden/>
          </w:rPr>
          <w:instrText xml:space="preserve"> PAGEREF _Toc373508075 \h </w:instrText>
        </w:r>
        <w:r w:rsidR="00DC77C9">
          <w:rPr>
            <w:webHidden/>
          </w:rPr>
        </w:r>
        <w:r w:rsidR="00DC77C9">
          <w:rPr>
            <w:webHidden/>
          </w:rPr>
          <w:fldChar w:fldCharType="separate"/>
        </w:r>
        <w:r w:rsidR="001549DE">
          <w:rPr>
            <w:webHidden/>
          </w:rPr>
          <w:t>4</w:t>
        </w:r>
        <w:r w:rsidR="00DC77C9">
          <w:rPr>
            <w:webHidden/>
          </w:rPr>
          <w:fldChar w:fldCharType="end"/>
        </w:r>
      </w:hyperlink>
    </w:p>
    <w:p w14:paraId="6F1CEF3F"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76" w:history="1">
        <w:r w:rsidR="00DC77C9" w:rsidRPr="001A24B2">
          <w:rPr>
            <w:rStyle w:val="Hyperlink"/>
            <w:noProof/>
          </w:rPr>
          <w:t>8.</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Abschlussbericht</w:t>
        </w:r>
        <w:r w:rsidR="00DC77C9">
          <w:rPr>
            <w:noProof/>
            <w:webHidden/>
          </w:rPr>
          <w:tab/>
        </w:r>
        <w:r w:rsidR="00DC77C9">
          <w:rPr>
            <w:noProof/>
            <w:webHidden/>
          </w:rPr>
          <w:fldChar w:fldCharType="begin"/>
        </w:r>
        <w:r w:rsidR="00DC77C9">
          <w:rPr>
            <w:noProof/>
            <w:webHidden/>
          </w:rPr>
          <w:instrText xml:space="preserve"> PAGEREF _Toc373508076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441348CF" w14:textId="77777777" w:rsidR="00DC77C9" w:rsidRDefault="007A4616">
      <w:pPr>
        <w:pStyle w:val="TOC2"/>
        <w:rPr>
          <w:rFonts w:asciiTheme="minorHAnsi" w:eastAsiaTheme="minorEastAsia" w:hAnsiTheme="minorHAnsi" w:cstheme="minorBidi"/>
          <w:szCs w:val="22"/>
          <w:lang w:eastAsia="de-CH"/>
        </w:rPr>
      </w:pPr>
      <w:hyperlink w:anchor="_Toc373508077" w:history="1">
        <w:r w:rsidR="00DC77C9" w:rsidRPr="001A24B2">
          <w:rPr>
            <w:rStyle w:val="Hyperlink"/>
          </w:rPr>
          <w:t>8.1</w:t>
        </w:r>
        <w:r w:rsidR="00DC77C9">
          <w:rPr>
            <w:rFonts w:asciiTheme="minorHAnsi" w:eastAsiaTheme="minorEastAsia" w:hAnsiTheme="minorHAnsi" w:cstheme="minorBidi"/>
            <w:szCs w:val="22"/>
            <w:lang w:eastAsia="de-CH"/>
          </w:rPr>
          <w:tab/>
        </w:r>
        <w:r w:rsidR="00DC77C9" w:rsidRPr="001A24B2">
          <w:rPr>
            <w:rStyle w:val="Hyperlink"/>
          </w:rPr>
          <w:t>Vergleich Ist/Soll</w:t>
        </w:r>
        <w:r w:rsidR="00DC77C9">
          <w:rPr>
            <w:webHidden/>
          </w:rPr>
          <w:tab/>
        </w:r>
        <w:r w:rsidR="00DC77C9">
          <w:rPr>
            <w:webHidden/>
          </w:rPr>
          <w:fldChar w:fldCharType="begin"/>
        </w:r>
        <w:r w:rsidR="00DC77C9">
          <w:rPr>
            <w:webHidden/>
          </w:rPr>
          <w:instrText xml:space="preserve"> PAGEREF _Toc373508077 \h </w:instrText>
        </w:r>
        <w:r w:rsidR="00DC77C9">
          <w:rPr>
            <w:webHidden/>
          </w:rPr>
        </w:r>
        <w:r w:rsidR="00DC77C9">
          <w:rPr>
            <w:webHidden/>
          </w:rPr>
          <w:fldChar w:fldCharType="separate"/>
        </w:r>
        <w:r w:rsidR="001549DE">
          <w:rPr>
            <w:webHidden/>
          </w:rPr>
          <w:t>4</w:t>
        </w:r>
        <w:r w:rsidR="00DC77C9">
          <w:rPr>
            <w:webHidden/>
          </w:rPr>
          <w:fldChar w:fldCharType="end"/>
        </w:r>
      </w:hyperlink>
    </w:p>
    <w:p w14:paraId="32DD1008" w14:textId="77777777" w:rsidR="00DC77C9" w:rsidRDefault="007A4616">
      <w:pPr>
        <w:pStyle w:val="TOC2"/>
        <w:rPr>
          <w:rFonts w:asciiTheme="minorHAnsi" w:eastAsiaTheme="minorEastAsia" w:hAnsiTheme="minorHAnsi" w:cstheme="minorBidi"/>
          <w:szCs w:val="22"/>
          <w:lang w:eastAsia="de-CH"/>
        </w:rPr>
      </w:pPr>
      <w:hyperlink w:anchor="_Toc373508078" w:history="1">
        <w:r w:rsidR="00DC77C9" w:rsidRPr="001A24B2">
          <w:rPr>
            <w:rStyle w:val="Hyperlink"/>
          </w:rPr>
          <w:t>8.2</w:t>
        </w:r>
        <w:r w:rsidR="00DC77C9">
          <w:rPr>
            <w:rFonts w:asciiTheme="minorHAnsi" w:eastAsiaTheme="minorEastAsia" w:hAnsiTheme="minorHAnsi" w:cstheme="minorBidi"/>
            <w:szCs w:val="22"/>
            <w:lang w:eastAsia="de-CH"/>
          </w:rPr>
          <w:tab/>
        </w:r>
        <w:r w:rsidR="00DC77C9" w:rsidRPr="001A24B2">
          <w:rPr>
            <w:rStyle w:val="Hyperlink"/>
          </w:rPr>
          <w:t>Mittelbedarf</w:t>
        </w:r>
        <w:r w:rsidR="00DC77C9">
          <w:rPr>
            <w:webHidden/>
          </w:rPr>
          <w:tab/>
        </w:r>
        <w:r w:rsidR="00DC77C9">
          <w:rPr>
            <w:webHidden/>
          </w:rPr>
          <w:fldChar w:fldCharType="begin"/>
        </w:r>
        <w:r w:rsidR="00DC77C9">
          <w:rPr>
            <w:webHidden/>
          </w:rPr>
          <w:instrText xml:space="preserve"> PAGEREF _Toc373508078 \h </w:instrText>
        </w:r>
        <w:r w:rsidR="00DC77C9">
          <w:rPr>
            <w:webHidden/>
          </w:rPr>
        </w:r>
        <w:r w:rsidR="00DC77C9">
          <w:rPr>
            <w:webHidden/>
          </w:rPr>
          <w:fldChar w:fldCharType="separate"/>
        </w:r>
        <w:r w:rsidR="001549DE">
          <w:rPr>
            <w:webHidden/>
          </w:rPr>
          <w:t>4</w:t>
        </w:r>
        <w:r w:rsidR="00DC77C9">
          <w:rPr>
            <w:webHidden/>
          </w:rPr>
          <w:fldChar w:fldCharType="end"/>
        </w:r>
      </w:hyperlink>
    </w:p>
    <w:p w14:paraId="65BCCCC9" w14:textId="77777777" w:rsidR="00DC77C9" w:rsidRDefault="007A4616">
      <w:pPr>
        <w:pStyle w:val="TOC2"/>
        <w:rPr>
          <w:rFonts w:asciiTheme="minorHAnsi" w:eastAsiaTheme="minorEastAsia" w:hAnsiTheme="minorHAnsi" w:cstheme="minorBidi"/>
          <w:szCs w:val="22"/>
          <w:lang w:eastAsia="de-CH"/>
        </w:rPr>
      </w:pPr>
      <w:hyperlink w:anchor="_Toc373508079" w:history="1">
        <w:r w:rsidR="00DC77C9" w:rsidRPr="001A24B2">
          <w:rPr>
            <w:rStyle w:val="Hyperlink"/>
          </w:rPr>
          <w:t>8.3</w:t>
        </w:r>
        <w:r w:rsidR="00DC77C9">
          <w:rPr>
            <w:rFonts w:asciiTheme="minorHAnsi" w:eastAsiaTheme="minorEastAsia" w:hAnsiTheme="minorHAnsi" w:cstheme="minorBidi"/>
            <w:szCs w:val="22"/>
            <w:lang w:eastAsia="de-CH"/>
          </w:rPr>
          <w:tab/>
        </w:r>
        <w:r w:rsidR="00DC77C9" w:rsidRPr="001A24B2">
          <w:rPr>
            <w:rStyle w:val="Hyperlink"/>
          </w:rPr>
          <w:t>Realisierungsbericht</w:t>
        </w:r>
        <w:r w:rsidR="00DC77C9">
          <w:rPr>
            <w:webHidden/>
          </w:rPr>
          <w:tab/>
        </w:r>
        <w:r w:rsidR="00DC77C9">
          <w:rPr>
            <w:webHidden/>
          </w:rPr>
          <w:fldChar w:fldCharType="begin"/>
        </w:r>
        <w:r w:rsidR="00DC77C9">
          <w:rPr>
            <w:webHidden/>
          </w:rPr>
          <w:instrText xml:space="preserve"> PAGEREF _Toc373508079 \h </w:instrText>
        </w:r>
        <w:r w:rsidR="00DC77C9">
          <w:rPr>
            <w:webHidden/>
          </w:rPr>
        </w:r>
        <w:r w:rsidR="00DC77C9">
          <w:rPr>
            <w:webHidden/>
          </w:rPr>
          <w:fldChar w:fldCharType="separate"/>
        </w:r>
        <w:r w:rsidR="001549DE">
          <w:rPr>
            <w:webHidden/>
          </w:rPr>
          <w:t>4</w:t>
        </w:r>
        <w:r w:rsidR="00DC77C9">
          <w:rPr>
            <w:webHidden/>
          </w:rPr>
          <w:fldChar w:fldCharType="end"/>
        </w:r>
      </w:hyperlink>
    </w:p>
    <w:p w14:paraId="1709189C" w14:textId="77777777" w:rsidR="00DC77C9" w:rsidRDefault="007A4616">
      <w:pPr>
        <w:pStyle w:val="TOC2"/>
        <w:rPr>
          <w:rFonts w:asciiTheme="minorHAnsi" w:eastAsiaTheme="minorEastAsia" w:hAnsiTheme="minorHAnsi" w:cstheme="minorBidi"/>
          <w:szCs w:val="22"/>
          <w:lang w:eastAsia="de-CH"/>
        </w:rPr>
      </w:pPr>
      <w:hyperlink w:anchor="_Toc373508080" w:history="1">
        <w:r w:rsidR="00DC77C9" w:rsidRPr="001A24B2">
          <w:rPr>
            <w:rStyle w:val="Hyperlink"/>
          </w:rPr>
          <w:t>8.4</w:t>
        </w:r>
        <w:r w:rsidR="00DC77C9">
          <w:rPr>
            <w:rFonts w:asciiTheme="minorHAnsi" w:eastAsiaTheme="minorEastAsia" w:hAnsiTheme="minorHAnsi" w:cstheme="minorBidi"/>
            <w:szCs w:val="22"/>
            <w:lang w:eastAsia="de-CH"/>
          </w:rPr>
          <w:tab/>
        </w:r>
        <w:r w:rsidR="00DC77C9" w:rsidRPr="001A24B2">
          <w:rPr>
            <w:rStyle w:val="Hyperlink"/>
          </w:rPr>
          <w:t>Testbericht</w:t>
        </w:r>
        <w:r w:rsidR="00DC77C9">
          <w:rPr>
            <w:webHidden/>
          </w:rPr>
          <w:tab/>
        </w:r>
        <w:r w:rsidR="00DC77C9">
          <w:rPr>
            <w:webHidden/>
          </w:rPr>
          <w:fldChar w:fldCharType="begin"/>
        </w:r>
        <w:r w:rsidR="00DC77C9">
          <w:rPr>
            <w:webHidden/>
          </w:rPr>
          <w:instrText xml:space="preserve"> PAGEREF _Toc373508080 \h </w:instrText>
        </w:r>
        <w:r w:rsidR="00DC77C9">
          <w:rPr>
            <w:webHidden/>
          </w:rPr>
        </w:r>
        <w:r w:rsidR="00DC77C9">
          <w:rPr>
            <w:webHidden/>
          </w:rPr>
          <w:fldChar w:fldCharType="separate"/>
        </w:r>
        <w:r w:rsidR="001549DE">
          <w:rPr>
            <w:webHidden/>
          </w:rPr>
          <w:t>4</w:t>
        </w:r>
        <w:r w:rsidR="00DC77C9">
          <w:rPr>
            <w:webHidden/>
          </w:rPr>
          <w:fldChar w:fldCharType="end"/>
        </w:r>
      </w:hyperlink>
    </w:p>
    <w:p w14:paraId="5301C720" w14:textId="77777777" w:rsidR="00DC77C9" w:rsidRDefault="007A4616">
      <w:pPr>
        <w:pStyle w:val="TOC2"/>
        <w:rPr>
          <w:rFonts w:asciiTheme="minorHAnsi" w:eastAsiaTheme="minorEastAsia" w:hAnsiTheme="minorHAnsi" w:cstheme="minorBidi"/>
          <w:szCs w:val="22"/>
          <w:lang w:eastAsia="de-CH"/>
        </w:rPr>
      </w:pPr>
      <w:hyperlink w:anchor="_Toc373508081" w:history="1">
        <w:r w:rsidR="00DC77C9" w:rsidRPr="001A24B2">
          <w:rPr>
            <w:rStyle w:val="Hyperlink"/>
          </w:rPr>
          <w:t>8.5</w:t>
        </w:r>
        <w:r w:rsidR="00DC77C9">
          <w:rPr>
            <w:rFonts w:asciiTheme="minorHAnsi" w:eastAsiaTheme="minorEastAsia" w:hAnsiTheme="minorHAnsi" w:cstheme="minorBidi"/>
            <w:szCs w:val="22"/>
            <w:lang w:eastAsia="de-CH"/>
          </w:rPr>
          <w:tab/>
        </w:r>
        <w:r w:rsidR="00DC77C9" w:rsidRPr="001A24B2">
          <w:rPr>
            <w:rStyle w:val="Hyperlink"/>
          </w:rPr>
          <w:t>Fazit zum Projekt</w:t>
        </w:r>
        <w:r w:rsidR="00DC77C9">
          <w:rPr>
            <w:webHidden/>
          </w:rPr>
          <w:tab/>
        </w:r>
        <w:r w:rsidR="00DC77C9">
          <w:rPr>
            <w:webHidden/>
          </w:rPr>
          <w:fldChar w:fldCharType="begin"/>
        </w:r>
        <w:r w:rsidR="00DC77C9">
          <w:rPr>
            <w:webHidden/>
          </w:rPr>
          <w:instrText xml:space="preserve"> PAGEREF _Toc373508081 \h </w:instrText>
        </w:r>
        <w:r w:rsidR="00DC77C9">
          <w:rPr>
            <w:webHidden/>
          </w:rPr>
        </w:r>
        <w:r w:rsidR="00DC77C9">
          <w:rPr>
            <w:webHidden/>
          </w:rPr>
          <w:fldChar w:fldCharType="separate"/>
        </w:r>
        <w:r w:rsidR="001549DE">
          <w:rPr>
            <w:webHidden/>
          </w:rPr>
          <w:t>4</w:t>
        </w:r>
        <w:r w:rsidR="00DC77C9">
          <w:rPr>
            <w:webHidden/>
          </w:rPr>
          <w:fldChar w:fldCharType="end"/>
        </w:r>
      </w:hyperlink>
    </w:p>
    <w:p w14:paraId="06410825" w14:textId="77777777" w:rsidR="00DC77C9" w:rsidRDefault="007A4616">
      <w:pPr>
        <w:pStyle w:val="TOC2"/>
        <w:rPr>
          <w:rFonts w:asciiTheme="minorHAnsi" w:eastAsiaTheme="minorEastAsia" w:hAnsiTheme="minorHAnsi" w:cstheme="minorBidi"/>
          <w:szCs w:val="22"/>
          <w:lang w:eastAsia="de-CH"/>
        </w:rPr>
      </w:pPr>
      <w:hyperlink w:anchor="_Toc373508082" w:history="1">
        <w:r w:rsidR="00DC77C9" w:rsidRPr="001A24B2">
          <w:rPr>
            <w:rStyle w:val="Hyperlink"/>
          </w:rPr>
          <w:t>8.6</w:t>
        </w:r>
        <w:r w:rsidR="00DC77C9">
          <w:rPr>
            <w:rFonts w:asciiTheme="minorHAnsi" w:eastAsiaTheme="minorEastAsia" w:hAnsiTheme="minorHAnsi" w:cstheme="minorBidi"/>
            <w:szCs w:val="22"/>
            <w:lang w:eastAsia="de-CH"/>
          </w:rPr>
          <w:tab/>
        </w:r>
        <w:r w:rsidR="00DC77C9" w:rsidRPr="001A24B2">
          <w:rPr>
            <w:rStyle w:val="Hyperlink"/>
          </w:rPr>
          <w:t>Persönliches Fazit</w:t>
        </w:r>
        <w:r w:rsidR="00DC77C9">
          <w:rPr>
            <w:webHidden/>
          </w:rPr>
          <w:tab/>
        </w:r>
        <w:r w:rsidR="00DC77C9">
          <w:rPr>
            <w:webHidden/>
          </w:rPr>
          <w:fldChar w:fldCharType="begin"/>
        </w:r>
        <w:r w:rsidR="00DC77C9">
          <w:rPr>
            <w:webHidden/>
          </w:rPr>
          <w:instrText xml:space="preserve"> PAGEREF _Toc373508082 \h </w:instrText>
        </w:r>
        <w:r w:rsidR="00DC77C9">
          <w:rPr>
            <w:webHidden/>
          </w:rPr>
        </w:r>
        <w:r w:rsidR="00DC77C9">
          <w:rPr>
            <w:webHidden/>
          </w:rPr>
          <w:fldChar w:fldCharType="separate"/>
        </w:r>
        <w:r w:rsidR="001549DE">
          <w:rPr>
            <w:webHidden/>
          </w:rPr>
          <w:t>4</w:t>
        </w:r>
        <w:r w:rsidR="00DC77C9">
          <w:rPr>
            <w:webHidden/>
          </w:rPr>
          <w:fldChar w:fldCharType="end"/>
        </w:r>
      </w:hyperlink>
    </w:p>
    <w:p w14:paraId="07E22E0A"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83" w:history="1">
        <w:r w:rsidR="00DC77C9" w:rsidRPr="001A24B2">
          <w:rPr>
            <w:rStyle w:val="Hyperlink"/>
            <w:noProof/>
          </w:rPr>
          <w:t>9.</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Unterschriften Teil 1</w:t>
        </w:r>
        <w:r w:rsidR="00DC77C9">
          <w:rPr>
            <w:noProof/>
            <w:webHidden/>
          </w:rPr>
          <w:tab/>
        </w:r>
        <w:r w:rsidR="00DC77C9">
          <w:rPr>
            <w:noProof/>
            <w:webHidden/>
          </w:rPr>
          <w:fldChar w:fldCharType="begin"/>
        </w:r>
        <w:r w:rsidR="00DC77C9">
          <w:rPr>
            <w:noProof/>
            <w:webHidden/>
          </w:rPr>
          <w:instrText xml:space="preserve"> PAGEREF _Toc373508083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0B0CEAC3"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84" w:history="1">
        <w:r w:rsidR="00DC77C9" w:rsidRPr="001A24B2">
          <w:rPr>
            <w:rStyle w:val="Hyperlink"/>
            <w:noProof/>
          </w:rPr>
          <w:t>Teil 2: Projektdokumentation</w:t>
        </w:r>
        <w:r w:rsidR="00DC77C9">
          <w:rPr>
            <w:noProof/>
            <w:webHidden/>
          </w:rPr>
          <w:tab/>
        </w:r>
        <w:r w:rsidR="00DC77C9">
          <w:rPr>
            <w:noProof/>
            <w:webHidden/>
          </w:rPr>
          <w:fldChar w:fldCharType="begin"/>
        </w:r>
        <w:r w:rsidR="00DC77C9">
          <w:rPr>
            <w:noProof/>
            <w:webHidden/>
          </w:rPr>
          <w:instrText xml:space="preserve"> PAGEREF _Toc373508084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0996E601"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085" w:history="1">
        <w:r w:rsidR="00DC77C9" w:rsidRPr="001A24B2">
          <w:rPr>
            <w:rStyle w:val="Hyperlink"/>
            <w:noProof/>
          </w:rPr>
          <w:t>10.</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Initialisierung</w:t>
        </w:r>
        <w:r w:rsidR="00DC77C9">
          <w:rPr>
            <w:noProof/>
            <w:webHidden/>
          </w:rPr>
          <w:tab/>
        </w:r>
        <w:r w:rsidR="00DC77C9">
          <w:rPr>
            <w:noProof/>
            <w:webHidden/>
          </w:rPr>
          <w:fldChar w:fldCharType="begin"/>
        </w:r>
        <w:r w:rsidR="00DC77C9">
          <w:rPr>
            <w:noProof/>
            <w:webHidden/>
          </w:rPr>
          <w:instrText xml:space="preserve"> PAGEREF _Toc373508085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7D025973" w14:textId="77777777" w:rsidR="00DC77C9" w:rsidRDefault="007A4616">
      <w:pPr>
        <w:pStyle w:val="TOC2"/>
        <w:rPr>
          <w:rFonts w:asciiTheme="minorHAnsi" w:eastAsiaTheme="minorEastAsia" w:hAnsiTheme="minorHAnsi" w:cstheme="minorBidi"/>
          <w:szCs w:val="22"/>
          <w:lang w:eastAsia="de-CH"/>
        </w:rPr>
      </w:pPr>
      <w:hyperlink w:anchor="_Toc373508086" w:history="1">
        <w:r w:rsidR="00DC77C9" w:rsidRPr="001A24B2">
          <w:rPr>
            <w:rStyle w:val="Hyperlink"/>
          </w:rPr>
          <w:t>10.1</w:t>
        </w:r>
        <w:r w:rsidR="00DC77C9">
          <w:rPr>
            <w:rFonts w:asciiTheme="minorHAnsi" w:eastAsiaTheme="minorEastAsia" w:hAnsiTheme="minorHAnsi" w:cstheme="minorBidi"/>
            <w:szCs w:val="22"/>
            <w:lang w:eastAsia="de-CH"/>
          </w:rPr>
          <w:tab/>
        </w:r>
        <w:r w:rsidR="00DC77C9" w:rsidRPr="001A24B2">
          <w:rPr>
            <w:rStyle w:val="Hyperlink"/>
          </w:rPr>
          <w:t>Studie Ist Zustand / Soll-Zustand</w:t>
        </w:r>
        <w:r w:rsidR="00DC77C9">
          <w:rPr>
            <w:webHidden/>
          </w:rPr>
          <w:tab/>
        </w:r>
        <w:r w:rsidR="00DC77C9">
          <w:rPr>
            <w:webHidden/>
          </w:rPr>
          <w:fldChar w:fldCharType="begin"/>
        </w:r>
        <w:r w:rsidR="00DC77C9">
          <w:rPr>
            <w:webHidden/>
          </w:rPr>
          <w:instrText xml:space="preserve"> PAGEREF _Toc373508086 \h </w:instrText>
        </w:r>
        <w:r w:rsidR="00DC77C9">
          <w:rPr>
            <w:webHidden/>
          </w:rPr>
        </w:r>
        <w:r w:rsidR="00DC77C9">
          <w:rPr>
            <w:webHidden/>
          </w:rPr>
          <w:fldChar w:fldCharType="separate"/>
        </w:r>
        <w:r w:rsidR="001549DE">
          <w:rPr>
            <w:webHidden/>
          </w:rPr>
          <w:t>4</w:t>
        </w:r>
        <w:r w:rsidR="00DC77C9">
          <w:rPr>
            <w:webHidden/>
          </w:rPr>
          <w:fldChar w:fldCharType="end"/>
        </w:r>
      </w:hyperlink>
    </w:p>
    <w:p w14:paraId="5E2E8D9B" w14:textId="77777777" w:rsidR="00DC77C9" w:rsidRDefault="007A4616">
      <w:pPr>
        <w:pStyle w:val="TOC2"/>
        <w:rPr>
          <w:rFonts w:asciiTheme="minorHAnsi" w:eastAsiaTheme="minorEastAsia" w:hAnsiTheme="minorHAnsi" w:cstheme="minorBidi"/>
          <w:szCs w:val="22"/>
          <w:lang w:eastAsia="de-CH"/>
        </w:rPr>
      </w:pPr>
      <w:hyperlink w:anchor="_Toc373508087" w:history="1">
        <w:r w:rsidR="00DC77C9" w:rsidRPr="001A24B2">
          <w:rPr>
            <w:rStyle w:val="Hyperlink"/>
          </w:rPr>
          <w:t>10.2</w:t>
        </w:r>
        <w:r w:rsidR="00DC77C9">
          <w:rPr>
            <w:rFonts w:asciiTheme="minorHAnsi" w:eastAsiaTheme="minorEastAsia" w:hAnsiTheme="minorHAnsi" w:cstheme="minorBidi"/>
            <w:szCs w:val="22"/>
            <w:lang w:eastAsia="de-CH"/>
          </w:rPr>
          <w:tab/>
        </w:r>
        <w:r w:rsidR="00DC77C9" w:rsidRPr="001A24B2">
          <w:rPr>
            <w:rStyle w:val="Hyperlink"/>
          </w:rPr>
          <w:t>Vorgehensziele</w:t>
        </w:r>
        <w:r w:rsidR="00DC77C9">
          <w:rPr>
            <w:webHidden/>
          </w:rPr>
          <w:tab/>
        </w:r>
        <w:r w:rsidR="00DC77C9">
          <w:rPr>
            <w:webHidden/>
          </w:rPr>
          <w:fldChar w:fldCharType="begin"/>
        </w:r>
        <w:r w:rsidR="00DC77C9">
          <w:rPr>
            <w:webHidden/>
          </w:rPr>
          <w:instrText xml:space="preserve"> PAGEREF _Toc373508087 \h </w:instrText>
        </w:r>
        <w:r w:rsidR="00DC77C9">
          <w:rPr>
            <w:webHidden/>
          </w:rPr>
        </w:r>
        <w:r w:rsidR="00DC77C9">
          <w:rPr>
            <w:webHidden/>
          </w:rPr>
          <w:fldChar w:fldCharType="separate"/>
        </w:r>
        <w:r w:rsidR="001549DE">
          <w:rPr>
            <w:webHidden/>
          </w:rPr>
          <w:t>4</w:t>
        </w:r>
        <w:r w:rsidR="00DC77C9">
          <w:rPr>
            <w:webHidden/>
          </w:rPr>
          <w:fldChar w:fldCharType="end"/>
        </w:r>
      </w:hyperlink>
    </w:p>
    <w:p w14:paraId="3AFB64D3" w14:textId="77777777" w:rsidR="00DC77C9" w:rsidRDefault="007A4616">
      <w:pPr>
        <w:pStyle w:val="TOC2"/>
        <w:rPr>
          <w:rFonts w:asciiTheme="minorHAnsi" w:eastAsiaTheme="minorEastAsia" w:hAnsiTheme="minorHAnsi" w:cstheme="minorBidi"/>
          <w:szCs w:val="22"/>
          <w:lang w:eastAsia="de-CH"/>
        </w:rPr>
      </w:pPr>
      <w:hyperlink w:anchor="_Toc373508088" w:history="1">
        <w:r w:rsidR="00DC77C9" w:rsidRPr="001A24B2">
          <w:rPr>
            <w:rStyle w:val="Hyperlink"/>
          </w:rPr>
          <w:t>10.3</w:t>
        </w:r>
        <w:r w:rsidR="00DC77C9">
          <w:rPr>
            <w:rFonts w:asciiTheme="minorHAnsi" w:eastAsiaTheme="minorEastAsia" w:hAnsiTheme="minorHAnsi" w:cstheme="minorBidi"/>
            <w:szCs w:val="22"/>
            <w:lang w:eastAsia="de-CH"/>
          </w:rPr>
          <w:tab/>
        </w:r>
        <w:r w:rsidR="00DC77C9" w:rsidRPr="001A24B2">
          <w:rPr>
            <w:rStyle w:val="Hyperlink"/>
          </w:rPr>
          <w:t>Systemziele</w:t>
        </w:r>
        <w:r w:rsidR="00DC77C9">
          <w:rPr>
            <w:webHidden/>
          </w:rPr>
          <w:tab/>
        </w:r>
        <w:r w:rsidR="00DC77C9">
          <w:rPr>
            <w:webHidden/>
          </w:rPr>
          <w:fldChar w:fldCharType="begin"/>
        </w:r>
        <w:r w:rsidR="00DC77C9">
          <w:rPr>
            <w:webHidden/>
          </w:rPr>
          <w:instrText xml:space="preserve"> PAGEREF _Toc373508088 \h </w:instrText>
        </w:r>
        <w:r w:rsidR="00DC77C9">
          <w:rPr>
            <w:webHidden/>
          </w:rPr>
        </w:r>
        <w:r w:rsidR="00DC77C9">
          <w:rPr>
            <w:webHidden/>
          </w:rPr>
          <w:fldChar w:fldCharType="separate"/>
        </w:r>
        <w:r w:rsidR="001549DE">
          <w:rPr>
            <w:webHidden/>
          </w:rPr>
          <w:t>4</w:t>
        </w:r>
        <w:r w:rsidR="00DC77C9">
          <w:rPr>
            <w:webHidden/>
          </w:rPr>
          <w:fldChar w:fldCharType="end"/>
        </w:r>
      </w:hyperlink>
    </w:p>
    <w:p w14:paraId="5957D39C" w14:textId="77777777" w:rsidR="00DC77C9" w:rsidRDefault="007A4616">
      <w:pPr>
        <w:pStyle w:val="TOC2"/>
        <w:rPr>
          <w:rFonts w:asciiTheme="minorHAnsi" w:eastAsiaTheme="minorEastAsia" w:hAnsiTheme="minorHAnsi" w:cstheme="minorBidi"/>
          <w:szCs w:val="22"/>
          <w:lang w:eastAsia="de-CH"/>
        </w:rPr>
      </w:pPr>
      <w:hyperlink w:anchor="_Toc373508089" w:history="1">
        <w:r w:rsidR="00DC77C9" w:rsidRPr="001A24B2">
          <w:rPr>
            <w:rStyle w:val="Hyperlink"/>
          </w:rPr>
          <w:t>10.4</w:t>
        </w:r>
        <w:r w:rsidR="00DC77C9">
          <w:rPr>
            <w:rFonts w:asciiTheme="minorHAnsi" w:eastAsiaTheme="minorEastAsia" w:hAnsiTheme="minorHAnsi" w:cstheme="minorBidi"/>
            <w:szCs w:val="22"/>
            <w:lang w:eastAsia="de-CH"/>
          </w:rPr>
          <w:tab/>
        </w:r>
        <w:r w:rsidR="00DC77C9" w:rsidRPr="001A24B2">
          <w:rPr>
            <w:rStyle w:val="Hyperlink"/>
          </w:rPr>
          <w:t>Anforderungen</w:t>
        </w:r>
        <w:r w:rsidR="00DC77C9">
          <w:rPr>
            <w:webHidden/>
          </w:rPr>
          <w:tab/>
        </w:r>
        <w:r w:rsidR="00DC77C9">
          <w:rPr>
            <w:webHidden/>
          </w:rPr>
          <w:fldChar w:fldCharType="begin"/>
        </w:r>
        <w:r w:rsidR="00DC77C9">
          <w:rPr>
            <w:webHidden/>
          </w:rPr>
          <w:instrText xml:space="preserve"> PAGEREF _Toc373508089 \h </w:instrText>
        </w:r>
        <w:r w:rsidR="00DC77C9">
          <w:rPr>
            <w:webHidden/>
          </w:rPr>
        </w:r>
        <w:r w:rsidR="00DC77C9">
          <w:rPr>
            <w:webHidden/>
          </w:rPr>
          <w:fldChar w:fldCharType="separate"/>
        </w:r>
        <w:r w:rsidR="001549DE">
          <w:rPr>
            <w:webHidden/>
          </w:rPr>
          <w:t>4</w:t>
        </w:r>
        <w:r w:rsidR="00DC77C9">
          <w:rPr>
            <w:webHidden/>
          </w:rPr>
          <w:fldChar w:fldCharType="end"/>
        </w:r>
      </w:hyperlink>
    </w:p>
    <w:p w14:paraId="195DE329" w14:textId="77777777" w:rsidR="00DC77C9" w:rsidRDefault="007A4616">
      <w:pPr>
        <w:pStyle w:val="TOC3"/>
        <w:tabs>
          <w:tab w:val="left" w:pos="1320"/>
          <w:tab w:val="right" w:leader="dot" w:pos="9061"/>
        </w:tabs>
        <w:rPr>
          <w:rFonts w:asciiTheme="minorHAnsi" w:eastAsiaTheme="minorEastAsia" w:hAnsiTheme="minorHAnsi"/>
          <w:noProof/>
          <w:lang w:eastAsia="de-CH"/>
        </w:rPr>
      </w:pPr>
      <w:hyperlink w:anchor="_Toc373508090" w:history="1">
        <w:r w:rsidR="00DC77C9" w:rsidRPr="001A24B2">
          <w:rPr>
            <w:rStyle w:val="Hyperlink"/>
            <w:noProof/>
          </w:rPr>
          <w:t>10.4.1</w:t>
        </w:r>
        <w:r w:rsidR="00DC77C9">
          <w:rPr>
            <w:rFonts w:asciiTheme="minorHAnsi" w:eastAsiaTheme="minorEastAsia" w:hAnsiTheme="minorHAnsi"/>
            <w:noProof/>
            <w:lang w:eastAsia="de-CH"/>
          </w:rPr>
          <w:tab/>
        </w:r>
        <w:r w:rsidR="00DC77C9" w:rsidRPr="001A24B2">
          <w:rPr>
            <w:rStyle w:val="Hyperlink"/>
            <w:noProof/>
          </w:rPr>
          <w:t>Funktionale Anforderungen</w:t>
        </w:r>
        <w:r w:rsidR="00DC77C9">
          <w:rPr>
            <w:noProof/>
            <w:webHidden/>
          </w:rPr>
          <w:tab/>
        </w:r>
        <w:r w:rsidR="00DC77C9">
          <w:rPr>
            <w:noProof/>
            <w:webHidden/>
          </w:rPr>
          <w:fldChar w:fldCharType="begin"/>
        </w:r>
        <w:r w:rsidR="00DC77C9">
          <w:rPr>
            <w:noProof/>
            <w:webHidden/>
          </w:rPr>
          <w:instrText xml:space="preserve"> PAGEREF _Toc373508090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41E06D6B" w14:textId="77777777" w:rsidR="00DC77C9" w:rsidRDefault="007A4616">
      <w:pPr>
        <w:pStyle w:val="TOC3"/>
        <w:tabs>
          <w:tab w:val="left" w:pos="1320"/>
          <w:tab w:val="right" w:leader="dot" w:pos="9061"/>
        </w:tabs>
        <w:rPr>
          <w:rFonts w:asciiTheme="minorHAnsi" w:eastAsiaTheme="minorEastAsia" w:hAnsiTheme="minorHAnsi"/>
          <w:noProof/>
          <w:lang w:eastAsia="de-CH"/>
        </w:rPr>
      </w:pPr>
      <w:hyperlink w:anchor="_Toc373508091" w:history="1">
        <w:r w:rsidR="00DC77C9" w:rsidRPr="001A24B2">
          <w:rPr>
            <w:rStyle w:val="Hyperlink"/>
            <w:rFonts w:cs="Times New Roman"/>
            <w:noProof/>
          </w:rPr>
          <w:t>10.4.2</w:t>
        </w:r>
        <w:r w:rsidR="00DC77C9">
          <w:rPr>
            <w:rFonts w:asciiTheme="minorHAnsi" w:eastAsiaTheme="minorEastAsia" w:hAnsiTheme="minorHAnsi"/>
            <w:noProof/>
            <w:lang w:eastAsia="de-CH"/>
          </w:rPr>
          <w:tab/>
        </w:r>
        <w:r w:rsidR="00DC77C9" w:rsidRPr="001A24B2">
          <w:rPr>
            <w:rStyle w:val="Hyperlink"/>
            <w:noProof/>
          </w:rPr>
          <w:t>Nicht funktionale Anforderungen</w:t>
        </w:r>
        <w:r w:rsidR="00DC77C9">
          <w:rPr>
            <w:noProof/>
            <w:webHidden/>
          </w:rPr>
          <w:tab/>
        </w:r>
        <w:r w:rsidR="00DC77C9">
          <w:rPr>
            <w:noProof/>
            <w:webHidden/>
          </w:rPr>
          <w:fldChar w:fldCharType="begin"/>
        </w:r>
        <w:r w:rsidR="00DC77C9">
          <w:rPr>
            <w:noProof/>
            <w:webHidden/>
          </w:rPr>
          <w:instrText xml:space="preserve"> PAGEREF _Toc373508091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59D26D53" w14:textId="77777777" w:rsidR="00DC77C9" w:rsidRDefault="007A4616">
      <w:pPr>
        <w:pStyle w:val="TOC2"/>
        <w:rPr>
          <w:rFonts w:asciiTheme="minorHAnsi" w:eastAsiaTheme="minorEastAsia" w:hAnsiTheme="minorHAnsi" w:cstheme="minorBidi"/>
          <w:szCs w:val="22"/>
          <w:lang w:eastAsia="de-CH"/>
        </w:rPr>
      </w:pPr>
      <w:hyperlink w:anchor="_Toc373508092" w:history="1">
        <w:r w:rsidR="00DC77C9" w:rsidRPr="001A24B2">
          <w:rPr>
            <w:rStyle w:val="Hyperlink"/>
          </w:rPr>
          <w:t>10.5</w:t>
        </w:r>
        <w:r w:rsidR="00DC77C9">
          <w:rPr>
            <w:rFonts w:asciiTheme="minorHAnsi" w:eastAsiaTheme="minorEastAsia" w:hAnsiTheme="minorHAnsi" w:cstheme="minorBidi"/>
            <w:szCs w:val="22"/>
            <w:lang w:eastAsia="de-CH"/>
          </w:rPr>
          <w:tab/>
        </w:r>
        <w:r w:rsidR="00DC77C9" w:rsidRPr="001A24B2">
          <w:rPr>
            <w:rStyle w:val="Hyperlink"/>
          </w:rPr>
          <w:t>Risikoanalyse</w:t>
        </w:r>
        <w:r w:rsidR="00DC77C9">
          <w:rPr>
            <w:webHidden/>
          </w:rPr>
          <w:tab/>
        </w:r>
        <w:r w:rsidR="00DC77C9">
          <w:rPr>
            <w:webHidden/>
          </w:rPr>
          <w:fldChar w:fldCharType="begin"/>
        </w:r>
        <w:r w:rsidR="00DC77C9">
          <w:rPr>
            <w:webHidden/>
          </w:rPr>
          <w:instrText xml:space="preserve"> PAGEREF _Toc373508092 \h </w:instrText>
        </w:r>
        <w:r w:rsidR="00DC77C9">
          <w:rPr>
            <w:webHidden/>
          </w:rPr>
        </w:r>
        <w:r w:rsidR="00DC77C9">
          <w:rPr>
            <w:webHidden/>
          </w:rPr>
          <w:fldChar w:fldCharType="separate"/>
        </w:r>
        <w:r w:rsidR="001549DE">
          <w:rPr>
            <w:webHidden/>
          </w:rPr>
          <w:t>4</w:t>
        </w:r>
        <w:r w:rsidR="00DC77C9">
          <w:rPr>
            <w:webHidden/>
          </w:rPr>
          <w:fldChar w:fldCharType="end"/>
        </w:r>
      </w:hyperlink>
    </w:p>
    <w:p w14:paraId="78B8DF9E" w14:textId="77777777" w:rsidR="00DC77C9" w:rsidRDefault="007A4616">
      <w:pPr>
        <w:pStyle w:val="TOC2"/>
        <w:rPr>
          <w:rFonts w:asciiTheme="minorHAnsi" w:eastAsiaTheme="minorEastAsia" w:hAnsiTheme="minorHAnsi" w:cstheme="minorBidi"/>
          <w:szCs w:val="22"/>
          <w:lang w:eastAsia="de-CH"/>
        </w:rPr>
      </w:pPr>
      <w:hyperlink w:anchor="_Toc373508093" w:history="1">
        <w:r w:rsidR="00DC77C9" w:rsidRPr="001A24B2">
          <w:rPr>
            <w:rStyle w:val="Hyperlink"/>
          </w:rPr>
          <w:t>10.6</w:t>
        </w:r>
        <w:r w:rsidR="00DC77C9">
          <w:rPr>
            <w:rFonts w:asciiTheme="minorHAnsi" w:eastAsiaTheme="minorEastAsia" w:hAnsiTheme="minorHAnsi" w:cstheme="minorBidi"/>
            <w:szCs w:val="22"/>
            <w:lang w:eastAsia="de-CH"/>
          </w:rPr>
          <w:tab/>
        </w:r>
        <w:r w:rsidR="00DC77C9" w:rsidRPr="001A24B2">
          <w:rPr>
            <w:rStyle w:val="Hyperlink"/>
          </w:rPr>
          <w:t>Risikograph</w:t>
        </w:r>
        <w:r w:rsidR="00DC77C9">
          <w:rPr>
            <w:webHidden/>
          </w:rPr>
          <w:tab/>
        </w:r>
        <w:r w:rsidR="00DC77C9">
          <w:rPr>
            <w:webHidden/>
          </w:rPr>
          <w:fldChar w:fldCharType="begin"/>
        </w:r>
        <w:r w:rsidR="00DC77C9">
          <w:rPr>
            <w:webHidden/>
          </w:rPr>
          <w:instrText xml:space="preserve"> PAGEREF _Toc373508093 \h </w:instrText>
        </w:r>
        <w:r w:rsidR="00DC77C9">
          <w:rPr>
            <w:webHidden/>
          </w:rPr>
        </w:r>
        <w:r w:rsidR="00DC77C9">
          <w:rPr>
            <w:webHidden/>
          </w:rPr>
          <w:fldChar w:fldCharType="separate"/>
        </w:r>
        <w:r w:rsidR="001549DE">
          <w:rPr>
            <w:webHidden/>
          </w:rPr>
          <w:t>4</w:t>
        </w:r>
        <w:r w:rsidR="00DC77C9">
          <w:rPr>
            <w:webHidden/>
          </w:rPr>
          <w:fldChar w:fldCharType="end"/>
        </w:r>
      </w:hyperlink>
    </w:p>
    <w:p w14:paraId="6767A1C3" w14:textId="77777777" w:rsidR="00DC77C9" w:rsidRDefault="007A4616">
      <w:pPr>
        <w:pStyle w:val="TOC2"/>
        <w:rPr>
          <w:rFonts w:asciiTheme="minorHAnsi" w:eastAsiaTheme="minorEastAsia" w:hAnsiTheme="minorHAnsi" w:cstheme="minorBidi"/>
          <w:szCs w:val="22"/>
          <w:lang w:eastAsia="de-CH"/>
        </w:rPr>
      </w:pPr>
      <w:hyperlink w:anchor="_Toc373508094" w:history="1">
        <w:r w:rsidR="00DC77C9" w:rsidRPr="001A24B2">
          <w:rPr>
            <w:rStyle w:val="Hyperlink"/>
          </w:rPr>
          <w:t>10.7</w:t>
        </w:r>
        <w:r w:rsidR="00DC77C9">
          <w:rPr>
            <w:rFonts w:asciiTheme="minorHAnsi" w:eastAsiaTheme="minorEastAsia" w:hAnsiTheme="minorHAnsi" w:cstheme="minorBidi"/>
            <w:szCs w:val="22"/>
            <w:lang w:eastAsia="de-CH"/>
          </w:rPr>
          <w:tab/>
        </w:r>
        <w:r w:rsidR="00DC77C9" w:rsidRPr="001A24B2">
          <w:rPr>
            <w:rStyle w:val="Hyperlink"/>
          </w:rPr>
          <w:t>Varianten</w:t>
        </w:r>
        <w:r w:rsidR="00DC77C9">
          <w:rPr>
            <w:webHidden/>
          </w:rPr>
          <w:tab/>
        </w:r>
        <w:r w:rsidR="00DC77C9">
          <w:rPr>
            <w:webHidden/>
          </w:rPr>
          <w:fldChar w:fldCharType="begin"/>
        </w:r>
        <w:r w:rsidR="00DC77C9">
          <w:rPr>
            <w:webHidden/>
          </w:rPr>
          <w:instrText xml:space="preserve"> PAGEREF _Toc373508094 \h </w:instrText>
        </w:r>
        <w:r w:rsidR="00DC77C9">
          <w:rPr>
            <w:webHidden/>
          </w:rPr>
        </w:r>
        <w:r w:rsidR="00DC77C9">
          <w:rPr>
            <w:webHidden/>
          </w:rPr>
          <w:fldChar w:fldCharType="separate"/>
        </w:r>
        <w:r w:rsidR="001549DE">
          <w:rPr>
            <w:webHidden/>
          </w:rPr>
          <w:t>4</w:t>
        </w:r>
        <w:r w:rsidR="00DC77C9">
          <w:rPr>
            <w:webHidden/>
          </w:rPr>
          <w:fldChar w:fldCharType="end"/>
        </w:r>
      </w:hyperlink>
    </w:p>
    <w:p w14:paraId="0DB5AF4D" w14:textId="77777777" w:rsidR="00DC77C9" w:rsidRDefault="007A4616">
      <w:pPr>
        <w:pStyle w:val="TOC3"/>
        <w:tabs>
          <w:tab w:val="left" w:pos="1320"/>
          <w:tab w:val="right" w:leader="dot" w:pos="9061"/>
        </w:tabs>
        <w:rPr>
          <w:rFonts w:asciiTheme="minorHAnsi" w:eastAsiaTheme="minorEastAsia" w:hAnsiTheme="minorHAnsi"/>
          <w:noProof/>
          <w:lang w:eastAsia="de-CH"/>
        </w:rPr>
      </w:pPr>
      <w:hyperlink w:anchor="_Toc373508095" w:history="1">
        <w:r w:rsidR="00DC77C9" w:rsidRPr="001A24B2">
          <w:rPr>
            <w:rStyle w:val="Hyperlink"/>
            <w:noProof/>
          </w:rPr>
          <w:t>10.7.1</w:t>
        </w:r>
        <w:r w:rsidR="00DC77C9">
          <w:rPr>
            <w:rFonts w:asciiTheme="minorHAnsi" w:eastAsiaTheme="minorEastAsia" w:hAnsiTheme="minorHAnsi"/>
            <w:noProof/>
            <w:lang w:eastAsia="de-CH"/>
          </w:rPr>
          <w:tab/>
        </w:r>
        <w:r w:rsidR="00DC77C9" w:rsidRPr="001A24B2">
          <w:rPr>
            <w:rStyle w:val="Hyperlink"/>
            <w:noProof/>
          </w:rPr>
          <w:t>Variante 1</w:t>
        </w:r>
        <w:r w:rsidR="00DC77C9">
          <w:rPr>
            <w:noProof/>
            <w:webHidden/>
          </w:rPr>
          <w:tab/>
        </w:r>
        <w:r w:rsidR="00DC77C9">
          <w:rPr>
            <w:noProof/>
            <w:webHidden/>
          </w:rPr>
          <w:fldChar w:fldCharType="begin"/>
        </w:r>
        <w:r w:rsidR="00DC77C9">
          <w:rPr>
            <w:noProof/>
            <w:webHidden/>
          </w:rPr>
          <w:instrText xml:space="preserve"> PAGEREF _Toc373508095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0E12E150" w14:textId="77777777" w:rsidR="00DC77C9" w:rsidRDefault="007A4616">
      <w:pPr>
        <w:pStyle w:val="TOC3"/>
        <w:tabs>
          <w:tab w:val="left" w:pos="1320"/>
          <w:tab w:val="right" w:leader="dot" w:pos="9061"/>
        </w:tabs>
        <w:rPr>
          <w:rFonts w:asciiTheme="minorHAnsi" w:eastAsiaTheme="minorEastAsia" w:hAnsiTheme="minorHAnsi"/>
          <w:noProof/>
          <w:lang w:eastAsia="de-CH"/>
        </w:rPr>
      </w:pPr>
      <w:hyperlink w:anchor="_Toc373508096" w:history="1">
        <w:r w:rsidR="00DC77C9" w:rsidRPr="001A24B2">
          <w:rPr>
            <w:rStyle w:val="Hyperlink"/>
            <w:noProof/>
          </w:rPr>
          <w:t>10.7.2</w:t>
        </w:r>
        <w:r w:rsidR="00DC77C9">
          <w:rPr>
            <w:rFonts w:asciiTheme="minorHAnsi" w:eastAsiaTheme="minorEastAsia" w:hAnsiTheme="minorHAnsi"/>
            <w:noProof/>
            <w:lang w:eastAsia="de-CH"/>
          </w:rPr>
          <w:tab/>
        </w:r>
        <w:r w:rsidR="00DC77C9" w:rsidRPr="001A24B2">
          <w:rPr>
            <w:rStyle w:val="Hyperlink"/>
            <w:noProof/>
          </w:rPr>
          <w:t>Variante 2</w:t>
        </w:r>
        <w:r w:rsidR="00DC77C9">
          <w:rPr>
            <w:noProof/>
            <w:webHidden/>
          </w:rPr>
          <w:tab/>
        </w:r>
        <w:r w:rsidR="00DC77C9">
          <w:rPr>
            <w:noProof/>
            <w:webHidden/>
          </w:rPr>
          <w:fldChar w:fldCharType="begin"/>
        </w:r>
        <w:r w:rsidR="00DC77C9">
          <w:rPr>
            <w:noProof/>
            <w:webHidden/>
          </w:rPr>
          <w:instrText xml:space="preserve"> PAGEREF _Toc373508096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055A605B" w14:textId="77777777" w:rsidR="00DC77C9" w:rsidRDefault="007A4616">
      <w:pPr>
        <w:pStyle w:val="TOC3"/>
        <w:tabs>
          <w:tab w:val="left" w:pos="1320"/>
          <w:tab w:val="right" w:leader="dot" w:pos="9061"/>
        </w:tabs>
        <w:rPr>
          <w:rFonts w:asciiTheme="minorHAnsi" w:eastAsiaTheme="minorEastAsia" w:hAnsiTheme="minorHAnsi"/>
          <w:noProof/>
          <w:lang w:eastAsia="de-CH"/>
        </w:rPr>
      </w:pPr>
      <w:hyperlink w:anchor="_Toc373508097" w:history="1">
        <w:r w:rsidR="00DC77C9" w:rsidRPr="001A24B2">
          <w:rPr>
            <w:rStyle w:val="Hyperlink"/>
            <w:noProof/>
          </w:rPr>
          <w:t>10.7.3</w:t>
        </w:r>
        <w:r w:rsidR="00DC77C9">
          <w:rPr>
            <w:rFonts w:asciiTheme="minorHAnsi" w:eastAsiaTheme="minorEastAsia" w:hAnsiTheme="minorHAnsi"/>
            <w:noProof/>
            <w:lang w:eastAsia="de-CH"/>
          </w:rPr>
          <w:tab/>
        </w:r>
        <w:r w:rsidR="00DC77C9" w:rsidRPr="001A24B2">
          <w:rPr>
            <w:rStyle w:val="Hyperlink"/>
            <w:noProof/>
          </w:rPr>
          <w:t>Variante 3</w:t>
        </w:r>
        <w:r w:rsidR="00DC77C9">
          <w:rPr>
            <w:noProof/>
            <w:webHidden/>
          </w:rPr>
          <w:tab/>
        </w:r>
        <w:r w:rsidR="00DC77C9">
          <w:rPr>
            <w:noProof/>
            <w:webHidden/>
          </w:rPr>
          <w:fldChar w:fldCharType="begin"/>
        </w:r>
        <w:r w:rsidR="00DC77C9">
          <w:rPr>
            <w:noProof/>
            <w:webHidden/>
          </w:rPr>
          <w:instrText xml:space="preserve"> PAGEREF _Toc373508097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772F2F90" w14:textId="77777777" w:rsidR="00DC77C9" w:rsidRDefault="007A4616">
      <w:pPr>
        <w:pStyle w:val="TOC2"/>
        <w:rPr>
          <w:rFonts w:asciiTheme="minorHAnsi" w:eastAsiaTheme="minorEastAsia" w:hAnsiTheme="minorHAnsi" w:cstheme="minorBidi"/>
          <w:szCs w:val="22"/>
          <w:lang w:eastAsia="de-CH"/>
        </w:rPr>
      </w:pPr>
      <w:hyperlink w:anchor="_Toc373508098" w:history="1">
        <w:r w:rsidR="00DC77C9" w:rsidRPr="001A24B2">
          <w:rPr>
            <w:rStyle w:val="Hyperlink"/>
          </w:rPr>
          <w:t>10.8</w:t>
        </w:r>
        <w:r w:rsidR="00DC77C9">
          <w:rPr>
            <w:rFonts w:asciiTheme="minorHAnsi" w:eastAsiaTheme="minorEastAsia" w:hAnsiTheme="minorHAnsi" w:cstheme="minorBidi"/>
            <w:szCs w:val="22"/>
            <w:lang w:eastAsia="de-CH"/>
          </w:rPr>
          <w:tab/>
        </w:r>
        <w:r w:rsidR="00DC77C9" w:rsidRPr="001A24B2">
          <w:rPr>
            <w:rStyle w:val="Hyperlink"/>
          </w:rPr>
          <w:t>Variantenentscheid</w:t>
        </w:r>
        <w:r w:rsidR="00DC77C9">
          <w:rPr>
            <w:webHidden/>
          </w:rPr>
          <w:tab/>
        </w:r>
        <w:r w:rsidR="00DC77C9">
          <w:rPr>
            <w:webHidden/>
          </w:rPr>
          <w:fldChar w:fldCharType="begin"/>
        </w:r>
        <w:r w:rsidR="00DC77C9">
          <w:rPr>
            <w:webHidden/>
          </w:rPr>
          <w:instrText xml:space="preserve"> PAGEREF _Toc373508098 \h </w:instrText>
        </w:r>
        <w:r w:rsidR="00DC77C9">
          <w:rPr>
            <w:webHidden/>
          </w:rPr>
        </w:r>
        <w:r w:rsidR="00DC77C9">
          <w:rPr>
            <w:webHidden/>
          </w:rPr>
          <w:fldChar w:fldCharType="separate"/>
        </w:r>
        <w:r w:rsidR="001549DE">
          <w:rPr>
            <w:webHidden/>
          </w:rPr>
          <w:t>4</w:t>
        </w:r>
        <w:r w:rsidR="00DC77C9">
          <w:rPr>
            <w:webHidden/>
          </w:rPr>
          <w:fldChar w:fldCharType="end"/>
        </w:r>
      </w:hyperlink>
    </w:p>
    <w:p w14:paraId="6840A377" w14:textId="77777777" w:rsidR="00DC77C9" w:rsidRDefault="007A4616">
      <w:pPr>
        <w:pStyle w:val="TOC3"/>
        <w:tabs>
          <w:tab w:val="left" w:pos="1320"/>
          <w:tab w:val="right" w:leader="dot" w:pos="9061"/>
        </w:tabs>
        <w:rPr>
          <w:rFonts w:asciiTheme="minorHAnsi" w:eastAsiaTheme="minorEastAsia" w:hAnsiTheme="minorHAnsi"/>
          <w:noProof/>
          <w:lang w:eastAsia="de-CH"/>
        </w:rPr>
      </w:pPr>
      <w:hyperlink w:anchor="_Toc373508099" w:history="1">
        <w:r w:rsidR="00DC77C9" w:rsidRPr="001A24B2">
          <w:rPr>
            <w:rStyle w:val="Hyperlink"/>
            <w:noProof/>
          </w:rPr>
          <w:t>10.8.1</w:t>
        </w:r>
        <w:r w:rsidR="00DC77C9">
          <w:rPr>
            <w:rFonts w:asciiTheme="minorHAnsi" w:eastAsiaTheme="minorEastAsia" w:hAnsiTheme="minorHAnsi"/>
            <w:noProof/>
            <w:lang w:eastAsia="de-CH"/>
          </w:rPr>
          <w:tab/>
        </w:r>
        <w:r w:rsidR="00DC77C9" w:rsidRPr="001A24B2">
          <w:rPr>
            <w:rStyle w:val="Hyperlink"/>
            <w:noProof/>
          </w:rPr>
          <w:t>Begründung</w:t>
        </w:r>
        <w:r w:rsidR="00DC77C9">
          <w:rPr>
            <w:noProof/>
            <w:webHidden/>
          </w:rPr>
          <w:tab/>
        </w:r>
        <w:r w:rsidR="00DC77C9">
          <w:rPr>
            <w:noProof/>
            <w:webHidden/>
          </w:rPr>
          <w:fldChar w:fldCharType="begin"/>
        </w:r>
        <w:r w:rsidR="00DC77C9">
          <w:rPr>
            <w:noProof/>
            <w:webHidden/>
          </w:rPr>
          <w:instrText xml:space="preserve"> PAGEREF _Toc373508099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12CC0BB0" w14:textId="77777777" w:rsidR="00DC77C9" w:rsidRDefault="007A4616">
      <w:pPr>
        <w:pStyle w:val="TOC2"/>
        <w:rPr>
          <w:rFonts w:asciiTheme="minorHAnsi" w:eastAsiaTheme="minorEastAsia" w:hAnsiTheme="minorHAnsi" w:cstheme="minorBidi"/>
          <w:szCs w:val="22"/>
          <w:lang w:eastAsia="de-CH"/>
        </w:rPr>
      </w:pPr>
      <w:hyperlink w:anchor="_Toc373508100" w:history="1">
        <w:r w:rsidR="00DC77C9" w:rsidRPr="001A24B2">
          <w:rPr>
            <w:rStyle w:val="Hyperlink"/>
          </w:rPr>
          <w:t>10.9</w:t>
        </w:r>
        <w:r w:rsidR="00DC77C9">
          <w:rPr>
            <w:rFonts w:asciiTheme="minorHAnsi" w:eastAsiaTheme="minorEastAsia" w:hAnsiTheme="minorHAnsi" w:cstheme="minorBidi"/>
            <w:szCs w:val="22"/>
            <w:lang w:eastAsia="de-CH"/>
          </w:rPr>
          <w:tab/>
        </w:r>
        <w:r w:rsidR="00DC77C9" w:rsidRPr="001A24B2">
          <w:rPr>
            <w:rStyle w:val="Hyperlink"/>
          </w:rPr>
          <w:t>Informationssicherheit und Datenschutz (ISDS)</w:t>
        </w:r>
        <w:r w:rsidR="00DC77C9">
          <w:rPr>
            <w:webHidden/>
          </w:rPr>
          <w:tab/>
        </w:r>
        <w:r w:rsidR="00DC77C9">
          <w:rPr>
            <w:webHidden/>
          </w:rPr>
          <w:fldChar w:fldCharType="begin"/>
        </w:r>
        <w:r w:rsidR="00DC77C9">
          <w:rPr>
            <w:webHidden/>
          </w:rPr>
          <w:instrText xml:space="preserve"> PAGEREF _Toc373508100 \h </w:instrText>
        </w:r>
        <w:r w:rsidR="00DC77C9">
          <w:rPr>
            <w:webHidden/>
          </w:rPr>
        </w:r>
        <w:r w:rsidR="00DC77C9">
          <w:rPr>
            <w:webHidden/>
          </w:rPr>
          <w:fldChar w:fldCharType="separate"/>
        </w:r>
        <w:r w:rsidR="001549DE">
          <w:rPr>
            <w:webHidden/>
          </w:rPr>
          <w:t>4</w:t>
        </w:r>
        <w:r w:rsidR="00DC77C9">
          <w:rPr>
            <w:webHidden/>
          </w:rPr>
          <w:fldChar w:fldCharType="end"/>
        </w:r>
      </w:hyperlink>
    </w:p>
    <w:p w14:paraId="38E9114A" w14:textId="77777777" w:rsidR="00DC77C9" w:rsidRDefault="007A4616">
      <w:pPr>
        <w:pStyle w:val="TOC2"/>
        <w:rPr>
          <w:rFonts w:asciiTheme="minorHAnsi" w:eastAsiaTheme="minorEastAsia" w:hAnsiTheme="minorHAnsi" w:cstheme="minorBidi"/>
          <w:szCs w:val="22"/>
          <w:lang w:eastAsia="de-CH"/>
        </w:rPr>
      </w:pPr>
      <w:hyperlink w:anchor="_Toc373508101" w:history="1">
        <w:r w:rsidR="00DC77C9" w:rsidRPr="001A24B2">
          <w:rPr>
            <w:rStyle w:val="Hyperlink"/>
          </w:rPr>
          <w:t>10.10</w:t>
        </w:r>
        <w:r w:rsidR="00DC77C9">
          <w:rPr>
            <w:rFonts w:asciiTheme="minorHAnsi" w:eastAsiaTheme="minorEastAsia" w:hAnsiTheme="minorHAnsi" w:cstheme="minorBidi"/>
            <w:szCs w:val="22"/>
            <w:lang w:eastAsia="de-CH"/>
          </w:rPr>
          <w:tab/>
        </w:r>
        <w:r w:rsidR="00DC77C9" w:rsidRPr="001A24B2">
          <w:rPr>
            <w:rStyle w:val="Hyperlink"/>
          </w:rPr>
          <w:t>Lösungen suchen</w:t>
        </w:r>
        <w:r w:rsidR="00DC77C9">
          <w:rPr>
            <w:webHidden/>
          </w:rPr>
          <w:tab/>
        </w:r>
        <w:r w:rsidR="00DC77C9">
          <w:rPr>
            <w:webHidden/>
          </w:rPr>
          <w:fldChar w:fldCharType="begin"/>
        </w:r>
        <w:r w:rsidR="00DC77C9">
          <w:rPr>
            <w:webHidden/>
          </w:rPr>
          <w:instrText xml:space="preserve"> PAGEREF _Toc373508101 \h </w:instrText>
        </w:r>
        <w:r w:rsidR="00DC77C9">
          <w:rPr>
            <w:webHidden/>
          </w:rPr>
        </w:r>
        <w:r w:rsidR="00DC77C9">
          <w:rPr>
            <w:webHidden/>
          </w:rPr>
          <w:fldChar w:fldCharType="separate"/>
        </w:r>
        <w:r w:rsidR="001549DE">
          <w:rPr>
            <w:webHidden/>
          </w:rPr>
          <w:t>4</w:t>
        </w:r>
        <w:r w:rsidR="00DC77C9">
          <w:rPr>
            <w:webHidden/>
          </w:rPr>
          <w:fldChar w:fldCharType="end"/>
        </w:r>
      </w:hyperlink>
    </w:p>
    <w:p w14:paraId="6049201E"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102" w:history="1">
        <w:r w:rsidR="00DC77C9" w:rsidRPr="001A24B2">
          <w:rPr>
            <w:rStyle w:val="Hyperlink"/>
            <w:noProof/>
          </w:rPr>
          <w:t>11.</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Konzept</w:t>
        </w:r>
        <w:r w:rsidR="00DC77C9">
          <w:rPr>
            <w:noProof/>
            <w:webHidden/>
          </w:rPr>
          <w:tab/>
        </w:r>
        <w:r w:rsidR="00DC77C9">
          <w:rPr>
            <w:noProof/>
            <w:webHidden/>
          </w:rPr>
          <w:fldChar w:fldCharType="begin"/>
        </w:r>
        <w:r w:rsidR="00DC77C9">
          <w:rPr>
            <w:noProof/>
            <w:webHidden/>
          </w:rPr>
          <w:instrText xml:space="preserve"> PAGEREF _Toc373508102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70620FBD" w14:textId="77777777" w:rsidR="00DC77C9" w:rsidRDefault="007A4616">
      <w:pPr>
        <w:pStyle w:val="TOC2"/>
        <w:rPr>
          <w:rFonts w:asciiTheme="minorHAnsi" w:eastAsiaTheme="minorEastAsia" w:hAnsiTheme="minorHAnsi" w:cstheme="minorBidi"/>
          <w:szCs w:val="22"/>
          <w:lang w:eastAsia="de-CH"/>
        </w:rPr>
      </w:pPr>
      <w:hyperlink w:anchor="_Toc373508103" w:history="1">
        <w:r w:rsidR="00DC77C9" w:rsidRPr="001A24B2">
          <w:rPr>
            <w:rStyle w:val="Hyperlink"/>
          </w:rPr>
          <w:t>11.1</w:t>
        </w:r>
        <w:r w:rsidR="00DC77C9">
          <w:rPr>
            <w:rFonts w:asciiTheme="minorHAnsi" w:eastAsiaTheme="minorEastAsia" w:hAnsiTheme="minorHAnsi" w:cstheme="minorBidi"/>
            <w:szCs w:val="22"/>
            <w:lang w:eastAsia="de-CH"/>
          </w:rPr>
          <w:tab/>
        </w:r>
        <w:r w:rsidR="00DC77C9" w:rsidRPr="001A24B2">
          <w:rPr>
            <w:rStyle w:val="Hyperlink"/>
          </w:rPr>
          <w:t>Konzept entwickeln</w:t>
        </w:r>
        <w:r w:rsidR="00DC77C9">
          <w:rPr>
            <w:webHidden/>
          </w:rPr>
          <w:tab/>
        </w:r>
        <w:r w:rsidR="00DC77C9">
          <w:rPr>
            <w:webHidden/>
          </w:rPr>
          <w:fldChar w:fldCharType="begin"/>
        </w:r>
        <w:r w:rsidR="00DC77C9">
          <w:rPr>
            <w:webHidden/>
          </w:rPr>
          <w:instrText xml:space="preserve"> PAGEREF _Toc373508103 \h </w:instrText>
        </w:r>
        <w:r w:rsidR="00DC77C9">
          <w:rPr>
            <w:webHidden/>
          </w:rPr>
        </w:r>
        <w:r w:rsidR="00DC77C9">
          <w:rPr>
            <w:webHidden/>
          </w:rPr>
          <w:fldChar w:fldCharType="separate"/>
        </w:r>
        <w:r w:rsidR="001549DE">
          <w:rPr>
            <w:webHidden/>
          </w:rPr>
          <w:t>4</w:t>
        </w:r>
        <w:r w:rsidR="00DC77C9">
          <w:rPr>
            <w:webHidden/>
          </w:rPr>
          <w:fldChar w:fldCharType="end"/>
        </w:r>
      </w:hyperlink>
    </w:p>
    <w:p w14:paraId="7D02B4A0" w14:textId="77777777" w:rsidR="00DC77C9" w:rsidRDefault="007A4616">
      <w:pPr>
        <w:pStyle w:val="TOC2"/>
        <w:rPr>
          <w:rFonts w:asciiTheme="minorHAnsi" w:eastAsiaTheme="minorEastAsia" w:hAnsiTheme="minorHAnsi" w:cstheme="minorBidi"/>
          <w:szCs w:val="22"/>
          <w:lang w:eastAsia="de-CH"/>
        </w:rPr>
      </w:pPr>
      <w:hyperlink w:anchor="_Toc373508104" w:history="1">
        <w:r w:rsidR="00DC77C9" w:rsidRPr="001A24B2">
          <w:rPr>
            <w:rStyle w:val="Hyperlink"/>
          </w:rPr>
          <w:t>11.2</w:t>
        </w:r>
        <w:r w:rsidR="00DC77C9">
          <w:rPr>
            <w:rFonts w:asciiTheme="minorHAnsi" w:eastAsiaTheme="minorEastAsia" w:hAnsiTheme="minorHAnsi" w:cstheme="minorBidi"/>
            <w:szCs w:val="22"/>
            <w:lang w:eastAsia="de-CH"/>
          </w:rPr>
          <w:tab/>
        </w:r>
        <w:r w:rsidR="00DC77C9" w:rsidRPr="001A24B2">
          <w:rPr>
            <w:rStyle w:val="Hyperlink"/>
          </w:rPr>
          <w:t>Systemdesign erstellen</w:t>
        </w:r>
        <w:r w:rsidR="00DC77C9">
          <w:rPr>
            <w:webHidden/>
          </w:rPr>
          <w:tab/>
        </w:r>
        <w:r w:rsidR="00DC77C9">
          <w:rPr>
            <w:webHidden/>
          </w:rPr>
          <w:fldChar w:fldCharType="begin"/>
        </w:r>
        <w:r w:rsidR="00DC77C9">
          <w:rPr>
            <w:webHidden/>
          </w:rPr>
          <w:instrText xml:space="preserve"> PAGEREF _Toc373508104 \h </w:instrText>
        </w:r>
        <w:r w:rsidR="00DC77C9">
          <w:rPr>
            <w:webHidden/>
          </w:rPr>
        </w:r>
        <w:r w:rsidR="00DC77C9">
          <w:rPr>
            <w:webHidden/>
          </w:rPr>
          <w:fldChar w:fldCharType="separate"/>
        </w:r>
        <w:r w:rsidR="001549DE">
          <w:rPr>
            <w:webHidden/>
          </w:rPr>
          <w:t>4</w:t>
        </w:r>
        <w:r w:rsidR="00DC77C9">
          <w:rPr>
            <w:webHidden/>
          </w:rPr>
          <w:fldChar w:fldCharType="end"/>
        </w:r>
      </w:hyperlink>
    </w:p>
    <w:p w14:paraId="6BD85EC6" w14:textId="77777777" w:rsidR="00DC77C9" w:rsidRDefault="007A4616">
      <w:pPr>
        <w:pStyle w:val="TOC2"/>
        <w:rPr>
          <w:rFonts w:asciiTheme="minorHAnsi" w:eastAsiaTheme="minorEastAsia" w:hAnsiTheme="minorHAnsi" w:cstheme="minorBidi"/>
          <w:szCs w:val="22"/>
          <w:lang w:eastAsia="de-CH"/>
        </w:rPr>
      </w:pPr>
      <w:hyperlink w:anchor="_Toc373508105" w:history="1">
        <w:r w:rsidR="00DC77C9" w:rsidRPr="001A24B2">
          <w:rPr>
            <w:rStyle w:val="Hyperlink"/>
          </w:rPr>
          <w:t>11.3</w:t>
        </w:r>
        <w:r w:rsidR="00DC77C9">
          <w:rPr>
            <w:rFonts w:asciiTheme="minorHAnsi" w:eastAsiaTheme="minorEastAsia" w:hAnsiTheme="minorHAnsi" w:cstheme="minorBidi"/>
            <w:szCs w:val="22"/>
            <w:lang w:eastAsia="de-CH"/>
          </w:rPr>
          <w:tab/>
        </w:r>
        <w:r w:rsidR="00DC77C9" w:rsidRPr="001A24B2">
          <w:rPr>
            <w:rStyle w:val="Hyperlink"/>
          </w:rPr>
          <w:t>Schutzmassnahmen erarbeiten</w:t>
        </w:r>
        <w:r w:rsidR="00DC77C9">
          <w:rPr>
            <w:webHidden/>
          </w:rPr>
          <w:tab/>
        </w:r>
        <w:r w:rsidR="00DC77C9">
          <w:rPr>
            <w:webHidden/>
          </w:rPr>
          <w:fldChar w:fldCharType="begin"/>
        </w:r>
        <w:r w:rsidR="00DC77C9">
          <w:rPr>
            <w:webHidden/>
          </w:rPr>
          <w:instrText xml:space="preserve"> PAGEREF _Toc373508105 \h </w:instrText>
        </w:r>
        <w:r w:rsidR="00DC77C9">
          <w:rPr>
            <w:webHidden/>
          </w:rPr>
        </w:r>
        <w:r w:rsidR="00DC77C9">
          <w:rPr>
            <w:webHidden/>
          </w:rPr>
          <w:fldChar w:fldCharType="separate"/>
        </w:r>
        <w:r w:rsidR="001549DE">
          <w:rPr>
            <w:webHidden/>
          </w:rPr>
          <w:t>4</w:t>
        </w:r>
        <w:r w:rsidR="00DC77C9">
          <w:rPr>
            <w:webHidden/>
          </w:rPr>
          <w:fldChar w:fldCharType="end"/>
        </w:r>
      </w:hyperlink>
    </w:p>
    <w:p w14:paraId="66B8CD7C" w14:textId="77777777" w:rsidR="00DC77C9" w:rsidRDefault="007A4616">
      <w:pPr>
        <w:pStyle w:val="TOC2"/>
        <w:rPr>
          <w:rFonts w:asciiTheme="minorHAnsi" w:eastAsiaTheme="minorEastAsia" w:hAnsiTheme="minorHAnsi" w:cstheme="minorBidi"/>
          <w:szCs w:val="22"/>
          <w:lang w:eastAsia="de-CH"/>
        </w:rPr>
      </w:pPr>
      <w:hyperlink w:anchor="_Toc373508106" w:history="1">
        <w:r w:rsidR="00DC77C9" w:rsidRPr="001A24B2">
          <w:rPr>
            <w:rStyle w:val="Hyperlink"/>
          </w:rPr>
          <w:t>11.4</w:t>
        </w:r>
        <w:r w:rsidR="00DC77C9">
          <w:rPr>
            <w:rFonts w:asciiTheme="minorHAnsi" w:eastAsiaTheme="minorEastAsia" w:hAnsiTheme="minorHAnsi" w:cstheme="minorBidi"/>
            <w:szCs w:val="22"/>
            <w:lang w:eastAsia="de-CH"/>
          </w:rPr>
          <w:tab/>
        </w:r>
        <w:r w:rsidR="00DC77C9" w:rsidRPr="001A24B2">
          <w:rPr>
            <w:rStyle w:val="Hyperlink"/>
          </w:rPr>
          <w:t>Testkonzept.</w:t>
        </w:r>
        <w:r w:rsidR="00DC77C9">
          <w:rPr>
            <w:webHidden/>
          </w:rPr>
          <w:tab/>
        </w:r>
        <w:r w:rsidR="00DC77C9">
          <w:rPr>
            <w:webHidden/>
          </w:rPr>
          <w:fldChar w:fldCharType="begin"/>
        </w:r>
        <w:r w:rsidR="00DC77C9">
          <w:rPr>
            <w:webHidden/>
          </w:rPr>
          <w:instrText xml:space="preserve"> PAGEREF _Toc373508106 \h </w:instrText>
        </w:r>
        <w:r w:rsidR="00DC77C9">
          <w:rPr>
            <w:webHidden/>
          </w:rPr>
        </w:r>
        <w:r w:rsidR="00DC77C9">
          <w:rPr>
            <w:webHidden/>
          </w:rPr>
          <w:fldChar w:fldCharType="separate"/>
        </w:r>
        <w:r w:rsidR="001549DE">
          <w:rPr>
            <w:webHidden/>
          </w:rPr>
          <w:t>4</w:t>
        </w:r>
        <w:r w:rsidR="00DC77C9">
          <w:rPr>
            <w:webHidden/>
          </w:rPr>
          <w:fldChar w:fldCharType="end"/>
        </w:r>
      </w:hyperlink>
    </w:p>
    <w:p w14:paraId="5AAFFC1D"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107" w:history="1">
        <w:r w:rsidR="00DC77C9" w:rsidRPr="001A24B2">
          <w:rPr>
            <w:rStyle w:val="Hyperlink"/>
            <w:noProof/>
          </w:rPr>
          <w:t>12.</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Realisierung</w:t>
        </w:r>
        <w:r w:rsidR="00DC77C9">
          <w:rPr>
            <w:noProof/>
            <w:webHidden/>
          </w:rPr>
          <w:tab/>
        </w:r>
        <w:r w:rsidR="00DC77C9">
          <w:rPr>
            <w:noProof/>
            <w:webHidden/>
          </w:rPr>
          <w:fldChar w:fldCharType="begin"/>
        </w:r>
        <w:r w:rsidR="00DC77C9">
          <w:rPr>
            <w:noProof/>
            <w:webHidden/>
          </w:rPr>
          <w:instrText xml:space="preserve"> PAGEREF _Toc373508107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2C67DE38" w14:textId="77777777" w:rsidR="00DC77C9" w:rsidRDefault="007A4616">
      <w:pPr>
        <w:pStyle w:val="TOC2"/>
        <w:rPr>
          <w:rFonts w:asciiTheme="minorHAnsi" w:eastAsiaTheme="minorEastAsia" w:hAnsiTheme="minorHAnsi" w:cstheme="minorBidi"/>
          <w:szCs w:val="22"/>
          <w:lang w:eastAsia="de-CH"/>
        </w:rPr>
      </w:pPr>
      <w:hyperlink w:anchor="_Toc373508108" w:history="1">
        <w:r w:rsidR="00DC77C9" w:rsidRPr="001A24B2">
          <w:rPr>
            <w:rStyle w:val="Hyperlink"/>
          </w:rPr>
          <w:t>12.1</w:t>
        </w:r>
        <w:r w:rsidR="00DC77C9">
          <w:rPr>
            <w:rFonts w:asciiTheme="minorHAnsi" w:eastAsiaTheme="minorEastAsia" w:hAnsiTheme="minorHAnsi" w:cstheme="minorBidi"/>
            <w:szCs w:val="22"/>
            <w:lang w:eastAsia="de-CH"/>
          </w:rPr>
          <w:tab/>
        </w:r>
        <w:r w:rsidR="00DC77C9" w:rsidRPr="001A24B2">
          <w:rPr>
            <w:rStyle w:val="Hyperlink"/>
          </w:rPr>
          <w:t>System erstellen</w:t>
        </w:r>
        <w:r w:rsidR="00DC77C9">
          <w:rPr>
            <w:webHidden/>
          </w:rPr>
          <w:tab/>
        </w:r>
        <w:r w:rsidR="00DC77C9">
          <w:rPr>
            <w:webHidden/>
          </w:rPr>
          <w:fldChar w:fldCharType="begin"/>
        </w:r>
        <w:r w:rsidR="00DC77C9">
          <w:rPr>
            <w:webHidden/>
          </w:rPr>
          <w:instrText xml:space="preserve"> PAGEREF _Toc373508108 \h </w:instrText>
        </w:r>
        <w:r w:rsidR="00DC77C9">
          <w:rPr>
            <w:webHidden/>
          </w:rPr>
        </w:r>
        <w:r w:rsidR="00DC77C9">
          <w:rPr>
            <w:webHidden/>
          </w:rPr>
          <w:fldChar w:fldCharType="separate"/>
        </w:r>
        <w:r w:rsidR="001549DE">
          <w:rPr>
            <w:webHidden/>
          </w:rPr>
          <w:t>4</w:t>
        </w:r>
        <w:r w:rsidR="00DC77C9">
          <w:rPr>
            <w:webHidden/>
          </w:rPr>
          <w:fldChar w:fldCharType="end"/>
        </w:r>
      </w:hyperlink>
    </w:p>
    <w:p w14:paraId="27C4E396" w14:textId="77777777" w:rsidR="00DC77C9" w:rsidRDefault="007A4616">
      <w:pPr>
        <w:pStyle w:val="TOC2"/>
        <w:rPr>
          <w:rFonts w:asciiTheme="minorHAnsi" w:eastAsiaTheme="minorEastAsia" w:hAnsiTheme="minorHAnsi" w:cstheme="minorBidi"/>
          <w:szCs w:val="22"/>
          <w:lang w:eastAsia="de-CH"/>
        </w:rPr>
      </w:pPr>
      <w:hyperlink w:anchor="_Toc373508109" w:history="1">
        <w:r w:rsidR="00DC77C9" w:rsidRPr="001A24B2">
          <w:rPr>
            <w:rStyle w:val="Hyperlink"/>
          </w:rPr>
          <w:t>12.2</w:t>
        </w:r>
        <w:r w:rsidR="00DC77C9">
          <w:rPr>
            <w:rFonts w:asciiTheme="minorHAnsi" w:eastAsiaTheme="minorEastAsia" w:hAnsiTheme="minorHAnsi" w:cstheme="minorBidi"/>
            <w:szCs w:val="22"/>
            <w:lang w:eastAsia="de-CH"/>
          </w:rPr>
          <w:tab/>
        </w:r>
        <w:r w:rsidR="00DC77C9" w:rsidRPr="001A24B2">
          <w:rPr>
            <w:rStyle w:val="Hyperlink"/>
          </w:rPr>
          <w:t>Testprotokoll</w:t>
        </w:r>
        <w:r w:rsidR="00DC77C9">
          <w:rPr>
            <w:webHidden/>
          </w:rPr>
          <w:tab/>
        </w:r>
        <w:r w:rsidR="00DC77C9">
          <w:rPr>
            <w:webHidden/>
          </w:rPr>
          <w:fldChar w:fldCharType="begin"/>
        </w:r>
        <w:r w:rsidR="00DC77C9">
          <w:rPr>
            <w:webHidden/>
          </w:rPr>
          <w:instrText xml:space="preserve"> PAGEREF _Toc373508109 \h </w:instrText>
        </w:r>
        <w:r w:rsidR="00DC77C9">
          <w:rPr>
            <w:webHidden/>
          </w:rPr>
        </w:r>
        <w:r w:rsidR="00DC77C9">
          <w:rPr>
            <w:webHidden/>
          </w:rPr>
          <w:fldChar w:fldCharType="separate"/>
        </w:r>
        <w:r w:rsidR="001549DE">
          <w:rPr>
            <w:webHidden/>
          </w:rPr>
          <w:t>4</w:t>
        </w:r>
        <w:r w:rsidR="00DC77C9">
          <w:rPr>
            <w:webHidden/>
          </w:rPr>
          <w:fldChar w:fldCharType="end"/>
        </w:r>
      </w:hyperlink>
    </w:p>
    <w:p w14:paraId="475BB1C8" w14:textId="77777777" w:rsidR="00DC77C9" w:rsidRDefault="007A4616">
      <w:pPr>
        <w:pStyle w:val="TOC2"/>
        <w:rPr>
          <w:rFonts w:asciiTheme="minorHAnsi" w:eastAsiaTheme="minorEastAsia" w:hAnsiTheme="minorHAnsi" w:cstheme="minorBidi"/>
          <w:szCs w:val="22"/>
          <w:lang w:eastAsia="de-CH"/>
        </w:rPr>
      </w:pPr>
      <w:hyperlink w:anchor="_Toc373508110" w:history="1">
        <w:r w:rsidR="00DC77C9" w:rsidRPr="001A24B2">
          <w:rPr>
            <w:rStyle w:val="Hyperlink"/>
          </w:rPr>
          <w:t>12.3</w:t>
        </w:r>
        <w:r w:rsidR="00DC77C9">
          <w:rPr>
            <w:rFonts w:asciiTheme="minorHAnsi" w:eastAsiaTheme="minorEastAsia" w:hAnsiTheme="minorHAnsi" w:cstheme="minorBidi"/>
            <w:szCs w:val="22"/>
            <w:lang w:eastAsia="de-CH"/>
          </w:rPr>
          <w:tab/>
        </w:r>
        <w:r w:rsidR="00DC77C9" w:rsidRPr="001A24B2">
          <w:rPr>
            <w:rStyle w:val="Hyperlink"/>
          </w:rPr>
          <w:t>Einführung vorbereiten</w:t>
        </w:r>
        <w:r w:rsidR="00DC77C9">
          <w:rPr>
            <w:webHidden/>
          </w:rPr>
          <w:tab/>
        </w:r>
        <w:r w:rsidR="00DC77C9">
          <w:rPr>
            <w:webHidden/>
          </w:rPr>
          <w:fldChar w:fldCharType="begin"/>
        </w:r>
        <w:r w:rsidR="00DC77C9">
          <w:rPr>
            <w:webHidden/>
          </w:rPr>
          <w:instrText xml:space="preserve"> PAGEREF _Toc373508110 \h </w:instrText>
        </w:r>
        <w:r w:rsidR="00DC77C9">
          <w:rPr>
            <w:webHidden/>
          </w:rPr>
        </w:r>
        <w:r w:rsidR="00DC77C9">
          <w:rPr>
            <w:webHidden/>
          </w:rPr>
          <w:fldChar w:fldCharType="separate"/>
        </w:r>
        <w:r w:rsidR="001549DE">
          <w:rPr>
            <w:webHidden/>
          </w:rPr>
          <w:t>4</w:t>
        </w:r>
        <w:r w:rsidR="00DC77C9">
          <w:rPr>
            <w:webHidden/>
          </w:rPr>
          <w:fldChar w:fldCharType="end"/>
        </w:r>
      </w:hyperlink>
    </w:p>
    <w:p w14:paraId="23C019A7" w14:textId="77777777" w:rsidR="00DC77C9" w:rsidRDefault="007A4616">
      <w:pPr>
        <w:pStyle w:val="TOC2"/>
        <w:rPr>
          <w:rFonts w:asciiTheme="minorHAnsi" w:eastAsiaTheme="minorEastAsia" w:hAnsiTheme="minorHAnsi" w:cstheme="minorBidi"/>
          <w:szCs w:val="22"/>
          <w:lang w:eastAsia="de-CH"/>
        </w:rPr>
      </w:pPr>
      <w:hyperlink w:anchor="_Toc373508111" w:history="1">
        <w:r w:rsidR="00DC77C9" w:rsidRPr="001A24B2">
          <w:rPr>
            <w:rStyle w:val="Hyperlink"/>
          </w:rPr>
          <w:t>12.4</w:t>
        </w:r>
        <w:r w:rsidR="00DC77C9">
          <w:rPr>
            <w:rFonts w:asciiTheme="minorHAnsi" w:eastAsiaTheme="minorEastAsia" w:hAnsiTheme="minorHAnsi" w:cstheme="minorBidi"/>
            <w:szCs w:val="22"/>
            <w:lang w:eastAsia="de-CH"/>
          </w:rPr>
          <w:tab/>
        </w:r>
        <w:r w:rsidR="00DC77C9" w:rsidRPr="001A24B2">
          <w:rPr>
            <w:rStyle w:val="Hyperlink"/>
          </w:rPr>
          <w:t>Schutzmassnahmen umsetzen</w:t>
        </w:r>
        <w:r w:rsidR="00DC77C9">
          <w:rPr>
            <w:webHidden/>
          </w:rPr>
          <w:tab/>
        </w:r>
        <w:r w:rsidR="00DC77C9">
          <w:rPr>
            <w:webHidden/>
          </w:rPr>
          <w:fldChar w:fldCharType="begin"/>
        </w:r>
        <w:r w:rsidR="00DC77C9">
          <w:rPr>
            <w:webHidden/>
          </w:rPr>
          <w:instrText xml:space="preserve"> PAGEREF _Toc373508111 \h </w:instrText>
        </w:r>
        <w:r w:rsidR="00DC77C9">
          <w:rPr>
            <w:webHidden/>
          </w:rPr>
        </w:r>
        <w:r w:rsidR="00DC77C9">
          <w:rPr>
            <w:webHidden/>
          </w:rPr>
          <w:fldChar w:fldCharType="separate"/>
        </w:r>
        <w:r w:rsidR="001549DE">
          <w:rPr>
            <w:webHidden/>
          </w:rPr>
          <w:t>4</w:t>
        </w:r>
        <w:r w:rsidR="00DC77C9">
          <w:rPr>
            <w:webHidden/>
          </w:rPr>
          <w:fldChar w:fldCharType="end"/>
        </w:r>
      </w:hyperlink>
    </w:p>
    <w:p w14:paraId="1BA4E6E6"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112" w:history="1">
        <w:r w:rsidR="00DC77C9" w:rsidRPr="001A24B2">
          <w:rPr>
            <w:rStyle w:val="Hyperlink"/>
            <w:noProof/>
          </w:rPr>
          <w:t>13.</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Einführung</w:t>
        </w:r>
        <w:r w:rsidR="00DC77C9">
          <w:rPr>
            <w:noProof/>
            <w:webHidden/>
          </w:rPr>
          <w:tab/>
        </w:r>
        <w:r w:rsidR="00DC77C9">
          <w:rPr>
            <w:noProof/>
            <w:webHidden/>
          </w:rPr>
          <w:fldChar w:fldCharType="begin"/>
        </w:r>
        <w:r w:rsidR="00DC77C9">
          <w:rPr>
            <w:noProof/>
            <w:webHidden/>
          </w:rPr>
          <w:instrText xml:space="preserve"> PAGEREF _Toc373508112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203AC71F" w14:textId="77777777" w:rsidR="00DC77C9" w:rsidRDefault="007A4616">
      <w:pPr>
        <w:pStyle w:val="TOC2"/>
        <w:rPr>
          <w:rFonts w:asciiTheme="minorHAnsi" w:eastAsiaTheme="minorEastAsia" w:hAnsiTheme="minorHAnsi" w:cstheme="minorBidi"/>
          <w:szCs w:val="22"/>
          <w:lang w:eastAsia="de-CH"/>
        </w:rPr>
      </w:pPr>
      <w:hyperlink w:anchor="_Toc373508113" w:history="1">
        <w:r w:rsidR="00DC77C9" w:rsidRPr="001A24B2">
          <w:rPr>
            <w:rStyle w:val="Hyperlink"/>
          </w:rPr>
          <w:t>13.1</w:t>
        </w:r>
        <w:r w:rsidR="00DC77C9">
          <w:rPr>
            <w:rFonts w:asciiTheme="minorHAnsi" w:eastAsiaTheme="minorEastAsia" w:hAnsiTheme="minorHAnsi" w:cstheme="minorBidi"/>
            <w:szCs w:val="22"/>
            <w:lang w:eastAsia="de-CH"/>
          </w:rPr>
          <w:tab/>
        </w:r>
        <w:r w:rsidR="00DC77C9" w:rsidRPr="001A24B2">
          <w:rPr>
            <w:rStyle w:val="Hyperlink"/>
          </w:rPr>
          <w:t>System einführen</w:t>
        </w:r>
        <w:r w:rsidR="00DC77C9">
          <w:rPr>
            <w:webHidden/>
          </w:rPr>
          <w:tab/>
        </w:r>
        <w:r w:rsidR="00DC77C9">
          <w:rPr>
            <w:webHidden/>
          </w:rPr>
          <w:fldChar w:fldCharType="begin"/>
        </w:r>
        <w:r w:rsidR="00DC77C9">
          <w:rPr>
            <w:webHidden/>
          </w:rPr>
          <w:instrText xml:space="preserve"> PAGEREF _Toc373508113 \h </w:instrText>
        </w:r>
        <w:r w:rsidR="00DC77C9">
          <w:rPr>
            <w:webHidden/>
          </w:rPr>
        </w:r>
        <w:r w:rsidR="00DC77C9">
          <w:rPr>
            <w:webHidden/>
          </w:rPr>
          <w:fldChar w:fldCharType="separate"/>
        </w:r>
        <w:r w:rsidR="001549DE">
          <w:rPr>
            <w:webHidden/>
          </w:rPr>
          <w:t>4</w:t>
        </w:r>
        <w:r w:rsidR="00DC77C9">
          <w:rPr>
            <w:webHidden/>
          </w:rPr>
          <w:fldChar w:fldCharType="end"/>
        </w:r>
      </w:hyperlink>
    </w:p>
    <w:p w14:paraId="09F5A145"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114" w:history="1">
        <w:r w:rsidR="00DC77C9" w:rsidRPr="001A24B2">
          <w:rPr>
            <w:rStyle w:val="Hyperlink"/>
            <w:noProof/>
          </w:rPr>
          <w:t>14.</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Quellenverzeichnis</w:t>
        </w:r>
        <w:r w:rsidR="00DC77C9">
          <w:rPr>
            <w:noProof/>
            <w:webHidden/>
          </w:rPr>
          <w:tab/>
        </w:r>
        <w:r w:rsidR="00DC77C9">
          <w:rPr>
            <w:noProof/>
            <w:webHidden/>
          </w:rPr>
          <w:fldChar w:fldCharType="begin"/>
        </w:r>
        <w:r w:rsidR="00DC77C9">
          <w:rPr>
            <w:noProof/>
            <w:webHidden/>
          </w:rPr>
          <w:instrText xml:space="preserve"> PAGEREF _Toc373508114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2F387F9A"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115" w:history="1">
        <w:r w:rsidR="00DC77C9" w:rsidRPr="001A24B2">
          <w:rPr>
            <w:rStyle w:val="Hyperlink"/>
            <w:noProof/>
          </w:rPr>
          <w:t>15.</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Glossar</w:t>
        </w:r>
        <w:r w:rsidR="00DC77C9">
          <w:rPr>
            <w:noProof/>
            <w:webHidden/>
          </w:rPr>
          <w:tab/>
        </w:r>
        <w:r w:rsidR="00DC77C9">
          <w:rPr>
            <w:noProof/>
            <w:webHidden/>
          </w:rPr>
          <w:fldChar w:fldCharType="begin"/>
        </w:r>
        <w:r w:rsidR="00DC77C9">
          <w:rPr>
            <w:noProof/>
            <w:webHidden/>
          </w:rPr>
          <w:instrText xml:space="preserve"> PAGEREF _Toc373508115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2583FEE1"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116" w:history="1">
        <w:r w:rsidR="00DC77C9" w:rsidRPr="001A24B2">
          <w:rPr>
            <w:rStyle w:val="Hyperlink"/>
            <w:noProof/>
          </w:rPr>
          <w:t>16.</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Unterschriften für Abnahme</w:t>
        </w:r>
        <w:r w:rsidR="00DC77C9">
          <w:rPr>
            <w:noProof/>
            <w:webHidden/>
          </w:rPr>
          <w:tab/>
        </w:r>
        <w:r w:rsidR="00DC77C9">
          <w:rPr>
            <w:noProof/>
            <w:webHidden/>
          </w:rPr>
          <w:fldChar w:fldCharType="begin"/>
        </w:r>
        <w:r w:rsidR="00DC77C9">
          <w:rPr>
            <w:noProof/>
            <w:webHidden/>
          </w:rPr>
          <w:instrText xml:space="preserve"> PAGEREF _Toc373508116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53D5BF99" w14:textId="77777777" w:rsidR="00DC77C9" w:rsidRDefault="007A4616">
      <w:pPr>
        <w:pStyle w:val="TOC1"/>
        <w:rPr>
          <w:rFonts w:asciiTheme="minorHAnsi" w:eastAsiaTheme="minorEastAsia" w:hAnsiTheme="minorHAnsi" w:cstheme="minorBidi"/>
          <w:b w:val="0"/>
          <w:bCs w:val="0"/>
          <w:noProof/>
          <w:szCs w:val="22"/>
          <w:lang w:eastAsia="de-CH"/>
        </w:rPr>
      </w:pPr>
      <w:hyperlink w:anchor="_Toc373508117" w:history="1">
        <w:r w:rsidR="00DC77C9" w:rsidRPr="001A24B2">
          <w:rPr>
            <w:rStyle w:val="Hyperlink"/>
            <w:noProof/>
          </w:rPr>
          <w:t>17.</w:t>
        </w:r>
        <w:r w:rsidR="00DC77C9">
          <w:rPr>
            <w:rFonts w:asciiTheme="minorHAnsi" w:eastAsiaTheme="minorEastAsia" w:hAnsiTheme="minorHAnsi" w:cstheme="minorBidi"/>
            <w:b w:val="0"/>
            <w:bCs w:val="0"/>
            <w:noProof/>
            <w:szCs w:val="22"/>
            <w:lang w:eastAsia="de-CH"/>
          </w:rPr>
          <w:tab/>
        </w:r>
        <w:r w:rsidR="00DC77C9" w:rsidRPr="001A24B2">
          <w:rPr>
            <w:rStyle w:val="Hyperlink"/>
            <w:noProof/>
          </w:rPr>
          <w:t>Anhang</w:t>
        </w:r>
        <w:r w:rsidR="00DC77C9">
          <w:rPr>
            <w:noProof/>
            <w:webHidden/>
          </w:rPr>
          <w:tab/>
        </w:r>
        <w:r w:rsidR="00DC77C9">
          <w:rPr>
            <w:noProof/>
            <w:webHidden/>
          </w:rPr>
          <w:fldChar w:fldCharType="begin"/>
        </w:r>
        <w:r w:rsidR="00DC77C9">
          <w:rPr>
            <w:noProof/>
            <w:webHidden/>
          </w:rPr>
          <w:instrText xml:space="preserve"> PAGEREF _Toc373508117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4A2443D2" w14:textId="77777777" w:rsidR="004C5F99" w:rsidRDefault="00956B85" w:rsidP="004C5F99">
      <w:pPr>
        <w:tabs>
          <w:tab w:val="left" w:pos="5573"/>
        </w:tabs>
        <w:rPr>
          <w:rFonts w:cs="Arial"/>
        </w:rPr>
      </w:pPr>
      <w:r>
        <w:rPr>
          <w:rFonts w:eastAsia="Times New Roman" w:cs="Times New Roman"/>
          <w:b/>
          <w:bCs/>
          <w:szCs w:val="24"/>
          <w:lang w:eastAsia="de-DE"/>
        </w:rPr>
        <w:fldChar w:fldCharType="end"/>
      </w:r>
    </w:p>
    <w:p w14:paraId="6C4AB710" w14:textId="77777777" w:rsidR="004C5F99" w:rsidRDefault="004C5F99">
      <w:pPr>
        <w:spacing w:after="200"/>
        <w:rPr>
          <w:rFonts w:cs="Arial"/>
        </w:rPr>
      </w:pPr>
      <w:r>
        <w:rPr>
          <w:rFonts w:cs="Arial"/>
        </w:rPr>
        <w:br w:type="page"/>
      </w:r>
    </w:p>
    <w:p w14:paraId="095DD09C" w14:textId="77777777" w:rsidR="004C5F99" w:rsidRDefault="004C5F99" w:rsidP="004C5F99">
      <w:pPr>
        <w:pStyle w:val="Title"/>
      </w:pPr>
      <w:bookmarkStart w:id="4" w:name="_Toc373508048"/>
      <w:r>
        <w:lastRenderedPageBreak/>
        <w:t>Abbildungsverzeichnis</w:t>
      </w:r>
      <w:bookmarkEnd w:id="4"/>
    </w:p>
    <w:p w14:paraId="6F18A472" w14:textId="77777777" w:rsidR="004C5F99" w:rsidRPr="004C5F99" w:rsidRDefault="004C5F99" w:rsidP="004C5F99">
      <w:pPr>
        <w:pStyle w:val="IPA-Hinweistexte"/>
        <w:rPr>
          <w:i w:val="0"/>
          <w:vanish w:val="0"/>
        </w:rPr>
      </w:pPr>
      <w:r w:rsidRPr="004C5F99">
        <w:t xml:space="preserve">Hinweis: An dieser Stelle kann ein Abbildungsverzeichnis eingefügt werden. </w:t>
      </w:r>
    </w:p>
    <w:p w14:paraId="1F6996F6" w14:textId="77777777" w:rsidR="004C5F99" w:rsidRPr="00243C69" w:rsidRDefault="004C5F99" w:rsidP="004C5F99"/>
    <w:p w14:paraId="30D1246C" w14:textId="77777777" w:rsidR="00DC77C9"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lang w:val="de-DE"/>
        </w:rPr>
        <w:fldChar w:fldCharType="begin"/>
      </w:r>
      <w:r w:rsidRPr="00243C69">
        <w:rPr>
          <w:sz w:val="22"/>
          <w:szCs w:val="22"/>
          <w:lang w:val="de-DE"/>
        </w:rPr>
        <w:instrText xml:space="preserve"> TOC \h \z \c "Abbildung" </w:instrText>
      </w:r>
      <w:r w:rsidRPr="00243C69">
        <w:rPr>
          <w:sz w:val="22"/>
          <w:szCs w:val="22"/>
          <w:lang w:val="de-DE"/>
        </w:rPr>
        <w:fldChar w:fldCharType="separate"/>
      </w:r>
      <w:hyperlink w:anchor="_Toc373508118" w:history="1">
        <w:r w:rsidR="00DC77C9" w:rsidRPr="00D65A37">
          <w:rPr>
            <w:rStyle w:val="Hyperlink"/>
            <w:noProof/>
          </w:rPr>
          <w:t>Abbildung 1: Projektorganisation</w:t>
        </w:r>
        <w:r w:rsidR="00DC77C9">
          <w:rPr>
            <w:noProof/>
            <w:webHidden/>
          </w:rPr>
          <w:tab/>
        </w:r>
        <w:r w:rsidR="00DC77C9">
          <w:rPr>
            <w:noProof/>
            <w:webHidden/>
          </w:rPr>
          <w:fldChar w:fldCharType="begin"/>
        </w:r>
        <w:r w:rsidR="00DC77C9">
          <w:rPr>
            <w:noProof/>
            <w:webHidden/>
          </w:rPr>
          <w:instrText xml:space="preserve"> PAGEREF _Toc373508118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626F20E5" w14:textId="77777777" w:rsidR="00DC77C9" w:rsidRDefault="007A4616">
      <w:pPr>
        <w:pStyle w:val="TableofFigures"/>
        <w:tabs>
          <w:tab w:val="right" w:leader="dot" w:pos="9061"/>
        </w:tabs>
        <w:rPr>
          <w:rFonts w:asciiTheme="minorHAnsi" w:eastAsiaTheme="minorEastAsia" w:hAnsiTheme="minorHAnsi" w:cstheme="minorBidi"/>
          <w:noProof/>
          <w:sz w:val="22"/>
          <w:szCs w:val="22"/>
          <w:lang w:eastAsia="de-CH"/>
        </w:rPr>
      </w:pPr>
      <w:hyperlink w:anchor="_Toc373508119" w:history="1">
        <w:r w:rsidR="00DC77C9" w:rsidRPr="00D65A37">
          <w:rPr>
            <w:rStyle w:val="Hyperlink"/>
            <w:noProof/>
          </w:rPr>
          <w:t>Abbildung 2: Hermes 5 IPA</w:t>
        </w:r>
        <w:r w:rsidR="00DC77C9">
          <w:rPr>
            <w:noProof/>
            <w:webHidden/>
          </w:rPr>
          <w:tab/>
        </w:r>
        <w:r w:rsidR="00DC77C9">
          <w:rPr>
            <w:noProof/>
            <w:webHidden/>
          </w:rPr>
          <w:fldChar w:fldCharType="begin"/>
        </w:r>
        <w:r w:rsidR="00DC77C9">
          <w:rPr>
            <w:noProof/>
            <w:webHidden/>
          </w:rPr>
          <w:instrText xml:space="preserve"> PAGEREF _Toc373508119 \h </w:instrText>
        </w:r>
        <w:r w:rsidR="00DC77C9">
          <w:rPr>
            <w:noProof/>
            <w:webHidden/>
          </w:rPr>
        </w:r>
        <w:r w:rsidR="00DC77C9">
          <w:rPr>
            <w:noProof/>
            <w:webHidden/>
          </w:rPr>
          <w:fldChar w:fldCharType="separate"/>
        </w:r>
        <w:r w:rsidR="001549DE">
          <w:rPr>
            <w:noProof/>
            <w:webHidden/>
          </w:rPr>
          <w:t>4</w:t>
        </w:r>
        <w:r w:rsidR="00DC77C9">
          <w:rPr>
            <w:noProof/>
            <w:webHidden/>
          </w:rPr>
          <w:fldChar w:fldCharType="end"/>
        </w:r>
      </w:hyperlink>
    </w:p>
    <w:p w14:paraId="5C4DCCFA" w14:textId="77777777" w:rsidR="004C5F99" w:rsidRPr="00243C69" w:rsidRDefault="004C5F99" w:rsidP="004C5F99">
      <w:pPr>
        <w:pStyle w:val="TableofFigures"/>
        <w:tabs>
          <w:tab w:val="right" w:leader="dot" w:pos="9061"/>
        </w:tabs>
        <w:rPr>
          <w:sz w:val="22"/>
          <w:szCs w:val="22"/>
        </w:rPr>
      </w:pPr>
      <w:r w:rsidRPr="00243C69">
        <w:rPr>
          <w:sz w:val="22"/>
          <w:szCs w:val="22"/>
          <w:lang w:val="de-DE"/>
        </w:rPr>
        <w:fldChar w:fldCharType="end"/>
      </w:r>
    </w:p>
    <w:p w14:paraId="2FBD8038" w14:textId="77777777" w:rsidR="004C5F99" w:rsidRDefault="004C5F99" w:rsidP="004C5F99">
      <w:pPr>
        <w:pStyle w:val="Title"/>
      </w:pPr>
      <w:bookmarkStart w:id="5" w:name="_Toc373508049"/>
      <w:r w:rsidRPr="00E10423">
        <w:t>Tabellenverzeichnis</w:t>
      </w:r>
      <w:bookmarkEnd w:id="5"/>
    </w:p>
    <w:p w14:paraId="13EC9F51" w14:textId="77777777" w:rsidR="004C5F99" w:rsidRPr="004C5F99" w:rsidRDefault="004C5F99" w:rsidP="004C5F99">
      <w:pPr>
        <w:pStyle w:val="IPA-Hinweistexte"/>
        <w:rPr>
          <w:i w:val="0"/>
          <w:vanish w:val="0"/>
        </w:rPr>
      </w:pPr>
      <w:r w:rsidRPr="004C5F99">
        <w:t xml:space="preserve">Hinweis: An dieser Stelle kann ein Tabellenverzeichnis eingefügt werden. </w:t>
      </w:r>
    </w:p>
    <w:p w14:paraId="77A89806" w14:textId="77777777" w:rsidR="004C5F99" w:rsidRPr="00243C69" w:rsidRDefault="004C5F99" w:rsidP="004C5F99"/>
    <w:p w14:paraId="19DD27D3" w14:textId="77777777" w:rsidR="006269DB" w:rsidRDefault="004C5F99">
      <w:pPr>
        <w:pStyle w:val="TableofFigures"/>
        <w:tabs>
          <w:tab w:val="right" w:leader="dot" w:pos="9061"/>
        </w:tabs>
        <w:rPr>
          <w:rFonts w:asciiTheme="minorHAnsi" w:eastAsiaTheme="minorEastAsia" w:hAnsiTheme="minorHAnsi" w:cstheme="minorBidi"/>
          <w:noProof/>
          <w:sz w:val="22"/>
          <w:szCs w:val="22"/>
          <w:lang w:eastAsia="de-CH"/>
        </w:rPr>
      </w:pPr>
      <w:r w:rsidRPr="00243C69">
        <w:rPr>
          <w:sz w:val="22"/>
          <w:szCs w:val="22"/>
        </w:rPr>
        <w:fldChar w:fldCharType="begin"/>
      </w:r>
      <w:r w:rsidRPr="00243C69">
        <w:rPr>
          <w:sz w:val="22"/>
          <w:szCs w:val="22"/>
        </w:rPr>
        <w:instrText xml:space="preserve"> TOC \h \z \c "Tabelle" </w:instrText>
      </w:r>
      <w:r w:rsidRPr="00243C69">
        <w:rPr>
          <w:sz w:val="22"/>
          <w:szCs w:val="22"/>
        </w:rPr>
        <w:fldChar w:fldCharType="separate"/>
      </w:r>
      <w:hyperlink w:anchor="_Toc376847981" w:history="1">
        <w:r w:rsidR="006269DB" w:rsidRPr="001E031A">
          <w:rPr>
            <w:rStyle w:val="Hyperlink"/>
            <w:noProof/>
          </w:rPr>
          <w:t>Tabelle 1: Projektrollen</w:t>
        </w:r>
        <w:r w:rsidR="006269DB">
          <w:rPr>
            <w:noProof/>
            <w:webHidden/>
          </w:rPr>
          <w:tab/>
        </w:r>
        <w:r w:rsidR="006269DB">
          <w:rPr>
            <w:noProof/>
            <w:webHidden/>
          </w:rPr>
          <w:fldChar w:fldCharType="begin"/>
        </w:r>
        <w:r w:rsidR="006269DB">
          <w:rPr>
            <w:noProof/>
            <w:webHidden/>
          </w:rPr>
          <w:instrText xml:space="preserve"> PAGEREF _Toc376847981 \h </w:instrText>
        </w:r>
        <w:r w:rsidR="006269DB">
          <w:rPr>
            <w:noProof/>
            <w:webHidden/>
          </w:rPr>
        </w:r>
        <w:r w:rsidR="006269DB">
          <w:rPr>
            <w:noProof/>
            <w:webHidden/>
          </w:rPr>
          <w:fldChar w:fldCharType="separate"/>
        </w:r>
        <w:r w:rsidR="001549DE">
          <w:rPr>
            <w:noProof/>
            <w:webHidden/>
          </w:rPr>
          <w:t>4</w:t>
        </w:r>
        <w:r w:rsidR="006269DB">
          <w:rPr>
            <w:noProof/>
            <w:webHidden/>
          </w:rPr>
          <w:fldChar w:fldCharType="end"/>
        </w:r>
      </w:hyperlink>
    </w:p>
    <w:p w14:paraId="544D970D" w14:textId="77777777" w:rsidR="006269DB" w:rsidRDefault="007A4616">
      <w:pPr>
        <w:pStyle w:val="TableofFigures"/>
        <w:tabs>
          <w:tab w:val="right" w:leader="dot" w:pos="9061"/>
        </w:tabs>
        <w:rPr>
          <w:rFonts w:asciiTheme="minorHAnsi" w:eastAsiaTheme="minorEastAsia" w:hAnsiTheme="minorHAnsi" w:cstheme="minorBidi"/>
          <w:noProof/>
          <w:sz w:val="22"/>
          <w:szCs w:val="22"/>
          <w:lang w:eastAsia="de-CH"/>
        </w:rPr>
      </w:pPr>
      <w:hyperlink w:anchor="_Toc376847982" w:history="1">
        <w:r w:rsidR="006269DB" w:rsidRPr="001E031A">
          <w:rPr>
            <w:rStyle w:val="Hyperlink"/>
            <w:noProof/>
          </w:rPr>
          <w:t>Tabelle 2: Risikoanalyse Tabelle</w:t>
        </w:r>
        <w:r w:rsidR="006269DB">
          <w:rPr>
            <w:noProof/>
            <w:webHidden/>
          </w:rPr>
          <w:tab/>
        </w:r>
        <w:r w:rsidR="006269DB">
          <w:rPr>
            <w:noProof/>
            <w:webHidden/>
          </w:rPr>
          <w:fldChar w:fldCharType="begin"/>
        </w:r>
        <w:r w:rsidR="006269DB">
          <w:rPr>
            <w:noProof/>
            <w:webHidden/>
          </w:rPr>
          <w:instrText xml:space="preserve"> PAGEREF _Toc376847982 \h </w:instrText>
        </w:r>
        <w:r w:rsidR="006269DB">
          <w:rPr>
            <w:noProof/>
            <w:webHidden/>
          </w:rPr>
        </w:r>
        <w:r w:rsidR="006269DB">
          <w:rPr>
            <w:noProof/>
            <w:webHidden/>
          </w:rPr>
          <w:fldChar w:fldCharType="separate"/>
        </w:r>
        <w:r w:rsidR="001549DE">
          <w:rPr>
            <w:noProof/>
            <w:webHidden/>
          </w:rPr>
          <w:t>4</w:t>
        </w:r>
        <w:r w:rsidR="006269DB">
          <w:rPr>
            <w:noProof/>
            <w:webHidden/>
          </w:rPr>
          <w:fldChar w:fldCharType="end"/>
        </w:r>
      </w:hyperlink>
    </w:p>
    <w:p w14:paraId="3FA8BFEA" w14:textId="77777777" w:rsidR="006269DB" w:rsidRDefault="007A4616">
      <w:pPr>
        <w:pStyle w:val="TableofFigures"/>
        <w:tabs>
          <w:tab w:val="right" w:leader="dot" w:pos="9061"/>
        </w:tabs>
        <w:rPr>
          <w:rFonts w:asciiTheme="minorHAnsi" w:eastAsiaTheme="minorEastAsia" w:hAnsiTheme="minorHAnsi" w:cstheme="minorBidi"/>
          <w:noProof/>
          <w:sz w:val="22"/>
          <w:szCs w:val="22"/>
          <w:lang w:eastAsia="de-CH"/>
        </w:rPr>
      </w:pPr>
      <w:hyperlink w:anchor="_Toc376847983" w:history="1">
        <w:r w:rsidR="006269DB" w:rsidRPr="001E031A">
          <w:rPr>
            <w:rStyle w:val="Hyperlink"/>
            <w:noProof/>
          </w:rPr>
          <w:t>Tabelle 3: Risikograph</w:t>
        </w:r>
        <w:r w:rsidR="006269DB">
          <w:rPr>
            <w:noProof/>
            <w:webHidden/>
          </w:rPr>
          <w:tab/>
        </w:r>
        <w:r w:rsidR="006269DB">
          <w:rPr>
            <w:noProof/>
            <w:webHidden/>
          </w:rPr>
          <w:fldChar w:fldCharType="begin"/>
        </w:r>
        <w:r w:rsidR="006269DB">
          <w:rPr>
            <w:noProof/>
            <w:webHidden/>
          </w:rPr>
          <w:instrText xml:space="preserve"> PAGEREF _Toc376847983 \h </w:instrText>
        </w:r>
        <w:r w:rsidR="006269DB">
          <w:rPr>
            <w:noProof/>
            <w:webHidden/>
          </w:rPr>
        </w:r>
        <w:r w:rsidR="006269DB">
          <w:rPr>
            <w:noProof/>
            <w:webHidden/>
          </w:rPr>
          <w:fldChar w:fldCharType="separate"/>
        </w:r>
        <w:r w:rsidR="001549DE">
          <w:rPr>
            <w:noProof/>
            <w:webHidden/>
          </w:rPr>
          <w:t>4</w:t>
        </w:r>
        <w:r w:rsidR="006269DB">
          <w:rPr>
            <w:noProof/>
            <w:webHidden/>
          </w:rPr>
          <w:fldChar w:fldCharType="end"/>
        </w:r>
      </w:hyperlink>
    </w:p>
    <w:p w14:paraId="47D746F4" w14:textId="77777777" w:rsidR="006269DB" w:rsidRDefault="007A4616">
      <w:pPr>
        <w:pStyle w:val="TableofFigures"/>
        <w:tabs>
          <w:tab w:val="right" w:leader="dot" w:pos="9061"/>
        </w:tabs>
        <w:rPr>
          <w:rFonts w:asciiTheme="minorHAnsi" w:eastAsiaTheme="minorEastAsia" w:hAnsiTheme="minorHAnsi" w:cstheme="minorBidi"/>
          <w:noProof/>
          <w:sz w:val="22"/>
          <w:szCs w:val="22"/>
          <w:lang w:eastAsia="de-CH"/>
        </w:rPr>
      </w:pPr>
      <w:hyperlink w:anchor="_Toc376847984" w:history="1">
        <w:r w:rsidR="006269DB" w:rsidRPr="001E031A">
          <w:rPr>
            <w:rStyle w:val="Hyperlink"/>
            <w:noProof/>
          </w:rPr>
          <w:t>Tabelle 4: Variantenentscheid</w:t>
        </w:r>
        <w:r w:rsidR="006269DB">
          <w:rPr>
            <w:noProof/>
            <w:webHidden/>
          </w:rPr>
          <w:tab/>
        </w:r>
        <w:r w:rsidR="006269DB">
          <w:rPr>
            <w:noProof/>
            <w:webHidden/>
          </w:rPr>
          <w:fldChar w:fldCharType="begin"/>
        </w:r>
        <w:r w:rsidR="006269DB">
          <w:rPr>
            <w:noProof/>
            <w:webHidden/>
          </w:rPr>
          <w:instrText xml:space="preserve"> PAGEREF _Toc376847984 \h </w:instrText>
        </w:r>
        <w:r w:rsidR="006269DB">
          <w:rPr>
            <w:noProof/>
            <w:webHidden/>
          </w:rPr>
        </w:r>
        <w:r w:rsidR="006269DB">
          <w:rPr>
            <w:noProof/>
            <w:webHidden/>
          </w:rPr>
          <w:fldChar w:fldCharType="separate"/>
        </w:r>
        <w:r w:rsidR="001549DE">
          <w:rPr>
            <w:noProof/>
            <w:webHidden/>
          </w:rPr>
          <w:t>4</w:t>
        </w:r>
        <w:r w:rsidR="006269DB">
          <w:rPr>
            <w:noProof/>
            <w:webHidden/>
          </w:rPr>
          <w:fldChar w:fldCharType="end"/>
        </w:r>
      </w:hyperlink>
    </w:p>
    <w:p w14:paraId="28C9DB67" w14:textId="77777777" w:rsidR="006269DB" w:rsidRDefault="007A4616">
      <w:pPr>
        <w:pStyle w:val="TableofFigures"/>
        <w:tabs>
          <w:tab w:val="right" w:leader="dot" w:pos="9061"/>
        </w:tabs>
        <w:rPr>
          <w:rFonts w:asciiTheme="minorHAnsi" w:eastAsiaTheme="minorEastAsia" w:hAnsiTheme="minorHAnsi" w:cstheme="minorBidi"/>
          <w:noProof/>
          <w:sz w:val="22"/>
          <w:szCs w:val="22"/>
          <w:lang w:eastAsia="de-CH"/>
        </w:rPr>
      </w:pPr>
      <w:hyperlink w:anchor="_Toc376847985" w:history="1">
        <w:r w:rsidR="006269DB" w:rsidRPr="001E031A">
          <w:rPr>
            <w:rStyle w:val="Hyperlink"/>
            <w:noProof/>
          </w:rPr>
          <w:t>Tabelle 5: Testprotokoll</w:t>
        </w:r>
        <w:r w:rsidR="006269DB">
          <w:rPr>
            <w:noProof/>
            <w:webHidden/>
          </w:rPr>
          <w:tab/>
        </w:r>
        <w:r w:rsidR="006269DB">
          <w:rPr>
            <w:noProof/>
            <w:webHidden/>
          </w:rPr>
          <w:fldChar w:fldCharType="begin"/>
        </w:r>
        <w:r w:rsidR="006269DB">
          <w:rPr>
            <w:noProof/>
            <w:webHidden/>
          </w:rPr>
          <w:instrText xml:space="preserve"> PAGEREF _Toc376847985 \h </w:instrText>
        </w:r>
        <w:r w:rsidR="006269DB">
          <w:rPr>
            <w:noProof/>
            <w:webHidden/>
          </w:rPr>
        </w:r>
        <w:r w:rsidR="006269DB">
          <w:rPr>
            <w:noProof/>
            <w:webHidden/>
          </w:rPr>
          <w:fldChar w:fldCharType="separate"/>
        </w:r>
        <w:r w:rsidR="001549DE">
          <w:rPr>
            <w:noProof/>
            <w:webHidden/>
          </w:rPr>
          <w:t>4</w:t>
        </w:r>
        <w:r w:rsidR="006269DB">
          <w:rPr>
            <w:noProof/>
            <w:webHidden/>
          </w:rPr>
          <w:fldChar w:fldCharType="end"/>
        </w:r>
      </w:hyperlink>
    </w:p>
    <w:p w14:paraId="62F2D34F" w14:textId="77777777" w:rsidR="004C5F99" w:rsidRDefault="004C5F99" w:rsidP="004C5F99">
      <w:pPr>
        <w:tabs>
          <w:tab w:val="left" w:pos="5573"/>
        </w:tabs>
      </w:pPr>
      <w:r w:rsidRPr="00243C69">
        <w:fldChar w:fldCharType="end"/>
      </w:r>
    </w:p>
    <w:p w14:paraId="18A17630" w14:textId="77777777" w:rsidR="004C5F99" w:rsidRDefault="004C5F99">
      <w:pPr>
        <w:spacing w:after="200"/>
      </w:pPr>
      <w:r>
        <w:br w:type="page"/>
      </w:r>
    </w:p>
    <w:p w14:paraId="053FC5EA" w14:textId="77777777" w:rsidR="004C5F99" w:rsidRDefault="004C5F99" w:rsidP="004C5F99">
      <w:pPr>
        <w:pStyle w:val="Title"/>
      </w:pPr>
      <w:bookmarkStart w:id="6" w:name="_Toc373508050"/>
      <w:r>
        <w:lastRenderedPageBreak/>
        <w:t>Management Summary</w:t>
      </w:r>
      <w:bookmarkEnd w:id="6"/>
    </w:p>
    <w:p w14:paraId="7A985781" w14:textId="77777777" w:rsidR="004C5F99" w:rsidRPr="004C5F99" w:rsidRDefault="004C5F99" w:rsidP="004C5F99">
      <w:pPr>
        <w:pStyle w:val="IPA-Hinweistexte"/>
        <w:rPr>
          <w:i w:val="0"/>
          <w:vanish w:val="0"/>
        </w:rPr>
      </w:pPr>
      <w:r w:rsidRPr="004C5F99">
        <w:t>Zusammenfassung der IPA-Resultate; max. einer A4 Seite (Management Summary).</w:t>
      </w:r>
    </w:p>
    <w:p w14:paraId="4161E43A" w14:textId="77777777" w:rsidR="004C5F99" w:rsidRPr="004C5F99" w:rsidRDefault="004C5F99" w:rsidP="004C5F99">
      <w:pPr>
        <w:pStyle w:val="IPA-Hinweistexte"/>
        <w:rPr>
          <w:i w:val="0"/>
          <w:vanish w:val="0"/>
        </w:rPr>
      </w:pPr>
      <w:r w:rsidRPr="004C5F99">
        <w:t>max. zwei A4 Seiten Abschlussbericht (zweitletzte Seite Teil 1).</w:t>
      </w:r>
    </w:p>
    <w:p w14:paraId="637D625B" w14:textId="77777777" w:rsidR="004C5F99" w:rsidRPr="004C5F99" w:rsidRDefault="004C5F99" w:rsidP="004C5F99">
      <w:pPr>
        <w:pStyle w:val="Verzeichnisberschrift2"/>
        <w:rPr>
          <w:color w:val="000000" w:themeColor="text1"/>
        </w:rPr>
      </w:pPr>
      <w:bookmarkStart w:id="7" w:name="_Toc114965586"/>
      <w:r w:rsidRPr="004C5F99">
        <w:rPr>
          <w:color w:val="000000" w:themeColor="text1"/>
        </w:rPr>
        <w:t>Ausgangssituation</w:t>
      </w:r>
    </w:p>
    <w:bookmarkEnd w:id="7"/>
    <w:p w14:paraId="5C331C5E" w14:textId="77777777" w:rsidR="004C5F99" w:rsidRPr="004C5F99" w:rsidRDefault="004C5F99" w:rsidP="004C5F99">
      <w:pPr>
        <w:pStyle w:val="Verzeichnisberschrift2"/>
        <w:rPr>
          <w:color w:val="000000" w:themeColor="text1"/>
        </w:rPr>
      </w:pPr>
      <w:r w:rsidRPr="004C5F99">
        <w:rPr>
          <w:color w:val="000000" w:themeColor="text1"/>
        </w:rPr>
        <w:t>Umsetzung</w:t>
      </w:r>
    </w:p>
    <w:p w14:paraId="2FD41DC9" w14:textId="77777777" w:rsidR="004C5F99" w:rsidRPr="004C5F99" w:rsidRDefault="00BC65CA" w:rsidP="004C5F99">
      <w:pPr>
        <w:pStyle w:val="Verzeichnisberschrift2"/>
        <w:rPr>
          <w:color w:val="000000" w:themeColor="text1"/>
        </w:rPr>
      </w:pPr>
      <w:r>
        <w:rPr>
          <w:color w:val="000000" w:themeColor="text1"/>
        </w:rPr>
        <w:t>Ergebnis</w:t>
      </w:r>
    </w:p>
    <w:p w14:paraId="7787877A" w14:textId="77777777" w:rsidR="004C5F99" w:rsidRDefault="004C5F99">
      <w:pPr>
        <w:spacing w:after="200"/>
      </w:pPr>
      <w:r>
        <w:br w:type="page"/>
      </w:r>
    </w:p>
    <w:p w14:paraId="25653CE5" w14:textId="77777777" w:rsidR="004C5F99" w:rsidRDefault="004C5F99" w:rsidP="004C5F99">
      <w:pPr>
        <w:pStyle w:val="Title"/>
        <w:pageBreakBefore/>
      </w:pPr>
      <w:bookmarkStart w:id="8" w:name="_Toc373508051"/>
      <w:r>
        <w:lastRenderedPageBreak/>
        <w:t>Teil 1: Ablauf und Umfeld</w:t>
      </w:r>
      <w:bookmarkEnd w:id="8"/>
    </w:p>
    <w:p w14:paraId="37DDF47C" w14:textId="77777777" w:rsidR="004C5F99" w:rsidRDefault="004C5F99" w:rsidP="004C5F99">
      <w:pPr>
        <w:pStyle w:val="IPA-Textkrper"/>
      </w:pPr>
    </w:p>
    <w:p w14:paraId="58F903F9" w14:textId="77777777" w:rsidR="004C5F99" w:rsidRDefault="004C5F99" w:rsidP="004C5F99">
      <w:pPr>
        <w:pStyle w:val="IPA-Textkrper"/>
      </w:pPr>
    </w:p>
    <w:p w14:paraId="641A59DF" w14:textId="77777777" w:rsidR="004C5F99" w:rsidRDefault="00C8029E" w:rsidP="004C5F99">
      <w:pPr>
        <w:pStyle w:val="IPA-Textkrper"/>
        <w:tabs>
          <w:tab w:val="left" w:pos="2127"/>
        </w:tabs>
      </w:pPr>
      <w:r>
        <w:t xml:space="preserve">IPA Projektname: </w:t>
      </w:r>
      <w:r>
        <w:tab/>
        <w:t>…..</w:t>
      </w:r>
      <w:r>
        <w:br/>
      </w:r>
      <w:r>
        <w:br/>
        <w:t xml:space="preserve">Autor: </w:t>
      </w:r>
      <w:r w:rsidR="004C5F99">
        <w:t>Vor-/Nachname</w:t>
      </w:r>
    </w:p>
    <w:p w14:paraId="61F6A7DC" w14:textId="77777777" w:rsidR="00260B13" w:rsidRDefault="00260B13" w:rsidP="004C5F99">
      <w:pPr>
        <w:pStyle w:val="IPA-Textkrper"/>
        <w:tabs>
          <w:tab w:val="left" w:pos="2127"/>
        </w:tabs>
      </w:pPr>
    </w:p>
    <w:p w14:paraId="4E9299AF" w14:textId="77777777" w:rsidR="00260B13" w:rsidRDefault="00260B13" w:rsidP="00260B13">
      <w:pPr>
        <w:pStyle w:val="IPA-Hinweistexte"/>
      </w:pPr>
      <w:r>
        <w:t>Ev</w:t>
      </w:r>
      <w:r w:rsidR="00875CE1">
        <w:t>. F</w:t>
      </w:r>
      <w:r>
        <w:t>irmen</w:t>
      </w:r>
      <w:r w:rsidR="00875CE1">
        <w:t>-/</w:t>
      </w:r>
      <w:r>
        <w:t xml:space="preserve"> Proj</w:t>
      </w:r>
      <w:r w:rsidR="00875CE1">
        <w:t>ekt</w:t>
      </w:r>
      <w:r w:rsidR="00C8029E">
        <w:t>l</w:t>
      </w:r>
      <w:r>
        <w:t>ogo hinzufügen</w:t>
      </w:r>
    </w:p>
    <w:p w14:paraId="691EA497" w14:textId="77777777" w:rsidR="004C5F99" w:rsidRDefault="004C5F99">
      <w:pPr>
        <w:spacing w:after="200"/>
      </w:pPr>
      <w:r>
        <w:br w:type="page"/>
      </w:r>
    </w:p>
    <w:p w14:paraId="579D22C6" w14:textId="77777777" w:rsidR="004C5F99" w:rsidRDefault="004C5F99" w:rsidP="004C5F99">
      <w:pPr>
        <w:pStyle w:val="Heading1"/>
      </w:pPr>
      <w:bookmarkStart w:id="9" w:name="_Toc373508052"/>
      <w:r>
        <w:lastRenderedPageBreak/>
        <w:t>Aufgabenstellung</w:t>
      </w:r>
      <w:bookmarkEnd w:id="9"/>
    </w:p>
    <w:p w14:paraId="424BF1AD" w14:textId="77777777" w:rsidR="004C5F99" w:rsidRDefault="004C5F99" w:rsidP="000B569E">
      <w:pPr>
        <w:pStyle w:val="IPA-Hinweistexte"/>
      </w:pPr>
      <w:bookmarkStart w:id="10" w:name="OLE_LINK1"/>
      <w:r w:rsidRPr="000B569E">
        <w:t xml:space="preserve">Aufgabenstellung gemäss Originaleingabe des Fachvorgesetzten auf PKORG </w:t>
      </w:r>
    </w:p>
    <w:p w14:paraId="76835B54" w14:textId="77777777" w:rsidR="00260B13" w:rsidRDefault="00260B13" w:rsidP="000B569E">
      <w:pPr>
        <w:pStyle w:val="IPA-Hinweistexte"/>
      </w:pPr>
    </w:p>
    <w:p w14:paraId="28538B6B" w14:textId="77777777" w:rsidR="004327E8" w:rsidRPr="000B569E" w:rsidRDefault="004327E8" w:rsidP="000B569E">
      <w:pPr>
        <w:pStyle w:val="IPA-Hinweistexte"/>
        <w:rPr>
          <w:i w:val="0"/>
          <w:vanish w:val="0"/>
        </w:rPr>
      </w:pPr>
      <w:r>
        <w:t xml:space="preserve">Text muss mit </w:t>
      </w:r>
      <w:proofErr w:type="spellStart"/>
      <w:r>
        <w:t>Pkorg</w:t>
      </w:r>
      <w:proofErr w:type="spellEnd"/>
      <w:r>
        <w:t xml:space="preserve"> Text übereinstimmen!</w:t>
      </w:r>
    </w:p>
    <w:p w14:paraId="281862E9" w14:textId="77777777" w:rsidR="004C5F99" w:rsidRDefault="004C5F99" w:rsidP="004C5F99">
      <w:pPr>
        <w:pStyle w:val="Heading2"/>
      </w:pPr>
      <w:bookmarkStart w:id="11" w:name="_Toc373508053"/>
      <w:bookmarkEnd w:id="10"/>
      <w:r>
        <w:t>Ausgangslage</w:t>
      </w:r>
      <w:bookmarkEnd w:id="11"/>
    </w:p>
    <w:p w14:paraId="4A9752B8" w14:textId="77777777" w:rsidR="004C5F99" w:rsidRDefault="004C5F99" w:rsidP="004C5F99">
      <w:pPr>
        <w:pStyle w:val="IPA-Textkrper"/>
      </w:pPr>
    </w:p>
    <w:p w14:paraId="2A4D4106" w14:textId="77777777" w:rsidR="004C5F99" w:rsidRDefault="004C5F99" w:rsidP="004C5F99">
      <w:pPr>
        <w:pStyle w:val="Heading2"/>
      </w:pPr>
      <w:bookmarkStart w:id="12" w:name="_Toc373508054"/>
      <w:r>
        <w:t>Auftragsformulierung</w:t>
      </w:r>
      <w:bookmarkEnd w:id="12"/>
    </w:p>
    <w:p w14:paraId="70C45765" w14:textId="77777777" w:rsidR="004C5F99" w:rsidRDefault="004C5F99" w:rsidP="004C5F99">
      <w:pPr>
        <w:pStyle w:val="IPA-Textkrper"/>
      </w:pPr>
    </w:p>
    <w:p w14:paraId="3759C430" w14:textId="77777777" w:rsidR="004C5F99" w:rsidRDefault="004C5F99" w:rsidP="004C5F99">
      <w:pPr>
        <w:pStyle w:val="Heading2"/>
      </w:pPr>
      <w:bookmarkStart w:id="13" w:name="_Toc373508055"/>
      <w:r>
        <w:t>Mittel und Methoden</w:t>
      </w:r>
      <w:bookmarkEnd w:id="13"/>
    </w:p>
    <w:p w14:paraId="09C84114" w14:textId="77777777" w:rsidR="004C5F99" w:rsidRDefault="004C5F99" w:rsidP="004C5F99">
      <w:pPr>
        <w:pStyle w:val="IPA-Textkrper"/>
      </w:pPr>
    </w:p>
    <w:p w14:paraId="6275555C" w14:textId="77777777" w:rsidR="00FA6FCA" w:rsidRDefault="009D310D" w:rsidP="00FA6FCA">
      <w:pPr>
        <w:pStyle w:val="Heading2"/>
      </w:pPr>
      <w:bookmarkStart w:id="14" w:name="_Toc373508056"/>
      <w:r w:rsidRPr="00C87E17">
        <w:t>Projektmanagementplan</w:t>
      </w:r>
      <w:bookmarkEnd w:id="14"/>
    </w:p>
    <w:p w14:paraId="4A5893FF" w14:textId="77777777" w:rsidR="004327E8" w:rsidRPr="004327E8" w:rsidRDefault="004327E8" w:rsidP="004327E8">
      <w:pPr>
        <w:pStyle w:val="IPA-Hinweistexte"/>
      </w:pPr>
      <w:r>
        <w:t>Die Projektorganisation kann Abweichen vom diesem Muster. Ggf. anpassen.</w:t>
      </w:r>
    </w:p>
    <w:p w14:paraId="433274DA" w14:textId="77777777" w:rsidR="00FA6FCA" w:rsidRPr="00FA6FCA" w:rsidRDefault="004327E8" w:rsidP="00FA6FCA">
      <w:pPr>
        <w:pStyle w:val="IPA-Textkrper"/>
      </w:pPr>
      <w:r>
        <w:rPr>
          <w:noProof/>
          <w:szCs w:val="22"/>
          <w:lang w:val="en-US" w:eastAsia="en-US"/>
        </w:rPr>
        <mc:AlternateContent>
          <mc:Choice Requires="wps">
            <w:drawing>
              <wp:anchor distT="0" distB="0" distL="114300" distR="114300" simplePos="0" relativeHeight="251662848" behindDoc="0" locked="0" layoutInCell="1" allowOverlap="1" wp14:anchorId="65BD5DA8" wp14:editId="2CBEF5B6">
                <wp:simplePos x="0" y="0"/>
                <wp:positionH relativeFrom="column">
                  <wp:posOffset>4222115</wp:posOffset>
                </wp:positionH>
                <wp:positionV relativeFrom="paragraph">
                  <wp:posOffset>104775</wp:posOffset>
                </wp:positionV>
                <wp:extent cx="1609090" cy="766445"/>
                <wp:effectExtent l="57150" t="19050" r="67310" b="90805"/>
                <wp:wrapNone/>
                <wp:docPr id="28" name="Abgerundetes Rechteck 28"/>
                <wp:cNvGraphicFramePr/>
                <a:graphic xmlns:a="http://schemas.openxmlformats.org/drawingml/2006/main">
                  <a:graphicData uri="http://schemas.microsoft.com/office/word/2010/wordprocessingShape">
                    <wps:wsp>
                      <wps:cNvSpPr/>
                      <wps:spPr>
                        <a:xfrm>
                          <a:off x="0" y="0"/>
                          <a:ext cx="1609090" cy="76644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9475600" w14:textId="77777777" w:rsidR="00396D44" w:rsidRDefault="00396D44" w:rsidP="003C5A8B">
                            <w:pPr>
                              <w:jc w:val="center"/>
                            </w:pPr>
                            <w:r>
                              <w:t>Projektausschuss</w:t>
                            </w:r>
                          </w:p>
                          <w:p w14:paraId="10BAE3D8" w14:textId="77777777" w:rsidR="00396D44" w:rsidRPr="003C5A8B" w:rsidRDefault="00396D44" w:rsidP="004327E8">
                            <w:pPr>
                              <w:jc w:val="center"/>
                              <w:rPr>
                                <w:color w:val="FFFFFF" w:themeColor="background1"/>
                              </w:rPr>
                            </w:pPr>
                            <w:r>
                              <w:t>FV:</w:t>
                            </w:r>
                            <w:r w:rsidRPr="004327E8">
                              <w:rPr>
                                <w:color w:val="FFFFFF" w:themeColor="background1"/>
                              </w:rPr>
                              <w:t xml:space="preserve"> </w:t>
                            </w:r>
                            <w:r w:rsidRPr="003C5A8B">
                              <w:rPr>
                                <w:color w:val="FFFFFF" w:themeColor="background1"/>
                              </w:rPr>
                              <w:t>Vor-/Nachname</w:t>
                            </w:r>
                          </w:p>
                          <w:p w14:paraId="6CC37E87" w14:textId="77777777" w:rsidR="00396D44" w:rsidRDefault="00396D44" w:rsidP="003C5A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28" o:spid="_x0000_s1027" style="position:absolute;margin-left:332.45pt;margin-top:8.25pt;width:126.7pt;height:60.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" fillcolor="#254163 [1636]" strokecolor="#4579b8 [3044]">
                <v:fill color2="#4477b6 [3012]" rotate="t" colors="0 #2c5d98;52429f #3c7bc7;1 #3a7ccb" type="gradient">
                  <o:fill v:ext="view" type="gradientUnscaled"/>
                </v:fill>
                <v:shadow on="t" opacity="22937f" mv:blur="40000f" origin=",.5" offset="0,23000emu"/>
                <v:textbox>
                  <w:txbxContent>
                    <w:p w14:paraId="09475600" w14:textId="77777777" w:rsidR="00396D44" w:rsidRDefault="00396D44" w:rsidP="003C5A8B">
                      <w:pPr>
                        <w:jc w:val="center"/>
                      </w:pPr>
                      <w:r>
                        <w:t>Projektausschuss</w:t>
                      </w:r>
                    </w:p>
                    <w:p w14:paraId="10BAE3D8" w14:textId="77777777" w:rsidR="00396D44" w:rsidRPr="003C5A8B" w:rsidRDefault="00396D44" w:rsidP="004327E8">
                      <w:pPr>
                        <w:jc w:val="center"/>
                        <w:rPr>
                          <w:color w:val="FFFFFF" w:themeColor="background1"/>
                        </w:rPr>
                      </w:pPr>
                      <w:r>
                        <w:t>FV:</w:t>
                      </w:r>
                      <w:r w:rsidRPr="004327E8">
                        <w:rPr>
                          <w:color w:val="FFFFFF" w:themeColor="background1"/>
                        </w:rPr>
                        <w:t xml:space="preserve"> </w:t>
                      </w:r>
                      <w:r w:rsidRPr="003C5A8B">
                        <w:rPr>
                          <w:color w:val="FFFFFF" w:themeColor="background1"/>
                        </w:rPr>
                        <w:t>Vor-/Nachname</w:t>
                      </w:r>
                    </w:p>
                    <w:p w14:paraId="6CC37E87" w14:textId="77777777" w:rsidR="00396D44" w:rsidRDefault="00396D44" w:rsidP="003C5A8B">
                      <w:pPr>
                        <w:jc w:val="center"/>
                      </w:pPr>
                    </w:p>
                  </w:txbxContent>
                </v:textbox>
              </v:roundrect>
            </w:pict>
          </mc:Fallback>
        </mc:AlternateContent>
      </w:r>
      <w:r w:rsidR="004225EA">
        <w:rPr>
          <w:noProof/>
          <w:szCs w:val="22"/>
          <w:lang w:val="en-US" w:eastAsia="en-US"/>
        </w:rPr>
        <mc:AlternateContent>
          <mc:Choice Requires="wpg">
            <w:drawing>
              <wp:anchor distT="0" distB="0" distL="114300" distR="114300" simplePos="0" relativeHeight="251608576" behindDoc="0" locked="0" layoutInCell="1" allowOverlap="1" wp14:anchorId="34E50E60" wp14:editId="526548BF">
                <wp:simplePos x="0" y="0"/>
                <wp:positionH relativeFrom="column">
                  <wp:posOffset>-11356</wp:posOffset>
                </wp:positionH>
                <wp:positionV relativeFrom="paragraph">
                  <wp:posOffset>105303</wp:posOffset>
                </wp:positionV>
                <wp:extent cx="5292090" cy="4535170"/>
                <wp:effectExtent l="57150" t="19050" r="80010" b="93980"/>
                <wp:wrapNone/>
                <wp:docPr id="2"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92090" cy="4535170"/>
                          <a:chOff x="2100" y="8365"/>
                          <a:chExt cx="8334" cy="6921"/>
                        </a:xfrm>
                      </wpg:grpSpPr>
                      <wps:wsp>
                        <wps:cNvPr id="4" name="AutoShape 99"/>
                        <wps:cNvSpPr>
                          <a:spLocks noChangeArrowheads="1"/>
                        </wps:cNvSpPr>
                        <wps:spPr bwMode="auto">
                          <a:xfrm>
                            <a:off x="2324" y="9939"/>
                            <a:ext cx="3498" cy="1692"/>
                          </a:xfrm>
                          <a:prstGeom prst="roundRect">
                            <a:avLst>
                              <a:gd name="adj" fmla="val 16667"/>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1DC83E28" w14:textId="77777777" w:rsidR="00396D44" w:rsidRPr="00FD7F2A" w:rsidRDefault="00396D44" w:rsidP="00FA6FCA">
                              <w:pPr>
                                <w:rPr>
                                  <w:b/>
                                </w:rPr>
                              </w:pPr>
                              <w:r>
                                <w:rPr>
                                  <w:b/>
                                </w:rPr>
                                <w:t>Qualität- &amp; Sicherheitsmanager</w:t>
                              </w:r>
                            </w:p>
                            <w:p w14:paraId="26054C04" w14:textId="77777777" w:rsidR="00396D44" w:rsidRDefault="00396D44" w:rsidP="00FA6FCA">
                              <w:pPr>
                                <w:tabs>
                                  <w:tab w:val="left" w:pos="1418"/>
                                </w:tabs>
                              </w:pPr>
                              <w:r w:rsidRPr="00944D4C">
                                <w:rPr>
                                  <w:color w:val="FFFFFF" w:themeColor="background1"/>
                                </w:rPr>
                                <w:t>Valid-Experte:</w:t>
                              </w:r>
                              <w:r>
                                <w:tab/>
                              </w:r>
                              <w:r>
                                <w:br/>
                                <w:t>Hauptexperte:</w:t>
                              </w:r>
                              <w:r>
                                <w:tab/>
                              </w:r>
                              <w:r>
                                <w:br/>
                                <w:t>2. Experte:</w:t>
                              </w:r>
                              <w:r>
                                <w:tab/>
                              </w:r>
                              <w:r>
                                <w:br/>
                              </w:r>
                            </w:p>
                          </w:txbxContent>
                        </wps:txbx>
                        <wps:bodyPr rot="0" vert="horz" wrap="square" lIns="91440" tIns="45720" rIns="91440" bIns="45720" anchor="t" anchorCtr="0" upright="1">
                          <a:noAutofit/>
                        </wps:bodyPr>
                      </wps:wsp>
                      <wpg:grpSp>
                        <wpg:cNvPr id="6" name="Group 113"/>
                        <wpg:cNvGrpSpPr>
                          <a:grpSpLocks/>
                        </wpg:cNvGrpSpPr>
                        <wpg:grpSpPr bwMode="auto">
                          <a:xfrm>
                            <a:off x="3924" y="8365"/>
                            <a:ext cx="4530" cy="3752"/>
                            <a:chOff x="3924" y="8365"/>
                            <a:chExt cx="4530" cy="3752"/>
                          </a:xfrm>
                        </wpg:grpSpPr>
                        <wps:wsp>
                          <wps:cNvPr id="7" name="AutoShape 98"/>
                          <wps:cNvSpPr>
                            <a:spLocks noChangeArrowheads="1"/>
                          </wps:cNvSpPr>
                          <wps:spPr bwMode="auto">
                            <a:xfrm>
                              <a:off x="3924" y="8365"/>
                              <a:ext cx="4530" cy="1170"/>
                            </a:xfrm>
                            <a:prstGeom prst="roundRect">
                              <a:avLst>
                                <a:gd name="adj" fmla="val 16667"/>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61357140" w14:textId="77777777" w:rsidR="00396D44" w:rsidRPr="00FD7F2A" w:rsidRDefault="00396D44" w:rsidP="004C5F99">
                                <w:pPr>
                                  <w:jc w:val="center"/>
                                  <w:rPr>
                                    <w:b/>
                                  </w:rPr>
                                </w:pPr>
                                <w:r w:rsidRPr="00FD7F2A">
                                  <w:rPr>
                                    <w:b/>
                                  </w:rPr>
                                  <w:t>Auftraggeber:</w:t>
                                </w:r>
                              </w:p>
                              <w:p w14:paraId="5A4689C7" w14:textId="77777777" w:rsidR="00396D44" w:rsidRPr="004327E8" w:rsidRDefault="00396D44" w:rsidP="004327E8">
                                <w:pPr>
                                  <w:jc w:val="center"/>
                                  <w:rPr>
                                    <w:color w:val="FFFFFF" w:themeColor="background1"/>
                                  </w:rPr>
                                </w:pPr>
                                <w:r>
                                  <w:rPr>
                                    <w:color w:val="FFFFFF" w:themeColor="background1"/>
                                  </w:rPr>
                                  <w:t>Vor-/Nachname</w:t>
                                </w:r>
                              </w:p>
                            </w:txbxContent>
                          </wps:txbx>
                          <wps:bodyPr rot="0" vert="horz" wrap="square" lIns="91440" tIns="45720" rIns="91440" bIns="45720" anchor="t" anchorCtr="0" upright="1">
                            <a:noAutofit/>
                          </wps:bodyPr>
                        </wps:wsp>
                        <wps:wsp>
                          <wps:cNvPr id="8" name="AutoShape 106"/>
                          <wps:cNvCnPr>
                            <a:cxnSpLocks noChangeShapeType="1"/>
                            <a:stCxn id="7" idx="2"/>
                            <a:endCxn id="10" idx="0"/>
                          </wps:cNvCnPr>
                          <wps:spPr bwMode="auto">
                            <a:xfrm flipH="1">
                              <a:off x="6180" y="9535"/>
                              <a:ext cx="9" cy="2582"/>
                            </a:xfrm>
                            <a:prstGeom prst="straightConnector1">
                              <a:avLst/>
                            </a:prstGeom>
                            <a:ln>
                              <a:headEnd/>
                              <a:tailEnd/>
                            </a:ln>
                            <a:extLst/>
                          </wps:spPr>
                          <wps:style>
                            <a:lnRef idx="2">
                              <a:schemeClr val="dk1"/>
                            </a:lnRef>
                            <a:fillRef idx="0">
                              <a:schemeClr val="dk1"/>
                            </a:fillRef>
                            <a:effectRef idx="1">
                              <a:schemeClr val="dk1"/>
                            </a:effectRef>
                            <a:fontRef idx="minor">
                              <a:schemeClr val="tx1"/>
                            </a:fontRef>
                          </wps:style>
                          <wps:bodyPr/>
                        </wps:wsp>
                      </wpg:grpSp>
                      <wps:wsp>
                        <wps:cNvPr id="10" name="AutoShape 100"/>
                        <wps:cNvSpPr>
                          <a:spLocks noChangeArrowheads="1"/>
                        </wps:cNvSpPr>
                        <wps:spPr bwMode="auto">
                          <a:xfrm>
                            <a:off x="3060" y="12117"/>
                            <a:ext cx="6240" cy="897"/>
                          </a:xfrm>
                          <a:prstGeom prst="roundRect">
                            <a:avLst>
                              <a:gd name="adj" fmla="val 16667"/>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7B560EDF" w14:textId="77777777" w:rsidR="00396D44" w:rsidRPr="003C5A8B" w:rsidRDefault="00396D44" w:rsidP="004C5F99">
                              <w:pPr>
                                <w:jc w:val="center"/>
                                <w:rPr>
                                  <w:b/>
                                  <w:color w:val="FFFFFF" w:themeColor="background1"/>
                                </w:rPr>
                              </w:pPr>
                              <w:r>
                                <w:rPr>
                                  <w:b/>
                                  <w:color w:val="FFFFFF" w:themeColor="background1"/>
                                </w:rPr>
                                <w:t>Projektleiter</w:t>
                              </w:r>
                              <w:r w:rsidRPr="003C5A8B">
                                <w:rPr>
                                  <w:b/>
                                  <w:color w:val="FFFFFF" w:themeColor="background1"/>
                                </w:rPr>
                                <w:t>:</w:t>
                              </w:r>
                            </w:p>
                            <w:p w14:paraId="2F8589AF" w14:textId="77777777" w:rsidR="00396D44" w:rsidRPr="003C5A8B" w:rsidRDefault="00396D44"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g:grpSp>
                        <wpg:cNvPr id="12" name="Group 111"/>
                        <wpg:cNvGrpSpPr>
                          <a:grpSpLocks/>
                        </wpg:cNvGrpSpPr>
                        <wpg:grpSpPr bwMode="auto">
                          <a:xfrm>
                            <a:off x="2100" y="13828"/>
                            <a:ext cx="8334" cy="1458"/>
                            <a:chOff x="2100" y="13828"/>
                            <a:chExt cx="8334" cy="1458"/>
                          </a:xfrm>
                        </wpg:grpSpPr>
                        <wps:wsp>
                          <wps:cNvPr id="13" name="AutoShape 101"/>
                          <wps:cNvSpPr>
                            <a:spLocks noChangeArrowheads="1"/>
                          </wps:cNvSpPr>
                          <wps:spPr bwMode="auto">
                            <a:xfrm>
                              <a:off x="2100" y="14085"/>
                              <a:ext cx="2592" cy="1170"/>
                            </a:xfrm>
                            <a:prstGeom prst="roundRect">
                              <a:avLst>
                                <a:gd name="adj" fmla="val 16667"/>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5E2A59B3" w14:textId="77777777" w:rsidR="00396D44" w:rsidRPr="003C5A8B" w:rsidRDefault="00396D44" w:rsidP="004C5F99">
                                <w:pPr>
                                  <w:jc w:val="center"/>
                                  <w:rPr>
                                    <w:b/>
                                    <w:color w:val="FFFFFF" w:themeColor="background1"/>
                                  </w:rPr>
                                </w:pPr>
                                <w:r w:rsidRPr="003C5A8B">
                                  <w:rPr>
                                    <w:b/>
                                    <w:color w:val="FFFFFF" w:themeColor="background1"/>
                                  </w:rPr>
                                  <w:t>Fachspezialist</w:t>
                                </w:r>
                              </w:p>
                              <w:p w14:paraId="19C02097" w14:textId="77777777" w:rsidR="00396D44" w:rsidRPr="003C5A8B" w:rsidRDefault="00396D44"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4" name="AutoShape 102"/>
                          <wps:cNvSpPr>
                            <a:spLocks noChangeArrowheads="1"/>
                          </wps:cNvSpPr>
                          <wps:spPr bwMode="auto">
                            <a:xfrm>
                              <a:off x="4926" y="14085"/>
                              <a:ext cx="2580" cy="1182"/>
                            </a:xfrm>
                            <a:prstGeom prst="roundRect">
                              <a:avLst>
                                <a:gd name="adj" fmla="val 16667"/>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265E815A" w14:textId="77777777" w:rsidR="00396D44" w:rsidRPr="003C5A8B" w:rsidRDefault="00396D44" w:rsidP="00FA6FCA">
                                <w:pPr>
                                  <w:jc w:val="center"/>
                                  <w:rPr>
                                    <w:b/>
                                    <w:color w:val="FFFFFF" w:themeColor="background1"/>
                                  </w:rPr>
                                </w:pPr>
                                <w:r w:rsidRPr="003C5A8B">
                                  <w:rPr>
                                    <w:b/>
                                    <w:color w:val="FFFFFF" w:themeColor="background1"/>
                                  </w:rPr>
                                  <w:t>Fachspezialist</w:t>
                                </w:r>
                              </w:p>
                              <w:p w14:paraId="12952826" w14:textId="77777777" w:rsidR="00396D44" w:rsidRPr="003C5A8B" w:rsidRDefault="00396D44"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5" name="AutoShape 103"/>
                          <wps:cNvSpPr>
                            <a:spLocks noChangeArrowheads="1"/>
                          </wps:cNvSpPr>
                          <wps:spPr bwMode="auto">
                            <a:xfrm>
                              <a:off x="7833" y="14085"/>
                              <a:ext cx="2601" cy="1201"/>
                            </a:xfrm>
                            <a:prstGeom prst="roundRect">
                              <a:avLst>
                                <a:gd name="adj" fmla="val 16667"/>
                              </a:avLst>
                            </a:prstGeom>
                            <a:ln>
                              <a:headEnd/>
                              <a:tailEnd/>
                            </a:ln>
                          </wps:spPr>
                          <wps:style>
                            <a:lnRef idx="1">
                              <a:schemeClr val="accent1"/>
                            </a:lnRef>
                            <a:fillRef idx="3">
                              <a:schemeClr val="accent1"/>
                            </a:fillRef>
                            <a:effectRef idx="2">
                              <a:schemeClr val="accent1"/>
                            </a:effectRef>
                            <a:fontRef idx="minor">
                              <a:schemeClr val="lt1"/>
                            </a:fontRef>
                          </wps:style>
                          <wps:txbx>
                            <w:txbxContent>
                              <w:p w14:paraId="3A6E490F" w14:textId="77777777" w:rsidR="00396D44" w:rsidRPr="003C5A8B" w:rsidRDefault="00396D44" w:rsidP="00FA6FCA">
                                <w:pPr>
                                  <w:jc w:val="center"/>
                                  <w:rPr>
                                    <w:b/>
                                    <w:color w:val="FFFFFF" w:themeColor="background1"/>
                                  </w:rPr>
                                </w:pPr>
                                <w:r w:rsidRPr="003C5A8B">
                                  <w:rPr>
                                    <w:b/>
                                    <w:color w:val="FFFFFF" w:themeColor="background1"/>
                                  </w:rPr>
                                  <w:t>Fachspezialist</w:t>
                                </w:r>
                              </w:p>
                              <w:p w14:paraId="33F5A688" w14:textId="77777777" w:rsidR="00396D44" w:rsidRPr="003C5A8B" w:rsidRDefault="00396D44" w:rsidP="004C5F99">
                                <w:pPr>
                                  <w:jc w:val="center"/>
                                  <w:rPr>
                                    <w:color w:val="FFFFFF" w:themeColor="background1"/>
                                  </w:rPr>
                                </w:pPr>
                                <w:r w:rsidRPr="003C5A8B">
                                  <w:rPr>
                                    <w:color w:val="FFFFFF" w:themeColor="background1"/>
                                  </w:rPr>
                                  <w:t>Vor-/Nachname</w:t>
                                </w:r>
                              </w:p>
                            </w:txbxContent>
                          </wps:txbx>
                          <wps:bodyPr rot="0" vert="horz" wrap="square" lIns="91440" tIns="45720" rIns="91440" bIns="45720" anchor="t" anchorCtr="0" upright="1">
                            <a:noAutofit/>
                          </wps:bodyPr>
                        </wps:wsp>
                        <wps:wsp>
                          <wps:cNvPr id="16" name="AutoShape 104"/>
                          <wps:cNvCnPr>
                            <a:cxnSpLocks noChangeShapeType="1"/>
                          </wps:cNvCnPr>
                          <wps:spPr bwMode="auto">
                            <a:xfrm flipV="1">
                              <a:off x="3368" y="13828"/>
                              <a:ext cx="5745" cy="5"/>
                            </a:xfrm>
                            <a:prstGeom prst="straightConnector1">
                              <a:avLst/>
                            </a:prstGeom>
                            <a:ln>
                              <a:headEnd/>
                              <a:tailEnd/>
                            </a:ln>
                            <a:extLst/>
                          </wps:spPr>
                          <wps:style>
                            <a:lnRef idx="2">
                              <a:schemeClr val="dk1"/>
                            </a:lnRef>
                            <a:fillRef idx="0">
                              <a:schemeClr val="dk1"/>
                            </a:fillRef>
                            <a:effectRef idx="1">
                              <a:schemeClr val="dk1"/>
                            </a:effectRef>
                            <a:fontRef idx="minor">
                              <a:schemeClr val="tx1"/>
                            </a:fontRef>
                          </wps:style>
                          <wps:bodyPr/>
                        </wps:wsp>
                        <wps:wsp>
                          <wps:cNvPr id="17" name="AutoShape 108"/>
                          <wps:cNvCnPr>
                            <a:cxnSpLocks noChangeShapeType="1"/>
                            <a:endCxn id="13" idx="0"/>
                          </wps:cNvCnPr>
                          <wps:spPr bwMode="auto">
                            <a:xfrm>
                              <a:off x="3396" y="13830"/>
                              <a:ext cx="0" cy="255"/>
                            </a:xfrm>
                            <a:prstGeom prst="straightConnector1">
                              <a:avLst/>
                            </a:prstGeom>
                            <a:ln>
                              <a:headEnd type="oval" w="med" len="med"/>
                              <a:tailEnd/>
                            </a:ln>
                            <a:extLst/>
                          </wps:spPr>
                          <wps:style>
                            <a:lnRef idx="2">
                              <a:schemeClr val="dk1"/>
                            </a:lnRef>
                            <a:fillRef idx="0">
                              <a:schemeClr val="dk1"/>
                            </a:fillRef>
                            <a:effectRef idx="1">
                              <a:schemeClr val="dk1"/>
                            </a:effectRef>
                            <a:fontRef idx="minor">
                              <a:schemeClr val="tx1"/>
                            </a:fontRef>
                          </wps:style>
                          <wps:bodyPr/>
                        </wps:wsp>
                        <wps:wsp>
                          <wps:cNvPr id="19" name="AutoShape 110"/>
                          <wps:cNvCnPr>
                            <a:cxnSpLocks noChangeShapeType="1"/>
                            <a:endCxn id="14" idx="0"/>
                          </wps:cNvCnPr>
                          <wps:spPr bwMode="auto">
                            <a:xfrm>
                              <a:off x="6216" y="13830"/>
                              <a:ext cx="0" cy="255"/>
                            </a:xfrm>
                            <a:prstGeom prst="straightConnector1">
                              <a:avLst/>
                            </a:prstGeom>
                            <a:ln>
                              <a:headEnd type="oval" w="med" len="med"/>
                              <a:tailEnd/>
                            </a:ln>
                            <a:extLst/>
                          </wps:spPr>
                          <wps:style>
                            <a:lnRef idx="2">
                              <a:schemeClr val="dk1"/>
                            </a:lnRef>
                            <a:fillRef idx="0">
                              <a:schemeClr val="dk1"/>
                            </a:fillRef>
                            <a:effectRef idx="1">
                              <a:schemeClr val="dk1"/>
                            </a:effectRef>
                            <a:fontRef idx="minor">
                              <a:schemeClr val="tx1"/>
                            </a:fontRef>
                          </wps:style>
                          <wps:bodyPr/>
                        </wps:wsp>
                      </wpg:grpSp>
                    </wpg:wgp>
                  </a:graphicData>
                </a:graphic>
                <wp14:sizeRelH relativeFrom="page">
                  <wp14:pctWidth>0</wp14:pctWidth>
                </wp14:sizeRelH>
                <wp14:sizeRelV relativeFrom="page">
                  <wp14:pctHeight>0</wp14:pctHeight>
                </wp14:sizeRelV>
              </wp:anchor>
            </w:drawing>
          </mc:Choice>
          <mc:Fallback>
            <w:pict>
              <v:group id="Group 115" o:spid="_x0000_s1028" style="position:absolute;margin-left:-.85pt;margin-top:8.3pt;width:416.7pt;height:357.1pt;z-index:251608576;mso-position-horizontal-relative:text;mso-position-vertical-relative:text" coordorigin="2100,8365" coordsize="8334,69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">
                <v:roundrect id="AutoShape 99" o:spid="_x0000_s1029" style="position:absolute;left:2324;top:9939;width:3498;height:169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EtSWvgAA&#10;ANoAAAAPAAAAZHJzL2Rvd25yZXYueG1sRI/LCsIwEEX3gv8QRnAjmioiUo0iguBK8EHB3dBMH9pM&#10;ShO1/r0RBJeX+zjc5bo1lXhS40rLCsajCARxanXJuYLLeTecg3AeWWNlmRS8ycF61e0sMdb2xUd6&#10;nnwuwgi7GBUU3texlC4tyKAb2Zo4eJltDPogm1zqBl9h3FRyEkUzabDkQCiwpm1B6f30MAFSHTi5&#10;ML/TfTbIjrfk+tiMa6X6vXazAOGp9f/wr73XCqbwvRJugFx9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4xLUlr4AAADaAAAADwAAAAAAAAAAAAAAAACXAgAAZHJzL2Rvd25yZXYu&#10;eG1sUEsFBgAAAAAEAAQA9QAAAIIDAAAAAA==&#10;" fillcolor="#254163 [1636]" strokecolor="#4579b8 [3044]">
                  <v:fill color2="#4477b6 [3012]" rotate="t" colors="0 #2c5d98;52429f #3c7bc7;1 #3a7ccb" type="gradient">
                    <o:fill v:ext="view" type="gradientUnscaled"/>
                  </v:fill>
                  <v:shadow on="t" opacity="22937f" mv:blur="40000f" origin=",.5" offset="0,23000emu"/>
                  <v:textbox>
                    <w:txbxContent>
                      <w:p w14:paraId="1DC83E28" w14:textId="77777777" w:rsidR="00396D44" w:rsidRPr="00FD7F2A" w:rsidRDefault="00396D44" w:rsidP="00FA6FCA">
                        <w:pPr>
                          <w:rPr>
                            <w:b/>
                          </w:rPr>
                        </w:pPr>
                        <w:r>
                          <w:rPr>
                            <w:b/>
                          </w:rPr>
                          <w:t>Qualität- &amp; Sicherheitsmanager</w:t>
                        </w:r>
                      </w:p>
                      <w:p w14:paraId="26054C04" w14:textId="77777777" w:rsidR="00396D44" w:rsidRDefault="00396D44" w:rsidP="00FA6FCA">
                        <w:pPr>
                          <w:tabs>
                            <w:tab w:val="left" w:pos="1418"/>
                          </w:tabs>
                        </w:pPr>
                        <w:r w:rsidRPr="00944D4C">
                          <w:rPr>
                            <w:color w:val="FFFFFF" w:themeColor="background1"/>
                          </w:rPr>
                          <w:t>Valid-Experte:</w:t>
                        </w:r>
                        <w:r>
                          <w:tab/>
                        </w:r>
                        <w:r>
                          <w:br/>
                          <w:t>Hauptexperte:</w:t>
                        </w:r>
                        <w:r>
                          <w:tab/>
                        </w:r>
                        <w:r>
                          <w:br/>
                          <w:t>2. Experte:</w:t>
                        </w:r>
                        <w:r>
                          <w:tab/>
                        </w:r>
                        <w:r>
                          <w:br/>
                        </w:r>
                      </w:p>
                    </w:txbxContent>
                  </v:textbox>
                </v:roundrect>
                <v:group id="Group 113" o:spid="_x0000_s1030" style="position:absolute;left:3924;top:8365;width:4530;height:3752" coordorigin="3924,8365" coordsize="4530,375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v:roundrect id="AutoShape 98" o:spid="_x0000_s1031" style="position:absolute;left:3924;top:8365;width:4530;height:117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wErhvgAA&#10;ANoAAAAPAAAAZHJzL2Rvd25yZXYueG1sRI/LCsIwEEX3gv8QRnAjmupCpRpFBMGV4IOCu6GZPrSZ&#10;lCZq/XsjCC4v93G4y3VrKvGkxpWWFYxHEQji1OqScwWX8244B+E8ssbKMil4k4P1qttZYqzti4/0&#10;PPlchBF2MSoovK9jKV1akEE3sjVx8DLbGPRBNrnUDb7CuKnkJIqm0mDJgVBgTduC0vvpYQKkOnBy&#10;YX6n+2yQHW/J9bEZ10r1e+1mAcJT6//hX3uvFczgeyXcALn6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8BK4b4AAADaAAAADwAAAAAAAAAAAAAAAACXAgAAZHJzL2Rvd25yZXYu&#10;eG1sUEsFBgAAAAAEAAQA9QAAAIIDAAAAAA==&#10;" fillcolor="#254163 [1636]" strokecolor="#4579b8 [3044]">
                    <v:fill color2="#4477b6 [3012]" rotate="t" colors="0 #2c5d98;52429f #3c7bc7;1 #3a7ccb" type="gradient">
                      <o:fill v:ext="view" type="gradientUnscaled"/>
                    </v:fill>
                    <v:shadow on="t" opacity="22937f" mv:blur="40000f" origin=",.5" offset="0,23000emu"/>
                    <v:textbox>
                      <w:txbxContent>
                        <w:p w14:paraId="61357140" w14:textId="77777777" w:rsidR="00396D44" w:rsidRPr="00FD7F2A" w:rsidRDefault="00396D44" w:rsidP="004C5F99">
                          <w:pPr>
                            <w:jc w:val="center"/>
                            <w:rPr>
                              <w:b/>
                            </w:rPr>
                          </w:pPr>
                          <w:r w:rsidRPr="00FD7F2A">
                            <w:rPr>
                              <w:b/>
                            </w:rPr>
                            <w:t>Auftraggeber:</w:t>
                          </w:r>
                        </w:p>
                        <w:p w14:paraId="5A4689C7" w14:textId="77777777" w:rsidR="00396D44" w:rsidRPr="004327E8" w:rsidRDefault="00396D44" w:rsidP="004327E8">
                          <w:pPr>
                            <w:jc w:val="center"/>
                            <w:rPr>
                              <w:color w:val="FFFFFF" w:themeColor="background1"/>
                            </w:rPr>
                          </w:pPr>
                          <w:r>
                            <w:rPr>
                              <w:color w:val="FFFFFF" w:themeColor="background1"/>
                            </w:rPr>
                            <w:t>Vor-/Nachname</w:t>
                          </w:r>
                        </w:p>
                      </w:txbxContent>
                    </v:textbox>
                  </v:roundrect>
                  <v:shapetype id="_x0000_t32" coordsize="21600,21600" o:spt="32" o:oned="t" path="m0,0l21600,21600e" filled="f">
                    <v:path arrowok="t" fillok="f" o:connecttype="none"/>
                    <o:lock v:ext="edit" shapetype="t"/>
                  </v:shapetype>
                  <v:shape id="AutoShape 106" o:spid="_x0000_s1032" type="#_x0000_t32" style="position:absolute;left:6180;top:9535;width:9;height:2582;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hZvg74AAADaAAAADwAAAGRycy9kb3ducmV2LnhtbERPW2vCMBR+H+w/hDPwbaZTkdEZpYwJ&#10;4ot42ftZc2yKzUnXxDb+e/Mg+Pjx3ReraBvRU+drxwo+xhkI4tLpmisFp+P6/ROED8gaG8ek4EYe&#10;VsvXlwXm2g28p/4QKpFC2OeowITQ5lL60pBFP3YtceLOrrMYEuwqqTscUrht5CTL5tJizanBYEvf&#10;hsrL4WoV7LD5Czz0620RZz/TIppf/2+UGr3F4gtEoBie4od7oxWkrelKugFye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BeFm+DvgAAANoAAAAPAAAAAAAAAAAAAAAAAKEC&#10;AABkcnMvZG93bnJldi54bWxQSwUGAAAAAAQABAD5AAAAjAMAAAAA&#10;" strokecolor="black [3200]" strokeweight="2pt">
                    <v:shadow on="t" opacity="24903f" mv:blur="40000f" origin=",.5" offset="0,20000emu"/>
                  </v:shape>
                </v:group>
                <v:roundrect id="AutoShape 100" o:spid="_x0000_s1033" style="position:absolute;left:3060;top:12117;width:6240;height:897;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TIGmvwAA&#10;ANsAAAAPAAAAZHJzL2Rvd25yZXYueG1sRI/LqgIxDIb3gu9QIrgR7ejiIKNVRBBcCXpEcBemmYtO&#10;02FadXx7sxDcJeS/fFmuO1erJ7Wh8mxgOklAEWfeVlwYOP/vxnNQISJbrD2TgTcFWK/6vSWm1r/4&#10;SM9TLJSEcEjRQBljk2odspIcholviOWW+9ZhlLUttG3xJeGu1rMk+dMOK5aGEhvalpTdTw8nJfWB&#10;L2fmd7bPR/nxdrk+NtPGmOGg2yxAReriT/x1763gC738IgPo1Qc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BMgaa/AAAA2wAAAA8AAAAAAAAAAAAAAAAAlwIAAGRycy9kb3ducmV2&#10;LnhtbFBLBQYAAAAABAAEAPUAAACDAwAAAAA=&#10;" fillcolor="#254163 [1636]" strokecolor="#4579b8 [3044]">
                  <v:fill color2="#4477b6 [3012]" rotate="t" colors="0 #2c5d98;52429f #3c7bc7;1 #3a7ccb" type="gradient">
                    <o:fill v:ext="view" type="gradientUnscaled"/>
                  </v:fill>
                  <v:shadow on="t" opacity="22937f" mv:blur="40000f" origin=",.5" offset="0,23000emu"/>
                  <v:textbox>
                    <w:txbxContent>
                      <w:p w14:paraId="7B560EDF" w14:textId="77777777" w:rsidR="00396D44" w:rsidRPr="003C5A8B" w:rsidRDefault="00396D44" w:rsidP="004C5F99">
                        <w:pPr>
                          <w:jc w:val="center"/>
                          <w:rPr>
                            <w:b/>
                            <w:color w:val="FFFFFF" w:themeColor="background1"/>
                          </w:rPr>
                        </w:pPr>
                        <w:r>
                          <w:rPr>
                            <w:b/>
                            <w:color w:val="FFFFFF" w:themeColor="background1"/>
                          </w:rPr>
                          <w:t>Projektleiter</w:t>
                        </w:r>
                        <w:r w:rsidRPr="003C5A8B">
                          <w:rPr>
                            <w:b/>
                            <w:color w:val="FFFFFF" w:themeColor="background1"/>
                          </w:rPr>
                          <w:t>:</w:t>
                        </w:r>
                      </w:p>
                      <w:p w14:paraId="2F8589AF" w14:textId="77777777" w:rsidR="00396D44" w:rsidRPr="003C5A8B" w:rsidRDefault="00396D44" w:rsidP="004C5F99">
                        <w:pPr>
                          <w:jc w:val="center"/>
                          <w:rPr>
                            <w:color w:val="FFFFFF" w:themeColor="background1"/>
                          </w:rPr>
                        </w:pPr>
                        <w:r w:rsidRPr="003C5A8B">
                          <w:rPr>
                            <w:color w:val="FFFFFF" w:themeColor="background1"/>
                          </w:rPr>
                          <w:t>Vor-/Nachname</w:t>
                        </w:r>
                      </w:p>
                    </w:txbxContent>
                  </v:textbox>
                </v:roundrect>
                <v:group id="Group 111" o:spid="_x0000_s1034" style="position:absolute;left:2100;top:13828;width:8334;height:1458" coordorigin="2100,13828" coordsize="8334,145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roundrect id="AutoShape 101" o:spid="_x0000_s1035" style="position:absolute;left:2100;top:14085;width:2592;height:1170;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nh/RwAAA&#10;ANsAAAAPAAAAZHJzL2Rvd25yZXYueG1sRI9LC8IwEITvgv8hrOBFNFVBpBpFBMGT4IOCt6XZPrTZ&#10;lCZq/fdGELztMrPzzS7XranEkxpXWlYwHkUgiFOrS84VXM674RyE88gaK8uk4E0O1qtuZ4mxti8+&#10;0vPkcxFC2MWooPC+jqV0aUEG3cjWxEHLbGPQh7XJpW7wFcJNJSdRNJMGSw6EAmvaFpTeTw8TINWB&#10;kwvzO91ng+x4S66PzbhWqt9rNwsQnlr/N/+u9zrUn8L3lzCAXH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Anh/R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5E2A59B3" w14:textId="77777777" w:rsidR="00396D44" w:rsidRPr="003C5A8B" w:rsidRDefault="00396D44" w:rsidP="004C5F99">
                          <w:pPr>
                            <w:jc w:val="center"/>
                            <w:rPr>
                              <w:b/>
                              <w:color w:val="FFFFFF" w:themeColor="background1"/>
                            </w:rPr>
                          </w:pPr>
                          <w:r w:rsidRPr="003C5A8B">
                            <w:rPr>
                              <w:b/>
                              <w:color w:val="FFFFFF" w:themeColor="background1"/>
                            </w:rPr>
                            <w:t>Fachspezialist</w:t>
                          </w:r>
                        </w:p>
                        <w:p w14:paraId="19C02097" w14:textId="77777777" w:rsidR="00396D44" w:rsidRPr="003C5A8B" w:rsidRDefault="00396D44" w:rsidP="004C5F99">
                          <w:pPr>
                            <w:jc w:val="center"/>
                            <w:rPr>
                              <w:color w:val="FFFFFF" w:themeColor="background1"/>
                            </w:rPr>
                          </w:pPr>
                          <w:r w:rsidRPr="003C5A8B">
                            <w:rPr>
                              <w:color w:val="FFFFFF" w:themeColor="background1"/>
                            </w:rPr>
                            <w:t>Vor-/Nachname</w:t>
                          </w:r>
                        </w:p>
                      </w:txbxContent>
                    </v:textbox>
                  </v:roundrect>
                  <v:roundrect id="AutoShape 102" o:spid="_x0000_s1036" style="position:absolute;left:4926;top:14085;width:2580;height:1182;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d4elwAAA&#10;ANsAAAAPAAAAZHJzL2Rvd25yZXYueG1sRI9LC8IwEITvgv8hrOBFNFVEpBpFBMGT4IOCt6XZPrTZ&#10;lCZq/fdGELztMrPzzS7XranEkxpXWlYwHkUgiFOrS84VXM674RyE88gaK8uk4E0O1qtuZ4mxti8+&#10;0vPkcxFC2MWooPC+jqV0aUEG3cjWxEHLbGPQh7XJpW7wFcJNJSdRNJMGSw6EAmvaFpTeTw8TINWB&#10;kwvzO91ng+x4S66PzbhWqt9rNwsQnlr/N/+u9zrUn8L3lzCAXH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Pd4el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265E815A" w14:textId="77777777" w:rsidR="00396D44" w:rsidRPr="003C5A8B" w:rsidRDefault="00396D44" w:rsidP="00FA6FCA">
                          <w:pPr>
                            <w:jc w:val="center"/>
                            <w:rPr>
                              <w:b/>
                              <w:color w:val="FFFFFF" w:themeColor="background1"/>
                            </w:rPr>
                          </w:pPr>
                          <w:r w:rsidRPr="003C5A8B">
                            <w:rPr>
                              <w:b/>
                              <w:color w:val="FFFFFF" w:themeColor="background1"/>
                            </w:rPr>
                            <w:t>Fachspezialist</w:t>
                          </w:r>
                        </w:p>
                        <w:p w14:paraId="12952826" w14:textId="77777777" w:rsidR="00396D44" w:rsidRPr="003C5A8B" w:rsidRDefault="00396D44" w:rsidP="004C5F99">
                          <w:pPr>
                            <w:jc w:val="center"/>
                            <w:rPr>
                              <w:color w:val="FFFFFF" w:themeColor="background1"/>
                            </w:rPr>
                          </w:pPr>
                          <w:r w:rsidRPr="003C5A8B">
                            <w:rPr>
                              <w:color w:val="FFFFFF" w:themeColor="background1"/>
                            </w:rPr>
                            <w:t>Vor-/Nachname</w:t>
                          </w:r>
                        </w:p>
                      </w:txbxContent>
                    </v:textbox>
                  </v:roundrect>
                  <v:roundrect id="AutoShape 103" o:spid="_x0000_s1037" style="position:absolute;left:7833;top:14085;width:2601;height:1201;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OyI+wAAA&#10;ANsAAAAPAAAAZHJzL2Rvd25yZXYueG1sRI9LC8IwEITvgv8hrOBFNFVQpBpFBMGT4IOCt6XZPrTZ&#10;lCZq/fdGELztMrPzzS7XranEkxpXWlYwHkUgiFOrS84VXM674RyE88gaK8uk4E0O1qtuZ4mxti8+&#10;0vPkcxFC2MWooPC+jqV0aUEG3cjWxEHLbGPQh7XJpW7wFcJNJSdRNJMGSw6EAmvaFpTeTw8TINWB&#10;kwvzO91ng+x4S66PzbhWqt9rNwsQnlr/N/+u9zrUn8L3lzCAXH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gOyI+wAAAANsAAAAPAAAAAAAAAAAAAAAAAJcCAABkcnMvZG93bnJl&#10;di54bWxQSwUGAAAAAAQABAD1AAAAhAMAAAAA&#10;" fillcolor="#254163 [1636]" strokecolor="#4579b8 [3044]">
                    <v:fill color2="#4477b6 [3012]" rotate="t" colors="0 #2c5d98;52429f #3c7bc7;1 #3a7ccb" type="gradient">
                      <o:fill v:ext="view" type="gradientUnscaled"/>
                    </v:fill>
                    <v:shadow on="t" opacity="22937f" mv:blur="40000f" origin=",.5" offset="0,23000emu"/>
                    <v:textbox>
                      <w:txbxContent>
                        <w:p w14:paraId="3A6E490F" w14:textId="77777777" w:rsidR="00396D44" w:rsidRPr="003C5A8B" w:rsidRDefault="00396D44" w:rsidP="00FA6FCA">
                          <w:pPr>
                            <w:jc w:val="center"/>
                            <w:rPr>
                              <w:b/>
                              <w:color w:val="FFFFFF" w:themeColor="background1"/>
                            </w:rPr>
                          </w:pPr>
                          <w:r w:rsidRPr="003C5A8B">
                            <w:rPr>
                              <w:b/>
                              <w:color w:val="FFFFFF" w:themeColor="background1"/>
                            </w:rPr>
                            <w:t>Fachspezialist</w:t>
                          </w:r>
                        </w:p>
                        <w:p w14:paraId="33F5A688" w14:textId="77777777" w:rsidR="00396D44" w:rsidRPr="003C5A8B" w:rsidRDefault="00396D44" w:rsidP="004C5F99">
                          <w:pPr>
                            <w:jc w:val="center"/>
                            <w:rPr>
                              <w:color w:val="FFFFFF" w:themeColor="background1"/>
                            </w:rPr>
                          </w:pPr>
                          <w:r w:rsidRPr="003C5A8B">
                            <w:rPr>
                              <w:color w:val="FFFFFF" w:themeColor="background1"/>
                            </w:rPr>
                            <w:t>Vor-/Nachname</w:t>
                          </w:r>
                        </w:p>
                      </w:txbxContent>
                    </v:textbox>
                  </v:roundrect>
                  <v:shape id="AutoShape 104" o:spid="_x0000_s1038" type="#_x0000_t32" style="position:absolute;left:3368;top:13828;width:5745;height: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TDZsAAAADbAAAADwAAAGRycy9kb3ducmV2LnhtbERPyWrDMBC9F/IPYgK51XKSEoIbJZjQ&#10;QMilNMt9ak0tU2vkWoqt/n1VKPQ2j7fOZhdtKwbqfeNYwTzLQRBXTjdcK7heDo9rED4ga2wdk4Jv&#10;8rDbTh42WGg38hsN51CLFMK+QAUmhK6Q0leGLPrMdcSJ+3C9xZBgX0vd45jCbSsXeb6SFhtODQY7&#10;2huqPs93q+AV2/fA43A4lfHpZVlGc/NfRqnZNJbPIALF8C/+cx91mr+C31/SAXL7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F4kw2bAAAAA2wAAAA8AAAAAAAAAAAAAAAAA&#10;oQIAAGRycy9kb3ducmV2LnhtbFBLBQYAAAAABAAEAPkAAACOAwAAAAA=&#10;" strokecolor="black [3200]" strokeweight="2pt">
                    <v:shadow on="t" opacity="24903f" mv:blur="40000f" origin=",.5" offset="0,20000emu"/>
                  </v:shape>
                  <v:shape id="AutoShape 108" o:spid="_x0000_s1039" type="#_x0000_t32" style="position:absolute;left:3396;top:13830;width:0;height:2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sHgfsIAAADbAAAADwAAAGRycy9kb3ducmV2LnhtbERPTWvCQBC9F/wPywi9NRvbYiW6irUU&#10;eioYA72O2Uk2mp0N2VWTf98tFLzN433OajPYVlyp941jBbMkBUFcOt1wraA4fD4tQPiArLF1TApG&#10;8rBZTx5WmGl34z1d81CLGMI+QwUmhC6T0peGLPrEdcSRq1xvMUTY11L3eIvhtpXPaTqXFhuODQY7&#10;2hkqz/nFKqDRHy9F/b1733+cZfVqfuan8kWpx+mwXYIINIS7+N/9peP8N/j7JR4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sHgfsIAAADbAAAADwAAAAAAAAAAAAAA&#10;AAChAgAAZHJzL2Rvd25yZXYueG1sUEsFBgAAAAAEAAQA+QAAAJADAAAAAA==&#10;" strokecolor="black [3200]" strokeweight="2pt">
                    <v:stroke startarrow="oval"/>
                    <v:shadow on="t" opacity="24903f" mv:blur="40000f" origin=",.5" offset="0,20000emu"/>
                  </v:shape>
                  <v:shape id="AutoShape 110" o:spid="_x0000_s1040" type="#_x0000_t32" style="position:absolute;left:6216;top:13830;width:0;height:25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BLRl8IAAADbAAAADwAAAGRycy9kb3ducmV2LnhtbERPTWvCQBC9F/wPywi9NRvbIjW6irUU&#10;eioYA72O2Uk2mp0N2VWTf98tFLzN433OajPYVlyp941jBbMkBUFcOt1wraA4fD69gfABWWPrmBSM&#10;5GGznjysMNPuxnu65qEWMYR9hgpMCF0mpS8NWfSJ64gjV7neYoiwr6Xu8RbDbSuf03QuLTYcGwx2&#10;tDNUnvOLVUCjP16K+nv3vv84y+rV/MxP5YtSj9NhuwQRaAh38b/7S8f5C/j7JR4g1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BLRl8IAAADbAAAADwAAAAAAAAAAAAAA&#10;AAChAgAAZHJzL2Rvd25yZXYueG1sUEsFBgAAAAAEAAQA+QAAAJADAAAAAA==&#10;" strokecolor="black [3200]" strokeweight="2pt">
                    <v:stroke startarrow="oval"/>
                    <v:shadow on="t" opacity="24903f" mv:blur="40000f" origin=",.5" offset="0,20000emu"/>
                  </v:shape>
                </v:group>
              </v:group>
            </w:pict>
          </mc:Fallback>
        </mc:AlternateContent>
      </w:r>
    </w:p>
    <w:p w14:paraId="01B9B986" w14:textId="77777777" w:rsidR="004C5F99" w:rsidRPr="00CB4EF6" w:rsidRDefault="003C5A8B" w:rsidP="004C5F99">
      <w:pPr>
        <w:pStyle w:val="IPA-Textkrper"/>
        <w:rPr>
          <w:szCs w:val="22"/>
        </w:rPr>
      </w:pPr>
      <w:r>
        <w:rPr>
          <w:noProof/>
          <w:szCs w:val="22"/>
          <w:lang w:val="en-US" w:eastAsia="en-US"/>
        </w:rPr>
        <mc:AlternateContent>
          <mc:Choice Requires="wps">
            <w:drawing>
              <wp:anchor distT="0" distB="0" distL="114300" distR="114300" simplePos="0" relativeHeight="251680256" behindDoc="0" locked="0" layoutInCell="1" allowOverlap="1" wp14:anchorId="12A4B95B" wp14:editId="54679619">
                <wp:simplePos x="0" y="0"/>
                <wp:positionH relativeFrom="column">
                  <wp:posOffset>4025619</wp:posOffset>
                </wp:positionH>
                <wp:positionV relativeFrom="paragraph">
                  <wp:posOffset>173924</wp:posOffset>
                </wp:positionV>
                <wp:extent cx="198783" cy="0"/>
                <wp:effectExtent l="38100" t="38100" r="67945" b="95250"/>
                <wp:wrapNone/>
                <wp:docPr id="29" name="Gerade Verbindung 29"/>
                <wp:cNvGraphicFramePr/>
                <a:graphic xmlns:a="http://schemas.openxmlformats.org/drawingml/2006/main">
                  <a:graphicData uri="http://schemas.microsoft.com/office/word/2010/wordprocessingShape">
                    <wps:wsp>
                      <wps:cNvCnPr/>
                      <wps:spPr>
                        <a:xfrm flipH="1">
                          <a:off x="0" y="0"/>
                          <a:ext cx="198783"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Gerade Verbindung 29" o:spid="_x0000_s1026" style="position:absolute;flip:x;z-index:251680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7pt,13.7pt" to="332.65pt,13.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" strokecolor="black [3200]" strokeweight="2pt">
                <v:shadow on="t" opacity="24903f" mv:blur="40000f" origin=",.5" offset="0,20000emu"/>
              </v:line>
            </w:pict>
          </mc:Fallback>
        </mc:AlternateContent>
      </w:r>
    </w:p>
    <w:p w14:paraId="4D0EF37D" w14:textId="77777777" w:rsidR="004C5F99" w:rsidRPr="00CB4EF6" w:rsidRDefault="004C5F99" w:rsidP="004C5F99">
      <w:pPr>
        <w:pStyle w:val="IPA-Textkrper"/>
        <w:rPr>
          <w:szCs w:val="22"/>
        </w:rPr>
      </w:pPr>
    </w:p>
    <w:p w14:paraId="519FE9E3" w14:textId="77777777" w:rsidR="004C5F99" w:rsidRPr="00CB4EF6" w:rsidRDefault="004C5F99" w:rsidP="004C5F99">
      <w:pPr>
        <w:pStyle w:val="IPA-Textkrper"/>
        <w:rPr>
          <w:szCs w:val="22"/>
        </w:rPr>
      </w:pPr>
    </w:p>
    <w:p w14:paraId="7EDC9462" w14:textId="77777777" w:rsidR="004C5F99" w:rsidRPr="00CB4EF6" w:rsidRDefault="004C5F99" w:rsidP="004C5F99">
      <w:pPr>
        <w:pStyle w:val="IPA-Textkrper"/>
        <w:rPr>
          <w:szCs w:val="22"/>
        </w:rPr>
      </w:pPr>
    </w:p>
    <w:p w14:paraId="6F357B85" w14:textId="77777777" w:rsidR="004C5F99" w:rsidRPr="00CB4EF6" w:rsidRDefault="00944D4C" w:rsidP="004C5F99">
      <w:pPr>
        <w:pStyle w:val="IPA-Textkrper"/>
        <w:rPr>
          <w:szCs w:val="22"/>
        </w:rPr>
      </w:pPr>
      <w:r>
        <w:rPr>
          <w:noProof/>
          <w:szCs w:val="22"/>
          <w:lang w:val="en-US" w:eastAsia="en-US"/>
        </w:rPr>
        <mc:AlternateContent>
          <mc:Choice Requires="wps">
            <w:drawing>
              <wp:anchor distT="0" distB="0" distL="114300" distR="114300" simplePos="0" relativeHeight="251639296" behindDoc="0" locked="0" layoutInCell="1" allowOverlap="1" wp14:anchorId="24F62635" wp14:editId="12249307">
                <wp:simplePos x="0" y="0"/>
                <wp:positionH relativeFrom="column">
                  <wp:posOffset>2356336</wp:posOffset>
                </wp:positionH>
                <wp:positionV relativeFrom="paragraph">
                  <wp:posOffset>78740</wp:posOffset>
                </wp:positionV>
                <wp:extent cx="224790" cy="0"/>
                <wp:effectExtent l="38100" t="38100" r="60960" b="95250"/>
                <wp:wrapNone/>
                <wp:docPr id="26" name="Gerade Verbindung 26"/>
                <wp:cNvGraphicFramePr/>
                <a:graphic xmlns:a="http://schemas.openxmlformats.org/drawingml/2006/main">
                  <a:graphicData uri="http://schemas.microsoft.com/office/word/2010/wordprocessingShape">
                    <wps:wsp>
                      <wps:cNvCnPr/>
                      <wps:spPr>
                        <a:xfrm>
                          <a:off x="0" y="0"/>
                          <a:ext cx="2247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id="Gerade Verbindung 26" o:spid="_x0000_s1026" style="position:absolute;z-index:251639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5.55pt,6.2pt" to="203.25pt,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" strokecolor="black [3200]" strokeweight="2pt">
                <v:shadow on="t" opacity="24903f" mv:blur="40000f" origin=",.5" offset="0,20000emu"/>
              </v:line>
            </w:pict>
          </mc:Fallback>
        </mc:AlternateContent>
      </w:r>
    </w:p>
    <w:p w14:paraId="71D08A56" w14:textId="77777777" w:rsidR="004C5F99" w:rsidRPr="00CB4EF6" w:rsidRDefault="004C5F99" w:rsidP="004C5F99">
      <w:pPr>
        <w:pStyle w:val="IPA-Textkrper"/>
        <w:rPr>
          <w:szCs w:val="22"/>
        </w:rPr>
      </w:pPr>
    </w:p>
    <w:p w14:paraId="6857EA2B" w14:textId="77777777" w:rsidR="004C5F99" w:rsidRPr="00CB4EF6" w:rsidRDefault="004C5F99" w:rsidP="004C5F99">
      <w:pPr>
        <w:pStyle w:val="IPA-Textkrper"/>
        <w:rPr>
          <w:szCs w:val="22"/>
        </w:rPr>
      </w:pPr>
    </w:p>
    <w:p w14:paraId="0FBF673D" w14:textId="77777777" w:rsidR="004C5F99" w:rsidRPr="00CB4EF6" w:rsidRDefault="004C5F99" w:rsidP="004C5F99">
      <w:pPr>
        <w:pStyle w:val="IPA-Textkrper"/>
        <w:rPr>
          <w:szCs w:val="22"/>
        </w:rPr>
      </w:pPr>
    </w:p>
    <w:p w14:paraId="3CE84D0D" w14:textId="77777777" w:rsidR="004C5F99" w:rsidRPr="00CB4EF6" w:rsidRDefault="003C5A8B" w:rsidP="004C5F99">
      <w:pPr>
        <w:pStyle w:val="IPA-Textkrper"/>
        <w:rPr>
          <w:szCs w:val="22"/>
        </w:rPr>
      </w:pPr>
      <w:r>
        <w:rPr>
          <w:noProof/>
          <w:szCs w:val="22"/>
          <w:lang w:val="en-US" w:eastAsia="en-US"/>
        </w:rPr>
        <mc:AlternateContent>
          <mc:Choice Requires="wps">
            <w:drawing>
              <wp:anchor distT="0" distB="0" distL="114300" distR="114300" simplePos="0" relativeHeight="251650560" behindDoc="0" locked="0" layoutInCell="1" allowOverlap="1" wp14:anchorId="202929DE" wp14:editId="6637F792">
                <wp:simplePos x="0" y="0"/>
                <wp:positionH relativeFrom="column">
                  <wp:posOffset>2600275</wp:posOffset>
                </wp:positionH>
                <wp:positionV relativeFrom="paragraph">
                  <wp:posOffset>221582</wp:posOffset>
                </wp:positionV>
                <wp:extent cx="1905" cy="534035"/>
                <wp:effectExtent l="57150" t="19050" r="74295" b="75565"/>
                <wp:wrapNone/>
                <wp:docPr id="27" name="Gerade Verbindung 27"/>
                <wp:cNvGraphicFramePr/>
                <a:graphic xmlns:a="http://schemas.openxmlformats.org/drawingml/2006/main">
                  <a:graphicData uri="http://schemas.microsoft.com/office/word/2010/wordprocessingShape">
                    <wps:wsp>
                      <wps:cNvCnPr/>
                      <wps:spPr>
                        <a:xfrm flipH="1" flipV="1">
                          <a:off x="0" y="0"/>
                          <a:ext cx="1905" cy="5340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Gerade Verbindung 27" o:spid="_x0000_s1026" style="position:absolute;flip:x 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75pt,17.45pt" to="204.9pt,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" strokecolor="black [3200]" strokeweight="2pt">
                <v:shadow on="t" opacity="24903f" mv:blur="40000f" origin=",.5" offset="0,20000emu"/>
              </v:line>
            </w:pict>
          </mc:Fallback>
        </mc:AlternateContent>
      </w:r>
    </w:p>
    <w:p w14:paraId="36E0C6E9" w14:textId="77777777" w:rsidR="004C5F99" w:rsidRPr="00CB4EF6" w:rsidRDefault="004C5F99" w:rsidP="004C5F99">
      <w:pPr>
        <w:pStyle w:val="IPA-Textkrper"/>
        <w:rPr>
          <w:szCs w:val="22"/>
        </w:rPr>
      </w:pPr>
    </w:p>
    <w:p w14:paraId="683BB4A8" w14:textId="77777777" w:rsidR="004C5F99" w:rsidRPr="00CB4EF6" w:rsidRDefault="00944D4C" w:rsidP="004C5F99">
      <w:pPr>
        <w:pStyle w:val="IPA-Textkrper"/>
        <w:rPr>
          <w:szCs w:val="22"/>
        </w:rPr>
      </w:pPr>
      <w:r>
        <w:rPr>
          <w:noProof/>
          <w:lang w:val="en-US" w:eastAsia="en-US"/>
        </w:rPr>
        <mc:AlternateContent>
          <mc:Choice Requires="wps">
            <w:drawing>
              <wp:anchor distT="0" distB="0" distL="114300" distR="114300" simplePos="0" relativeHeight="251625984" behindDoc="0" locked="0" layoutInCell="1" allowOverlap="1" wp14:anchorId="0C2198A6" wp14:editId="7FE9CE66">
                <wp:simplePos x="0" y="0"/>
                <wp:positionH relativeFrom="column">
                  <wp:posOffset>4441776</wp:posOffset>
                </wp:positionH>
                <wp:positionV relativeFrom="paragraph">
                  <wp:posOffset>101602</wp:posOffset>
                </wp:positionV>
                <wp:extent cx="0" cy="167773"/>
                <wp:effectExtent l="76200" t="57150" r="76200" b="80010"/>
                <wp:wrapNone/>
                <wp:docPr id="25" name="Auto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7773"/>
                        </a:xfrm>
                        <a:prstGeom prst="straightConnector1">
                          <a:avLst/>
                        </a:prstGeom>
                        <a:ln>
                          <a:headEnd type="oval" w="med" len="med"/>
                          <a:tailEnd/>
                        </a:ln>
                        <a:extLst/>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shape id="AutoShape 110" o:spid="_x0000_s1026" type="#_x0000_t32" style="position:absolute;margin-left:349.75pt;margin-top:8pt;width:0;height:13.2pt;z-index:251625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" strokecolor="black [3200]" strokeweight="2pt">
                <v:stroke startarrow="oval"/>
                <v:shadow on="t" opacity="24903f" mv:blur="40000f" origin=",.5" offset="0,20000emu"/>
              </v:shape>
            </w:pict>
          </mc:Fallback>
        </mc:AlternateContent>
      </w:r>
    </w:p>
    <w:p w14:paraId="558E6CF8" w14:textId="77777777" w:rsidR="004C5F99" w:rsidRPr="00CB4EF6" w:rsidRDefault="004C5F99" w:rsidP="004C5F99">
      <w:pPr>
        <w:pStyle w:val="IPA-Textkrper"/>
        <w:rPr>
          <w:szCs w:val="22"/>
        </w:rPr>
      </w:pPr>
    </w:p>
    <w:p w14:paraId="53F73B10" w14:textId="77777777" w:rsidR="004C5F99" w:rsidRDefault="004C5F99" w:rsidP="004C5F99">
      <w:pPr>
        <w:pStyle w:val="IPA-Textkrper"/>
        <w:rPr>
          <w:szCs w:val="22"/>
        </w:rPr>
      </w:pPr>
    </w:p>
    <w:p w14:paraId="4EA1ADE7" w14:textId="77777777" w:rsidR="00FA6FCA" w:rsidRPr="00CB4EF6" w:rsidRDefault="00FA6FCA" w:rsidP="004C5F99">
      <w:pPr>
        <w:pStyle w:val="IPA-Textkrper"/>
        <w:rPr>
          <w:szCs w:val="22"/>
        </w:rPr>
      </w:pPr>
    </w:p>
    <w:p w14:paraId="2B994FA2" w14:textId="77777777" w:rsidR="000B569E" w:rsidRDefault="004C5F99" w:rsidP="004327E8">
      <w:pPr>
        <w:pStyle w:val="FormatvorlageBeschriftung8Pt"/>
      </w:pPr>
      <w:bookmarkStart w:id="15" w:name="_Toc249335787"/>
      <w:bookmarkStart w:id="16" w:name="_Toc373508118"/>
      <w:r w:rsidRPr="00B10CD5">
        <w:t xml:space="preserve">Abbildung </w:t>
      </w:r>
      <w:fldSimple w:instr=" SEQ Abbildung \* ARABIC ">
        <w:r w:rsidR="001549DE">
          <w:rPr>
            <w:noProof/>
          </w:rPr>
          <w:t>1</w:t>
        </w:r>
      </w:fldSimple>
      <w:r w:rsidRPr="00B10CD5">
        <w:t>: Projektorganisation</w:t>
      </w:r>
      <w:bookmarkEnd w:id="15"/>
      <w:bookmarkEnd w:id="16"/>
    </w:p>
    <w:p w14:paraId="3390D617" w14:textId="77777777" w:rsidR="000B569E" w:rsidRDefault="000B569E" w:rsidP="000B569E">
      <w:pPr>
        <w:pStyle w:val="Heading2"/>
      </w:pPr>
      <w:bookmarkStart w:id="17" w:name="_Toc373508057"/>
      <w:r>
        <w:lastRenderedPageBreak/>
        <w:t>Projektrollen</w:t>
      </w:r>
      <w:bookmarkEnd w:id="17"/>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10"/>
        <w:gridCol w:w="5701"/>
      </w:tblGrid>
      <w:tr w:rsidR="000B569E" w14:paraId="2DD0AC8C" w14:textId="77777777" w:rsidTr="00C80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right w:val="none" w:sz="0" w:space="0" w:color="auto"/>
            </w:tcBorders>
            <w:shd w:val="clear" w:color="auto" w:fill="548DD4" w:themeFill="text2" w:themeFillTint="99"/>
          </w:tcPr>
          <w:p w14:paraId="5671FAD5" w14:textId="77777777" w:rsidR="000B569E" w:rsidRPr="00C8029E" w:rsidRDefault="00C8029E" w:rsidP="00C8029E">
            <w:pPr>
              <w:rPr>
                <w:rFonts w:eastAsia="Times New Roman" w:cs="Times New Roman"/>
                <w:sz w:val="20"/>
                <w:szCs w:val="24"/>
              </w:rPr>
            </w:pPr>
            <w:r w:rsidRPr="00C8029E">
              <w:rPr>
                <w:rFonts w:eastAsia="Times New Roman" w:cs="Times New Roman"/>
                <w:sz w:val="20"/>
                <w:szCs w:val="24"/>
              </w:rPr>
              <w:t>Auftraggeber:</w:t>
            </w:r>
          </w:p>
        </w:tc>
        <w:tc>
          <w:tcPr>
            <w:cnfStyle w:val="000100000000" w:firstRow="0" w:lastRow="0" w:firstColumn="0" w:lastColumn="1" w:oddVBand="0" w:evenVBand="0" w:oddHBand="0" w:evenHBand="0" w:firstRowFirstColumn="0" w:firstRowLastColumn="0" w:lastRowFirstColumn="0" w:lastRowLastColumn="0"/>
            <w:tcW w:w="5701" w:type="dxa"/>
            <w:tcBorders>
              <w:top w:val="none" w:sz="0" w:space="0" w:color="auto"/>
              <w:left w:val="none" w:sz="0" w:space="0" w:color="auto"/>
              <w:bottom w:val="none" w:sz="0" w:space="0" w:color="auto"/>
              <w:right w:val="none" w:sz="0" w:space="0" w:color="auto"/>
            </w:tcBorders>
            <w:shd w:val="clear" w:color="auto" w:fill="548DD4" w:themeFill="text2" w:themeFillTint="99"/>
          </w:tcPr>
          <w:p w14:paraId="6DB0AC58" w14:textId="77777777" w:rsidR="000B569E" w:rsidRPr="00C8029E" w:rsidRDefault="00C8029E" w:rsidP="000B569E">
            <w:pPr>
              <w:pStyle w:val="IPA-Tabelle"/>
            </w:pPr>
            <w:r w:rsidRPr="00C8029E">
              <w:t>Beschreibung</w:t>
            </w:r>
          </w:p>
        </w:tc>
      </w:tr>
      <w:tr w:rsidR="000B569E" w14:paraId="4A848979" w14:textId="77777777" w:rsidTr="00C80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right w:val="none" w:sz="0" w:space="0" w:color="auto"/>
            </w:tcBorders>
          </w:tcPr>
          <w:p w14:paraId="39784503" w14:textId="77777777" w:rsidR="000B569E" w:rsidRPr="00C8029E" w:rsidRDefault="00C8029E" w:rsidP="00C8029E">
            <w:pPr>
              <w:pStyle w:val="IPA-Tabelle"/>
            </w:pPr>
            <w:r>
              <w:t>Projektausschuss</w:t>
            </w:r>
            <w:r w:rsidRPr="00C8029E">
              <w:t xml:space="preserve"> </w:t>
            </w:r>
          </w:p>
        </w:tc>
        <w:tc>
          <w:tcPr>
            <w:cnfStyle w:val="000100000000" w:firstRow="0" w:lastRow="0" w:firstColumn="0" w:lastColumn="1" w:oddVBand="0" w:evenVBand="0" w:oddHBand="0" w:evenHBand="0" w:firstRowFirstColumn="0" w:firstRowLastColumn="0" w:lastRowFirstColumn="0" w:lastRowLastColumn="0"/>
            <w:tcW w:w="5701" w:type="dxa"/>
            <w:tcBorders>
              <w:top w:val="none" w:sz="0" w:space="0" w:color="auto"/>
              <w:left w:val="none" w:sz="0" w:space="0" w:color="auto"/>
              <w:bottom w:val="none" w:sz="0" w:space="0" w:color="auto"/>
              <w:right w:val="none" w:sz="0" w:space="0" w:color="auto"/>
            </w:tcBorders>
          </w:tcPr>
          <w:p w14:paraId="55FC48DF" w14:textId="77777777" w:rsidR="000B569E" w:rsidRPr="00C8029E" w:rsidRDefault="00C8029E" w:rsidP="000B569E">
            <w:pPr>
              <w:pStyle w:val="IPA-Tabelle"/>
            </w:pPr>
            <w:r w:rsidRPr="00C8029E">
              <w:t>Beschreibung</w:t>
            </w:r>
          </w:p>
        </w:tc>
      </w:tr>
      <w:tr w:rsidR="000B569E" w14:paraId="1B5B5951" w14:textId="77777777" w:rsidTr="00C802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right w:val="none" w:sz="0" w:space="0" w:color="auto"/>
            </w:tcBorders>
            <w:shd w:val="clear" w:color="auto" w:fill="548DD4" w:themeFill="text2" w:themeFillTint="99"/>
          </w:tcPr>
          <w:p w14:paraId="599AC777" w14:textId="77777777" w:rsidR="000B569E" w:rsidRPr="00C8029E" w:rsidRDefault="00C8029E" w:rsidP="00C8029E">
            <w:pPr>
              <w:rPr>
                <w:rFonts w:eastAsia="Times New Roman" w:cs="Times New Roman"/>
                <w:sz w:val="20"/>
                <w:szCs w:val="24"/>
              </w:rPr>
            </w:pPr>
            <w:r w:rsidRPr="00C8029E">
              <w:rPr>
                <w:rFonts w:eastAsia="Times New Roman" w:cs="Times New Roman"/>
                <w:sz w:val="20"/>
                <w:szCs w:val="24"/>
              </w:rPr>
              <w:t>Qualität- &amp; Sicherheitsmanager</w:t>
            </w:r>
          </w:p>
        </w:tc>
        <w:tc>
          <w:tcPr>
            <w:cnfStyle w:val="000100000000" w:firstRow="0" w:lastRow="0" w:firstColumn="0" w:lastColumn="1" w:oddVBand="0" w:evenVBand="0" w:oddHBand="0" w:evenHBand="0" w:firstRowFirstColumn="0" w:firstRowLastColumn="0" w:lastRowFirstColumn="0" w:lastRowLastColumn="0"/>
            <w:tcW w:w="5701" w:type="dxa"/>
            <w:tcBorders>
              <w:top w:val="none" w:sz="0" w:space="0" w:color="auto"/>
              <w:left w:val="none" w:sz="0" w:space="0" w:color="auto"/>
              <w:bottom w:val="none" w:sz="0" w:space="0" w:color="auto"/>
              <w:right w:val="none" w:sz="0" w:space="0" w:color="auto"/>
            </w:tcBorders>
            <w:shd w:val="clear" w:color="auto" w:fill="548DD4" w:themeFill="text2" w:themeFillTint="99"/>
          </w:tcPr>
          <w:p w14:paraId="21E2F846" w14:textId="77777777" w:rsidR="000B569E" w:rsidRPr="00C8029E" w:rsidRDefault="00C8029E" w:rsidP="000B569E">
            <w:pPr>
              <w:pStyle w:val="IPA-Tabelle"/>
            </w:pPr>
            <w:r w:rsidRPr="00C8029E">
              <w:t>Beschreibung</w:t>
            </w:r>
          </w:p>
        </w:tc>
      </w:tr>
      <w:tr w:rsidR="000B569E" w14:paraId="796B8489" w14:textId="77777777" w:rsidTr="00C80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right w:val="none" w:sz="0" w:space="0" w:color="auto"/>
            </w:tcBorders>
          </w:tcPr>
          <w:p w14:paraId="1A7E41A2" w14:textId="77777777" w:rsidR="000B569E" w:rsidRPr="00C8029E" w:rsidRDefault="00C8029E" w:rsidP="00C8029E">
            <w:pPr>
              <w:rPr>
                <w:rFonts w:eastAsia="Times New Roman" w:cs="Times New Roman"/>
                <w:sz w:val="20"/>
                <w:szCs w:val="24"/>
              </w:rPr>
            </w:pPr>
            <w:r w:rsidRPr="00C8029E">
              <w:rPr>
                <w:rFonts w:eastAsia="Times New Roman" w:cs="Times New Roman"/>
                <w:sz w:val="20"/>
                <w:szCs w:val="24"/>
              </w:rPr>
              <w:t>Projektleiter:</w:t>
            </w:r>
          </w:p>
        </w:tc>
        <w:tc>
          <w:tcPr>
            <w:cnfStyle w:val="000100000000" w:firstRow="0" w:lastRow="0" w:firstColumn="0" w:lastColumn="1" w:oddVBand="0" w:evenVBand="0" w:oddHBand="0" w:evenHBand="0" w:firstRowFirstColumn="0" w:firstRowLastColumn="0" w:lastRowFirstColumn="0" w:lastRowLastColumn="0"/>
            <w:tcW w:w="5701" w:type="dxa"/>
            <w:tcBorders>
              <w:top w:val="none" w:sz="0" w:space="0" w:color="auto"/>
              <w:left w:val="none" w:sz="0" w:space="0" w:color="auto"/>
              <w:bottom w:val="none" w:sz="0" w:space="0" w:color="auto"/>
              <w:right w:val="none" w:sz="0" w:space="0" w:color="auto"/>
            </w:tcBorders>
          </w:tcPr>
          <w:p w14:paraId="78A8A915" w14:textId="77777777" w:rsidR="000B569E" w:rsidRPr="00C8029E" w:rsidRDefault="00C8029E" w:rsidP="000B569E">
            <w:pPr>
              <w:pStyle w:val="IPA-Tabelle"/>
            </w:pPr>
            <w:r w:rsidRPr="00C8029E">
              <w:t>Beschreibung</w:t>
            </w:r>
          </w:p>
        </w:tc>
      </w:tr>
      <w:tr w:rsidR="00C8029E" w14:paraId="7C8B527C" w14:textId="77777777" w:rsidTr="00C8029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right w:val="none" w:sz="0" w:space="0" w:color="auto"/>
            </w:tcBorders>
            <w:shd w:val="clear" w:color="auto" w:fill="548DD4" w:themeFill="text2" w:themeFillTint="99"/>
          </w:tcPr>
          <w:p w14:paraId="2CC869FE" w14:textId="77777777" w:rsidR="00C8029E" w:rsidRPr="00C8029E" w:rsidRDefault="00C8029E" w:rsidP="00C8029E">
            <w:pPr>
              <w:rPr>
                <w:rFonts w:eastAsia="Times New Roman" w:cs="Times New Roman"/>
                <w:sz w:val="20"/>
                <w:szCs w:val="24"/>
              </w:rPr>
            </w:pPr>
            <w:r w:rsidRPr="00C8029E">
              <w:rPr>
                <w:rFonts w:eastAsia="Times New Roman" w:cs="Times New Roman"/>
                <w:sz w:val="20"/>
                <w:szCs w:val="24"/>
              </w:rPr>
              <w:t>Fachspezialist</w:t>
            </w:r>
          </w:p>
        </w:tc>
        <w:tc>
          <w:tcPr>
            <w:cnfStyle w:val="000100000000" w:firstRow="0" w:lastRow="0" w:firstColumn="0" w:lastColumn="1" w:oddVBand="0" w:evenVBand="0" w:oddHBand="0" w:evenHBand="0" w:firstRowFirstColumn="0" w:firstRowLastColumn="0" w:lastRowFirstColumn="0" w:lastRowLastColumn="0"/>
            <w:tcW w:w="5701" w:type="dxa"/>
            <w:tcBorders>
              <w:top w:val="none" w:sz="0" w:space="0" w:color="auto"/>
              <w:left w:val="none" w:sz="0" w:space="0" w:color="auto"/>
              <w:bottom w:val="none" w:sz="0" w:space="0" w:color="auto"/>
              <w:right w:val="none" w:sz="0" w:space="0" w:color="auto"/>
            </w:tcBorders>
            <w:shd w:val="clear" w:color="auto" w:fill="548DD4" w:themeFill="text2" w:themeFillTint="99"/>
          </w:tcPr>
          <w:p w14:paraId="1F96F03F" w14:textId="77777777" w:rsidR="00C8029E" w:rsidRPr="00C8029E" w:rsidRDefault="00C8029E" w:rsidP="000B569E">
            <w:pPr>
              <w:pStyle w:val="IPA-Tabelle"/>
            </w:pPr>
            <w:r w:rsidRPr="00C8029E">
              <w:t>Beschreibung</w:t>
            </w:r>
          </w:p>
        </w:tc>
      </w:tr>
      <w:tr w:rsidR="00C8029E" w14:paraId="31049438" w14:textId="77777777" w:rsidTr="00C80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right w:val="none" w:sz="0" w:space="0" w:color="auto"/>
            </w:tcBorders>
          </w:tcPr>
          <w:p w14:paraId="07E868B2" w14:textId="77777777" w:rsidR="00C8029E" w:rsidRPr="00C8029E" w:rsidRDefault="00C8029E" w:rsidP="00C8029E">
            <w:pPr>
              <w:rPr>
                <w:rFonts w:eastAsia="Times New Roman" w:cs="Times New Roman"/>
                <w:sz w:val="20"/>
                <w:szCs w:val="24"/>
              </w:rPr>
            </w:pPr>
            <w:r w:rsidRPr="00C8029E">
              <w:rPr>
                <w:rFonts w:eastAsia="Times New Roman" w:cs="Times New Roman"/>
                <w:sz w:val="20"/>
                <w:szCs w:val="24"/>
              </w:rPr>
              <w:t>Fachspezialist</w:t>
            </w:r>
          </w:p>
        </w:tc>
        <w:tc>
          <w:tcPr>
            <w:cnfStyle w:val="000100000000" w:firstRow="0" w:lastRow="0" w:firstColumn="0" w:lastColumn="1" w:oddVBand="0" w:evenVBand="0" w:oddHBand="0" w:evenHBand="0" w:firstRowFirstColumn="0" w:firstRowLastColumn="0" w:lastRowFirstColumn="0" w:lastRowLastColumn="0"/>
            <w:tcW w:w="5701" w:type="dxa"/>
            <w:tcBorders>
              <w:top w:val="none" w:sz="0" w:space="0" w:color="auto"/>
              <w:left w:val="none" w:sz="0" w:space="0" w:color="auto"/>
              <w:bottom w:val="none" w:sz="0" w:space="0" w:color="auto"/>
              <w:right w:val="none" w:sz="0" w:space="0" w:color="auto"/>
            </w:tcBorders>
          </w:tcPr>
          <w:p w14:paraId="7A051BB3" w14:textId="77777777" w:rsidR="00C8029E" w:rsidRPr="00C8029E" w:rsidRDefault="00C8029E" w:rsidP="000B569E">
            <w:pPr>
              <w:pStyle w:val="IPA-Tabelle"/>
            </w:pPr>
            <w:r w:rsidRPr="00C8029E">
              <w:t>Beschreibung</w:t>
            </w:r>
          </w:p>
        </w:tc>
      </w:tr>
      <w:tr w:rsidR="00C8029E" w14:paraId="7BE4E8D5" w14:textId="77777777" w:rsidTr="00C8029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Borders>
              <w:top w:val="none" w:sz="0" w:space="0" w:color="auto"/>
              <w:left w:val="none" w:sz="0" w:space="0" w:color="auto"/>
              <w:bottom w:val="none" w:sz="0" w:space="0" w:color="auto"/>
              <w:right w:val="none" w:sz="0" w:space="0" w:color="auto"/>
            </w:tcBorders>
            <w:shd w:val="clear" w:color="auto" w:fill="548DD4" w:themeFill="text2" w:themeFillTint="99"/>
          </w:tcPr>
          <w:p w14:paraId="17B6FB4B" w14:textId="77777777" w:rsidR="00C8029E" w:rsidRPr="00C8029E" w:rsidRDefault="00C8029E" w:rsidP="00C8029E">
            <w:pPr>
              <w:rPr>
                <w:rFonts w:eastAsia="Times New Roman" w:cs="Times New Roman"/>
                <w:sz w:val="20"/>
                <w:szCs w:val="24"/>
              </w:rPr>
            </w:pPr>
            <w:r w:rsidRPr="00C8029E">
              <w:rPr>
                <w:rFonts w:eastAsia="Times New Roman" w:cs="Times New Roman"/>
                <w:sz w:val="20"/>
                <w:szCs w:val="24"/>
              </w:rPr>
              <w:t>Projektausschuss</w:t>
            </w:r>
          </w:p>
        </w:tc>
        <w:tc>
          <w:tcPr>
            <w:cnfStyle w:val="000100000000" w:firstRow="0" w:lastRow="0" w:firstColumn="0" w:lastColumn="1" w:oddVBand="0" w:evenVBand="0" w:oddHBand="0" w:evenHBand="0" w:firstRowFirstColumn="0" w:firstRowLastColumn="0" w:lastRowFirstColumn="0" w:lastRowLastColumn="0"/>
            <w:tcW w:w="5701" w:type="dxa"/>
            <w:tcBorders>
              <w:top w:val="none" w:sz="0" w:space="0" w:color="auto"/>
              <w:left w:val="none" w:sz="0" w:space="0" w:color="auto"/>
              <w:bottom w:val="none" w:sz="0" w:space="0" w:color="auto"/>
              <w:right w:val="none" w:sz="0" w:space="0" w:color="auto"/>
            </w:tcBorders>
            <w:shd w:val="clear" w:color="auto" w:fill="548DD4" w:themeFill="text2" w:themeFillTint="99"/>
          </w:tcPr>
          <w:p w14:paraId="61D322A4" w14:textId="77777777" w:rsidR="00C8029E" w:rsidRPr="00C8029E" w:rsidRDefault="00C8029E" w:rsidP="000B569E">
            <w:pPr>
              <w:pStyle w:val="IPA-Tabelle"/>
            </w:pPr>
            <w:r w:rsidRPr="00C8029E">
              <w:t>Beschreibung</w:t>
            </w:r>
          </w:p>
        </w:tc>
      </w:tr>
    </w:tbl>
    <w:p w14:paraId="17C52BDE" w14:textId="77777777" w:rsidR="000B569E" w:rsidRPr="00B10CD5" w:rsidRDefault="000B569E" w:rsidP="000B569E">
      <w:pPr>
        <w:pStyle w:val="FormatvorlageBeschriftung8Pt"/>
      </w:pPr>
      <w:bookmarkStart w:id="18" w:name="_Toc249335796"/>
      <w:bookmarkStart w:id="19" w:name="_Toc249350705"/>
      <w:bookmarkStart w:id="20" w:name="_Toc376847981"/>
      <w:r w:rsidRPr="00B10CD5">
        <w:t xml:space="preserve">Tabelle </w:t>
      </w:r>
      <w:fldSimple w:instr=" SEQ Tabelle \* ARABIC ">
        <w:r w:rsidR="001549DE">
          <w:rPr>
            <w:noProof/>
          </w:rPr>
          <w:t>1</w:t>
        </w:r>
      </w:fldSimple>
      <w:r w:rsidRPr="00B10CD5">
        <w:t>: Projektrollen</w:t>
      </w:r>
      <w:bookmarkEnd w:id="18"/>
      <w:bookmarkEnd w:id="19"/>
      <w:bookmarkEnd w:id="20"/>
    </w:p>
    <w:p w14:paraId="02309A20" w14:textId="77777777" w:rsidR="000B569E" w:rsidRDefault="000B569E">
      <w:pPr>
        <w:spacing w:after="200"/>
      </w:pPr>
      <w:r>
        <w:br w:type="page"/>
      </w:r>
    </w:p>
    <w:p w14:paraId="1D957320" w14:textId="77777777" w:rsidR="000B569E" w:rsidRDefault="000B569E" w:rsidP="000B569E">
      <w:pPr>
        <w:pStyle w:val="Heading1"/>
      </w:pPr>
      <w:bookmarkStart w:id="21" w:name="_Toc373508058"/>
      <w:r>
        <w:lastRenderedPageBreak/>
        <w:t>Vorkenntnisse</w:t>
      </w:r>
      <w:bookmarkEnd w:id="21"/>
    </w:p>
    <w:p w14:paraId="096E60A2" w14:textId="77777777" w:rsidR="000B569E" w:rsidRPr="000B569E" w:rsidRDefault="000B569E" w:rsidP="000B569E">
      <w:pPr>
        <w:pStyle w:val="IPA-Hinweistexte"/>
        <w:rPr>
          <w:i w:val="0"/>
          <w:vanish w:val="0"/>
        </w:rPr>
      </w:pPr>
      <w:r w:rsidRPr="000B569E">
        <w:t>Deklaration der Vorkenntnisse (max. 1/2 Seite). Eine knappe Liste soll aufzeigen, welche Tätigkeiten und Produkte der Lernende in welchem Mass kennt. Der Experte soll daraus erkennen, was Routine und was Neuland ist. Beispiele für die Formulierung: Access: Anfängerkurs, bisher keine eigenen Arbeiten. Windows-Installation: regelmässig bei Kunden. Programmieren: mehrere vergleichbare Programme geschrieben. Kennt alle gebrauchten Komponenten. Gerät X: erst einmal installiert. SW Y: mehrmals installiert, noch nie so konfiguriert.</w:t>
      </w:r>
    </w:p>
    <w:p w14:paraId="6A7DCE56" w14:textId="77777777" w:rsidR="000B569E" w:rsidRDefault="000B569E">
      <w:pPr>
        <w:spacing w:after="200"/>
      </w:pPr>
      <w:r>
        <w:br w:type="page"/>
      </w:r>
    </w:p>
    <w:p w14:paraId="7761AEE0" w14:textId="77777777" w:rsidR="000B569E" w:rsidRDefault="000B569E" w:rsidP="000B569E">
      <w:pPr>
        <w:pStyle w:val="Heading1"/>
      </w:pPr>
      <w:bookmarkStart w:id="22" w:name="_Toc373508059"/>
      <w:r>
        <w:lastRenderedPageBreak/>
        <w:t>Vorarbeiten</w:t>
      </w:r>
      <w:bookmarkEnd w:id="22"/>
    </w:p>
    <w:p w14:paraId="797ECE51" w14:textId="77777777" w:rsidR="000B569E" w:rsidRPr="000B569E" w:rsidRDefault="000B569E" w:rsidP="000B569E">
      <w:pPr>
        <w:pStyle w:val="IPA-Hinweistexte"/>
        <w:rPr>
          <w:i w:val="0"/>
          <w:vanish w:val="0"/>
        </w:rPr>
      </w:pPr>
      <w:r w:rsidRPr="000B569E">
        <w:t>Deklaration der Vorarbeiten: Der Fachvorgesetzte kann oder soll sogar die IPA mit dem Lernenden vorbesprechen. Die Deklaration der Vorarbeit soll dem Experten zeigen, was im Hinblick auf die Arbeit bis zum Start alles gemacht wurde. Denkbar sind: Materialbestellungen, vorbereitende Kurse, Selbststudium, Literaturstudium usw.; Kennenlernen der Umgebung (z.B., wenn bestehende Produkte ausgebaut werden sollen); ähnliche Projekte</w:t>
      </w:r>
    </w:p>
    <w:p w14:paraId="10BDFEE0" w14:textId="77777777" w:rsidR="000B569E" w:rsidRDefault="000B569E">
      <w:pPr>
        <w:spacing w:after="200"/>
      </w:pPr>
      <w:r>
        <w:br w:type="page"/>
      </w:r>
    </w:p>
    <w:p w14:paraId="63E79E2E" w14:textId="77777777" w:rsidR="000B569E" w:rsidRDefault="000B569E" w:rsidP="000B569E">
      <w:pPr>
        <w:pStyle w:val="Heading1"/>
      </w:pPr>
      <w:bookmarkStart w:id="23" w:name="_Toc373508060"/>
      <w:r>
        <w:lastRenderedPageBreak/>
        <w:t>Firmenstandards</w:t>
      </w:r>
      <w:bookmarkEnd w:id="23"/>
    </w:p>
    <w:p w14:paraId="47AC3D80" w14:textId="77777777" w:rsidR="000B569E" w:rsidRPr="000B569E" w:rsidRDefault="000B569E" w:rsidP="000B569E">
      <w:pPr>
        <w:pStyle w:val="IPA-Hinweistexte"/>
        <w:rPr>
          <w:i w:val="0"/>
          <w:vanish w:val="0"/>
        </w:rPr>
      </w:pPr>
      <w:r w:rsidRPr="000B569E">
        <w:t>Deklaration der benutzen Firmenstandards: z.B. verwendete Konfigurationsblätter, Dokumentations-Vorlagen, Arbeitsmethoden, CASE-Tools usw.</w:t>
      </w:r>
    </w:p>
    <w:p w14:paraId="35C03BD4" w14:textId="77777777" w:rsidR="000B569E" w:rsidRPr="000B569E" w:rsidRDefault="000B569E" w:rsidP="000B569E">
      <w:pPr>
        <w:pStyle w:val="IPA-Hinweistexte"/>
        <w:rPr>
          <w:i w:val="0"/>
          <w:vanish w:val="0"/>
        </w:rPr>
      </w:pPr>
    </w:p>
    <w:p w14:paraId="2AC4162C" w14:textId="77777777" w:rsidR="000B569E" w:rsidRPr="006325CE" w:rsidRDefault="000B569E" w:rsidP="000B569E">
      <w:pPr>
        <w:pStyle w:val="IPA-Hinweistexte"/>
        <w:rPr>
          <w:b/>
        </w:rPr>
      </w:pPr>
      <w:r w:rsidRPr="006325CE">
        <w:rPr>
          <w:b/>
        </w:rPr>
        <w:t xml:space="preserve">Falls ein Dokument der Firmenstandards vorhanden ist, dieses </w:t>
      </w:r>
      <w:r w:rsidR="006325CE">
        <w:rPr>
          <w:b/>
        </w:rPr>
        <w:t>unverändert in dem</w:t>
      </w:r>
      <w:r w:rsidRPr="006325CE">
        <w:rPr>
          <w:b/>
        </w:rPr>
        <w:t xml:space="preserve"> Anhang. des IPA Dokuments hinzufügen!</w:t>
      </w:r>
    </w:p>
    <w:p w14:paraId="3F936DE0" w14:textId="77777777" w:rsidR="0037781D" w:rsidRDefault="0037781D" w:rsidP="0037781D"/>
    <w:p w14:paraId="15EB06B1" w14:textId="77777777" w:rsidR="0037781D" w:rsidRDefault="0037781D" w:rsidP="0037781D"/>
    <w:p w14:paraId="746C5F62" w14:textId="77777777" w:rsidR="0037781D" w:rsidRDefault="0037781D" w:rsidP="0037781D">
      <w:pPr>
        <w:pStyle w:val="Heading1"/>
      </w:pPr>
      <w:bookmarkStart w:id="24" w:name="_Toc373508061"/>
      <w:r>
        <w:lastRenderedPageBreak/>
        <w:t>Organisation der IPA</w:t>
      </w:r>
      <w:bookmarkEnd w:id="24"/>
    </w:p>
    <w:p w14:paraId="7C941D72" w14:textId="77777777" w:rsidR="0037781D" w:rsidRDefault="0037781D" w:rsidP="0037781D">
      <w:pPr>
        <w:pStyle w:val="IPA-Hinweistexte"/>
      </w:pPr>
      <w:r>
        <w:t>Wie wird die Dokumentablage gemacht? Ev. ein Printscreen oder ein Schema</w:t>
      </w:r>
      <w:r w:rsidR="006325CE">
        <w:t>.</w:t>
      </w:r>
    </w:p>
    <w:p w14:paraId="593A9F84" w14:textId="77777777" w:rsidR="00875CE1" w:rsidRPr="0037781D" w:rsidRDefault="006325CE" w:rsidP="0037781D">
      <w:pPr>
        <w:pStyle w:val="IPA-Hinweistexte"/>
        <w:rPr>
          <w:lang w:val="de-DE"/>
        </w:rPr>
      </w:pPr>
      <w:r>
        <w:t>Arbeitsplatz wo?</w:t>
      </w:r>
      <w:r w:rsidR="00875CE1">
        <w:t xml:space="preserve"> wie eingerichtet? Fehlte etwas? (Ev. ein Bild vom Arbeitsplatz machen)</w:t>
      </w:r>
    </w:p>
    <w:p w14:paraId="39066398" w14:textId="77777777" w:rsidR="0037781D" w:rsidRPr="000B569E" w:rsidRDefault="0037781D" w:rsidP="0037781D"/>
    <w:p w14:paraId="4527937D" w14:textId="77777777" w:rsidR="0037781D" w:rsidRPr="0037781D" w:rsidRDefault="0037781D" w:rsidP="0037781D">
      <w:pPr>
        <w:pStyle w:val="Heading2"/>
        <w:rPr>
          <w:lang w:val="de-DE"/>
        </w:rPr>
      </w:pPr>
      <w:bookmarkStart w:id="25" w:name="_Toc373508062"/>
      <w:r>
        <w:t>Datensicherung der IPA</w:t>
      </w:r>
      <w:bookmarkEnd w:id="25"/>
    </w:p>
    <w:p w14:paraId="1A51F103" w14:textId="77777777" w:rsidR="00956B85" w:rsidRDefault="00956B85" w:rsidP="00956B85">
      <w:pPr>
        <w:pStyle w:val="IPA-Hinweistexte"/>
        <w:rPr>
          <w:lang w:val="de-DE"/>
        </w:rPr>
      </w:pPr>
      <w:r>
        <w:rPr>
          <w:lang w:val="de-DE"/>
        </w:rPr>
        <w:t>Wie</w:t>
      </w:r>
      <w:r w:rsidR="00875CE1">
        <w:rPr>
          <w:lang w:val="de-DE"/>
        </w:rPr>
        <w:t>/Wen/Wo</w:t>
      </w:r>
      <w:r>
        <w:rPr>
          <w:lang w:val="de-DE"/>
        </w:rPr>
        <w:t xml:space="preserve"> werden die Daten gesichert?</w:t>
      </w:r>
      <w:r w:rsidR="00875CE1">
        <w:rPr>
          <w:lang w:val="de-DE"/>
        </w:rPr>
        <w:t xml:space="preserve"> </w:t>
      </w:r>
    </w:p>
    <w:p w14:paraId="5497C852" w14:textId="77777777" w:rsidR="00956B85" w:rsidRDefault="00956B85" w:rsidP="00956B85">
      <w:pPr>
        <w:pStyle w:val="IPA-Hinweistexte"/>
        <w:rPr>
          <w:lang w:val="de-DE"/>
        </w:rPr>
      </w:pPr>
      <w:r>
        <w:rPr>
          <w:lang w:val="de-DE"/>
        </w:rPr>
        <w:t xml:space="preserve">Achtung DROPBOX und andere </w:t>
      </w:r>
      <w:proofErr w:type="spellStart"/>
      <w:r>
        <w:rPr>
          <w:lang w:val="de-DE"/>
        </w:rPr>
        <w:t>Cloudsysteme</w:t>
      </w:r>
      <w:proofErr w:type="spellEnd"/>
      <w:r>
        <w:rPr>
          <w:lang w:val="de-DE"/>
        </w:rPr>
        <w:t>, welche nicht in der Schweiz beheimaten sind, sollten aus Informations- und Datenschutzgründen keine Daten gesichert werden!</w:t>
      </w:r>
    </w:p>
    <w:p w14:paraId="5DECCF86" w14:textId="77777777" w:rsidR="00875CE1" w:rsidRPr="00956B85" w:rsidRDefault="00956B85" w:rsidP="00956B85">
      <w:pPr>
        <w:pStyle w:val="IPA-Hinweistexte"/>
        <w:rPr>
          <w:lang w:val="de-DE"/>
        </w:rPr>
      </w:pPr>
      <w:r>
        <w:rPr>
          <w:lang w:val="de-DE"/>
        </w:rPr>
        <w:t>ISDS-Konzept!!!</w:t>
      </w:r>
      <w:r w:rsidR="00875CE1">
        <w:rPr>
          <w:lang w:val="de-DE"/>
        </w:rPr>
        <w:t xml:space="preserve"> </w:t>
      </w:r>
    </w:p>
    <w:p w14:paraId="60E22A6F" w14:textId="77777777" w:rsidR="000B569E" w:rsidRDefault="000B569E" w:rsidP="00956B85"/>
    <w:p w14:paraId="5F82CD99" w14:textId="77777777" w:rsidR="000B569E" w:rsidRDefault="000B569E" w:rsidP="000B569E">
      <w:pPr>
        <w:tabs>
          <w:tab w:val="left" w:pos="5573"/>
        </w:tabs>
        <w:sectPr w:rsidR="000B569E" w:rsidSect="00733060">
          <w:headerReference w:type="default" r:id="rId9"/>
          <w:footerReference w:type="default" r:id="rId10"/>
          <w:headerReference w:type="first" r:id="rId11"/>
          <w:footerReference w:type="first" r:id="rId12"/>
          <w:pgSz w:w="11906" w:h="16838" w:code="9"/>
          <w:pgMar w:top="1389" w:right="1134" w:bottom="851" w:left="1701" w:header="709" w:footer="709" w:gutter="0"/>
          <w:cols w:space="708"/>
          <w:titlePg/>
          <w:docGrid w:linePitch="360"/>
        </w:sectPr>
      </w:pPr>
    </w:p>
    <w:p w14:paraId="3816484A" w14:textId="77777777" w:rsidR="00A81307" w:rsidRDefault="00A81307" w:rsidP="00A81307">
      <w:pPr>
        <w:pStyle w:val="Heading1"/>
      </w:pPr>
      <w:bookmarkStart w:id="26" w:name="_Toc373508063"/>
      <w:r>
        <w:lastRenderedPageBreak/>
        <w:t>Zeitplan</w:t>
      </w:r>
      <w:bookmarkEnd w:id="26"/>
    </w:p>
    <w:p w14:paraId="49E01354" w14:textId="77777777" w:rsidR="00A81307" w:rsidRPr="00A81307" w:rsidRDefault="00A81307" w:rsidP="00A81307">
      <w:pPr>
        <w:pStyle w:val="IPA-Hinweistexte"/>
        <w:rPr>
          <w:i w:val="0"/>
          <w:vanish w:val="0"/>
        </w:rPr>
      </w:pPr>
      <w:r w:rsidRPr="00A81307">
        <w:t>Planung und Umsetzung in Form von A3 Querseiten (entsprechend falten)</w:t>
      </w:r>
    </w:p>
    <w:p w14:paraId="34524C31" w14:textId="77777777" w:rsidR="00A81307" w:rsidRPr="00A81307" w:rsidRDefault="00A81307" w:rsidP="00A81307">
      <w:pPr>
        <w:pStyle w:val="IPA-Hinweistexte"/>
        <w:rPr>
          <w:i w:val="0"/>
          <w:vanish w:val="0"/>
        </w:rPr>
      </w:pPr>
      <w:r w:rsidRPr="00A81307">
        <w:t>Individueller Zeitplan (nach Projektmethode).¨</w:t>
      </w:r>
    </w:p>
    <w:p w14:paraId="5441C300" w14:textId="77777777" w:rsidR="004612C6" w:rsidRDefault="00A81307" w:rsidP="00A81307">
      <w:pPr>
        <w:spacing w:after="200"/>
      </w:pPr>
      <w:r>
        <w:br w:type="page"/>
      </w:r>
    </w:p>
    <w:p w14:paraId="79E2B09C" w14:textId="77777777" w:rsidR="00A81307" w:rsidRDefault="00A81307" w:rsidP="00A81307">
      <w:pPr>
        <w:spacing w:after="200"/>
        <w:sectPr w:rsidR="00A81307" w:rsidSect="004B0023">
          <w:headerReference w:type="first" r:id="rId13"/>
          <w:footerReference w:type="first" r:id="rId14"/>
          <w:pgSz w:w="23814" w:h="16840" w:orient="landscape" w:code="8"/>
          <w:pgMar w:top="1134" w:right="1134" w:bottom="1134" w:left="1701" w:header="709" w:footer="709" w:gutter="0"/>
          <w:cols w:space="708"/>
          <w:titlePg/>
          <w:docGrid w:linePitch="360"/>
        </w:sectPr>
      </w:pPr>
    </w:p>
    <w:p w14:paraId="089E5A2B" w14:textId="77777777" w:rsidR="008F6D25" w:rsidRDefault="008F6D25" w:rsidP="00733060">
      <w:pPr>
        <w:pStyle w:val="Heading1"/>
      </w:pPr>
      <w:bookmarkStart w:id="27" w:name="_Toc373508064"/>
      <w:r>
        <w:lastRenderedPageBreak/>
        <w:t>Arbeitsjournal</w:t>
      </w:r>
      <w:bookmarkEnd w:id="27"/>
    </w:p>
    <w:p w14:paraId="3DF5E316" w14:textId="77777777" w:rsidR="008F6D25" w:rsidRPr="00E10423" w:rsidRDefault="008F6D25" w:rsidP="008F6D25">
      <w:pPr>
        <w:pStyle w:val="IPA-Textkrper"/>
        <w:rPr>
          <w:szCs w:val="22"/>
        </w:rPr>
      </w:pPr>
      <w:r w:rsidRPr="00E10423">
        <w:rPr>
          <w:szCs w:val="22"/>
        </w:rPr>
        <w:t xml:space="preserve">Die Festlegungen dieses Dokuments gelten im </w:t>
      </w:r>
      <w:r w:rsidR="00260B13" w:rsidRPr="00E10423">
        <w:rPr>
          <w:szCs w:val="22"/>
        </w:rPr>
        <w:t>Projekt</w:t>
      </w:r>
      <w:r w:rsidR="00861713">
        <w:fldChar w:fldCharType="begin"/>
      </w:r>
      <w:r w:rsidR="00861713">
        <w:instrText xml:space="preserve"> SUBJECT  \* MERGEFORMAT </w:instrText>
      </w:r>
      <w:r w:rsidR="00861713">
        <w:rPr>
          <w:szCs w:val="22"/>
        </w:rPr>
        <w:fldChar w:fldCharType="end"/>
      </w:r>
      <w:r w:rsidRPr="00E10423">
        <w:rPr>
          <w:szCs w:val="22"/>
        </w:rPr>
        <w:t>.</w:t>
      </w:r>
    </w:p>
    <w:p w14:paraId="1D159710" w14:textId="77777777" w:rsidR="008F6D25" w:rsidRPr="00E10423" w:rsidRDefault="008F6D25" w:rsidP="008F6D25">
      <w:pPr>
        <w:pStyle w:val="IPA-Textkrper"/>
        <w:rPr>
          <w:szCs w:val="22"/>
        </w:rPr>
      </w:pPr>
      <w:r w:rsidRPr="00E10423">
        <w:rPr>
          <w:szCs w:val="22"/>
        </w:rPr>
        <w:t>Gemäss Art. 5 Absatz 2 der Wegleitung über die individuelle praktische Arbeit (IPA) an Lehrabschlussprüfungen des BBT vom 27. August 2001 gilt:</w:t>
      </w:r>
    </w:p>
    <w:p w14:paraId="60511302" w14:textId="77777777" w:rsidR="008F6D25" w:rsidRPr="00E10423" w:rsidRDefault="008F6D25" w:rsidP="008F6D25">
      <w:pPr>
        <w:pStyle w:val="IPA-Textkrper"/>
        <w:rPr>
          <w:i/>
          <w:iCs/>
          <w:szCs w:val="22"/>
          <w:lang w:val="de-DE" w:eastAsia="en-US"/>
        </w:rPr>
      </w:pPr>
      <w:r w:rsidRPr="00E10423">
        <w:rPr>
          <w:i/>
          <w:iCs/>
          <w:szCs w:val="22"/>
          <w:lang w:val="de-DE" w:eastAsia="en-US"/>
        </w:rPr>
        <w:t>„Die zu prüfende Person führt ein Arbeitsjournal. Sie dokumentiert darin täglich das Vorgehen, den Stand der Prüfungsarbeit, sämtliche fremde Hilfestellungen und besondere Vorkommnisse wie z.B. Änderungen der Aufgabenstellung, Arbeitsunterbrüche, organisatorische Probleme, Abweichungen von der Soll-Planung.“</w:t>
      </w:r>
    </w:p>
    <w:p w14:paraId="21531789" w14:textId="77777777" w:rsidR="008F6D25" w:rsidRPr="00E10423" w:rsidRDefault="008F6D25" w:rsidP="008F6D25">
      <w:pPr>
        <w:pStyle w:val="IPA-Textkrper"/>
        <w:rPr>
          <w:szCs w:val="22"/>
        </w:rPr>
      </w:pPr>
      <w:r w:rsidRPr="00E10423">
        <w:rPr>
          <w:szCs w:val="22"/>
        </w:rPr>
        <w:t>Das Arbeitsjournal zur IPA ist zwingend zu führen und den Experten und Fachvorgesetzten vorzulegen. Das Arbeitsjournal ist täglich sinngemäss und korrekt auszufüllen.</w:t>
      </w:r>
    </w:p>
    <w:p w14:paraId="0BBA9427" w14:textId="77777777" w:rsidR="008F6D25" w:rsidRPr="00E10423" w:rsidRDefault="008F6D25" w:rsidP="008F6D25">
      <w:pPr>
        <w:pStyle w:val="IPA-Textkrper"/>
        <w:rPr>
          <w:szCs w:val="22"/>
        </w:rPr>
      </w:pPr>
      <w:r w:rsidRPr="00E10423">
        <w:rPr>
          <w:szCs w:val="22"/>
        </w:rPr>
        <w:t>Das Arbeitsjournal dient der Nachvollziehbarkeit der von den Lernenden ausgeführten Arbeiten und wird als Teil der IPA in die Bewertung mit einbezogen.</w:t>
      </w:r>
    </w:p>
    <w:p w14:paraId="0FD2442F" w14:textId="77777777" w:rsidR="008F6D25" w:rsidRPr="00E10423" w:rsidRDefault="008F6D25" w:rsidP="008F6D25">
      <w:pPr>
        <w:pStyle w:val="IPA-Textkrper"/>
        <w:rPr>
          <w:szCs w:val="22"/>
        </w:rPr>
      </w:pPr>
    </w:p>
    <w:p w14:paraId="108E7267" w14:textId="77777777" w:rsidR="006325CE" w:rsidRDefault="008F6D25" w:rsidP="00185A90">
      <w:pPr>
        <w:pStyle w:val="IPA-Hinweistexte"/>
      </w:pPr>
      <w:r w:rsidRPr="008F6D25">
        <w:t xml:space="preserve">Das Arbeitsjournal ist den Experten beim Besuch vorzulegen. </w:t>
      </w:r>
      <w:r w:rsidR="006325CE">
        <w:rPr>
          <w:rFonts w:cs="Arial"/>
          <w:color w:val="E36C0A"/>
        </w:rPr>
        <w:t>Es ist sinnvoll, korrekt (mit den echten Zeitangaben) jeden Tag im Stundenraster zu führen.</w:t>
      </w:r>
      <w:r w:rsidR="006325CE" w:rsidRPr="008F6D25">
        <w:t xml:space="preserve"> </w:t>
      </w:r>
    </w:p>
    <w:p w14:paraId="43C79D27" w14:textId="77777777" w:rsidR="008F6D25" w:rsidRPr="00185A90" w:rsidRDefault="008F6D25" w:rsidP="00185A90">
      <w:pPr>
        <w:pStyle w:val="IPA-Hinweistexte"/>
      </w:pPr>
      <w:r w:rsidRPr="008F6D25">
        <w:t>Arbeitsprotokoll (Journal)</w:t>
      </w:r>
    </w:p>
    <w:p w14:paraId="5BE4C2CC" w14:textId="77777777" w:rsidR="008F6D25" w:rsidRDefault="008F6D25" w:rsidP="00185A90">
      <w:pPr>
        <w:pStyle w:val="IPA-Hinweistexte"/>
      </w:pPr>
      <w:r w:rsidRPr="00185A90">
        <w:t>Nachvollziehbare tägliche Notizen (mit Datum) zu den ausgeführten Arbeiten</w:t>
      </w:r>
    </w:p>
    <w:p w14:paraId="7211FFF2" w14:textId="77777777" w:rsidR="00185A90" w:rsidRPr="00185A90" w:rsidRDefault="00185A90" w:rsidP="00185A90">
      <w:pPr>
        <w:pStyle w:val="IPA-Hinweistexte"/>
      </w:pPr>
    </w:p>
    <w:p w14:paraId="3794E013" w14:textId="77777777" w:rsidR="008F6D25" w:rsidRPr="00185A90" w:rsidRDefault="008F6D25" w:rsidP="00185A90">
      <w:pPr>
        <w:pStyle w:val="IPA-Hinweistexte"/>
      </w:pPr>
      <w:r w:rsidRPr="00185A90">
        <w:t>Erreichte Ziele</w:t>
      </w:r>
      <w:r w:rsidR="001D56BC">
        <w:t xml:space="preserve"> / Anforderungen</w:t>
      </w:r>
    </w:p>
    <w:p w14:paraId="656507CD" w14:textId="77777777" w:rsidR="008F6D25" w:rsidRPr="00185A90" w:rsidRDefault="008F6D25" w:rsidP="00185A90">
      <w:pPr>
        <w:pStyle w:val="IPA-Hinweistexte"/>
      </w:pPr>
      <w:r w:rsidRPr="00185A90">
        <w:t>Aufgetretene Probleme</w:t>
      </w:r>
    </w:p>
    <w:p w14:paraId="6FE92793" w14:textId="77777777" w:rsidR="008F6D25" w:rsidRPr="00185A90" w:rsidRDefault="008F6D25" w:rsidP="00185A90">
      <w:pPr>
        <w:pStyle w:val="IPA-Hinweistexte"/>
      </w:pPr>
      <w:r w:rsidRPr="00185A90">
        <w:t>Erfolgreiche oder erfolglose Tests</w:t>
      </w:r>
    </w:p>
    <w:p w14:paraId="5EA02604" w14:textId="77777777" w:rsidR="008F6D25" w:rsidRPr="00185A90" w:rsidRDefault="008F6D25" w:rsidP="00185A90">
      <w:pPr>
        <w:pStyle w:val="IPA-Hinweistexte"/>
      </w:pPr>
      <w:r w:rsidRPr="00185A90">
        <w:t>Beanspruchte Hilfestellung (wer, was)</w:t>
      </w:r>
    </w:p>
    <w:p w14:paraId="40DF4BC8" w14:textId="77777777" w:rsidR="008F6D25" w:rsidRPr="00185A90" w:rsidRDefault="008F6D25" w:rsidP="00185A90">
      <w:pPr>
        <w:pStyle w:val="IPA-Hinweistexte"/>
      </w:pPr>
      <w:r w:rsidRPr="00185A90">
        <w:t>Nacht- und Wochenendarbeit</w:t>
      </w:r>
    </w:p>
    <w:p w14:paraId="516B19D0" w14:textId="77777777" w:rsidR="008F6D25" w:rsidRPr="00185A90" w:rsidRDefault="008F6D25" w:rsidP="00185A90">
      <w:pPr>
        <w:pStyle w:val="IPA-Hinweistexte"/>
      </w:pPr>
      <w:r w:rsidRPr="00185A90">
        <w:t>Vergleich mit Zeitplan</w:t>
      </w:r>
    </w:p>
    <w:p w14:paraId="14CA1875" w14:textId="77777777" w:rsidR="008F6D25" w:rsidRDefault="008F6D25" w:rsidP="00185A90">
      <w:pPr>
        <w:pStyle w:val="IPA-Hinweistexte"/>
      </w:pPr>
      <w:r w:rsidRPr="00185A90">
        <w:t>Kritische Hinterfragung des Tages</w:t>
      </w:r>
    </w:p>
    <w:p w14:paraId="2818F674" w14:textId="77777777" w:rsidR="001D56BC" w:rsidRPr="00185A90" w:rsidRDefault="001D56BC" w:rsidP="00185A90">
      <w:pPr>
        <w:pStyle w:val="IPA-Hinweistexte"/>
      </w:pPr>
      <w:r>
        <w:t>Kritischer Rückblick</w:t>
      </w:r>
      <w:r w:rsidR="00CA3B0C">
        <w:t xml:space="preserve"> (Reflexion)</w:t>
      </w:r>
      <w:r>
        <w:t xml:space="preserve"> was war gu</w:t>
      </w:r>
      <w:r w:rsidR="00CA3B0C">
        <w:t>t? was habe ich gelernt?</w:t>
      </w:r>
      <w:r>
        <w:t xml:space="preserve"> was könnte ich besser machen</w:t>
      </w:r>
      <w:r w:rsidR="00CA3B0C">
        <w:t>?</w:t>
      </w:r>
      <w:r>
        <w:t xml:space="preserve"> auf was bin ich stolz</w:t>
      </w:r>
      <w:r w:rsidR="00CA3B0C">
        <w:t>?</w:t>
      </w:r>
    </w:p>
    <w:p w14:paraId="60B39196" w14:textId="77777777" w:rsidR="008F6D25" w:rsidRDefault="008F6D25">
      <w:pPr>
        <w:spacing w:after="200"/>
      </w:pPr>
      <w:r>
        <w:br w:type="page"/>
      </w:r>
    </w:p>
    <w:p w14:paraId="63E51257" w14:textId="77777777" w:rsidR="008F6D25" w:rsidRPr="008F6D25" w:rsidRDefault="008F6D25" w:rsidP="008F6D25">
      <w:pPr>
        <w:pStyle w:val="Heading2"/>
        <w:rPr>
          <w:color w:val="000000" w:themeColor="text1"/>
        </w:rPr>
      </w:pPr>
      <w:bookmarkStart w:id="28" w:name="_Toc373508065"/>
      <w:r w:rsidRPr="008F6D25">
        <w:rPr>
          <w:color w:val="000000" w:themeColor="text1"/>
        </w:rPr>
        <w:lastRenderedPageBreak/>
        <w:t>Erster Tag: Montag, xx.yy.20xx</w:t>
      </w:r>
      <w:bookmarkEnd w:id="28"/>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0D8BB9CC" w14:textId="77777777" w:rsidTr="00F61FAD">
        <w:tc>
          <w:tcPr>
            <w:tcW w:w="6388" w:type="dxa"/>
            <w:tcBorders>
              <w:bottom w:val="dotted" w:sz="4" w:space="0" w:color="auto"/>
            </w:tcBorders>
            <w:shd w:val="clear" w:color="auto" w:fill="C6D9F1" w:themeFill="text2" w:themeFillTint="33"/>
            <w:tcMar>
              <w:top w:w="85" w:type="dxa"/>
              <w:bottom w:w="85" w:type="dxa"/>
            </w:tcMar>
          </w:tcPr>
          <w:p w14:paraId="65FD6E31"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46793ECB"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346AC84A"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7F9290DA"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34CBF076"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0ED49CB0"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64FC8E03" w14:textId="77777777" w:rsidTr="00F61FAD">
        <w:tc>
          <w:tcPr>
            <w:tcW w:w="6388" w:type="dxa"/>
            <w:tcBorders>
              <w:bottom w:val="dotted" w:sz="4" w:space="0" w:color="auto"/>
            </w:tcBorders>
            <w:tcMar>
              <w:top w:w="85" w:type="dxa"/>
              <w:bottom w:w="85" w:type="dxa"/>
            </w:tcMar>
          </w:tcPr>
          <w:p w14:paraId="446380E1"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3854134D"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0C754977"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0A902191"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6646827" w14:textId="77777777" w:rsidR="008F6D25" w:rsidRPr="008F6D25" w:rsidRDefault="008F6D25" w:rsidP="00F61FAD">
            <w:pPr>
              <w:pStyle w:val="IPA-Tabelle"/>
              <w:jc w:val="center"/>
              <w:rPr>
                <w:color w:val="000000" w:themeColor="text1"/>
                <w:sz w:val="22"/>
                <w:szCs w:val="22"/>
              </w:rPr>
            </w:pPr>
          </w:p>
        </w:tc>
      </w:tr>
      <w:tr w:rsidR="008F6D25" w:rsidRPr="008F6D25" w14:paraId="054AFBB0" w14:textId="77777777" w:rsidTr="00F61FAD">
        <w:tc>
          <w:tcPr>
            <w:tcW w:w="6388" w:type="dxa"/>
            <w:tcBorders>
              <w:bottom w:val="dotted" w:sz="4" w:space="0" w:color="auto"/>
            </w:tcBorders>
            <w:tcMar>
              <w:top w:w="85" w:type="dxa"/>
              <w:bottom w:w="85" w:type="dxa"/>
            </w:tcMar>
          </w:tcPr>
          <w:p w14:paraId="47E0EDDE"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1B124341"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26AAD3C8"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028B57DB"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36B628E0" w14:textId="77777777" w:rsidR="008F6D25" w:rsidRPr="008F6D25" w:rsidRDefault="008F6D25" w:rsidP="00F61FAD">
            <w:pPr>
              <w:pStyle w:val="IPA-Tabelle"/>
              <w:jc w:val="center"/>
              <w:rPr>
                <w:color w:val="000000" w:themeColor="text1"/>
                <w:sz w:val="22"/>
                <w:szCs w:val="22"/>
              </w:rPr>
            </w:pPr>
          </w:p>
        </w:tc>
      </w:tr>
      <w:tr w:rsidR="008F6D25" w:rsidRPr="008F6D25" w14:paraId="7CC351A1" w14:textId="77777777" w:rsidTr="00F61FAD">
        <w:tc>
          <w:tcPr>
            <w:tcW w:w="6388" w:type="dxa"/>
            <w:tcBorders>
              <w:bottom w:val="dotted" w:sz="4" w:space="0" w:color="auto"/>
            </w:tcBorders>
            <w:tcMar>
              <w:top w:w="85" w:type="dxa"/>
              <w:bottom w:w="85" w:type="dxa"/>
            </w:tcMar>
          </w:tcPr>
          <w:p w14:paraId="28A63F0B"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0CCD5401"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3C1C5705"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26433E8C"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26B97B23" w14:textId="77777777" w:rsidTr="00F61FAD">
        <w:tc>
          <w:tcPr>
            <w:tcW w:w="6388" w:type="dxa"/>
            <w:tcBorders>
              <w:bottom w:val="dotted" w:sz="4" w:space="0" w:color="auto"/>
              <w:right w:val="nil"/>
            </w:tcBorders>
            <w:shd w:val="clear" w:color="auto" w:fill="C6D9F1" w:themeFill="text2" w:themeFillTint="33"/>
          </w:tcPr>
          <w:p w14:paraId="6C1F8658"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1071DDBA"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7B53D081"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5972DDF2"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381239AC" w14:textId="77777777" w:rsidTr="00F61FAD">
        <w:tc>
          <w:tcPr>
            <w:tcW w:w="9430" w:type="dxa"/>
            <w:gridSpan w:val="4"/>
            <w:tcBorders>
              <w:bottom w:val="dotted" w:sz="4" w:space="0" w:color="auto"/>
            </w:tcBorders>
            <w:tcMar>
              <w:top w:w="85" w:type="dxa"/>
              <w:bottom w:w="85" w:type="dxa"/>
            </w:tcMar>
          </w:tcPr>
          <w:p w14:paraId="34B5A89C"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4802E552" w14:textId="77777777" w:rsidTr="00F61FAD">
        <w:tc>
          <w:tcPr>
            <w:tcW w:w="6388" w:type="dxa"/>
            <w:tcBorders>
              <w:bottom w:val="dotted" w:sz="4" w:space="0" w:color="auto"/>
              <w:right w:val="nil"/>
            </w:tcBorders>
            <w:shd w:val="clear" w:color="auto" w:fill="C6D9F1" w:themeFill="text2" w:themeFillTint="33"/>
          </w:tcPr>
          <w:p w14:paraId="2E3B3C86"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318DADA2"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234AE83C"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0BBC0B1C"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393C5A3A" w14:textId="77777777" w:rsidTr="00F61FAD">
        <w:tc>
          <w:tcPr>
            <w:tcW w:w="9430" w:type="dxa"/>
            <w:gridSpan w:val="4"/>
            <w:tcBorders>
              <w:bottom w:val="dotted" w:sz="4" w:space="0" w:color="auto"/>
            </w:tcBorders>
            <w:tcMar>
              <w:top w:w="85" w:type="dxa"/>
              <w:bottom w:w="85" w:type="dxa"/>
            </w:tcMar>
          </w:tcPr>
          <w:p w14:paraId="322464D0"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4817568B" w14:textId="77777777" w:rsidTr="00F61FAD">
        <w:tc>
          <w:tcPr>
            <w:tcW w:w="9430" w:type="dxa"/>
            <w:gridSpan w:val="4"/>
            <w:tcBorders>
              <w:bottom w:val="dotted" w:sz="4" w:space="0" w:color="auto"/>
            </w:tcBorders>
            <w:tcMar>
              <w:top w:w="85" w:type="dxa"/>
              <w:bottom w:w="85" w:type="dxa"/>
            </w:tcMar>
          </w:tcPr>
          <w:p w14:paraId="5B5E34AA" w14:textId="77777777" w:rsidR="008F6D25" w:rsidRPr="008F6D25" w:rsidRDefault="008F6D25" w:rsidP="00F61FAD">
            <w:pPr>
              <w:pStyle w:val="IPA-Tabelle"/>
              <w:rPr>
                <w:color w:val="000000" w:themeColor="text1"/>
                <w:sz w:val="22"/>
                <w:szCs w:val="22"/>
                <w:lang w:val="de-DE"/>
              </w:rPr>
            </w:pPr>
          </w:p>
        </w:tc>
      </w:tr>
      <w:tr w:rsidR="008F6D25" w:rsidRPr="008F6D25" w14:paraId="17A999E2" w14:textId="77777777" w:rsidTr="00F61FAD">
        <w:tc>
          <w:tcPr>
            <w:tcW w:w="6388" w:type="dxa"/>
            <w:tcBorders>
              <w:bottom w:val="dotted" w:sz="4" w:space="0" w:color="auto"/>
              <w:right w:val="nil"/>
            </w:tcBorders>
            <w:shd w:val="clear" w:color="auto" w:fill="C6D9F1" w:themeFill="text2" w:themeFillTint="33"/>
          </w:tcPr>
          <w:p w14:paraId="425FE4D8"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73DAFDD8"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33493D55"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1BC2B515"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0B3E6586" w14:textId="77777777" w:rsidTr="00F61FAD">
        <w:tc>
          <w:tcPr>
            <w:tcW w:w="9430" w:type="dxa"/>
            <w:gridSpan w:val="4"/>
            <w:tcBorders>
              <w:bottom w:val="dotted" w:sz="4" w:space="0" w:color="auto"/>
            </w:tcBorders>
            <w:tcMar>
              <w:top w:w="85" w:type="dxa"/>
              <w:bottom w:w="85" w:type="dxa"/>
            </w:tcMar>
          </w:tcPr>
          <w:p w14:paraId="60812FDE"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57163D66"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674E300D" w14:textId="77777777" w:rsidTr="00F61FAD">
        <w:tc>
          <w:tcPr>
            <w:tcW w:w="6388" w:type="dxa"/>
            <w:tcBorders>
              <w:bottom w:val="dotted" w:sz="4" w:space="0" w:color="auto"/>
              <w:right w:val="nil"/>
            </w:tcBorders>
            <w:shd w:val="clear" w:color="auto" w:fill="C6D9F1" w:themeFill="text2" w:themeFillTint="33"/>
          </w:tcPr>
          <w:p w14:paraId="73C975A2"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12B2AB49"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6B61C47E"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20BBFFB9" w14:textId="77777777" w:rsidR="008F6D25" w:rsidRPr="008F6D25" w:rsidRDefault="008F6D25" w:rsidP="00F61FAD">
            <w:pPr>
              <w:pStyle w:val="IPA-Tabellentitel"/>
              <w:jc w:val="center"/>
              <w:rPr>
                <w:color w:val="000000" w:themeColor="text1"/>
                <w:sz w:val="22"/>
                <w:szCs w:val="22"/>
              </w:rPr>
            </w:pPr>
          </w:p>
        </w:tc>
      </w:tr>
      <w:tr w:rsidR="008F6D25" w:rsidRPr="008F6D25" w14:paraId="4916C10B" w14:textId="77777777" w:rsidTr="00F61FAD">
        <w:tc>
          <w:tcPr>
            <w:tcW w:w="9430" w:type="dxa"/>
            <w:gridSpan w:val="4"/>
            <w:tcBorders>
              <w:bottom w:val="dotted" w:sz="4" w:space="0" w:color="auto"/>
            </w:tcBorders>
            <w:tcMar>
              <w:top w:w="85" w:type="dxa"/>
              <w:bottom w:w="85" w:type="dxa"/>
            </w:tcMar>
          </w:tcPr>
          <w:p w14:paraId="3D964661"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08F8999E" w14:textId="77777777" w:rsidR="008F6D25" w:rsidRDefault="008F6D25" w:rsidP="00A81307">
      <w:pPr>
        <w:spacing w:after="200"/>
      </w:pPr>
    </w:p>
    <w:p w14:paraId="4429F4FA" w14:textId="77777777" w:rsidR="008F6D25" w:rsidRDefault="008F6D25">
      <w:pPr>
        <w:spacing w:after="200"/>
      </w:pPr>
      <w:r>
        <w:br w:type="page"/>
      </w:r>
    </w:p>
    <w:p w14:paraId="18A7E59A" w14:textId="77777777" w:rsidR="008F6D25" w:rsidRPr="008F6D25" w:rsidRDefault="008F6D25" w:rsidP="008F6D25">
      <w:pPr>
        <w:pStyle w:val="Heading2"/>
        <w:rPr>
          <w:color w:val="000000" w:themeColor="text1"/>
        </w:rPr>
      </w:pPr>
      <w:bookmarkStart w:id="29" w:name="_Toc373508066"/>
      <w:r>
        <w:rPr>
          <w:color w:val="000000" w:themeColor="text1"/>
        </w:rPr>
        <w:lastRenderedPageBreak/>
        <w:t>Zweiter</w:t>
      </w:r>
      <w:r w:rsidRPr="008F6D25">
        <w:rPr>
          <w:color w:val="000000" w:themeColor="text1"/>
        </w:rPr>
        <w:t xml:space="preserve"> Tag: Montag, xx.yy.20xx</w:t>
      </w:r>
      <w:bookmarkEnd w:id="29"/>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2DB4F0EE" w14:textId="77777777" w:rsidTr="00F61FAD">
        <w:tc>
          <w:tcPr>
            <w:tcW w:w="6388" w:type="dxa"/>
            <w:tcBorders>
              <w:bottom w:val="dotted" w:sz="4" w:space="0" w:color="auto"/>
            </w:tcBorders>
            <w:shd w:val="clear" w:color="auto" w:fill="C6D9F1" w:themeFill="text2" w:themeFillTint="33"/>
            <w:tcMar>
              <w:top w:w="85" w:type="dxa"/>
              <w:bottom w:w="85" w:type="dxa"/>
            </w:tcMar>
          </w:tcPr>
          <w:p w14:paraId="7C20030F"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7322468A"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04F91226"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6239F293"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641BE923"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1DCBC799"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7A5A0FBF" w14:textId="77777777" w:rsidTr="00F61FAD">
        <w:tc>
          <w:tcPr>
            <w:tcW w:w="6388" w:type="dxa"/>
            <w:tcBorders>
              <w:bottom w:val="dotted" w:sz="4" w:space="0" w:color="auto"/>
            </w:tcBorders>
            <w:tcMar>
              <w:top w:w="85" w:type="dxa"/>
              <w:bottom w:w="85" w:type="dxa"/>
            </w:tcMar>
          </w:tcPr>
          <w:p w14:paraId="118BA4B8"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353ADA8C"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2DDEED13"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C39BEED"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2E5E7FD0" w14:textId="77777777" w:rsidR="008F6D25" w:rsidRPr="008F6D25" w:rsidRDefault="008F6D25" w:rsidP="00F61FAD">
            <w:pPr>
              <w:pStyle w:val="IPA-Tabelle"/>
              <w:jc w:val="center"/>
              <w:rPr>
                <w:color w:val="000000" w:themeColor="text1"/>
                <w:sz w:val="22"/>
                <w:szCs w:val="22"/>
              </w:rPr>
            </w:pPr>
          </w:p>
        </w:tc>
      </w:tr>
      <w:tr w:rsidR="008F6D25" w:rsidRPr="008F6D25" w14:paraId="4D39DF0F" w14:textId="77777777" w:rsidTr="00F61FAD">
        <w:tc>
          <w:tcPr>
            <w:tcW w:w="6388" w:type="dxa"/>
            <w:tcBorders>
              <w:bottom w:val="dotted" w:sz="4" w:space="0" w:color="auto"/>
            </w:tcBorders>
            <w:tcMar>
              <w:top w:w="85" w:type="dxa"/>
              <w:bottom w:w="85" w:type="dxa"/>
            </w:tcMar>
          </w:tcPr>
          <w:p w14:paraId="6C1B13A3"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65CD3ACA"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0D554ADA"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1C253D27"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BA7BE3C" w14:textId="77777777" w:rsidR="008F6D25" w:rsidRPr="008F6D25" w:rsidRDefault="008F6D25" w:rsidP="00F61FAD">
            <w:pPr>
              <w:pStyle w:val="IPA-Tabelle"/>
              <w:jc w:val="center"/>
              <w:rPr>
                <w:color w:val="000000" w:themeColor="text1"/>
                <w:sz w:val="22"/>
                <w:szCs w:val="22"/>
              </w:rPr>
            </w:pPr>
          </w:p>
        </w:tc>
      </w:tr>
      <w:tr w:rsidR="008F6D25" w:rsidRPr="008F6D25" w14:paraId="4215B000" w14:textId="77777777" w:rsidTr="00F61FAD">
        <w:tc>
          <w:tcPr>
            <w:tcW w:w="6388" w:type="dxa"/>
            <w:tcBorders>
              <w:bottom w:val="dotted" w:sz="4" w:space="0" w:color="auto"/>
            </w:tcBorders>
            <w:tcMar>
              <w:top w:w="85" w:type="dxa"/>
              <w:bottom w:w="85" w:type="dxa"/>
            </w:tcMar>
          </w:tcPr>
          <w:p w14:paraId="402F256E"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6BBBC4C6"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1D78DBA4"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408ED1DC"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786D471C" w14:textId="77777777" w:rsidTr="00F61FAD">
        <w:tc>
          <w:tcPr>
            <w:tcW w:w="6388" w:type="dxa"/>
            <w:tcBorders>
              <w:bottom w:val="dotted" w:sz="4" w:space="0" w:color="auto"/>
              <w:right w:val="nil"/>
            </w:tcBorders>
            <w:shd w:val="clear" w:color="auto" w:fill="C6D9F1" w:themeFill="text2" w:themeFillTint="33"/>
          </w:tcPr>
          <w:p w14:paraId="550DC9FD"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0D0ACE86"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72A19576"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3BEFC535"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3193C27C" w14:textId="77777777" w:rsidTr="00F61FAD">
        <w:tc>
          <w:tcPr>
            <w:tcW w:w="9430" w:type="dxa"/>
            <w:gridSpan w:val="4"/>
            <w:tcBorders>
              <w:bottom w:val="dotted" w:sz="4" w:space="0" w:color="auto"/>
            </w:tcBorders>
            <w:tcMar>
              <w:top w:w="85" w:type="dxa"/>
              <w:bottom w:w="85" w:type="dxa"/>
            </w:tcMar>
          </w:tcPr>
          <w:p w14:paraId="134DFA9B"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55FB86B8" w14:textId="77777777" w:rsidTr="00F61FAD">
        <w:tc>
          <w:tcPr>
            <w:tcW w:w="6388" w:type="dxa"/>
            <w:tcBorders>
              <w:bottom w:val="dotted" w:sz="4" w:space="0" w:color="auto"/>
              <w:right w:val="nil"/>
            </w:tcBorders>
            <w:shd w:val="clear" w:color="auto" w:fill="C6D9F1" w:themeFill="text2" w:themeFillTint="33"/>
          </w:tcPr>
          <w:p w14:paraId="0C98CF0A"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5D4B6AC1"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314B49D4"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305C0A15"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26F24121" w14:textId="77777777" w:rsidTr="00F61FAD">
        <w:tc>
          <w:tcPr>
            <w:tcW w:w="9430" w:type="dxa"/>
            <w:gridSpan w:val="4"/>
            <w:tcBorders>
              <w:bottom w:val="dotted" w:sz="4" w:space="0" w:color="auto"/>
            </w:tcBorders>
            <w:tcMar>
              <w:top w:w="85" w:type="dxa"/>
              <w:bottom w:w="85" w:type="dxa"/>
            </w:tcMar>
          </w:tcPr>
          <w:p w14:paraId="2D6C1870"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7D6E12EF" w14:textId="77777777" w:rsidTr="00F61FAD">
        <w:tc>
          <w:tcPr>
            <w:tcW w:w="9430" w:type="dxa"/>
            <w:gridSpan w:val="4"/>
            <w:tcBorders>
              <w:bottom w:val="dotted" w:sz="4" w:space="0" w:color="auto"/>
            </w:tcBorders>
            <w:tcMar>
              <w:top w:w="85" w:type="dxa"/>
              <w:bottom w:w="85" w:type="dxa"/>
            </w:tcMar>
          </w:tcPr>
          <w:p w14:paraId="36B94A8F" w14:textId="77777777" w:rsidR="008F6D25" w:rsidRPr="008F6D25" w:rsidRDefault="008F6D25" w:rsidP="00F61FAD">
            <w:pPr>
              <w:pStyle w:val="IPA-Tabelle"/>
              <w:rPr>
                <w:color w:val="000000" w:themeColor="text1"/>
                <w:sz w:val="22"/>
                <w:szCs w:val="22"/>
                <w:lang w:val="de-DE"/>
              </w:rPr>
            </w:pPr>
          </w:p>
        </w:tc>
      </w:tr>
      <w:tr w:rsidR="008F6D25" w:rsidRPr="008F6D25" w14:paraId="593E0F0C" w14:textId="77777777" w:rsidTr="00F61FAD">
        <w:tc>
          <w:tcPr>
            <w:tcW w:w="6388" w:type="dxa"/>
            <w:tcBorders>
              <w:bottom w:val="dotted" w:sz="4" w:space="0" w:color="auto"/>
              <w:right w:val="nil"/>
            </w:tcBorders>
            <w:shd w:val="clear" w:color="auto" w:fill="C6D9F1" w:themeFill="text2" w:themeFillTint="33"/>
          </w:tcPr>
          <w:p w14:paraId="02D94381"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63FF55E5"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558F2E93"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70FA9BF6"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165F2475" w14:textId="77777777" w:rsidTr="00F61FAD">
        <w:tc>
          <w:tcPr>
            <w:tcW w:w="9430" w:type="dxa"/>
            <w:gridSpan w:val="4"/>
            <w:tcBorders>
              <w:bottom w:val="dotted" w:sz="4" w:space="0" w:color="auto"/>
            </w:tcBorders>
            <w:tcMar>
              <w:top w:w="85" w:type="dxa"/>
              <w:bottom w:w="85" w:type="dxa"/>
            </w:tcMar>
          </w:tcPr>
          <w:p w14:paraId="3CD421BE"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311F3C75"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7C97FCD2" w14:textId="77777777" w:rsidTr="00F61FAD">
        <w:tc>
          <w:tcPr>
            <w:tcW w:w="6388" w:type="dxa"/>
            <w:tcBorders>
              <w:bottom w:val="dotted" w:sz="4" w:space="0" w:color="auto"/>
              <w:right w:val="nil"/>
            </w:tcBorders>
            <w:shd w:val="clear" w:color="auto" w:fill="C6D9F1" w:themeFill="text2" w:themeFillTint="33"/>
          </w:tcPr>
          <w:p w14:paraId="5B0648B6"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1B204E67"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416C888E"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7BBF7FD5" w14:textId="77777777" w:rsidR="008F6D25" w:rsidRPr="008F6D25" w:rsidRDefault="008F6D25" w:rsidP="00F61FAD">
            <w:pPr>
              <w:pStyle w:val="IPA-Tabellentitel"/>
              <w:jc w:val="center"/>
              <w:rPr>
                <w:color w:val="000000" w:themeColor="text1"/>
                <w:sz w:val="22"/>
                <w:szCs w:val="22"/>
              </w:rPr>
            </w:pPr>
          </w:p>
        </w:tc>
      </w:tr>
      <w:tr w:rsidR="008F6D25" w:rsidRPr="008F6D25" w14:paraId="1EFCB898" w14:textId="77777777" w:rsidTr="00F61FAD">
        <w:tc>
          <w:tcPr>
            <w:tcW w:w="9430" w:type="dxa"/>
            <w:gridSpan w:val="4"/>
            <w:tcBorders>
              <w:bottom w:val="dotted" w:sz="4" w:space="0" w:color="auto"/>
            </w:tcBorders>
            <w:tcMar>
              <w:top w:w="85" w:type="dxa"/>
              <w:bottom w:w="85" w:type="dxa"/>
            </w:tcMar>
          </w:tcPr>
          <w:p w14:paraId="6DCAFA99"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6042602E" w14:textId="77777777" w:rsidR="008F6D25" w:rsidRDefault="008F6D25" w:rsidP="00A81307">
      <w:pPr>
        <w:spacing w:after="200"/>
      </w:pPr>
    </w:p>
    <w:p w14:paraId="6D70B10E" w14:textId="77777777" w:rsidR="008F6D25" w:rsidRDefault="008F6D25">
      <w:pPr>
        <w:spacing w:after="200"/>
      </w:pPr>
      <w:r>
        <w:br w:type="page"/>
      </w:r>
    </w:p>
    <w:p w14:paraId="174558F4" w14:textId="77777777" w:rsidR="008F6D25" w:rsidRPr="008F6D25" w:rsidRDefault="008F6D25" w:rsidP="008F6D25">
      <w:pPr>
        <w:pStyle w:val="Heading2"/>
        <w:rPr>
          <w:color w:val="000000" w:themeColor="text1"/>
        </w:rPr>
      </w:pPr>
      <w:bookmarkStart w:id="30" w:name="_Toc373508067"/>
      <w:r>
        <w:rPr>
          <w:color w:val="000000" w:themeColor="text1"/>
        </w:rPr>
        <w:lastRenderedPageBreak/>
        <w:t>Dritter</w:t>
      </w:r>
      <w:r w:rsidRPr="008F6D25">
        <w:rPr>
          <w:color w:val="000000" w:themeColor="text1"/>
        </w:rPr>
        <w:t xml:space="preserve"> Tag: Montag, xx.yy.20xx</w:t>
      </w:r>
      <w:bookmarkEnd w:id="30"/>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67F3A569" w14:textId="77777777" w:rsidTr="00F61FAD">
        <w:tc>
          <w:tcPr>
            <w:tcW w:w="6388" w:type="dxa"/>
            <w:tcBorders>
              <w:bottom w:val="dotted" w:sz="4" w:space="0" w:color="auto"/>
            </w:tcBorders>
            <w:shd w:val="clear" w:color="auto" w:fill="C6D9F1" w:themeFill="text2" w:themeFillTint="33"/>
            <w:tcMar>
              <w:top w:w="85" w:type="dxa"/>
              <w:bottom w:w="85" w:type="dxa"/>
            </w:tcMar>
          </w:tcPr>
          <w:p w14:paraId="5A724DA6"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6E19BE4E"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6CA6B0D7"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51DB27B5"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5F8F317B"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136A16A6"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4D336D3E" w14:textId="77777777" w:rsidTr="00F61FAD">
        <w:tc>
          <w:tcPr>
            <w:tcW w:w="6388" w:type="dxa"/>
            <w:tcBorders>
              <w:bottom w:val="dotted" w:sz="4" w:space="0" w:color="auto"/>
            </w:tcBorders>
            <w:tcMar>
              <w:top w:w="85" w:type="dxa"/>
              <w:bottom w:w="85" w:type="dxa"/>
            </w:tcMar>
          </w:tcPr>
          <w:p w14:paraId="091D9573"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4EFB0A42"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0FC569A2"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237235A8"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6F8144A5" w14:textId="77777777" w:rsidR="008F6D25" w:rsidRPr="008F6D25" w:rsidRDefault="008F6D25" w:rsidP="00F61FAD">
            <w:pPr>
              <w:pStyle w:val="IPA-Tabelle"/>
              <w:jc w:val="center"/>
              <w:rPr>
                <w:color w:val="000000" w:themeColor="text1"/>
                <w:sz w:val="22"/>
                <w:szCs w:val="22"/>
              </w:rPr>
            </w:pPr>
          </w:p>
        </w:tc>
      </w:tr>
      <w:tr w:rsidR="008F6D25" w:rsidRPr="008F6D25" w14:paraId="37FD1AEA" w14:textId="77777777" w:rsidTr="00F61FAD">
        <w:tc>
          <w:tcPr>
            <w:tcW w:w="6388" w:type="dxa"/>
            <w:tcBorders>
              <w:bottom w:val="dotted" w:sz="4" w:space="0" w:color="auto"/>
            </w:tcBorders>
            <w:tcMar>
              <w:top w:w="85" w:type="dxa"/>
              <w:bottom w:w="85" w:type="dxa"/>
            </w:tcMar>
          </w:tcPr>
          <w:p w14:paraId="48F2D4BD"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26D8421C"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516CF1C8"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B8455AE"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7ED7CDBF" w14:textId="77777777" w:rsidR="008F6D25" w:rsidRPr="008F6D25" w:rsidRDefault="008F6D25" w:rsidP="00F61FAD">
            <w:pPr>
              <w:pStyle w:val="IPA-Tabelle"/>
              <w:jc w:val="center"/>
              <w:rPr>
                <w:color w:val="000000" w:themeColor="text1"/>
                <w:sz w:val="22"/>
                <w:szCs w:val="22"/>
              </w:rPr>
            </w:pPr>
          </w:p>
        </w:tc>
      </w:tr>
      <w:tr w:rsidR="008F6D25" w:rsidRPr="008F6D25" w14:paraId="700065A2" w14:textId="77777777" w:rsidTr="00F61FAD">
        <w:tc>
          <w:tcPr>
            <w:tcW w:w="6388" w:type="dxa"/>
            <w:tcBorders>
              <w:bottom w:val="dotted" w:sz="4" w:space="0" w:color="auto"/>
            </w:tcBorders>
            <w:tcMar>
              <w:top w:w="85" w:type="dxa"/>
              <w:bottom w:w="85" w:type="dxa"/>
            </w:tcMar>
          </w:tcPr>
          <w:p w14:paraId="03FE46AC"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4CE9E8C9"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4494389E"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054CD7D3"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29F9B652" w14:textId="77777777" w:rsidTr="00F61FAD">
        <w:tc>
          <w:tcPr>
            <w:tcW w:w="6388" w:type="dxa"/>
            <w:tcBorders>
              <w:bottom w:val="dotted" w:sz="4" w:space="0" w:color="auto"/>
              <w:right w:val="nil"/>
            </w:tcBorders>
            <w:shd w:val="clear" w:color="auto" w:fill="C6D9F1" w:themeFill="text2" w:themeFillTint="33"/>
          </w:tcPr>
          <w:p w14:paraId="5A47E997"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13D93BDF"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0FDA90B6"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4EEE6085"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43D3499E" w14:textId="77777777" w:rsidTr="00F61FAD">
        <w:tc>
          <w:tcPr>
            <w:tcW w:w="9430" w:type="dxa"/>
            <w:gridSpan w:val="4"/>
            <w:tcBorders>
              <w:bottom w:val="dotted" w:sz="4" w:space="0" w:color="auto"/>
            </w:tcBorders>
            <w:tcMar>
              <w:top w:w="85" w:type="dxa"/>
              <w:bottom w:w="85" w:type="dxa"/>
            </w:tcMar>
          </w:tcPr>
          <w:p w14:paraId="6BD41FC2"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4A23A9E4" w14:textId="77777777" w:rsidTr="00F61FAD">
        <w:tc>
          <w:tcPr>
            <w:tcW w:w="6388" w:type="dxa"/>
            <w:tcBorders>
              <w:bottom w:val="dotted" w:sz="4" w:space="0" w:color="auto"/>
              <w:right w:val="nil"/>
            </w:tcBorders>
            <w:shd w:val="clear" w:color="auto" w:fill="C6D9F1" w:themeFill="text2" w:themeFillTint="33"/>
          </w:tcPr>
          <w:p w14:paraId="1BBBFADB"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15936FD7"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54363B22"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3F8771C0"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1804A65F" w14:textId="77777777" w:rsidTr="00F61FAD">
        <w:tc>
          <w:tcPr>
            <w:tcW w:w="9430" w:type="dxa"/>
            <w:gridSpan w:val="4"/>
            <w:tcBorders>
              <w:bottom w:val="dotted" w:sz="4" w:space="0" w:color="auto"/>
            </w:tcBorders>
            <w:tcMar>
              <w:top w:w="85" w:type="dxa"/>
              <w:bottom w:w="85" w:type="dxa"/>
            </w:tcMar>
          </w:tcPr>
          <w:p w14:paraId="5539732F"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19A6ADB2" w14:textId="77777777" w:rsidTr="00F61FAD">
        <w:tc>
          <w:tcPr>
            <w:tcW w:w="9430" w:type="dxa"/>
            <w:gridSpan w:val="4"/>
            <w:tcBorders>
              <w:bottom w:val="dotted" w:sz="4" w:space="0" w:color="auto"/>
            </w:tcBorders>
            <w:tcMar>
              <w:top w:w="85" w:type="dxa"/>
              <w:bottom w:w="85" w:type="dxa"/>
            </w:tcMar>
          </w:tcPr>
          <w:p w14:paraId="056F4B41" w14:textId="77777777" w:rsidR="008F6D25" w:rsidRPr="008F6D25" w:rsidRDefault="008F6D25" w:rsidP="00F61FAD">
            <w:pPr>
              <w:pStyle w:val="IPA-Tabelle"/>
              <w:rPr>
                <w:color w:val="000000" w:themeColor="text1"/>
                <w:sz w:val="22"/>
                <w:szCs w:val="22"/>
                <w:lang w:val="de-DE"/>
              </w:rPr>
            </w:pPr>
          </w:p>
        </w:tc>
      </w:tr>
      <w:tr w:rsidR="008F6D25" w:rsidRPr="008F6D25" w14:paraId="7FD7814A" w14:textId="77777777" w:rsidTr="00F61FAD">
        <w:tc>
          <w:tcPr>
            <w:tcW w:w="6388" w:type="dxa"/>
            <w:tcBorders>
              <w:bottom w:val="dotted" w:sz="4" w:space="0" w:color="auto"/>
              <w:right w:val="nil"/>
            </w:tcBorders>
            <w:shd w:val="clear" w:color="auto" w:fill="C6D9F1" w:themeFill="text2" w:themeFillTint="33"/>
          </w:tcPr>
          <w:p w14:paraId="2A62382B"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15118D6F"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5D6B9D8F"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048866AC"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29D8113B" w14:textId="77777777" w:rsidTr="00F61FAD">
        <w:tc>
          <w:tcPr>
            <w:tcW w:w="9430" w:type="dxa"/>
            <w:gridSpan w:val="4"/>
            <w:tcBorders>
              <w:bottom w:val="dotted" w:sz="4" w:space="0" w:color="auto"/>
            </w:tcBorders>
            <w:tcMar>
              <w:top w:w="85" w:type="dxa"/>
              <w:bottom w:w="85" w:type="dxa"/>
            </w:tcMar>
          </w:tcPr>
          <w:p w14:paraId="0987E58D"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3D7E1AD4"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409DB249" w14:textId="77777777" w:rsidTr="00F61FAD">
        <w:tc>
          <w:tcPr>
            <w:tcW w:w="6388" w:type="dxa"/>
            <w:tcBorders>
              <w:bottom w:val="dotted" w:sz="4" w:space="0" w:color="auto"/>
              <w:right w:val="nil"/>
            </w:tcBorders>
            <w:shd w:val="clear" w:color="auto" w:fill="C6D9F1" w:themeFill="text2" w:themeFillTint="33"/>
          </w:tcPr>
          <w:p w14:paraId="6119D295"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36B08947"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2D8F38E5"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6A866355" w14:textId="77777777" w:rsidR="008F6D25" w:rsidRPr="008F6D25" w:rsidRDefault="008F6D25" w:rsidP="00F61FAD">
            <w:pPr>
              <w:pStyle w:val="IPA-Tabellentitel"/>
              <w:jc w:val="center"/>
              <w:rPr>
                <w:color w:val="000000" w:themeColor="text1"/>
                <w:sz w:val="22"/>
                <w:szCs w:val="22"/>
              </w:rPr>
            </w:pPr>
          </w:p>
        </w:tc>
      </w:tr>
      <w:tr w:rsidR="008F6D25" w:rsidRPr="008F6D25" w14:paraId="6DAB84FC" w14:textId="77777777" w:rsidTr="00F61FAD">
        <w:tc>
          <w:tcPr>
            <w:tcW w:w="9430" w:type="dxa"/>
            <w:gridSpan w:val="4"/>
            <w:tcBorders>
              <w:bottom w:val="dotted" w:sz="4" w:space="0" w:color="auto"/>
            </w:tcBorders>
            <w:tcMar>
              <w:top w:w="85" w:type="dxa"/>
              <w:bottom w:w="85" w:type="dxa"/>
            </w:tcMar>
          </w:tcPr>
          <w:p w14:paraId="7CCD5E67"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6819A337" w14:textId="77777777" w:rsidR="008F6D25" w:rsidRDefault="008F6D25" w:rsidP="00A81307">
      <w:pPr>
        <w:spacing w:after="200"/>
      </w:pPr>
    </w:p>
    <w:p w14:paraId="3A9775EF" w14:textId="77777777" w:rsidR="008F6D25" w:rsidRDefault="008F6D25">
      <w:pPr>
        <w:spacing w:after="200"/>
      </w:pPr>
      <w:r>
        <w:br w:type="page"/>
      </w:r>
    </w:p>
    <w:p w14:paraId="5F941C74" w14:textId="77777777" w:rsidR="008F6D25" w:rsidRPr="008F6D25" w:rsidRDefault="008F6D25" w:rsidP="008F6D25">
      <w:pPr>
        <w:pStyle w:val="Heading2"/>
        <w:rPr>
          <w:color w:val="000000" w:themeColor="text1"/>
        </w:rPr>
      </w:pPr>
      <w:bookmarkStart w:id="31" w:name="_Toc373508068"/>
      <w:r>
        <w:rPr>
          <w:color w:val="000000" w:themeColor="text1"/>
        </w:rPr>
        <w:lastRenderedPageBreak/>
        <w:t>Vierte</w:t>
      </w:r>
      <w:r w:rsidRPr="008F6D25">
        <w:rPr>
          <w:color w:val="000000" w:themeColor="text1"/>
        </w:rPr>
        <w:t>r Tag: Montag, xx.yy.20xx</w:t>
      </w:r>
      <w:bookmarkEnd w:id="31"/>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742318F5" w14:textId="77777777" w:rsidTr="00F61FAD">
        <w:tc>
          <w:tcPr>
            <w:tcW w:w="6388" w:type="dxa"/>
            <w:tcBorders>
              <w:bottom w:val="dotted" w:sz="4" w:space="0" w:color="auto"/>
            </w:tcBorders>
            <w:shd w:val="clear" w:color="auto" w:fill="C6D9F1" w:themeFill="text2" w:themeFillTint="33"/>
            <w:tcMar>
              <w:top w:w="85" w:type="dxa"/>
              <w:bottom w:w="85" w:type="dxa"/>
            </w:tcMar>
          </w:tcPr>
          <w:p w14:paraId="501464AF"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39675F8C"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4DC94CC2"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3E929295"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180E2B62"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72A30C7D"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4592D885" w14:textId="77777777" w:rsidTr="00F61FAD">
        <w:tc>
          <w:tcPr>
            <w:tcW w:w="6388" w:type="dxa"/>
            <w:tcBorders>
              <w:bottom w:val="dotted" w:sz="4" w:space="0" w:color="auto"/>
            </w:tcBorders>
            <w:tcMar>
              <w:top w:w="85" w:type="dxa"/>
              <w:bottom w:w="85" w:type="dxa"/>
            </w:tcMar>
          </w:tcPr>
          <w:p w14:paraId="01817175"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5DEA521F"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015D4715"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727CAB12"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33BBC575" w14:textId="77777777" w:rsidR="008F6D25" w:rsidRPr="008F6D25" w:rsidRDefault="008F6D25" w:rsidP="00F61FAD">
            <w:pPr>
              <w:pStyle w:val="IPA-Tabelle"/>
              <w:jc w:val="center"/>
              <w:rPr>
                <w:color w:val="000000" w:themeColor="text1"/>
                <w:sz w:val="22"/>
                <w:szCs w:val="22"/>
              </w:rPr>
            </w:pPr>
          </w:p>
        </w:tc>
      </w:tr>
      <w:tr w:rsidR="008F6D25" w:rsidRPr="008F6D25" w14:paraId="4A97948B" w14:textId="77777777" w:rsidTr="00F61FAD">
        <w:tc>
          <w:tcPr>
            <w:tcW w:w="6388" w:type="dxa"/>
            <w:tcBorders>
              <w:bottom w:val="dotted" w:sz="4" w:space="0" w:color="auto"/>
            </w:tcBorders>
            <w:tcMar>
              <w:top w:w="85" w:type="dxa"/>
              <w:bottom w:w="85" w:type="dxa"/>
            </w:tcMar>
          </w:tcPr>
          <w:p w14:paraId="2D8936F1"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040D801D"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14F893BB"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1F483372"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2FEA4CF8" w14:textId="77777777" w:rsidR="008F6D25" w:rsidRPr="008F6D25" w:rsidRDefault="008F6D25" w:rsidP="00F61FAD">
            <w:pPr>
              <w:pStyle w:val="IPA-Tabelle"/>
              <w:jc w:val="center"/>
              <w:rPr>
                <w:color w:val="000000" w:themeColor="text1"/>
                <w:sz w:val="22"/>
                <w:szCs w:val="22"/>
              </w:rPr>
            </w:pPr>
          </w:p>
        </w:tc>
      </w:tr>
      <w:tr w:rsidR="008F6D25" w:rsidRPr="008F6D25" w14:paraId="2BE8CF7D" w14:textId="77777777" w:rsidTr="00F61FAD">
        <w:tc>
          <w:tcPr>
            <w:tcW w:w="6388" w:type="dxa"/>
            <w:tcBorders>
              <w:bottom w:val="dotted" w:sz="4" w:space="0" w:color="auto"/>
            </w:tcBorders>
            <w:tcMar>
              <w:top w:w="85" w:type="dxa"/>
              <w:bottom w:w="85" w:type="dxa"/>
            </w:tcMar>
          </w:tcPr>
          <w:p w14:paraId="342A7928"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5C76B325"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50C37472"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755729BB"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77537689" w14:textId="77777777" w:rsidTr="00F61FAD">
        <w:tc>
          <w:tcPr>
            <w:tcW w:w="6388" w:type="dxa"/>
            <w:tcBorders>
              <w:bottom w:val="dotted" w:sz="4" w:space="0" w:color="auto"/>
              <w:right w:val="nil"/>
            </w:tcBorders>
            <w:shd w:val="clear" w:color="auto" w:fill="C6D9F1" w:themeFill="text2" w:themeFillTint="33"/>
          </w:tcPr>
          <w:p w14:paraId="1D6CBF43"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6FF22070"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36D3643F"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66B98C97"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48F8D43D" w14:textId="77777777" w:rsidTr="00F61FAD">
        <w:tc>
          <w:tcPr>
            <w:tcW w:w="9430" w:type="dxa"/>
            <w:gridSpan w:val="4"/>
            <w:tcBorders>
              <w:bottom w:val="dotted" w:sz="4" w:space="0" w:color="auto"/>
            </w:tcBorders>
            <w:tcMar>
              <w:top w:w="85" w:type="dxa"/>
              <w:bottom w:w="85" w:type="dxa"/>
            </w:tcMar>
          </w:tcPr>
          <w:p w14:paraId="57F7655F"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1BF38F3C" w14:textId="77777777" w:rsidTr="00F61FAD">
        <w:tc>
          <w:tcPr>
            <w:tcW w:w="6388" w:type="dxa"/>
            <w:tcBorders>
              <w:bottom w:val="dotted" w:sz="4" w:space="0" w:color="auto"/>
              <w:right w:val="nil"/>
            </w:tcBorders>
            <w:shd w:val="clear" w:color="auto" w:fill="C6D9F1" w:themeFill="text2" w:themeFillTint="33"/>
          </w:tcPr>
          <w:p w14:paraId="0CF30320"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61CBA9BB"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5D3B533B"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47F4F8A4"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21657C91" w14:textId="77777777" w:rsidTr="00F61FAD">
        <w:tc>
          <w:tcPr>
            <w:tcW w:w="9430" w:type="dxa"/>
            <w:gridSpan w:val="4"/>
            <w:tcBorders>
              <w:bottom w:val="dotted" w:sz="4" w:space="0" w:color="auto"/>
            </w:tcBorders>
            <w:tcMar>
              <w:top w:w="85" w:type="dxa"/>
              <w:bottom w:w="85" w:type="dxa"/>
            </w:tcMar>
          </w:tcPr>
          <w:p w14:paraId="69CABA99"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3C007D64" w14:textId="77777777" w:rsidTr="00F61FAD">
        <w:tc>
          <w:tcPr>
            <w:tcW w:w="9430" w:type="dxa"/>
            <w:gridSpan w:val="4"/>
            <w:tcBorders>
              <w:bottom w:val="dotted" w:sz="4" w:space="0" w:color="auto"/>
            </w:tcBorders>
            <w:tcMar>
              <w:top w:w="85" w:type="dxa"/>
              <w:bottom w:w="85" w:type="dxa"/>
            </w:tcMar>
          </w:tcPr>
          <w:p w14:paraId="4D687940" w14:textId="77777777" w:rsidR="008F6D25" w:rsidRPr="008F6D25" w:rsidRDefault="008F6D25" w:rsidP="00F61FAD">
            <w:pPr>
              <w:pStyle w:val="IPA-Tabelle"/>
              <w:rPr>
                <w:color w:val="000000" w:themeColor="text1"/>
                <w:sz w:val="22"/>
                <w:szCs w:val="22"/>
                <w:lang w:val="de-DE"/>
              </w:rPr>
            </w:pPr>
          </w:p>
        </w:tc>
      </w:tr>
      <w:tr w:rsidR="008F6D25" w:rsidRPr="008F6D25" w14:paraId="6390A433" w14:textId="77777777" w:rsidTr="00F61FAD">
        <w:tc>
          <w:tcPr>
            <w:tcW w:w="6388" w:type="dxa"/>
            <w:tcBorders>
              <w:bottom w:val="dotted" w:sz="4" w:space="0" w:color="auto"/>
              <w:right w:val="nil"/>
            </w:tcBorders>
            <w:shd w:val="clear" w:color="auto" w:fill="C6D9F1" w:themeFill="text2" w:themeFillTint="33"/>
          </w:tcPr>
          <w:p w14:paraId="79D749CE"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533753EE"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0C9BA11D"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49808C3C"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60488C03" w14:textId="77777777" w:rsidTr="00F61FAD">
        <w:tc>
          <w:tcPr>
            <w:tcW w:w="9430" w:type="dxa"/>
            <w:gridSpan w:val="4"/>
            <w:tcBorders>
              <w:bottom w:val="dotted" w:sz="4" w:space="0" w:color="auto"/>
            </w:tcBorders>
            <w:tcMar>
              <w:top w:w="85" w:type="dxa"/>
              <w:bottom w:w="85" w:type="dxa"/>
            </w:tcMar>
          </w:tcPr>
          <w:p w14:paraId="3EF82087"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5004B961"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39875B96" w14:textId="77777777" w:rsidTr="00F61FAD">
        <w:tc>
          <w:tcPr>
            <w:tcW w:w="6388" w:type="dxa"/>
            <w:tcBorders>
              <w:bottom w:val="dotted" w:sz="4" w:space="0" w:color="auto"/>
              <w:right w:val="nil"/>
            </w:tcBorders>
            <w:shd w:val="clear" w:color="auto" w:fill="C6D9F1" w:themeFill="text2" w:themeFillTint="33"/>
          </w:tcPr>
          <w:p w14:paraId="5A303DC2"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07BE202F"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23E56359"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3221109E" w14:textId="77777777" w:rsidR="008F6D25" w:rsidRPr="008F6D25" w:rsidRDefault="008F6D25" w:rsidP="00F61FAD">
            <w:pPr>
              <w:pStyle w:val="IPA-Tabellentitel"/>
              <w:jc w:val="center"/>
              <w:rPr>
                <w:color w:val="000000" w:themeColor="text1"/>
                <w:sz w:val="22"/>
                <w:szCs w:val="22"/>
              </w:rPr>
            </w:pPr>
          </w:p>
        </w:tc>
      </w:tr>
      <w:tr w:rsidR="008F6D25" w:rsidRPr="008F6D25" w14:paraId="2FF7126E" w14:textId="77777777" w:rsidTr="00F61FAD">
        <w:tc>
          <w:tcPr>
            <w:tcW w:w="9430" w:type="dxa"/>
            <w:gridSpan w:val="4"/>
            <w:tcBorders>
              <w:bottom w:val="dotted" w:sz="4" w:space="0" w:color="auto"/>
            </w:tcBorders>
            <w:tcMar>
              <w:top w:w="85" w:type="dxa"/>
              <w:bottom w:w="85" w:type="dxa"/>
            </w:tcMar>
          </w:tcPr>
          <w:p w14:paraId="18D14955"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348AC38E" w14:textId="77777777" w:rsidR="008F6D25" w:rsidRDefault="008F6D25" w:rsidP="00A81307">
      <w:pPr>
        <w:spacing w:after="200"/>
      </w:pPr>
    </w:p>
    <w:p w14:paraId="4A7CDDE6" w14:textId="77777777" w:rsidR="008F6D25" w:rsidRDefault="008F6D25">
      <w:pPr>
        <w:spacing w:after="200"/>
      </w:pPr>
      <w:r>
        <w:br w:type="page"/>
      </w:r>
    </w:p>
    <w:p w14:paraId="3359AD0D" w14:textId="77777777" w:rsidR="008F6D25" w:rsidRPr="008F6D25" w:rsidRDefault="008F6D25" w:rsidP="008F6D25">
      <w:pPr>
        <w:pStyle w:val="Heading2"/>
        <w:rPr>
          <w:color w:val="000000" w:themeColor="text1"/>
        </w:rPr>
      </w:pPr>
      <w:bookmarkStart w:id="32" w:name="_Toc373508069"/>
      <w:r>
        <w:rPr>
          <w:color w:val="000000" w:themeColor="text1"/>
        </w:rPr>
        <w:lastRenderedPageBreak/>
        <w:t>Fünfter</w:t>
      </w:r>
      <w:r w:rsidRPr="008F6D25">
        <w:rPr>
          <w:color w:val="000000" w:themeColor="text1"/>
        </w:rPr>
        <w:t xml:space="preserve"> Tag: Montag, xx.yy.20xx</w:t>
      </w:r>
      <w:bookmarkEnd w:id="32"/>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18AE4B8D" w14:textId="77777777" w:rsidTr="00F61FAD">
        <w:tc>
          <w:tcPr>
            <w:tcW w:w="6388" w:type="dxa"/>
            <w:tcBorders>
              <w:bottom w:val="dotted" w:sz="4" w:space="0" w:color="auto"/>
            </w:tcBorders>
            <w:shd w:val="clear" w:color="auto" w:fill="C6D9F1" w:themeFill="text2" w:themeFillTint="33"/>
            <w:tcMar>
              <w:top w:w="85" w:type="dxa"/>
              <w:bottom w:w="85" w:type="dxa"/>
            </w:tcMar>
          </w:tcPr>
          <w:p w14:paraId="1250A62A"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3B0355F3"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0A052A11"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032B790A"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35CF2437"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66AD1292"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00CC4A23" w14:textId="77777777" w:rsidTr="00F61FAD">
        <w:tc>
          <w:tcPr>
            <w:tcW w:w="6388" w:type="dxa"/>
            <w:tcBorders>
              <w:bottom w:val="dotted" w:sz="4" w:space="0" w:color="auto"/>
            </w:tcBorders>
            <w:tcMar>
              <w:top w:w="85" w:type="dxa"/>
              <w:bottom w:w="85" w:type="dxa"/>
            </w:tcMar>
          </w:tcPr>
          <w:p w14:paraId="719511E6"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7EDC8ECD"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6E5F3E30"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6E1B10C"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2B51EBB5" w14:textId="77777777" w:rsidR="008F6D25" w:rsidRPr="008F6D25" w:rsidRDefault="008F6D25" w:rsidP="00F61FAD">
            <w:pPr>
              <w:pStyle w:val="IPA-Tabelle"/>
              <w:jc w:val="center"/>
              <w:rPr>
                <w:color w:val="000000" w:themeColor="text1"/>
                <w:sz w:val="22"/>
                <w:szCs w:val="22"/>
              </w:rPr>
            </w:pPr>
          </w:p>
        </w:tc>
      </w:tr>
      <w:tr w:rsidR="008F6D25" w:rsidRPr="008F6D25" w14:paraId="1CB2404E" w14:textId="77777777" w:rsidTr="00F61FAD">
        <w:tc>
          <w:tcPr>
            <w:tcW w:w="6388" w:type="dxa"/>
            <w:tcBorders>
              <w:bottom w:val="dotted" w:sz="4" w:space="0" w:color="auto"/>
            </w:tcBorders>
            <w:tcMar>
              <w:top w:w="85" w:type="dxa"/>
              <w:bottom w:w="85" w:type="dxa"/>
            </w:tcMar>
          </w:tcPr>
          <w:p w14:paraId="3844C9DA"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42007F52"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28214AE7"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204338CA"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4DE6720D" w14:textId="77777777" w:rsidR="008F6D25" w:rsidRPr="008F6D25" w:rsidRDefault="008F6D25" w:rsidP="00F61FAD">
            <w:pPr>
              <w:pStyle w:val="IPA-Tabelle"/>
              <w:jc w:val="center"/>
              <w:rPr>
                <w:color w:val="000000" w:themeColor="text1"/>
                <w:sz w:val="22"/>
                <w:szCs w:val="22"/>
              </w:rPr>
            </w:pPr>
          </w:p>
        </w:tc>
      </w:tr>
      <w:tr w:rsidR="008F6D25" w:rsidRPr="008F6D25" w14:paraId="26817BEB" w14:textId="77777777" w:rsidTr="00F61FAD">
        <w:tc>
          <w:tcPr>
            <w:tcW w:w="6388" w:type="dxa"/>
            <w:tcBorders>
              <w:bottom w:val="dotted" w:sz="4" w:space="0" w:color="auto"/>
            </w:tcBorders>
            <w:tcMar>
              <w:top w:w="85" w:type="dxa"/>
              <w:bottom w:w="85" w:type="dxa"/>
            </w:tcMar>
          </w:tcPr>
          <w:p w14:paraId="7D59B32B"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753B79B8"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05B986DA"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3977082D"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4F3DFBED" w14:textId="77777777" w:rsidTr="00F61FAD">
        <w:tc>
          <w:tcPr>
            <w:tcW w:w="6388" w:type="dxa"/>
            <w:tcBorders>
              <w:bottom w:val="dotted" w:sz="4" w:space="0" w:color="auto"/>
              <w:right w:val="nil"/>
            </w:tcBorders>
            <w:shd w:val="clear" w:color="auto" w:fill="C6D9F1" w:themeFill="text2" w:themeFillTint="33"/>
          </w:tcPr>
          <w:p w14:paraId="507BAA7B"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33480ECB"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6E6C60FA"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4ED151DA"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672DD481" w14:textId="77777777" w:rsidTr="00F61FAD">
        <w:tc>
          <w:tcPr>
            <w:tcW w:w="9430" w:type="dxa"/>
            <w:gridSpan w:val="4"/>
            <w:tcBorders>
              <w:bottom w:val="dotted" w:sz="4" w:space="0" w:color="auto"/>
            </w:tcBorders>
            <w:tcMar>
              <w:top w:w="85" w:type="dxa"/>
              <w:bottom w:w="85" w:type="dxa"/>
            </w:tcMar>
          </w:tcPr>
          <w:p w14:paraId="17F683E0"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214AF8FF" w14:textId="77777777" w:rsidTr="00F61FAD">
        <w:tc>
          <w:tcPr>
            <w:tcW w:w="6388" w:type="dxa"/>
            <w:tcBorders>
              <w:bottom w:val="dotted" w:sz="4" w:space="0" w:color="auto"/>
              <w:right w:val="nil"/>
            </w:tcBorders>
            <w:shd w:val="clear" w:color="auto" w:fill="C6D9F1" w:themeFill="text2" w:themeFillTint="33"/>
          </w:tcPr>
          <w:p w14:paraId="643E588A"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46D793C1"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574C22FC"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1EE70F84"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128B49D4" w14:textId="77777777" w:rsidTr="00F61FAD">
        <w:tc>
          <w:tcPr>
            <w:tcW w:w="9430" w:type="dxa"/>
            <w:gridSpan w:val="4"/>
            <w:tcBorders>
              <w:bottom w:val="dotted" w:sz="4" w:space="0" w:color="auto"/>
            </w:tcBorders>
            <w:tcMar>
              <w:top w:w="85" w:type="dxa"/>
              <w:bottom w:w="85" w:type="dxa"/>
            </w:tcMar>
          </w:tcPr>
          <w:p w14:paraId="543F1166"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6FC5D787" w14:textId="77777777" w:rsidTr="00F61FAD">
        <w:tc>
          <w:tcPr>
            <w:tcW w:w="9430" w:type="dxa"/>
            <w:gridSpan w:val="4"/>
            <w:tcBorders>
              <w:bottom w:val="dotted" w:sz="4" w:space="0" w:color="auto"/>
            </w:tcBorders>
            <w:tcMar>
              <w:top w:w="85" w:type="dxa"/>
              <w:bottom w:w="85" w:type="dxa"/>
            </w:tcMar>
          </w:tcPr>
          <w:p w14:paraId="049C0058" w14:textId="77777777" w:rsidR="008F6D25" w:rsidRPr="008F6D25" w:rsidRDefault="008F6D25" w:rsidP="00F61FAD">
            <w:pPr>
              <w:pStyle w:val="IPA-Tabelle"/>
              <w:rPr>
                <w:color w:val="000000" w:themeColor="text1"/>
                <w:sz w:val="22"/>
                <w:szCs w:val="22"/>
                <w:lang w:val="de-DE"/>
              </w:rPr>
            </w:pPr>
          </w:p>
        </w:tc>
      </w:tr>
      <w:tr w:rsidR="008F6D25" w:rsidRPr="008F6D25" w14:paraId="3FDBFF9F" w14:textId="77777777" w:rsidTr="00F61FAD">
        <w:tc>
          <w:tcPr>
            <w:tcW w:w="6388" w:type="dxa"/>
            <w:tcBorders>
              <w:bottom w:val="dotted" w:sz="4" w:space="0" w:color="auto"/>
              <w:right w:val="nil"/>
            </w:tcBorders>
            <w:shd w:val="clear" w:color="auto" w:fill="C6D9F1" w:themeFill="text2" w:themeFillTint="33"/>
          </w:tcPr>
          <w:p w14:paraId="13EA52A7"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1F7186D8"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614ECC75"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270682FE"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6B6B0591" w14:textId="77777777" w:rsidTr="00F61FAD">
        <w:tc>
          <w:tcPr>
            <w:tcW w:w="9430" w:type="dxa"/>
            <w:gridSpan w:val="4"/>
            <w:tcBorders>
              <w:bottom w:val="dotted" w:sz="4" w:space="0" w:color="auto"/>
            </w:tcBorders>
            <w:tcMar>
              <w:top w:w="85" w:type="dxa"/>
              <w:bottom w:w="85" w:type="dxa"/>
            </w:tcMar>
          </w:tcPr>
          <w:p w14:paraId="75EA5D30"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3B05DFE4"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25B6F157" w14:textId="77777777" w:rsidTr="00F61FAD">
        <w:tc>
          <w:tcPr>
            <w:tcW w:w="6388" w:type="dxa"/>
            <w:tcBorders>
              <w:bottom w:val="dotted" w:sz="4" w:space="0" w:color="auto"/>
              <w:right w:val="nil"/>
            </w:tcBorders>
            <w:shd w:val="clear" w:color="auto" w:fill="C6D9F1" w:themeFill="text2" w:themeFillTint="33"/>
          </w:tcPr>
          <w:p w14:paraId="03C1806B"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31683C59"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06DFF402"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58A0A3C0" w14:textId="77777777" w:rsidR="008F6D25" w:rsidRPr="008F6D25" w:rsidRDefault="008F6D25" w:rsidP="00F61FAD">
            <w:pPr>
              <w:pStyle w:val="IPA-Tabellentitel"/>
              <w:jc w:val="center"/>
              <w:rPr>
                <w:color w:val="000000" w:themeColor="text1"/>
                <w:sz w:val="22"/>
                <w:szCs w:val="22"/>
              </w:rPr>
            </w:pPr>
          </w:p>
        </w:tc>
      </w:tr>
      <w:tr w:rsidR="008F6D25" w:rsidRPr="008F6D25" w14:paraId="44AB2F66" w14:textId="77777777" w:rsidTr="00F61FAD">
        <w:tc>
          <w:tcPr>
            <w:tcW w:w="9430" w:type="dxa"/>
            <w:gridSpan w:val="4"/>
            <w:tcBorders>
              <w:bottom w:val="dotted" w:sz="4" w:space="0" w:color="auto"/>
            </w:tcBorders>
            <w:tcMar>
              <w:top w:w="85" w:type="dxa"/>
              <w:bottom w:w="85" w:type="dxa"/>
            </w:tcMar>
          </w:tcPr>
          <w:p w14:paraId="7655625B"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76463D15" w14:textId="77777777" w:rsidR="008F6D25" w:rsidRDefault="008F6D25" w:rsidP="00A81307">
      <w:pPr>
        <w:spacing w:after="200"/>
      </w:pPr>
    </w:p>
    <w:p w14:paraId="7FA25772" w14:textId="77777777" w:rsidR="008F6D25" w:rsidRDefault="008F6D25">
      <w:pPr>
        <w:spacing w:after="200"/>
      </w:pPr>
      <w:r>
        <w:br w:type="page"/>
      </w:r>
    </w:p>
    <w:p w14:paraId="1201A455" w14:textId="77777777" w:rsidR="008F6D25" w:rsidRPr="008F6D25" w:rsidRDefault="008F6D25" w:rsidP="008F6D25">
      <w:pPr>
        <w:pStyle w:val="Heading2"/>
        <w:rPr>
          <w:color w:val="000000" w:themeColor="text1"/>
        </w:rPr>
      </w:pPr>
      <w:bookmarkStart w:id="33" w:name="_Toc373508070"/>
      <w:r>
        <w:rPr>
          <w:color w:val="000000" w:themeColor="text1"/>
        </w:rPr>
        <w:lastRenderedPageBreak/>
        <w:t>Sechte</w:t>
      </w:r>
      <w:r w:rsidRPr="008F6D25">
        <w:rPr>
          <w:color w:val="000000" w:themeColor="text1"/>
        </w:rPr>
        <w:t>r Tag: Montag, xx.yy.20xx</w:t>
      </w:r>
      <w:bookmarkEnd w:id="33"/>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5EEAB555" w14:textId="77777777" w:rsidTr="00F61FAD">
        <w:tc>
          <w:tcPr>
            <w:tcW w:w="6388" w:type="dxa"/>
            <w:tcBorders>
              <w:bottom w:val="dotted" w:sz="4" w:space="0" w:color="auto"/>
            </w:tcBorders>
            <w:shd w:val="clear" w:color="auto" w:fill="C6D9F1" w:themeFill="text2" w:themeFillTint="33"/>
            <w:tcMar>
              <w:top w:w="85" w:type="dxa"/>
              <w:bottom w:w="85" w:type="dxa"/>
            </w:tcMar>
          </w:tcPr>
          <w:p w14:paraId="640A045A"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6F55E8BA"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4DCE2753"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78C76973"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152559DD"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54F53B24"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562A437C" w14:textId="77777777" w:rsidTr="00F61FAD">
        <w:tc>
          <w:tcPr>
            <w:tcW w:w="6388" w:type="dxa"/>
            <w:tcBorders>
              <w:bottom w:val="dotted" w:sz="4" w:space="0" w:color="auto"/>
            </w:tcBorders>
            <w:tcMar>
              <w:top w:w="85" w:type="dxa"/>
              <w:bottom w:w="85" w:type="dxa"/>
            </w:tcMar>
          </w:tcPr>
          <w:p w14:paraId="6D3B753D"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1D0D8C90"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2BD63D44"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4F92215"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749D6B4C" w14:textId="77777777" w:rsidR="008F6D25" w:rsidRPr="008F6D25" w:rsidRDefault="008F6D25" w:rsidP="00F61FAD">
            <w:pPr>
              <w:pStyle w:val="IPA-Tabelle"/>
              <w:jc w:val="center"/>
              <w:rPr>
                <w:color w:val="000000" w:themeColor="text1"/>
                <w:sz w:val="22"/>
                <w:szCs w:val="22"/>
              </w:rPr>
            </w:pPr>
          </w:p>
        </w:tc>
      </w:tr>
      <w:tr w:rsidR="008F6D25" w:rsidRPr="008F6D25" w14:paraId="245099C9" w14:textId="77777777" w:rsidTr="00F61FAD">
        <w:tc>
          <w:tcPr>
            <w:tcW w:w="6388" w:type="dxa"/>
            <w:tcBorders>
              <w:bottom w:val="dotted" w:sz="4" w:space="0" w:color="auto"/>
            </w:tcBorders>
            <w:tcMar>
              <w:top w:w="85" w:type="dxa"/>
              <w:bottom w:w="85" w:type="dxa"/>
            </w:tcMar>
          </w:tcPr>
          <w:p w14:paraId="2E6BD612"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7A004B33"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7851DB7C"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775E1CE7"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7087C9AB" w14:textId="77777777" w:rsidR="008F6D25" w:rsidRPr="008F6D25" w:rsidRDefault="008F6D25" w:rsidP="00F61FAD">
            <w:pPr>
              <w:pStyle w:val="IPA-Tabelle"/>
              <w:jc w:val="center"/>
              <w:rPr>
                <w:color w:val="000000" w:themeColor="text1"/>
                <w:sz w:val="22"/>
                <w:szCs w:val="22"/>
              </w:rPr>
            </w:pPr>
          </w:p>
        </w:tc>
      </w:tr>
      <w:tr w:rsidR="008F6D25" w:rsidRPr="008F6D25" w14:paraId="1FF48EA0" w14:textId="77777777" w:rsidTr="00F61FAD">
        <w:tc>
          <w:tcPr>
            <w:tcW w:w="6388" w:type="dxa"/>
            <w:tcBorders>
              <w:bottom w:val="dotted" w:sz="4" w:space="0" w:color="auto"/>
            </w:tcBorders>
            <w:tcMar>
              <w:top w:w="85" w:type="dxa"/>
              <w:bottom w:w="85" w:type="dxa"/>
            </w:tcMar>
          </w:tcPr>
          <w:p w14:paraId="432886D1"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04C8CEC1"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26B078E3"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5B1A6DD6"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5BEAE439" w14:textId="77777777" w:rsidTr="00F61FAD">
        <w:tc>
          <w:tcPr>
            <w:tcW w:w="6388" w:type="dxa"/>
            <w:tcBorders>
              <w:bottom w:val="dotted" w:sz="4" w:space="0" w:color="auto"/>
              <w:right w:val="nil"/>
            </w:tcBorders>
            <w:shd w:val="clear" w:color="auto" w:fill="C6D9F1" w:themeFill="text2" w:themeFillTint="33"/>
          </w:tcPr>
          <w:p w14:paraId="0410487A"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7FB91435"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7A4935AE"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659D3AF0"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547C969F" w14:textId="77777777" w:rsidTr="00F61FAD">
        <w:tc>
          <w:tcPr>
            <w:tcW w:w="9430" w:type="dxa"/>
            <w:gridSpan w:val="4"/>
            <w:tcBorders>
              <w:bottom w:val="dotted" w:sz="4" w:space="0" w:color="auto"/>
            </w:tcBorders>
            <w:tcMar>
              <w:top w:w="85" w:type="dxa"/>
              <w:bottom w:w="85" w:type="dxa"/>
            </w:tcMar>
          </w:tcPr>
          <w:p w14:paraId="5D425325"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33BEC4C0" w14:textId="77777777" w:rsidTr="00F61FAD">
        <w:tc>
          <w:tcPr>
            <w:tcW w:w="6388" w:type="dxa"/>
            <w:tcBorders>
              <w:bottom w:val="dotted" w:sz="4" w:space="0" w:color="auto"/>
              <w:right w:val="nil"/>
            </w:tcBorders>
            <w:shd w:val="clear" w:color="auto" w:fill="C6D9F1" w:themeFill="text2" w:themeFillTint="33"/>
          </w:tcPr>
          <w:p w14:paraId="4AAB25FB"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22DCEE52"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10AF74FE"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3627E667"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59E51EB3" w14:textId="77777777" w:rsidTr="00F61FAD">
        <w:tc>
          <w:tcPr>
            <w:tcW w:w="9430" w:type="dxa"/>
            <w:gridSpan w:val="4"/>
            <w:tcBorders>
              <w:bottom w:val="dotted" w:sz="4" w:space="0" w:color="auto"/>
            </w:tcBorders>
            <w:tcMar>
              <w:top w:w="85" w:type="dxa"/>
              <w:bottom w:w="85" w:type="dxa"/>
            </w:tcMar>
          </w:tcPr>
          <w:p w14:paraId="388ED098"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7BCDCD6F" w14:textId="77777777" w:rsidTr="00F61FAD">
        <w:tc>
          <w:tcPr>
            <w:tcW w:w="9430" w:type="dxa"/>
            <w:gridSpan w:val="4"/>
            <w:tcBorders>
              <w:bottom w:val="dotted" w:sz="4" w:space="0" w:color="auto"/>
            </w:tcBorders>
            <w:tcMar>
              <w:top w:w="85" w:type="dxa"/>
              <w:bottom w:w="85" w:type="dxa"/>
            </w:tcMar>
          </w:tcPr>
          <w:p w14:paraId="45D79DCE" w14:textId="77777777" w:rsidR="008F6D25" w:rsidRPr="008F6D25" w:rsidRDefault="008F6D25" w:rsidP="00F61FAD">
            <w:pPr>
              <w:pStyle w:val="IPA-Tabelle"/>
              <w:rPr>
                <w:color w:val="000000" w:themeColor="text1"/>
                <w:sz w:val="22"/>
                <w:szCs w:val="22"/>
                <w:lang w:val="de-DE"/>
              </w:rPr>
            </w:pPr>
          </w:p>
        </w:tc>
      </w:tr>
      <w:tr w:rsidR="008F6D25" w:rsidRPr="008F6D25" w14:paraId="0FB2666C" w14:textId="77777777" w:rsidTr="00F61FAD">
        <w:tc>
          <w:tcPr>
            <w:tcW w:w="6388" w:type="dxa"/>
            <w:tcBorders>
              <w:bottom w:val="dotted" w:sz="4" w:space="0" w:color="auto"/>
              <w:right w:val="nil"/>
            </w:tcBorders>
            <w:shd w:val="clear" w:color="auto" w:fill="C6D9F1" w:themeFill="text2" w:themeFillTint="33"/>
          </w:tcPr>
          <w:p w14:paraId="214F2738"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74A0479D"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43E83BAF"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3F4686E9"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274FE761" w14:textId="77777777" w:rsidTr="00F61FAD">
        <w:tc>
          <w:tcPr>
            <w:tcW w:w="9430" w:type="dxa"/>
            <w:gridSpan w:val="4"/>
            <w:tcBorders>
              <w:bottom w:val="dotted" w:sz="4" w:space="0" w:color="auto"/>
            </w:tcBorders>
            <w:tcMar>
              <w:top w:w="85" w:type="dxa"/>
              <w:bottom w:w="85" w:type="dxa"/>
            </w:tcMar>
          </w:tcPr>
          <w:p w14:paraId="4A10058A"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63B163D6"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5C8CDEF5" w14:textId="77777777" w:rsidTr="00F61FAD">
        <w:tc>
          <w:tcPr>
            <w:tcW w:w="6388" w:type="dxa"/>
            <w:tcBorders>
              <w:bottom w:val="dotted" w:sz="4" w:space="0" w:color="auto"/>
              <w:right w:val="nil"/>
            </w:tcBorders>
            <w:shd w:val="clear" w:color="auto" w:fill="C6D9F1" w:themeFill="text2" w:themeFillTint="33"/>
          </w:tcPr>
          <w:p w14:paraId="3F6C3786"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359AEDDE"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13A41D7E"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1A0C14F6" w14:textId="77777777" w:rsidR="008F6D25" w:rsidRPr="008F6D25" w:rsidRDefault="008F6D25" w:rsidP="00F61FAD">
            <w:pPr>
              <w:pStyle w:val="IPA-Tabellentitel"/>
              <w:jc w:val="center"/>
              <w:rPr>
                <w:color w:val="000000" w:themeColor="text1"/>
                <w:sz w:val="22"/>
                <w:szCs w:val="22"/>
              </w:rPr>
            </w:pPr>
          </w:p>
        </w:tc>
      </w:tr>
      <w:tr w:rsidR="008F6D25" w:rsidRPr="008F6D25" w14:paraId="25D4F9B6" w14:textId="77777777" w:rsidTr="00F61FAD">
        <w:tc>
          <w:tcPr>
            <w:tcW w:w="9430" w:type="dxa"/>
            <w:gridSpan w:val="4"/>
            <w:tcBorders>
              <w:bottom w:val="dotted" w:sz="4" w:space="0" w:color="auto"/>
            </w:tcBorders>
            <w:tcMar>
              <w:top w:w="85" w:type="dxa"/>
              <w:bottom w:w="85" w:type="dxa"/>
            </w:tcMar>
          </w:tcPr>
          <w:p w14:paraId="235242AF"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767C6F30" w14:textId="77777777" w:rsidR="008F6D25" w:rsidRDefault="008F6D25" w:rsidP="00A81307">
      <w:pPr>
        <w:spacing w:after="200"/>
      </w:pPr>
    </w:p>
    <w:p w14:paraId="1EC28DDC" w14:textId="77777777" w:rsidR="008F6D25" w:rsidRDefault="008F6D25">
      <w:pPr>
        <w:spacing w:after="200"/>
      </w:pPr>
      <w:r>
        <w:br w:type="page"/>
      </w:r>
    </w:p>
    <w:p w14:paraId="28C8E97F" w14:textId="77777777" w:rsidR="008F6D25" w:rsidRPr="008F6D25" w:rsidRDefault="008F6D25" w:rsidP="008F6D25">
      <w:pPr>
        <w:pStyle w:val="Heading2"/>
        <w:rPr>
          <w:color w:val="000000" w:themeColor="text1"/>
        </w:rPr>
      </w:pPr>
      <w:bookmarkStart w:id="34" w:name="_Toc373508071"/>
      <w:r>
        <w:rPr>
          <w:color w:val="000000" w:themeColor="text1"/>
        </w:rPr>
        <w:lastRenderedPageBreak/>
        <w:t>Siebter</w:t>
      </w:r>
      <w:r w:rsidRPr="008F6D25">
        <w:rPr>
          <w:color w:val="000000" w:themeColor="text1"/>
        </w:rPr>
        <w:t xml:space="preserve"> Tag: Montag, xx.yy.20xx</w:t>
      </w:r>
      <w:bookmarkEnd w:id="34"/>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1856BC70" w14:textId="77777777" w:rsidTr="00F61FAD">
        <w:tc>
          <w:tcPr>
            <w:tcW w:w="6388" w:type="dxa"/>
            <w:tcBorders>
              <w:bottom w:val="dotted" w:sz="4" w:space="0" w:color="auto"/>
            </w:tcBorders>
            <w:shd w:val="clear" w:color="auto" w:fill="C6D9F1" w:themeFill="text2" w:themeFillTint="33"/>
            <w:tcMar>
              <w:top w:w="85" w:type="dxa"/>
              <w:bottom w:w="85" w:type="dxa"/>
            </w:tcMar>
          </w:tcPr>
          <w:p w14:paraId="3EB265EF"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5CFD4F86"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7CE0AF61"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52B50510"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05901527"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03882096"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34870CC9" w14:textId="77777777" w:rsidTr="00F61FAD">
        <w:tc>
          <w:tcPr>
            <w:tcW w:w="6388" w:type="dxa"/>
            <w:tcBorders>
              <w:bottom w:val="dotted" w:sz="4" w:space="0" w:color="auto"/>
            </w:tcBorders>
            <w:tcMar>
              <w:top w:w="85" w:type="dxa"/>
              <w:bottom w:w="85" w:type="dxa"/>
            </w:tcMar>
          </w:tcPr>
          <w:p w14:paraId="5287D307"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3FB7922E"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006FB200"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80C61D2"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6E119B7D" w14:textId="77777777" w:rsidR="008F6D25" w:rsidRPr="008F6D25" w:rsidRDefault="008F6D25" w:rsidP="00F61FAD">
            <w:pPr>
              <w:pStyle w:val="IPA-Tabelle"/>
              <w:jc w:val="center"/>
              <w:rPr>
                <w:color w:val="000000" w:themeColor="text1"/>
                <w:sz w:val="22"/>
                <w:szCs w:val="22"/>
              </w:rPr>
            </w:pPr>
          </w:p>
        </w:tc>
      </w:tr>
      <w:tr w:rsidR="008F6D25" w:rsidRPr="008F6D25" w14:paraId="168D6622" w14:textId="77777777" w:rsidTr="00F61FAD">
        <w:tc>
          <w:tcPr>
            <w:tcW w:w="6388" w:type="dxa"/>
            <w:tcBorders>
              <w:bottom w:val="dotted" w:sz="4" w:space="0" w:color="auto"/>
            </w:tcBorders>
            <w:tcMar>
              <w:top w:w="85" w:type="dxa"/>
              <w:bottom w:w="85" w:type="dxa"/>
            </w:tcMar>
          </w:tcPr>
          <w:p w14:paraId="3C0256F5"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40CEC9F9"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58272E8C"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72318992"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7177A8A3" w14:textId="77777777" w:rsidR="008F6D25" w:rsidRPr="008F6D25" w:rsidRDefault="008F6D25" w:rsidP="00F61FAD">
            <w:pPr>
              <w:pStyle w:val="IPA-Tabelle"/>
              <w:jc w:val="center"/>
              <w:rPr>
                <w:color w:val="000000" w:themeColor="text1"/>
                <w:sz w:val="22"/>
                <w:szCs w:val="22"/>
              </w:rPr>
            </w:pPr>
          </w:p>
        </w:tc>
      </w:tr>
      <w:tr w:rsidR="008F6D25" w:rsidRPr="008F6D25" w14:paraId="6F69C384" w14:textId="77777777" w:rsidTr="00F61FAD">
        <w:tc>
          <w:tcPr>
            <w:tcW w:w="6388" w:type="dxa"/>
            <w:tcBorders>
              <w:bottom w:val="dotted" w:sz="4" w:space="0" w:color="auto"/>
            </w:tcBorders>
            <w:tcMar>
              <w:top w:w="85" w:type="dxa"/>
              <w:bottom w:w="85" w:type="dxa"/>
            </w:tcMar>
          </w:tcPr>
          <w:p w14:paraId="4993F600"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4C513B0F"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63539F37"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1A0FE8FC"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052E845B" w14:textId="77777777" w:rsidTr="00F61FAD">
        <w:tc>
          <w:tcPr>
            <w:tcW w:w="6388" w:type="dxa"/>
            <w:tcBorders>
              <w:bottom w:val="dotted" w:sz="4" w:space="0" w:color="auto"/>
              <w:right w:val="nil"/>
            </w:tcBorders>
            <w:shd w:val="clear" w:color="auto" w:fill="C6D9F1" w:themeFill="text2" w:themeFillTint="33"/>
          </w:tcPr>
          <w:p w14:paraId="477E9318"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5DDDC82C"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205532A0"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7F83FA84"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4108C019" w14:textId="77777777" w:rsidTr="00F61FAD">
        <w:tc>
          <w:tcPr>
            <w:tcW w:w="9430" w:type="dxa"/>
            <w:gridSpan w:val="4"/>
            <w:tcBorders>
              <w:bottom w:val="dotted" w:sz="4" w:space="0" w:color="auto"/>
            </w:tcBorders>
            <w:tcMar>
              <w:top w:w="85" w:type="dxa"/>
              <w:bottom w:w="85" w:type="dxa"/>
            </w:tcMar>
          </w:tcPr>
          <w:p w14:paraId="649847D6"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51839A10" w14:textId="77777777" w:rsidTr="00F61FAD">
        <w:tc>
          <w:tcPr>
            <w:tcW w:w="6388" w:type="dxa"/>
            <w:tcBorders>
              <w:bottom w:val="dotted" w:sz="4" w:space="0" w:color="auto"/>
              <w:right w:val="nil"/>
            </w:tcBorders>
            <w:shd w:val="clear" w:color="auto" w:fill="C6D9F1" w:themeFill="text2" w:themeFillTint="33"/>
          </w:tcPr>
          <w:p w14:paraId="07BE5361"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2B9170FA"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05A7FE44"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18D22935"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4445EBDD" w14:textId="77777777" w:rsidTr="00F61FAD">
        <w:tc>
          <w:tcPr>
            <w:tcW w:w="9430" w:type="dxa"/>
            <w:gridSpan w:val="4"/>
            <w:tcBorders>
              <w:bottom w:val="dotted" w:sz="4" w:space="0" w:color="auto"/>
            </w:tcBorders>
            <w:tcMar>
              <w:top w:w="85" w:type="dxa"/>
              <w:bottom w:w="85" w:type="dxa"/>
            </w:tcMar>
          </w:tcPr>
          <w:p w14:paraId="40BA406A"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5AF963CE" w14:textId="77777777" w:rsidTr="00F61FAD">
        <w:tc>
          <w:tcPr>
            <w:tcW w:w="9430" w:type="dxa"/>
            <w:gridSpan w:val="4"/>
            <w:tcBorders>
              <w:bottom w:val="dotted" w:sz="4" w:space="0" w:color="auto"/>
            </w:tcBorders>
            <w:tcMar>
              <w:top w:w="85" w:type="dxa"/>
              <w:bottom w:w="85" w:type="dxa"/>
            </w:tcMar>
          </w:tcPr>
          <w:p w14:paraId="49765075" w14:textId="77777777" w:rsidR="008F6D25" w:rsidRPr="008F6D25" w:rsidRDefault="008F6D25" w:rsidP="00F61FAD">
            <w:pPr>
              <w:pStyle w:val="IPA-Tabelle"/>
              <w:rPr>
                <w:color w:val="000000" w:themeColor="text1"/>
                <w:sz w:val="22"/>
                <w:szCs w:val="22"/>
                <w:lang w:val="de-DE"/>
              </w:rPr>
            </w:pPr>
          </w:p>
        </w:tc>
      </w:tr>
      <w:tr w:rsidR="008F6D25" w:rsidRPr="008F6D25" w14:paraId="7894BC9F" w14:textId="77777777" w:rsidTr="00F61FAD">
        <w:tc>
          <w:tcPr>
            <w:tcW w:w="6388" w:type="dxa"/>
            <w:tcBorders>
              <w:bottom w:val="dotted" w:sz="4" w:space="0" w:color="auto"/>
              <w:right w:val="nil"/>
            </w:tcBorders>
            <w:shd w:val="clear" w:color="auto" w:fill="C6D9F1" w:themeFill="text2" w:themeFillTint="33"/>
          </w:tcPr>
          <w:p w14:paraId="2C76C4BB"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63660D2D"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5D146FFB"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7418DAF4"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0F9AA8F0" w14:textId="77777777" w:rsidTr="00F61FAD">
        <w:tc>
          <w:tcPr>
            <w:tcW w:w="9430" w:type="dxa"/>
            <w:gridSpan w:val="4"/>
            <w:tcBorders>
              <w:bottom w:val="dotted" w:sz="4" w:space="0" w:color="auto"/>
            </w:tcBorders>
            <w:tcMar>
              <w:top w:w="85" w:type="dxa"/>
              <w:bottom w:w="85" w:type="dxa"/>
            </w:tcMar>
          </w:tcPr>
          <w:p w14:paraId="7D1514DF"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2CCEAB9E"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0A74101D" w14:textId="77777777" w:rsidTr="00F61FAD">
        <w:tc>
          <w:tcPr>
            <w:tcW w:w="6388" w:type="dxa"/>
            <w:tcBorders>
              <w:bottom w:val="dotted" w:sz="4" w:space="0" w:color="auto"/>
              <w:right w:val="nil"/>
            </w:tcBorders>
            <w:shd w:val="clear" w:color="auto" w:fill="C6D9F1" w:themeFill="text2" w:themeFillTint="33"/>
          </w:tcPr>
          <w:p w14:paraId="3B4FBF2D"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7D65FFD4"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4D146A17"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2336DAC9" w14:textId="77777777" w:rsidR="008F6D25" w:rsidRPr="008F6D25" w:rsidRDefault="008F6D25" w:rsidP="00F61FAD">
            <w:pPr>
              <w:pStyle w:val="IPA-Tabellentitel"/>
              <w:jc w:val="center"/>
              <w:rPr>
                <w:color w:val="000000" w:themeColor="text1"/>
                <w:sz w:val="22"/>
                <w:szCs w:val="22"/>
              </w:rPr>
            </w:pPr>
          </w:p>
        </w:tc>
      </w:tr>
      <w:tr w:rsidR="008F6D25" w:rsidRPr="008F6D25" w14:paraId="4CA0F4A4" w14:textId="77777777" w:rsidTr="00F61FAD">
        <w:tc>
          <w:tcPr>
            <w:tcW w:w="9430" w:type="dxa"/>
            <w:gridSpan w:val="4"/>
            <w:tcBorders>
              <w:bottom w:val="dotted" w:sz="4" w:space="0" w:color="auto"/>
            </w:tcBorders>
            <w:tcMar>
              <w:top w:w="85" w:type="dxa"/>
              <w:bottom w:w="85" w:type="dxa"/>
            </w:tcMar>
          </w:tcPr>
          <w:p w14:paraId="219AD9C4"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55D61982" w14:textId="77777777" w:rsidR="008F6D25" w:rsidRDefault="008F6D25" w:rsidP="00A81307">
      <w:pPr>
        <w:spacing w:after="200"/>
      </w:pPr>
    </w:p>
    <w:p w14:paraId="119D7994" w14:textId="77777777" w:rsidR="008F6D25" w:rsidRDefault="008F6D25">
      <w:pPr>
        <w:spacing w:after="200"/>
      </w:pPr>
      <w:r>
        <w:br w:type="page"/>
      </w:r>
    </w:p>
    <w:p w14:paraId="614DE513" w14:textId="77777777" w:rsidR="008F6D25" w:rsidRPr="008F6D25" w:rsidRDefault="008F6D25" w:rsidP="008F6D25">
      <w:pPr>
        <w:pStyle w:val="Heading2"/>
        <w:rPr>
          <w:color w:val="000000" w:themeColor="text1"/>
        </w:rPr>
      </w:pPr>
      <w:bookmarkStart w:id="35" w:name="_Toc373508072"/>
      <w:r>
        <w:rPr>
          <w:color w:val="000000" w:themeColor="text1"/>
        </w:rPr>
        <w:lastRenderedPageBreak/>
        <w:t>Achter</w:t>
      </w:r>
      <w:r w:rsidRPr="008F6D25">
        <w:rPr>
          <w:color w:val="000000" w:themeColor="text1"/>
        </w:rPr>
        <w:t xml:space="preserve"> Tag: Montag, xx.yy.20xx</w:t>
      </w:r>
      <w:bookmarkEnd w:id="35"/>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758FA157" w14:textId="77777777" w:rsidTr="00F61FAD">
        <w:tc>
          <w:tcPr>
            <w:tcW w:w="6388" w:type="dxa"/>
            <w:tcBorders>
              <w:bottom w:val="dotted" w:sz="4" w:space="0" w:color="auto"/>
            </w:tcBorders>
            <w:shd w:val="clear" w:color="auto" w:fill="C6D9F1" w:themeFill="text2" w:themeFillTint="33"/>
            <w:tcMar>
              <w:top w:w="85" w:type="dxa"/>
              <w:bottom w:w="85" w:type="dxa"/>
            </w:tcMar>
          </w:tcPr>
          <w:p w14:paraId="045A0098"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0BD56FE9"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1632E2F6"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3939BC60"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76FC93E0"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52C1F2E2"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3D3E5649" w14:textId="77777777" w:rsidTr="00F61FAD">
        <w:tc>
          <w:tcPr>
            <w:tcW w:w="6388" w:type="dxa"/>
            <w:tcBorders>
              <w:bottom w:val="dotted" w:sz="4" w:space="0" w:color="auto"/>
            </w:tcBorders>
            <w:tcMar>
              <w:top w:w="85" w:type="dxa"/>
              <w:bottom w:w="85" w:type="dxa"/>
            </w:tcMar>
          </w:tcPr>
          <w:p w14:paraId="222D6D42"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43C5511F"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03C5EB6E"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AE59448"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34766646" w14:textId="77777777" w:rsidR="008F6D25" w:rsidRPr="008F6D25" w:rsidRDefault="008F6D25" w:rsidP="00F61FAD">
            <w:pPr>
              <w:pStyle w:val="IPA-Tabelle"/>
              <w:jc w:val="center"/>
              <w:rPr>
                <w:color w:val="000000" w:themeColor="text1"/>
                <w:sz w:val="22"/>
                <w:szCs w:val="22"/>
              </w:rPr>
            </w:pPr>
          </w:p>
        </w:tc>
      </w:tr>
      <w:tr w:rsidR="008F6D25" w:rsidRPr="008F6D25" w14:paraId="49D5DD18" w14:textId="77777777" w:rsidTr="00F61FAD">
        <w:tc>
          <w:tcPr>
            <w:tcW w:w="6388" w:type="dxa"/>
            <w:tcBorders>
              <w:bottom w:val="dotted" w:sz="4" w:space="0" w:color="auto"/>
            </w:tcBorders>
            <w:tcMar>
              <w:top w:w="85" w:type="dxa"/>
              <w:bottom w:w="85" w:type="dxa"/>
            </w:tcMar>
          </w:tcPr>
          <w:p w14:paraId="1B80F39B"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3D0E46EB"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67C37564"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07B7D3B"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2C801C99" w14:textId="77777777" w:rsidR="008F6D25" w:rsidRPr="008F6D25" w:rsidRDefault="008F6D25" w:rsidP="00F61FAD">
            <w:pPr>
              <w:pStyle w:val="IPA-Tabelle"/>
              <w:jc w:val="center"/>
              <w:rPr>
                <w:color w:val="000000" w:themeColor="text1"/>
                <w:sz w:val="22"/>
                <w:szCs w:val="22"/>
              </w:rPr>
            </w:pPr>
          </w:p>
        </w:tc>
      </w:tr>
      <w:tr w:rsidR="008F6D25" w:rsidRPr="008F6D25" w14:paraId="6F8FBDDE" w14:textId="77777777" w:rsidTr="00F61FAD">
        <w:tc>
          <w:tcPr>
            <w:tcW w:w="6388" w:type="dxa"/>
            <w:tcBorders>
              <w:bottom w:val="dotted" w:sz="4" w:space="0" w:color="auto"/>
            </w:tcBorders>
            <w:tcMar>
              <w:top w:w="85" w:type="dxa"/>
              <w:bottom w:w="85" w:type="dxa"/>
            </w:tcMar>
          </w:tcPr>
          <w:p w14:paraId="2C8FAE72"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1F242541"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48B60049"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0935C9EA"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4760C466" w14:textId="77777777" w:rsidTr="00F61FAD">
        <w:tc>
          <w:tcPr>
            <w:tcW w:w="6388" w:type="dxa"/>
            <w:tcBorders>
              <w:bottom w:val="dotted" w:sz="4" w:space="0" w:color="auto"/>
              <w:right w:val="nil"/>
            </w:tcBorders>
            <w:shd w:val="clear" w:color="auto" w:fill="C6D9F1" w:themeFill="text2" w:themeFillTint="33"/>
          </w:tcPr>
          <w:p w14:paraId="7873DFC3"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105C2E42"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3B675B8A"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072F9481"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56725FC5" w14:textId="77777777" w:rsidTr="00F61FAD">
        <w:tc>
          <w:tcPr>
            <w:tcW w:w="9430" w:type="dxa"/>
            <w:gridSpan w:val="4"/>
            <w:tcBorders>
              <w:bottom w:val="dotted" w:sz="4" w:space="0" w:color="auto"/>
            </w:tcBorders>
            <w:tcMar>
              <w:top w:w="85" w:type="dxa"/>
              <w:bottom w:w="85" w:type="dxa"/>
            </w:tcMar>
          </w:tcPr>
          <w:p w14:paraId="665B44FC"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083B7975" w14:textId="77777777" w:rsidTr="00F61FAD">
        <w:tc>
          <w:tcPr>
            <w:tcW w:w="6388" w:type="dxa"/>
            <w:tcBorders>
              <w:bottom w:val="dotted" w:sz="4" w:space="0" w:color="auto"/>
              <w:right w:val="nil"/>
            </w:tcBorders>
            <w:shd w:val="clear" w:color="auto" w:fill="C6D9F1" w:themeFill="text2" w:themeFillTint="33"/>
          </w:tcPr>
          <w:p w14:paraId="7CD0FBCD"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7858F59C"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07D3518B"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50EBFC50"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1A9D4056" w14:textId="77777777" w:rsidTr="00F61FAD">
        <w:tc>
          <w:tcPr>
            <w:tcW w:w="9430" w:type="dxa"/>
            <w:gridSpan w:val="4"/>
            <w:tcBorders>
              <w:bottom w:val="dotted" w:sz="4" w:space="0" w:color="auto"/>
            </w:tcBorders>
            <w:tcMar>
              <w:top w:w="85" w:type="dxa"/>
              <w:bottom w:w="85" w:type="dxa"/>
            </w:tcMar>
          </w:tcPr>
          <w:p w14:paraId="6CAF42A9"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011DF81A" w14:textId="77777777" w:rsidTr="00F61FAD">
        <w:tc>
          <w:tcPr>
            <w:tcW w:w="9430" w:type="dxa"/>
            <w:gridSpan w:val="4"/>
            <w:tcBorders>
              <w:bottom w:val="dotted" w:sz="4" w:space="0" w:color="auto"/>
            </w:tcBorders>
            <w:tcMar>
              <w:top w:w="85" w:type="dxa"/>
              <w:bottom w:w="85" w:type="dxa"/>
            </w:tcMar>
          </w:tcPr>
          <w:p w14:paraId="1DB9EF4C" w14:textId="77777777" w:rsidR="008F6D25" w:rsidRPr="008F6D25" w:rsidRDefault="008F6D25" w:rsidP="00F61FAD">
            <w:pPr>
              <w:pStyle w:val="IPA-Tabelle"/>
              <w:rPr>
                <w:color w:val="000000" w:themeColor="text1"/>
                <w:sz w:val="22"/>
                <w:szCs w:val="22"/>
                <w:lang w:val="de-DE"/>
              </w:rPr>
            </w:pPr>
          </w:p>
        </w:tc>
      </w:tr>
      <w:tr w:rsidR="008F6D25" w:rsidRPr="008F6D25" w14:paraId="47FB45E9" w14:textId="77777777" w:rsidTr="00F61FAD">
        <w:tc>
          <w:tcPr>
            <w:tcW w:w="6388" w:type="dxa"/>
            <w:tcBorders>
              <w:bottom w:val="dotted" w:sz="4" w:space="0" w:color="auto"/>
              <w:right w:val="nil"/>
            </w:tcBorders>
            <w:shd w:val="clear" w:color="auto" w:fill="C6D9F1" w:themeFill="text2" w:themeFillTint="33"/>
          </w:tcPr>
          <w:p w14:paraId="75C3A77A"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6DFCEFB3"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1B849F7D"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49E742D2"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4B047F6A" w14:textId="77777777" w:rsidTr="00F61FAD">
        <w:tc>
          <w:tcPr>
            <w:tcW w:w="9430" w:type="dxa"/>
            <w:gridSpan w:val="4"/>
            <w:tcBorders>
              <w:bottom w:val="dotted" w:sz="4" w:space="0" w:color="auto"/>
            </w:tcBorders>
            <w:tcMar>
              <w:top w:w="85" w:type="dxa"/>
              <w:bottom w:w="85" w:type="dxa"/>
            </w:tcMar>
          </w:tcPr>
          <w:p w14:paraId="0DB5CA66"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12225ADD"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4BABFBF5" w14:textId="77777777" w:rsidTr="00F61FAD">
        <w:tc>
          <w:tcPr>
            <w:tcW w:w="6388" w:type="dxa"/>
            <w:tcBorders>
              <w:bottom w:val="dotted" w:sz="4" w:space="0" w:color="auto"/>
              <w:right w:val="nil"/>
            </w:tcBorders>
            <w:shd w:val="clear" w:color="auto" w:fill="C6D9F1" w:themeFill="text2" w:themeFillTint="33"/>
          </w:tcPr>
          <w:p w14:paraId="0698E904"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332FFA52"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52A2FAA6"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51768A7F" w14:textId="77777777" w:rsidR="008F6D25" w:rsidRPr="008F6D25" w:rsidRDefault="008F6D25" w:rsidP="00F61FAD">
            <w:pPr>
              <w:pStyle w:val="IPA-Tabellentitel"/>
              <w:jc w:val="center"/>
              <w:rPr>
                <w:color w:val="000000" w:themeColor="text1"/>
                <w:sz w:val="22"/>
                <w:szCs w:val="22"/>
              </w:rPr>
            </w:pPr>
          </w:p>
        </w:tc>
      </w:tr>
      <w:tr w:rsidR="008F6D25" w:rsidRPr="008F6D25" w14:paraId="00EAFBDE" w14:textId="77777777" w:rsidTr="00F61FAD">
        <w:tc>
          <w:tcPr>
            <w:tcW w:w="9430" w:type="dxa"/>
            <w:gridSpan w:val="4"/>
            <w:tcBorders>
              <w:bottom w:val="dotted" w:sz="4" w:space="0" w:color="auto"/>
            </w:tcBorders>
            <w:tcMar>
              <w:top w:w="85" w:type="dxa"/>
              <w:bottom w:w="85" w:type="dxa"/>
            </w:tcMar>
          </w:tcPr>
          <w:p w14:paraId="1FEDCD55"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51CD19C9" w14:textId="77777777" w:rsidR="008F6D25" w:rsidRDefault="008F6D25" w:rsidP="00A81307">
      <w:pPr>
        <w:spacing w:after="200"/>
      </w:pPr>
    </w:p>
    <w:p w14:paraId="44631F51" w14:textId="77777777" w:rsidR="008F6D25" w:rsidRDefault="008F6D25">
      <w:pPr>
        <w:spacing w:after="200"/>
      </w:pPr>
      <w:r>
        <w:br w:type="page"/>
      </w:r>
    </w:p>
    <w:p w14:paraId="29B54FED" w14:textId="77777777" w:rsidR="008F6D25" w:rsidRPr="008F6D25" w:rsidRDefault="008F6D25" w:rsidP="008F6D25">
      <w:pPr>
        <w:pStyle w:val="Heading2"/>
        <w:rPr>
          <w:color w:val="000000" w:themeColor="text1"/>
        </w:rPr>
      </w:pPr>
      <w:bookmarkStart w:id="36" w:name="_Toc373508073"/>
      <w:r>
        <w:rPr>
          <w:color w:val="000000" w:themeColor="text1"/>
        </w:rPr>
        <w:lastRenderedPageBreak/>
        <w:t>Neunter</w:t>
      </w:r>
      <w:r w:rsidRPr="008F6D25">
        <w:rPr>
          <w:color w:val="000000" w:themeColor="text1"/>
        </w:rPr>
        <w:t xml:space="preserve"> Tag: Montag, xx.yy.20xx</w:t>
      </w:r>
      <w:bookmarkEnd w:id="36"/>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026F9BEB" w14:textId="77777777" w:rsidTr="00F61FAD">
        <w:tc>
          <w:tcPr>
            <w:tcW w:w="6388" w:type="dxa"/>
            <w:tcBorders>
              <w:bottom w:val="dotted" w:sz="4" w:space="0" w:color="auto"/>
            </w:tcBorders>
            <w:shd w:val="clear" w:color="auto" w:fill="C6D9F1" w:themeFill="text2" w:themeFillTint="33"/>
            <w:tcMar>
              <w:top w:w="85" w:type="dxa"/>
              <w:bottom w:w="85" w:type="dxa"/>
            </w:tcMar>
          </w:tcPr>
          <w:p w14:paraId="2BC80759"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33CEA96A"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1A46174F"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0DF8F656"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230F0368"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12026F2C"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108A0AC5" w14:textId="77777777" w:rsidTr="00F61FAD">
        <w:tc>
          <w:tcPr>
            <w:tcW w:w="6388" w:type="dxa"/>
            <w:tcBorders>
              <w:bottom w:val="dotted" w:sz="4" w:space="0" w:color="auto"/>
            </w:tcBorders>
            <w:tcMar>
              <w:top w:w="85" w:type="dxa"/>
              <w:bottom w:w="85" w:type="dxa"/>
            </w:tcMar>
          </w:tcPr>
          <w:p w14:paraId="0EBD2AF0"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0A25053F"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4946F403"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420C04C9"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622069DC" w14:textId="77777777" w:rsidR="008F6D25" w:rsidRPr="008F6D25" w:rsidRDefault="008F6D25" w:rsidP="00F61FAD">
            <w:pPr>
              <w:pStyle w:val="IPA-Tabelle"/>
              <w:jc w:val="center"/>
              <w:rPr>
                <w:color w:val="000000" w:themeColor="text1"/>
                <w:sz w:val="22"/>
                <w:szCs w:val="22"/>
              </w:rPr>
            </w:pPr>
          </w:p>
        </w:tc>
      </w:tr>
      <w:tr w:rsidR="008F6D25" w:rsidRPr="008F6D25" w14:paraId="57BDFA87" w14:textId="77777777" w:rsidTr="00F61FAD">
        <w:tc>
          <w:tcPr>
            <w:tcW w:w="6388" w:type="dxa"/>
            <w:tcBorders>
              <w:bottom w:val="dotted" w:sz="4" w:space="0" w:color="auto"/>
            </w:tcBorders>
            <w:tcMar>
              <w:top w:w="85" w:type="dxa"/>
              <w:bottom w:w="85" w:type="dxa"/>
            </w:tcMar>
          </w:tcPr>
          <w:p w14:paraId="1ACBE5FC"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1B42B3CA"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68F80B8C"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0EDFD86C"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3C7E638D" w14:textId="77777777" w:rsidR="008F6D25" w:rsidRPr="008F6D25" w:rsidRDefault="008F6D25" w:rsidP="00F61FAD">
            <w:pPr>
              <w:pStyle w:val="IPA-Tabelle"/>
              <w:jc w:val="center"/>
              <w:rPr>
                <w:color w:val="000000" w:themeColor="text1"/>
                <w:sz w:val="22"/>
                <w:szCs w:val="22"/>
              </w:rPr>
            </w:pPr>
          </w:p>
        </w:tc>
      </w:tr>
      <w:tr w:rsidR="008F6D25" w:rsidRPr="008F6D25" w14:paraId="21FC563F" w14:textId="77777777" w:rsidTr="00F61FAD">
        <w:tc>
          <w:tcPr>
            <w:tcW w:w="6388" w:type="dxa"/>
            <w:tcBorders>
              <w:bottom w:val="dotted" w:sz="4" w:space="0" w:color="auto"/>
            </w:tcBorders>
            <w:tcMar>
              <w:top w:w="85" w:type="dxa"/>
              <w:bottom w:w="85" w:type="dxa"/>
            </w:tcMar>
          </w:tcPr>
          <w:p w14:paraId="2E40F2DF"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0CB22916"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29DEDCD4"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65CA6E74"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1D7B0D18" w14:textId="77777777" w:rsidTr="00F61FAD">
        <w:tc>
          <w:tcPr>
            <w:tcW w:w="6388" w:type="dxa"/>
            <w:tcBorders>
              <w:bottom w:val="dotted" w:sz="4" w:space="0" w:color="auto"/>
              <w:right w:val="nil"/>
            </w:tcBorders>
            <w:shd w:val="clear" w:color="auto" w:fill="C6D9F1" w:themeFill="text2" w:themeFillTint="33"/>
          </w:tcPr>
          <w:p w14:paraId="68857D42"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64234D07"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394EEFA4"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244C4836"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112FAAC8" w14:textId="77777777" w:rsidTr="00F61FAD">
        <w:tc>
          <w:tcPr>
            <w:tcW w:w="9430" w:type="dxa"/>
            <w:gridSpan w:val="4"/>
            <w:tcBorders>
              <w:bottom w:val="dotted" w:sz="4" w:space="0" w:color="auto"/>
            </w:tcBorders>
            <w:tcMar>
              <w:top w:w="85" w:type="dxa"/>
              <w:bottom w:w="85" w:type="dxa"/>
            </w:tcMar>
          </w:tcPr>
          <w:p w14:paraId="14B22484"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34D6BE79" w14:textId="77777777" w:rsidTr="00F61FAD">
        <w:tc>
          <w:tcPr>
            <w:tcW w:w="6388" w:type="dxa"/>
            <w:tcBorders>
              <w:bottom w:val="dotted" w:sz="4" w:space="0" w:color="auto"/>
              <w:right w:val="nil"/>
            </w:tcBorders>
            <w:shd w:val="clear" w:color="auto" w:fill="C6D9F1" w:themeFill="text2" w:themeFillTint="33"/>
          </w:tcPr>
          <w:p w14:paraId="6CB7716D"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54875A55"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67A152E8"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32F67AEE"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57B51F19" w14:textId="77777777" w:rsidTr="00F61FAD">
        <w:tc>
          <w:tcPr>
            <w:tcW w:w="9430" w:type="dxa"/>
            <w:gridSpan w:val="4"/>
            <w:tcBorders>
              <w:bottom w:val="dotted" w:sz="4" w:space="0" w:color="auto"/>
            </w:tcBorders>
            <w:tcMar>
              <w:top w:w="85" w:type="dxa"/>
              <w:bottom w:w="85" w:type="dxa"/>
            </w:tcMar>
          </w:tcPr>
          <w:p w14:paraId="2D5602C6"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2046B739" w14:textId="77777777" w:rsidTr="00F61FAD">
        <w:tc>
          <w:tcPr>
            <w:tcW w:w="9430" w:type="dxa"/>
            <w:gridSpan w:val="4"/>
            <w:tcBorders>
              <w:bottom w:val="dotted" w:sz="4" w:space="0" w:color="auto"/>
            </w:tcBorders>
            <w:tcMar>
              <w:top w:w="85" w:type="dxa"/>
              <w:bottom w:w="85" w:type="dxa"/>
            </w:tcMar>
          </w:tcPr>
          <w:p w14:paraId="5A76F29F" w14:textId="77777777" w:rsidR="008F6D25" w:rsidRPr="008F6D25" w:rsidRDefault="008F6D25" w:rsidP="00F61FAD">
            <w:pPr>
              <w:pStyle w:val="IPA-Tabelle"/>
              <w:rPr>
                <w:color w:val="000000" w:themeColor="text1"/>
                <w:sz w:val="22"/>
                <w:szCs w:val="22"/>
                <w:lang w:val="de-DE"/>
              </w:rPr>
            </w:pPr>
          </w:p>
        </w:tc>
      </w:tr>
      <w:tr w:rsidR="008F6D25" w:rsidRPr="008F6D25" w14:paraId="1349B119" w14:textId="77777777" w:rsidTr="00F61FAD">
        <w:tc>
          <w:tcPr>
            <w:tcW w:w="6388" w:type="dxa"/>
            <w:tcBorders>
              <w:bottom w:val="dotted" w:sz="4" w:space="0" w:color="auto"/>
              <w:right w:val="nil"/>
            </w:tcBorders>
            <w:shd w:val="clear" w:color="auto" w:fill="C6D9F1" w:themeFill="text2" w:themeFillTint="33"/>
          </w:tcPr>
          <w:p w14:paraId="53EFCA0A"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3126D4A6"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39B8B72D"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7E580F23"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4E06DAF6" w14:textId="77777777" w:rsidTr="00F61FAD">
        <w:tc>
          <w:tcPr>
            <w:tcW w:w="9430" w:type="dxa"/>
            <w:gridSpan w:val="4"/>
            <w:tcBorders>
              <w:bottom w:val="dotted" w:sz="4" w:space="0" w:color="auto"/>
            </w:tcBorders>
            <w:tcMar>
              <w:top w:w="85" w:type="dxa"/>
              <w:bottom w:w="85" w:type="dxa"/>
            </w:tcMar>
          </w:tcPr>
          <w:p w14:paraId="0D1BB778"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7B5A3096"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07D7E8D0" w14:textId="77777777" w:rsidTr="00F61FAD">
        <w:tc>
          <w:tcPr>
            <w:tcW w:w="6388" w:type="dxa"/>
            <w:tcBorders>
              <w:bottom w:val="dotted" w:sz="4" w:space="0" w:color="auto"/>
              <w:right w:val="nil"/>
            </w:tcBorders>
            <w:shd w:val="clear" w:color="auto" w:fill="C6D9F1" w:themeFill="text2" w:themeFillTint="33"/>
          </w:tcPr>
          <w:p w14:paraId="780ADB91"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53963F76"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460D8063"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0F032CBC" w14:textId="77777777" w:rsidR="008F6D25" w:rsidRPr="008F6D25" w:rsidRDefault="008F6D25" w:rsidP="00F61FAD">
            <w:pPr>
              <w:pStyle w:val="IPA-Tabellentitel"/>
              <w:jc w:val="center"/>
              <w:rPr>
                <w:color w:val="000000" w:themeColor="text1"/>
                <w:sz w:val="22"/>
                <w:szCs w:val="22"/>
              </w:rPr>
            </w:pPr>
          </w:p>
        </w:tc>
      </w:tr>
      <w:tr w:rsidR="008F6D25" w:rsidRPr="008F6D25" w14:paraId="26274250" w14:textId="77777777" w:rsidTr="00F61FAD">
        <w:tc>
          <w:tcPr>
            <w:tcW w:w="9430" w:type="dxa"/>
            <w:gridSpan w:val="4"/>
            <w:tcBorders>
              <w:bottom w:val="dotted" w:sz="4" w:space="0" w:color="auto"/>
            </w:tcBorders>
            <w:tcMar>
              <w:top w:w="85" w:type="dxa"/>
              <w:bottom w:w="85" w:type="dxa"/>
            </w:tcMar>
          </w:tcPr>
          <w:p w14:paraId="010B361A"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4B27B9C0" w14:textId="77777777" w:rsidR="008F6D25" w:rsidRDefault="008F6D25" w:rsidP="00A81307">
      <w:pPr>
        <w:spacing w:after="200"/>
      </w:pPr>
    </w:p>
    <w:p w14:paraId="4E0DD30D" w14:textId="77777777" w:rsidR="008F6D25" w:rsidRDefault="008F6D25">
      <w:pPr>
        <w:spacing w:after="200"/>
      </w:pPr>
      <w:r>
        <w:br w:type="page"/>
      </w:r>
    </w:p>
    <w:p w14:paraId="03668938" w14:textId="77777777" w:rsidR="008F6D25" w:rsidRPr="008F6D25" w:rsidRDefault="008F6D25" w:rsidP="008F6D25">
      <w:pPr>
        <w:pStyle w:val="Heading2"/>
        <w:rPr>
          <w:color w:val="000000" w:themeColor="text1"/>
        </w:rPr>
      </w:pPr>
      <w:bookmarkStart w:id="37" w:name="_Toc373508074"/>
      <w:r>
        <w:rPr>
          <w:color w:val="000000" w:themeColor="text1"/>
        </w:rPr>
        <w:lastRenderedPageBreak/>
        <w:t>Zehnter</w:t>
      </w:r>
      <w:r w:rsidRPr="008F6D25">
        <w:rPr>
          <w:color w:val="000000" w:themeColor="text1"/>
        </w:rPr>
        <w:t xml:space="preserve"> Tag: Montag, xx.yy.20xx</w:t>
      </w:r>
      <w:bookmarkEnd w:id="37"/>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8F6D25" w14:paraId="53B34EFF" w14:textId="77777777" w:rsidTr="00F61FAD">
        <w:tc>
          <w:tcPr>
            <w:tcW w:w="6388" w:type="dxa"/>
            <w:tcBorders>
              <w:bottom w:val="dotted" w:sz="4" w:space="0" w:color="auto"/>
            </w:tcBorders>
            <w:shd w:val="clear" w:color="auto" w:fill="C6D9F1" w:themeFill="text2" w:themeFillTint="33"/>
            <w:tcMar>
              <w:top w:w="85" w:type="dxa"/>
              <w:bottom w:w="85" w:type="dxa"/>
            </w:tcMar>
          </w:tcPr>
          <w:p w14:paraId="0FAAE79D"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Tätigkeiten</w:t>
            </w:r>
          </w:p>
        </w:tc>
        <w:tc>
          <w:tcPr>
            <w:tcW w:w="1072" w:type="dxa"/>
            <w:tcBorders>
              <w:bottom w:val="dotted" w:sz="4" w:space="0" w:color="auto"/>
            </w:tcBorders>
            <w:shd w:val="clear" w:color="auto" w:fill="C6D9F1" w:themeFill="text2" w:themeFillTint="33"/>
            <w:tcMar>
              <w:top w:w="85" w:type="dxa"/>
              <w:bottom w:w="85" w:type="dxa"/>
            </w:tcMar>
          </w:tcPr>
          <w:p w14:paraId="2A842357"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Person</w:t>
            </w:r>
          </w:p>
        </w:tc>
        <w:tc>
          <w:tcPr>
            <w:tcW w:w="985" w:type="dxa"/>
            <w:tcBorders>
              <w:bottom w:val="dotted" w:sz="4" w:space="0" w:color="auto"/>
            </w:tcBorders>
            <w:shd w:val="clear" w:color="auto" w:fill="C6D9F1" w:themeFill="text2" w:themeFillTint="33"/>
            <w:tcMar>
              <w:top w:w="85" w:type="dxa"/>
              <w:bottom w:w="85" w:type="dxa"/>
            </w:tcMar>
          </w:tcPr>
          <w:p w14:paraId="2A4C8804"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550AB8E6"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geplant (Std)</w:t>
            </w:r>
          </w:p>
        </w:tc>
        <w:tc>
          <w:tcPr>
            <w:tcW w:w="985" w:type="dxa"/>
            <w:tcBorders>
              <w:bottom w:val="dotted" w:sz="4" w:space="0" w:color="auto"/>
            </w:tcBorders>
            <w:shd w:val="clear" w:color="auto" w:fill="C6D9F1" w:themeFill="text2" w:themeFillTint="33"/>
            <w:tcMar>
              <w:top w:w="85" w:type="dxa"/>
              <w:bottom w:w="85" w:type="dxa"/>
            </w:tcMar>
          </w:tcPr>
          <w:p w14:paraId="17643948"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Aufwand</w:t>
            </w:r>
          </w:p>
          <w:p w14:paraId="7AF63DF1" w14:textId="77777777" w:rsidR="008F6D25" w:rsidRPr="008F6D25" w:rsidRDefault="008F6D25" w:rsidP="00F61FAD">
            <w:pPr>
              <w:pStyle w:val="IPA-Tabellentitel"/>
              <w:jc w:val="center"/>
              <w:rPr>
                <w:color w:val="000000" w:themeColor="text1"/>
                <w:sz w:val="22"/>
                <w:szCs w:val="22"/>
                <w:lang w:val="de-DE"/>
              </w:rPr>
            </w:pPr>
            <w:r w:rsidRPr="008F6D25">
              <w:rPr>
                <w:color w:val="000000" w:themeColor="text1"/>
                <w:sz w:val="22"/>
                <w:szCs w:val="22"/>
                <w:lang w:val="de-DE"/>
              </w:rPr>
              <w:t>effektiv (Std)</w:t>
            </w:r>
          </w:p>
        </w:tc>
      </w:tr>
      <w:tr w:rsidR="008F6D25" w:rsidRPr="008F6D25" w14:paraId="3B6794FE" w14:textId="77777777" w:rsidTr="00F61FAD">
        <w:tc>
          <w:tcPr>
            <w:tcW w:w="6388" w:type="dxa"/>
            <w:tcBorders>
              <w:bottom w:val="dotted" w:sz="4" w:space="0" w:color="auto"/>
            </w:tcBorders>
            <w:tcMar>
              <w:top w:w="85" w:type="dxa"/>
              <w:bottom w:w="85" w:type="dxa"/>
            </w:tcMar>
          </w:tcPr>
          <w:p w14:paraId="20EA5DA3"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5A16F740"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3E184591"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4431940E"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3D09C8C2" w14:textId="77777777" w:rsidR="008F6D25" w:rsidRPr="008F6D25" w:rsidRDefault="008F6D25" w:rsidP="00F61FAD">
            <w:pPr>
              <w:pStyle w:val="IPA-Tabelle"/>
              <w:jc w:val="center"/>
              <w:rPr>
                <w:color w:val="000000" w:themeColor="text1"/>
                <w:sz w:val="22"/>
                <w:szCs w:val="22"/>
              </w:rPr>
            </w:pPr>
          </w:p>
        </w:tc>
      </w:tr>
      <w:tr w:rsidR="008F6D25" w:rsidRPr="008F6D25" w14:paraId="0F42158D" w14:textId="77777777" w:rsidTr="00F61FAD">
        <w:tc>
          <w:tcPr>
            <w:tcW w:w="6388" w:type="dxa"/>
            <w:tcBorders>
              <w:bottom w:val="dotted" w:sz="4" w:space="0" w:color="auto"/>
            </w:tcBorders>
            <w:tcMar>
              <w:top w:w="85" w:type="dxa"/>
              <w:bottom w:w="85" w:type="dxa"/>
            </w:tcMar>
          </w:tcPr>
          <w:p w14:paraId="0FCB97F0" w14:textId="77777777" w:rsidR="008F6D25" w:rsidRPr="008F6D25" w:rsidRDefault="008F6D25" w:rsidP="00F61FAD">
            <w:pPr>
              <w:pStyle w:val="IPA-Tabelle"/>
              <w:rPr>
                <w:i/>
                <w:iCs/>
                <w:color w:val="000000" w:themeColor="text1"/>
                <w:sz w:val="22"/>
                <w:szCs w:val="22"/>
              </w:rPr>
            </w:pPr>
            <w:r w:rsidRPr="008F6D25">
              <w:rPr>
                <w:i/>
                <w:iCs/>
                <w:color w:val="000000" w:themeColor="text1"/>
                <w:sz w:val="22"/>
                <w:szCs w:val="22"/>
              </w:rPr>
              <w:t>Überschrift</w:t>
            </w:r>
          </w:p>
          <w:p w14:paraId="1090867E"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w:t>
            </w:r>
          </w:p>
        </w:tc>
        <w:tc>
          <w:tcPr>
            <w:tcW w:w="1072" w:type="dxa"/>
            <w:tcBorders>
              <w:bottom w:val="dotted" w:sz="4" w:space="0" w:color="auto"/>
            </w:tcBorders>
            <w:tcMar>
              <w:top w:w="85" w:type="dxa"/>
              <w:bottom w:w="85" w:type="dxa"/>
            </w:tcMar>
          </w:tcPr>
          <w:p w14:paraId="13843B03"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2D88E26" w14:textId="77777777" w:rsidR="008F6D25" w:rsidRPr="008F6D25" w:rsidRDefault="008F6D25" w:rsidP="00F61FAD">
            <w:pPr>
              <w:pStyle w:val="IPA-Tabelle"/>
              <w:jc w:val="center"/>
              <w:rPr>
                <w:color w:val="000000" w:themeColor="text1"/>
                <w:sz w:val="22"/>
                <w:szCs w:val="22"/>
              </w:rPr>
            </w:pPr>
          </w:p>
        </w:tc>
        <w:tc>
          <w:tcPr>
            <w:tcW w:w="985" w:type="dxa"/>
            <w:tcBorders>
              <w:bottom w:val="dotted" w:sz="4" w:space="0" w:color="auto"/>
            </w:tcBorders>
            <w:tcMar>
              <w:top w:w="85" w:type="dxa"/>
              <w:bottom w:w="85" w:type="dxa"/>
            </w:tcMar>
          </w:tcPr>
          <w:p w14:paraId="58D21A26" w14:textId="77777777" w:rsidR="008F6D25" w:rsidRPr="008F6D25" w:rsidRDefault="008F6D25" w:rsidP="00F61FAD">
            <w:pPr>
              <w:pStyle w:val="IPA-Tabelle"/>
              <w:jc w:val="center"/>
              <w:rPr>
                <w:color w:val="000000" w:themeColor="text1"/>
                <w:sz w:val="22"/>
                <w:szCs w:val="22"/>
              </w:rPr>
            </w:pPr>
          </w:p>
        </w:tc>
      </w:tr>
      <w:tr w:rsidR="008F6D25" w:rsidRPr="008F6D25" w14:paraId="764C51E9" w14:textId="77777777" w:rsidTr="00F61FAD">
        <w:tc>
          <w:tcPr>
            <w:tcW w:w="6388" w:type="dxa"/>
            <w:tcBorders>
              <w:bottom w:val="dotted" w:sz="4" w:space="0" w:color="auto"/>
            </w:tcBorders>
            <w:tcMar>
              <w:top w:w="85" w:type="dxa"/>
              <w:bottom w:w="85" w:type="dxa"/>
            </w:tcMar>
          </w:tcPr>
          <w:p w14:paraId="75416B5B"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rPr>
              <w:t>Total:</w:t>
            </w:r>
          </w:p>
        </w:tc>
        <w:tc>
          <w:tcPr>
            <w:tcW w:w="1072" w:type="dxa"/>
            <w:tcBorders>
              <w:bottom w:val="dotted" w:sz="4" w:space="0" w:color="auto"/>
            </w:tcBorders>
            <w:tcMar>
              <w:top w:w="85" w:type="dxa"/>
              <w:bottom w:w="85" w:type="dxa"/>
            </w:tcMar>
          </w:tcPr>
          <w:p w14:paraId="69C0778B"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17B70882" w14:textId="77777777" w:rsidR="008F6D25" w:rsidRPr="008F6D25" w:rsidRDefault="008F6D25" w:rsidP="00F61FAD">
            <w:pPr>
              <w:pStyle w:val="IPA-Tabellentitel"/>
              <w:jc w:val="center"/>
              <w:rPr>
                <w:b w:val="0"/>
                <w:bCs w:val="0"/>
                <w:color w:val="000000" w:themeColor="text1"/>
                <w:sz w:val="22"/>
                <w:szCs w:val="22"/>
              </w:rPr>
            </w:pPr>
          </w:p>
        </w:tc>
        <w:tc>
          <w:tcPr>
            <w:tcW w:w="985" w:type="dxa"/>
            <w:tcBorders>
              <w:bottom w:val="dotted" w:sz="4" w:space="0" w:color="auto"/>
            </w:tcBorders>
            <w:tcMar>
              <w:top w:w="85" w:type="dxa"/>
              <w:bottom w:w="85" w:type="dxa"/>
            </w:tcMar>
          </w:tcPr>
          <w:p w14:paraId="63CE241D" w14:textId="77777777" w:rsidR="008F6D25" w:rsidRPr="008F6D25" w:rsidRDefault="008F6D25" w:rsidP="00F61FAD">
            <w:pPr>
              <w:pStyle w:val="IPA-Tabellentitel"/>
              <w:jc w:val="center"/>
              <w:rPr>
                <w:b w:val="0"/>
                <w:bCs w:val="0"/>
                <w:color w:val="000000" w:themeColor="text1"/>
                <w:sz w:val="22"/>
                <w:szCs w:val="22"/>
              </w:rPr>
            </w:pPr>
          </w:p>
        </w:tc>
      </w:tr>
      <w:tr w:rsidR="008F6D25" w:rsidRPr="008F6D25" w14:paraId="286BDB79" w14:textId="77777777" w:rsidTr="00F61FAD">
        <w:tc>
          <w:tcPr>
            <w:tcW w:w="6388" w:type="dxa"/>
            <w:tcBorders>
              <w:bottom w:val="dotted" w:sz="4" w:space="0" w:color="auto"/>
              <w:right w:val="nil"/>
            </w:tcBorders>
            <w:shd w:val="clear" w:color="auto" w:fill="C6D9F1" w:themeFill="text2" w:themeFillTint="33"/>
          </w:tcPr>
          <w:p w14:paraId="68EF4EA1"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Tages Ablauf</w:t>
            </w:r>
          </w:p>
        </w:tc>
        <w:tc>
          <w:tcPr>
            <w:tcW w:w="1072" w:type="dxa"/>
            <w:tcBorders>
              <w:left w:val="nil"/>
              <w:bottom w:val="dotted" w:sz="4" w:space="0" w:color="auto"/>
              <w:right w:val="nil"/>
            </w:tcBorders>
            <w:shd w:val="clear" w:color="auto" w:fill="C6D9F1" w:themeFill="text2" w:themeFillTint="33"/>
          </w:tcPr>
          <w:p w14:paraId="3FA86169"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39ADDAB4"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5DABF1E6"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4F579970" w14:textId="77777777" w:rsidTr="00F61FAD">
        <w:tc>
          <w:tcPr>
            <w:tcW w:w="9430" w:type="dxa"/>
            <w:gridSpan w:val="4"/>
            <w:tcBorders>
              <w:bottom w:val="dotted" w:sz="4" w:space="0" w:color="auto"/>
            </w:tcBorders>
            <w:tcMar>
              <w:top w:w="85" w:type="dxa"/>
              <w:bottom w:w="85" w:type="dxa"/>
            </w:tcMar>
          </w:tcPr>
          <w:p w14:paraId="4CCF7F68"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Beschreibung von Erfolgen und Misserfolgen (Problemen)</w:t>
            </w:r>
          </w:p>
        </w:tc>
      </w:tr>
      <w:tr w:rsidR="008F6D25" w:rsidRPr="008F6D25" w14:paraId="648A1E8F" w14:textId="77777777" w:rsidTr="00F61FAD">
        <w:tc>
          <w:tcPr>
            <w:tcW w:w="6388" w:type="dxa"/>
            <w:tcBorders>
              <w:bottom w:val="dotted" w:sz="4" w:space="0" w:color="auto"/>
              <w:right w:val="nil"/>
            </w:tcBorders>
            <w:shd w:val="clear" w:color="auto" w:fill="C6D9F1" w:themeFill="text2" w:themeFillTint="33"/>
          </w:tcPr>
          <w:p w14:paraId="6EA643AA"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Hilfestellungen</w:t>
            </w:r>
          </w:p>
        </w:tc>
        <w:tc>
          <w:tcPr>
            <w:tcW w:w="1072" w:type="dxa"/>
            <w:tcBorders>
              <w:left w:val="nil"/>
              <w:bottom w:val="dotted" w:sz="4" w:space="0" w:color="auto"/>
              <w:right w:val="nil"/>
            </w:tcBorders>
            <w:shd w:val="clear" w:color="auto" w:fill="C6D9F1" w:themeFill="text2" w:themeFillTint="33"/>
          </w:tcPr>
          <w:p w14:paraId="7B7EB2C3"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469CD328"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095D8A2A"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5ABD0DA7" w14:textId="77777777" w:rsidTr="00F61FAD">
        <w:tc>
          <w:tcPr>
            <w:tcW w:w="9430" w:type="dxa"/>
            <w:gridSpan w:val="4"/>
            <w:tcBorders>
              <w:bottom w:val="dotted" w:sz="4" w:space="0" w:color="auto"/>
            </w:tcBorders>
            <w:tcMar>
              <w:top w:w="85" w:type="dxa"/>
              <w:bottom w:w="85" w:type="dxa"/>
            </w:tcMar>
          </w:tcPr>
          <w:p w14:paraId="21C341B9"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Wer hat in welcher Form Hilfestellung erbracht</w:t>
            </w:r>
          </w:p>
        </w:tc>
      </w:tr>
      <w:tr w:rsidR="008F6D25" w:rsidRPr="008F6D25" w14:paraId="1D8C467C" w14:textId="77777777" w:rsidTr="00F61FAD">
        <w:tc>
          <w:tcPr>
            <w:tcW w:w="9430" w:type="dxa"/>
            <w:gridSpan w:val="4"/>
            <w:tcBorders>
              <w:bottom w:val="dotted" w:sz="4" w:space="0" w:color="auto"/>
            </w:tcBorders>
            <w:tcMar>
              <w:top w:w="85" w:type="dxa"/>
              <w:bottom w:w="85" w:type="dxa"/>
            </w:tcMar>
          </w:tcPr>
          <w:p w14:paraId="21C1A965" w14:textId="77777777" w:rsidR="008F6D25" w:rsidRPr="008F6D25" w:rsidRDefault="008F6D25" w:rsidP="00F61FAD">
            <w:pPr>
              <w:pStyle w:val="IPA-Tabelle"/>
              <w:rPr>
                <w:color w:val="000000" w:themeColor="text1"/>
                <w:sz w:val="22"/>
                <w:szCs w:val="22"/>
                <w:lang w:val="de-DE"/>
              </w:rPr>
            </w:pPr>
          </w:p>
        </w:tc>
      </w:tr>
      <w:tr w:rsidR="008F6D25" w:rsidRPr="008F6D25" w14:paraId="0A2DC6B0" w14:textId="77777777" w:rsidTr="00F61FAD">
        <w:tc>
          <w:tcPr>
            <w:tcW w:w="6388" w:type="dxa"/>
            <w:tcBorders>
              <w:bottom w:val="dotted" w:sz="4" w:space="0" w:color="auto"/>
              <w:right w:val="nil"/>
            </w:tcBorders>
            <w:shd w:val="clear" w:color="auto" w:fill="C6D9F1" w:themeFill="text2" w:themeFillTint="33"/>
          </w:tcPr>
          <w:p w14:paraId="2978BEC4" w14:textId="77777777" w:rsidR="008F6D25" w:rsidRPr="008F6D25" w:rsidRDefault="008F6D25" w:rsidP="00F61FAD">
            <w:pPr>
              <w:pStyle w:val="IPA-Tabellentitel"/>
              <w:rPr>
                <w:color w:val="000000" w:themeColor="text1"/>
                <w:sz w:val="22"/>
                <w:szCs w:val="22"/>
                <w:lang w:val="de-DE"/>
              </w:rPr>
            </w:pPr>
            <w:r w:rsidRPr="008F6D25">
              <w:rPr>
                <w:color w:val="000000" w:themeColor="text1"/>
                <w:sz w:val="22"/>
                <w:szCs w:val="22"/>
                <w:lang w:val="de-DE"/>
              </w:rPr>
              <w:t>Reflexion</w:t>
            </w:r>
          </w:p>
        </w:tc>
        <w:tc>
          <w:tcPr>
            <w:tcW w:w="1072" w:type="dxa"/>
            <w:tcBorders>
              <w:left w:val="nil"/>
              <w:bottom w:val="dotted" w:sz="4" w:space="0" w:color="auto"/>
              <w:right w:val="nil"/>
            </w:tcBorders>
            <w:shd w:val="clear" w:color="auto" w:fill="C6D9F1" w:themeFill="text2" w:themeFillTint="33"/>
          </w:tcPr>
          <w:p w14:paraId="183B3621"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right w:val="nil"/>
            </w:tcBorders>
            <w:shd w:val="clear" w:color="auto" w:fill="C6D9F1" w:themeFill="text2" w:themeFillTint="33"/>
          </w:tcPr>
          <w:p w14:paraId="32984A0F" w14:textId="77777777" w:rsidR="008F6D25" w:rsidRPr="008F6D25" w:rsidRDefault="008F6D25" w:rsidP="00F61FAD">
            <w:pPr>
              <w:pStyle w:val="IPA-Tabellentitel"/>
              <w:jc w:val="center"/>
              <w:rPr>
                <w:color w:val="000000" w:themeColor="text1"/>
                <w:sz w:val="22"/>
                <w:szCs w:val="22"/>
                <w:lang w:val="de-DE"/>
              </w:rPr>
            </w:pPr>
          </w:p>
        </w:tc>
        <w:tc>
          <w:tcPr>
            <w:tcW w:w="985" w:type="dxa"/>
            <w:tcBorders>
              <w:left w:val="nil"/>
              <w:bottom w:val="dotted" w:sz="4" w:space="0" w:color="auto"/>
            </w:tcBorders>
            <w:shd w:val="clear" w:color="auto" w:fill="C6D9F1" w:themeFill="text2" w:themeFillTint="33"/>
          </w:tcPr>
          <w:p w14:paraId="175DF286" w14:textId="77777777" w:rsidR="008F6D25" w:rsidRPr="008F6D25" w:rsidRDefault="008F6D25" w:rsidP="00F61FAD">
            <w:pPr>
              <w:pStyle w:val="IPA-Tabellentitel"/>
              <w:jc w:val="center"/>
              <w:rPr>
                <w:color w:val="000000" w:themeColor="text1"/>
                <w:sz w:val="22"/>
                <w:szCs w:val="22"/>
                <w:lang w:val="de-DE"/>
              </w:rPr>
            </w:pPr>
          </w:p>
        </w:tc>
      </w:tr>
      <w:tr w:rsidR="008F6D25" w:rsidRPr="008F6D25" w14:paraId="7AE6CDF0" w14:textId="77777777" w:rsidTr="00F61FAD">
        <w:tc>
          <w:tcPr>
            <w:tcW w:w="9430" w:type="dxa"/>
            <w:gridSpan w:val="4"/>
            <w:tcBorders>
              <w:bottom w:val="dotted" w:sz="4" w:space="0" w:color="auto"/>
            </w:tcBorders>
            <w:tcMar>
              <w:top w:w="85" w:type="dxa"/>
              <w:bottom w:w="85" w:type="dxa"/>
            </w:tcMar>
          </w:tcPr>
          <w:p w14:paraId="192C16C5"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Gedanken über das Vorgehen</w:t>
            </w:r>
          </w:p>
          <w:p w14:paraId="4B724C52"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Was ist gut was würde ich besser machen</w:t>
            </w:r>
          </w:p>
        </w:tc>
      </w:tr>
      <w:tr w:rsidR="008F6D25" w:rsidRPr="008F6D25" w14:paraId="41BBD477" w14:textId="77777777" w:rsidTr="00F61FAD">
        <w:tc>
          <w:tcPr>
            <w:tcW w:w="6388" w:type="dxa"/>
            <w:tcBorders>
              <w:bottom w:val="dotted" w:sz="4" w:space="0" w:color="auto"/>
              <w:right w:val="nil"/>
            </w:tcBorders>
            <w:shd w:val="clear" w:color="auto" w:fill="C6D9F1" w:themeFill="text2" w:themeFillTint="33"/>
          </w:tcPr>
          <w:p w14:paraId="03775C77" w14:textId="77777777" w:rsidR="008F6D25" w:rsidRPr="008F6D25" w:rsidRDefault="008F6D25" w:rsidP="00F61FAD">
            <w:pPr>
              <w:pStyle w:val="IPA-Tabellentitel"/>
              <w:rPr>
                <w:color w:val="000000" w:themeColor="text1"/>
                <w:sz w:val="22"/>
                <w:szCs w:val="22"/>
              </w:rPr>
            </w:pPr>
            <w:r w:rsidRPr="008F6D25">
              <w:rPr>
                <w:color w:val="000000" w:themeColor="text1"/>
                <w:sz w:val="22"/>
                <w:szCs w:val="22"/>
                <w:lang w:val="de-DE"/>
              </w:rPr>
              <w:t>Nächste Schritte</w:t>
            </w:r>
          </w:p>
        </w:tc>
        <w:tc>
          <w:tcPr>
            <w:tcW w:w="1072" w:type="dxa"/>
            <w:tcBorders>
              <w:left w:val="nil"/>
              <w:bottom w:val="dotted" w:sz="4" w:space="0" w:color="auto"/>
              <w:right w:val="nil"/>
            </w:tcBorders>
            <w:shd w:val="clear" w:color="auto" w:fill="C6D9F1" w:themeFill="text2" w:themeFillTint="33"/>
          </w:tcPr>
          <w:p w14:paraId="1522E07A"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right w:val="nil"/>
            </w:tcBorders>
            <w:shd w:val="clear" w:color="auto" w:fill="C6D9F1" w:themeFill="text2" w:themeFillTint="33"/>
          </w:tcPr>
          <w:p w14:paraId="760A7857" w14:textId="77777777" w:rsidR="008F6D25" w:rsidRPr="008F6D25" w:rsidRDefault="008F6D25" w:rsidP="00F61FAD">
            <w:pPr>
              <w:pStyle w:val="IPA-Tabellentitel"/>
              <w:jc w:val="center"/>
              <w:rPr>
                <w:color w:val="000000" w:themeColor="text1"/>
                <w:sz w:val="22"/>
                <w:szCs w:val="22"/>
              </w:rPr>
            </w:pPr>
          </w:p>
        </w:tc>
        <w:tc>
          <w:tcPr>
            <w:tcW w:w="985" w:type="dxa"/>
            <w:tcBorders>
              <w:left w:val="nil"/>
              <w:bottom w:val="dotted" w:sz="4" w:space="0" w:color="auto"/>
            </w:tcBorders>
            <w:shd w:val="clear" w:color="auto" w:fill="C6D9F1" w:themeFill="text2" w:themeFillTint="33"/>
          </w:tcPr>
          <w:p w14:paraId="0AB7A183" w14:textId="77777777" w:rsidR="008F6D25" w:rsidRPr="008F6D25" w:rsidRDefault="008F6D25" w:rsidP="00F61FAD">
            <w:pPr>
              <w:pStyle w:val="IPA-Tabellentitel"/>
              <w:jc w:val="center"/>
              <w:rPr>
                <w:color w:val="000000" w:themeColor="text1"/>
                <w:sz w:val="22"/>
                <w:szCs w:val="22"/>
              </w:rPr>
            </w:pPr>
          </w:p>
        </w:tc>
      </w:tr>
      <w:tr w:rsidR="008F6D25" w:rsidRPr="008F6D25" w14:paraId="74DF45B8" w14:textId="77777777" w:rsidTr="00F61FAD">
        <w:tc>
          <w:tcPr>
            <w:tcW w:w="9430" w:type="dxa"/>
            <w:gridSpan w:val="4"/>
            <w:tcBorders>
              <w:bottom w:val="dotted" w:sz="4" w:space="0" w:color="auto"/>
            </w:tcBorders>
            <w:tcMar>
              <w:top w:w="85" w:type="dxa"/>
              <w:bottom w:w="85" w:type="dxa"/>
            </w:tcMar>
          </w:tcPr>
          <w:p w14:paraId="5DD2A3B5" w14:textId="77777777" w:rsidR="008F6D25" w:rsidRPr="008F6D25" w:rsidRDefault="008F6D25" w:rsidP="00F61FAD">
            <w:pPr>
              <w:pStyle w:val="IPA-Tabelle"/>
              <w:rPr>
                <w:color w:val="000000" w:themeColor="text1"/>
                <w:sz w:val="22"/>
                <w:szCs w:val="22"/>
              </w:rPr>
            </w:pPr>
            <w:r w:rsidRPr="008F6D25">
              <w:rPr>
                <w:color w:val="000000" w:themeColor="text1"/>
                <w:sz w:val="22"/>
                <w:szCs w:val="22"/>
              </w:rPr>
              <w:t>Wie weiter, nächste Schritte...</w:t>
            </w:r>
          </w:p>
        </w:tc>
      </w:tr>
    </w:tbl>
    <w:p w14:paraId="3482A46C" w14:textId="77777777" w:rsidR="008F6D25" w:rsidRDefault="008F6D25" w:rsidP="00A81307">
      <w:pPr>
        <w:spacing w:after="200"/>
      </w:pPr>
    </w:p>
    <w:p w14:paraId="12EA9163" w14:textId="77777777" w:rsidR="0066659B" w:rsidRPr="00E10423" w:rsidRDefault="0066659B" w:rsidP="0066659B"/>
    <w:p w14:paraId="4BD847C0" w14:textId="77777777" w:rsidR="0066659B" w:rsidRPr="0066659B" w:rsidRDefault="0066659B" w:rsidP="0066659B">
      <w:pPr>
        <w:pStyle w:val="IPA-Hinweistexte"/>
        <w:rPr>
          <w:i w:val="0"/>
          <w:vanish w:val="0"/>
        </w:rPr>
      </w:pPr>
      <w:r w:rsidRPr="0066659B">
        <w:t>Weitere Arbeitstage wie Wochenendarbeit hier auch vermerken.</w:t>
      </w:r>
    </w:p>
    <w:p w14:paraId="434560D9" w14:textId="77777777" w:rsidR="0066659B" w:rsidRDefault="0066659B" w:rsidP="00A81307">
      <w:pPr>
        <w:spacing w:after="200"/>
      </w:pPr>
    </w:p>
    <w:p w14:paraId="57A14557" w14:textId="77777777" w:rsidR="008F6D25" w:rsidRDefault="008F6D25">
      <w:pPr>
        <w:spacing w:after="200"/>
      </w:pPr>
      <w:r>
        <w:br w:type="page"/>
      </w:r>
    </w:p>
    <w:p w14:paraId="60EDF2A5" w14:textId="77777777" w:rsidR="008F6D25" w:rsidRDefault="008F6D25" w:rsidP="008F6D25">
      <w:pPr>
        <w:pStyle w:val="Heading2"/>
      </w:pPr>
      <w:bookmarkStart w:id="38" w:name="_Toc373508075"/>
      <w:r>
        <w:lastRenderedPageBreak/>
        <w:t>Arbeitszeit total</w:t>
      </w:r>
      <w:bookmarkEnd w:id="38"/>
    </w:p>
    <w:tbl>
      <w:tblPr>
        <w:tblW w:w="943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6226"/>
        <w:gridCol w:w="1066"/>
        <w:gridCol w:w="1069"/>
        <w:gridCol w:w="1069"/>
      </w:tblGrid>
      <w:tr w:rsidR="008F6D25" w:rsidRPr="00E10423" w14:paraId="2D6C329B" w14:textId="77777777" w:rsidTr="00D232DA">
        <w:tc>
          <w:tcPr>
            <w:tcW w:w="6388" w:type="dxa"/>
            <w:tcBorders>
              <w:bottom w:val="dotted" w:sz="4" w:space="0" w:color="auto"/>
            </w:tcBorders>
            <w:shd w:val="clear" w:color="auto" w:fill="8DB3E2" w:themeFill="text2" w:themeFillTint="66"/>
            <w:tcMar>
              <w:top w:w="85" w:type="dxa"/>
              <w:bottom w:w="85" w:type="dxa"/>
            </w:tcMar>
          </w:tcPr>
          <w:p w14:paraId="23828E31" w14:textId="77777777" w:rsidR="008F6D25" w:rsidRPr="00E10423" w:rsidRDefault="008F6D25" w:rsidP="00F61FAD">
            <w:pPr>
              <w:pStyle w:val="IPA-Tabellentitel"/>
              <w:rPr>
                <w:sz w:val="22"/>
                <w:szCs w:val="22"/>
                <w:lang w:val="de-DE"/>
              </w:rPr>
            </w:pPr>
            <w:r w:rsidRPr="00E10423">
              <w:rPr>
                <w:sz w:val="22"/>
                <w:szCs w:val="22"/>
                <w:lang w:val="de-DE"/>
              </w:rPr>
              <w:t>Totaler Zeitaufwand</w:t>
            </w:r>
          </w:p>
        </w:tc>
        <w:tc>
          <w:tcPr>
            <w:tcW w:w="1072" w:type="dxa"/>
            <w:tcBorders>
              <w:bottom w:val="dotted" w:sz="4" w:space="0" w:color="auto"/>
            </w:tcBorders>
            <w:shd w:val="clear" w:color="auto" w:fill="8DB3E2" w:themeFill="text2" w:themeFillTint="66"/>
            <w:tcMar>
              <w:top w:w="85" w:type="dxa"/>
              <w:bottom w:w="85" w:type="dxa"/>
            </w:tcMar>
          </w:tcPr>
          <w:p w14:paraId="6295B701" w14:textId="77777777" w:rsidR="008F6D25" w:rsidRPr="00E10423" w:rsidRDefault="008F6D25" w:rsidP="00F61FAD">
            <w:pPr>
              <w:pStyle w:val="IPA-Tabellentitel"/>
              <w:jc w:val="center"/>
              <w:rPr>
                <w:sz w:val="22"/>
                <w:szCs w:val="22"/>
                <w:lang w:val="de-DE"/>
              </w:rPr>
            </w:pPr>
            <w:r w:rsidRPr="00E10423">
              <w:rPr>
                <w:sz w:val="22"/>
                <w:szCs w:val="22"/>
                <w:lang w:val="de-DE"/>
              </w:rPr>
              <w:t>Person</w:t>
            </w:r>
          </w:p>
        </w:tc>
        <w:tc>
          <w:tcPr>
            <w:tcW w:w="985" w:type="dxa"/>
            <w:tcBorders>
              <w:bottom w:val="dotted" w:sz="4" w:space="0" w:color="auto"/>
            </w:tcBorders>
            <w:shd w:val="clear" w:color="auto" w:fill="8DB3E2" w:themeFill="text2" w:themeFillTint="66"/>
            <w:tcMar>
              <w:top w:w="85" w:type="dxa"/>
              <w:bottom w:w="85" w:type="dxa"/>
            </w:tcMar>
          </w:tcPr>
          <w:p w14:paraId="249A8CF6" w14:textId="77777777" w:rsidR="008F6D25" w:rsidRPr="00E10423" w:rsidRDefault="008F6D25" w:rsidP="00F61FAD">
            <w:pPr>
              <w:pStyle w:val="IPA-Tabellentitel"/>
              <w:jc w:val="center"/>
              <w:rPr>
                <w:sz w:val="22"/>
                <w:szCs w:val="22"/>
                <w:lang w:val="de-DE"/>
              </w:rPr>
            </w:pPr>
            <w:r w:rsidRPr="00E10423">
              <w:rPr>
                <w:sz w:val="22"/>
                <w:szCs w:val="22"/>
                <w:lang w:val="de-DE"/>
              </w:rPr>
              <w:t>Aufwand</w:t>
            </w:r>
          </w:p>
          <w:p w14:paraId="581E8CE9" w14:textId="77777777" w:rsidR="008F6D25" w:rsidRPr="00E10423" w:rsidRDefault="008F6D25" w:rsidP="00F61FAD">
            <w:pPr>
              <w:pStyle w:val="IPA-Tabellentitel"/>
              <w:jc w:val="center"/>
              <w:rPr>
                <w:sz w:val="22"/>
                <w:szCs w:val="22"/>
                <w:lang w:val="de-DE"/>
              </w:rPr>
            </w:pPr>
            <w:r w:rsidRPr="00E10423">
              <w:rPr>
                <w:sz w:val="22"/>
                <w:szCs w:val="22"/>
                <w:lang w:val="de-DE"/>
              </w:rPr>
              <w:t>geplant (Std)</w:t>
            </w:r>
          </w:p>
        </w:tc>
        <w:tc>
          <w:tcPr>
            <w:tcW w:w="985" w:type="dxa"/>
            <w:tcBorders>
              <w:bottom w:val="dotted" w:sz="4" w:space="0" w:color="auto"/>
            </w:tcBorders>
            <w:shd w:val="clear" w:color="auto" w:fill="8DB3E2" w:themeFill="text2" w:themeFillTint="66"/>
            <w:tcMar>
              <w:top w:w="85" w:type="dxa"/>
              <w:bottom w:w="85" w:type="dxa"/>
            </w:tcMar>
          </w:tcPr>
          <w:p w14:paraId="2710B4CA" w14:textId="77777777" w:rsidR="008F6D25" w:rsidRPr="00E10423" w:rsidRDefault="008F6D25" w:rsidP="00F61FAD">
            <w:pPr>
              <w:pStyle w:val="IPA-Tabellentitel"/>
              <w:jc w:val="center"/>
              <w:rPr>
                <w:sz w:val="22"/>
                <w:szCs w:val="22"/>
                <w:lang w:val="de-DE"/>
              </w:rPr>
            </w:pPr>
            <w:r w:rsidRPr="00E10423">
              <w:rPr>
                <w:sz w:val="22"/>
                <w:szCs w:val="22"/>
                <w:lang w:val="de-DE"/>
              </w:rPr>
              <w:t>Aufwand</w:t>
            </w:r>
          </w:p>
          <w:p w14:paraId="46F483AC" w14:textId="77777777" w:rsidR="008F6D25" w:rsidRPr="00E10423" w:rsidRDefault="008F6D25" w:rsidP="00F61FAD">
            <w:pPr>
              <w:pStyle w:val="IPA-Tabellentitel"/>
              <w:jc w:val="center"/>
              <w:rPr>
                <w:sz w:val="22"/>
                <w:szCs w:val="22"/>
                <w:lang w:val="de-DE"/>
              </w:rPr>
            </w:pPr>
            <w:r w:rsidRPr="00E10423">
              <w:rPr>
                <w:sz w:val="22"/>
                <w:szCs w:val="22"/>
                <w:lang w:val="de-DE"/>
              </w:rPr>
              <w:t>effektiv (Std)</w:t>
            </w:r>
          </w:p>
        </w:tc>
      </w:tr>
      <w:tr w:rsidR="008F6D25" w:rsidRPr="00E10423" w14:paraId="3F6BA9BD" w14:textId="77777777" w:rsidTr="00F61FAD">
        <w:tc>
          <w:tcPr>
            <w:tcW w:w="6388" w:type="dxa"/>
            <w:tcBorders>
              <w:bottom w:val="dotted" w:sz="4" w:space="0" w:color="auto"/>
            </w:tcBorders>
            <w:tcMar>
              <w:top w:w="85" w:type="dxa"/>
              <w:bottom w:w="85" w:type="dxa"/>
            </w:tcMar>
          </w:tcPr>
          <w:p w14:paraId="2ADE24F9" w14:textId="77777777" w:rsidR="008F6D25" w:rsidRPr="00E10423" w:rsidRDefault="008F6D25" w:rsidP="00F61FAD">
            <w:pPr>
              <w:pStyle w:val="IPA-Tabelle"/>
              <w:rPr>
                <w:sz w:val="22"/>
                <w:szCs w:val="22"/>
              </w:rPr>
            </w:pPr>
          </w:p>
        </w:tc>
        <w:tc>
          <w:tcPr>
            <w:tcW w:w="1072" w:type="dxa"/>
            <w:tcBorders>
              <w:bottom w:val="dotted" w:sz="4" w:space="0" w:color="auto"/>
            </w:tcBorders>
            <w:tcMar>
              <w:top w:w="85" w:type="dxa"/>
              <w:bottom w:w="85" w:type="dxa"/>
            </w:tcMar>
          </w:tcPr>
          <w:p w14:paraId="273D34EF" w14:textId="77777777" w:rsidR="008F6D25" w:rsidRPr="00E10423" w:rsidRDefault="008F6D25" w:rsidP="00F61FAD">
            <w:pPr>
              <w:pStyle w:val="IPA-Tabelle"/>
              <w:jc w:val="center"/>
              <w:rPr>
                <w:sz w:val="22"/>
                <w:szCs w:val="22"/>
              </w:rPr>
            </w:pPr>
          </w:p>
        </w:tc>
        <w:tc>
          <w:tcPr>
            <w:tcW w:w="985" w:type="dxa"/>
            <w:tcBorders>
              <w:bottom w:val="dotted" w:sz="4" w:space="0" w:color="auto"/>
            </w:tcBorders>
            <w:tcMar>
              <w:top w:w="85" w:type="dxa"/>
              <w:bottom w:w="85" w:type="dxa"/>
            </w:tcMar>
          </w:tcPr>
          <w:p w14:paraId="72246B72" w14:textId="77777777" w:rsidR="008F6D25" w:rsidRPr="00E10423" w:rsidRDefault="008F6D25" w:rsidP="00F61FAD">
            <w:pPr>
              <w:pStyle w:val="IPA-Tabelle"/>
              <w:jc w:val="center"/>
              <w:rPr>
                <w:sz w:val="22"/>
                <w:szCs w:val="22"/>
              </w:rPr>
            </w:pPr>
          </w:p>
        </w:tc>
        <w:tc>
          <w:tcPr>
            <w:tcW w:w="985" w:type="dxa"/>
            <w:tcBorders>
              <w:bottom w:val="dotted" w:sz="4" w:space="0" w:color="auto"/>
            </w:tcBorders>
            <w:tcMar>
              <w:top w:w="85" w:type="dxa"/>
              <w:bottom w:w="85" w:type="dxa"/>
            </w:tcMar>
          </w:tcPr>
          <w:p w14:paraId="7A3ADE36" w14:textId="77777777" w:rsidR="008F6D25" w:rsidRPr="00E10423" w:rsidRDefault="008F6D25" w:rsidP="00F61FAD">
            <w:pPr>
              <w:pStyle w:val="IPA-Tabelle"/>
              <w:jc w:val="center"/>
              <w:rPr>
                <w:sz w:val="22"/>
                <w:szCs w:val="22"/>
              </w:rPr>
            </w:pPr>
          </w:p>
        </w:tc>
      </w:tr>
      <w:tr w:rsidR="008F6D25" w:rsidRPr="00E10423" w14:paraId="45D294BB" w14:textId="77777777" w:rsidTr="00D232DA">
        <w:tc>
          <w:tcPr>
            <w:tcW w:w="6388" w:type="dxa"/>
            <w:tcBorders>
              <w:bottom w:val="dotted" w:sz="4" w:space="0" w:color="auto"/>
              <w:right w:val="nil"/>
            </w:tcBorders>
            <w:shd w:val="clear" w:color="auto" w:fill="8DB3E2" w:themeFill="text2" w:themeFillTint="66"/>
          </w:tcPr>
          <w:p w14:paraId="205B95B3" w14:textId="77777777" w:rsidR="008F6D25" w:rsidRPr="00E10423" w:rsidRDefault="008F6D25" w:rsidP="00F61FAD">
            <w:pPr>
              <w:pStyle w:val="IPA-Tabellentitel"/>
              <w:rPr>
                <w:sz w:val="22"/>
                <w:szCs w:val="22"/>
                <w:lang w:val="de-DE"/>
              </w:rPr>
            </w:pPr>
            <w:r w:rsidRPr="00E10423">
              <w:rPr>
                <w:sz w:val="22"/>
                <w:szCs w:val="22"/>
                <w:lang w:val="de-DE"/>
              </w:rPr>
              <w:t>Reflexion</w:t>
            </w:r>
          </w:p>
        </w:tc>
        <w:tc>
          <w:tcPr>
            <w:tcW w:w="1072" w:type="dxa"/>
            <w:tcBorders>
              <w:left w:val="nil"/>
              <w:bottom w:val="dotted" w:sz="4" w:space="0" w:color="auto"/>
              <w:right w:val="nil"/>
            </w:tcBorders>
            <w:shd w:val="clear" w:color="auto" w:fill="8DB3E2" w:themeFill="text2" w:themeFillTint="66"/>
          </w:tcPr>
          <w:p w14:paraId="748AA5ED" w14:textId="77777777" w:rsidR="008F6D25" w:rsidRPr="00E10423" w:rsidRDefault="008F6D25" w:rsidP="00F61FAD">
            <w:pPr>
              <w:pStyle w:val="IPA-Tabellentitel"/>
              <w:jc w:val="center"/>
              <w:rPr>
                <w:sz w:val="22"/>
                <w:szCs w:val="22"/>
                <w:lang w:val="de-DE"/>
              </w:rPr>
            </w:pPr>
          </w:p>
        </w:tc>
        <w:tc>
          <w:tcPr>
            <w:tcW w:w="985" w:type="dxa"/>
            <w:tcBorders>
              <w:left w:val="nil"/>
              <w:bottom w:val="dotted" w:sz="4" w:space="0" w:color="auto"/>
              <w:right w:val="nil"/>
            </w:tcBorders>
            <w:shd w:val="clear" w:color="auto" w:fill="8DB3E2" w:themeFill="text2" w:themeFillTint="66"/>
          </w:tcPr>
          <w:p w14:paraId="060C7441" w14:textId="77777777" w:rsidR="008F6D25" w:rsidRPr="00E10423" w:rsidRDefault="008F6D25" w:rsidP="00F61FAD">
            <w:pPr>
              <w:pStyle w:val="IPA-Tabellentitel"/>
              <w:jc w:val="center"/>
              <w:rPr>
                <w:sz w:val="22"/>
                <w:szCs w:val="22"/>
                <w:lang w:val="de-DE"/>
              </w:rPr>
            </w:pPr>
          </w:p>
        </w:tc>
        <w:tc>
          <w:tcPr>
            <w:tcW w:w="985" w:type="dxa"/>
            <w:tcBorders>
              <w:left w:val="nil"/>
              <w:bottom w:val="dotted" w:sz="4" w:space="0" w:color="auto"/>
            </w:tcBorders>
            <w:shd w:val="clear" w:color="auto" w:fill="8DB3E2" w:themeFill="text2" w:themeFillTint="66"/>
          </w:tcPr>
          <w:p w14:paraId="26D49E88" w14:textId="77777777" w:rsidR="008F6D25" w:rsidRPr="00E10423" w:rsidRDefault="008F6D25" w:rsidP="00F61FAD">
            <w:pPr>
              <w:pStyle w:val="IPA-Tabellentitel"/>
              <w:jc w:val="center"/>
              <w:rPr>
                <w:sz w:val="22"/>
                <w:szCs w:val="22"/>
                <w:lang w:val="de-DE"/>
              </w:rPr>
            </w:pPr>
          </w:p>
        </w:tc>
      </w:tr>
      <w:tr w:rsidR="008F6D25" w:rsidRPr="00E10423" w14:paraId="42529699" w14:textId="77777777" w:rsidTr="00F61FAD">
        <w:tc>
          <w:tcPr>
            <w:tcW w:w="9430" w:type="dxa"/>
            <w:gridSpan w:val="4"/>
            <w:tcBorders>
              <w:bottom w:val="dotted" w:sz="4" w:space="0" w:color="auto"/>
            </w:tcBorders>
            <w:tcMar>
              <w:top w:w="85" w:type="dxa"/>
              <w:bottom w:w="85" w:type="dxa"/>
            </w:tcMar>
          </w:tcPr>
          <w:p w14:paraId="3AA0B528" w14:textId="77777777" w:rsidR="008F6D25" w:rsidRPr="00E10423" w:rsidRDefault="008F6D25" w:rsidP="00F61FAD">
            <w:pPr>
              <w:pStyle w:val="IPA-Tabelle"/>
              <w:rPr>
                <w:sz w:val="22"/>
                <w:szCs w:val="22"/>
              </w:rPr>
            </w:pPr>
            <w:r w:rsidRPr="00E10423">
              <w:rPr>
                <w:sz w:val="22"/>
                <w:szCs w:val="22"/>
              </w:rPr>
              <w:t>Kurze Begründung falls unterschritten oder überzogen (Richtwert 80 Std</w:t>
            </w:r>
            <w:r w:rsidR="0018603E">
              <w:rPr>
                <w:sz w:val="22"/>
                <w:szCs w:val="22"/>
              </w:rPr>
              <w:t xml:space="preserve"> </w:t>
            </w:r>
            <w:r w:rsidRPr="00786004">
              <w:rPr>
                <w:color w:val="FF0000"/>
                <w:sz w:val="22"/>
                <w:szCs w:val="22"/>
              </w:rPr>
              <w:t>+/-10%)</w:t>
            </w:r>
          </w:p>
        </w:tc>
      </w:tr>
    </w:tbl>
    <w:p w14:paraId="756847F7" w14:textId="77777777" w:rsidR="0066659B" w:rsidRDefault="0066659B" w:rsidP="00A81307">
      <w:pPr>
        <w:spacing w:after="200"/>
      </w:pPr>
    </w:p>
    <w:p w14:paraId="3C9DCD82" w14:textId="77777777" w:rsidR="0066659B" w:rsidRDefault="0066659B">
      <w:pPr>
        <w:spacing w:after="200"/>
      </w:pPr>
      <w:r>
        <w:br w:type="page"/>
      </w:r>
    </w:p>
    <w:p w14:paraId="0CE1DAF5" w14:textId="77777777" w:rsidR="0066659B" w:rsidRPr="0066659B" w:rsidRDefault="0066659B" w:rsidP="00733060">
      <w:pPr>
        <w:pStyle w:val="Heading1"/>
        <w:rPr>
          <w:color w:val="000000" w:themeColor="text1"/>
        </w:rPr>
      </w:pPr>
      <w:bookmarkStart w:id="39" w:name="_Toc85623859"/>
      <w:bookmarkStart w:id="40" w:name="_Toc373508076"/>
      <w:r w:rsidRPr="0066659B">
        <w:rPr>
          <w:color w:val="000000" w:themeColor="text1"/>
        </w:rPr>
        <w:lastRenderedPageBreak/>
        <w:t>Abschlussbericht</w:t>
      </w:r>
      <w:bookmarkEnd w:id="39"/>
      <w:bookmarkEnd w:id="40"/>
    </w:p>
    <w:p w14:paraId="4F999D9A" w14:textId="77777777" w:rsidR="0066659B" w:rsidRPr="0066659B" w:rsidRDefault="0066659B" w:rsidP="0066659B">
      <w:pPr>
        <w:pStyle w:val="IPA-Hinweistexte"/>
      </w:pPr>
      <w:r w:rsidRPr="0066659B">
        <w:t>Wurden die geforderten Ziele erreicht?</w:t>
      </w:r>
    </w:p>
    <w:p w14:paraId="53400A6A" w14:textId="77777777" w:rsidR="0066659B" w:rsidRPr="0066659B" w:rsidRDefault="0066659B" w:rsidP="0066659B">
      <w:pPr>
        <w:pStyle w:val="Heading2"/>
        <w:rPr>
          <w:color w:val="000000" w:themeColor="text1"/>
        </w:rPr>
      </w:pPr>
      <w:bookmarkStart w:id="41" w:name="_Toc114965609"/>
      <w:bookmarkStart w:id="42" w:name="_Toc373508077"/>
      <w:r w:rsidRPr="0066659B">
        <w:rPr>
          <w:color w:val="000000" w:themeColor="text1"/>
        </w:rPr>
        <w:t>Vergleich Ist/Soll</w:t>
      </w:r>
      <w:bookmarkEnd w:id="41"/>
      <w:bookmarkEnd w:id="42"/>
    </w:p>
    <w:p w14:paraId="5ADC6CCF" w14:textId="77777777" w:rsidR="0066659B" w:rsidRPr="0066659B" w:rsidRDefault="0066659B" w:rsidP="0066659B">
      <w:pPr>
        <w:pStyle w:val="IPA-Hinweistexte"/>
        <w:rPr>
          <w:i w:val="0"/>
          <w:vanish w:val="0"/>
        </w:rPr>
      </w:pPr>
      <w:r w:rsidRPr="0066659B">
        <w:t>Ist die Umsetzung wie geplant oder gab es Differenzen?</w:t>
      </w:r>
    </w:p>
    <w:p w14:paraId="5547150B" w14:textId="77777777" w:rsidR="0066659B" w:rsidRDefault="0066659B" w:rsidP="00260B13">
      <w:pPr>
        <w:pStyle w:val="Heading2"/>
        <w:spacing w:before="0"/>
        <w:rPr>
          <w:color w:val="000000" w:themeColor="text1"/>
        </w:rPr>
      </w:pPr>
      <w:bookmarkStart w:id="43" w:name="_Toc373508078"/>
      <w:r w:rsidRPr="0066659B">
        <w:rPr>
          <w:color w:val="000000" w:themeColor="text1"/>
        </w:rPr>
        <w:t>Mittelbedarf</w:t>
      </w:r>
      <w:bookmarkEnd w:id="43"/>
    </w:p>
    <w:p w14:paraId="22FF2AA7" w14:textId="77777777" w:rsidR="004327E8" w:rsidRPr="004327E8" w:rsidRDefault="004327E8" w:rsidP="004327E8">
      <w:pPr>
        <w:pStyle w:val="IPA-Hinweistexte"/>
      </w:pPr>
      <w:r>
        <w:t xml:space="preserve">Welche Mittel wurden gebraucht oder mussten noch </w:t>
      </w:r>
      <w:r w:rsidR="000F0775">
        <w:t>beschafft</w:t>
      </w:r>
      <w:r>
        <w:t xml:space="preserve"> werden</w:t>
      </w:r>
      <w:r w:rsidR="000F0775">
        <w:t>?</w:t>
      </w:r>
    </w:p>
    <w:p w14:paraId="32141279" w14:textId="77777777" w:rsidR="0066659B" w:rsidRPr="0066659B" w:rsidRDefault="0066659B" w:rsidP="0066659B">
      <w:pPr>
        <w:pStyle w:val="Heading2"/>
        <w:rPr>
          <w:color w:val="000000" w:themeColor="text1"/>
        </w:rPr>
      </w:pPr>
      <w:bookmarkStart w:id="44" w:name="_Toc373508079"/>
      <w:r w:rsidRPr="0066659B">
        <w:rPr>
          <w:color w:val="000000" w:themeColor="text1"/>
        </w:rPr>
        <w:t>Realisierungsbericht</w:t>
      </w:r>
      <w:bookmarkEnd w:id="44"/>
    </w:p>
    <w:p w14:paraId="47158293" w14:textId="77777777" w:rsidR="0066659B" w:rsidRPr="0066659B" w:rsidRDefault="0066659B" w:rsidP="0066659B">
      <w:pPr>
        <w:pStyle w:val="IPA-Hinweistexte"/>
        <w:rPr>
          <w:i w:val="0"/>
          <w:vanish w:val="0"/>
        </w:rPr>
      </w:pPr>
      <w:r w:rsidRPr="0066659B">
        <w:t>Gab es Probleme während der Realisation? Ungeplante Sachen zum Vorschein oder Ergänzungen?</w:t>
      </w:r>
    </w:p>
    <w:p w14:paraId="1F3F1A58" w14:textId="77777777" w:rsidR="0066659B" w:rsidRDefault="0066659B" w:rsidP="00260B13">
      <w:pPr>
        <w:pStyle w:val="Heading2"/>
        <w:spacing w:before="0"/>
        <w:rPr>
          <w:color w:val="000000" w:themeColor="text1"/>
        </w:rPr>
      </w:pPr>
      <w:bookmarkStart w:id="45" w:name="_Toc373508080"/>
      <w:r w:rsidRPr="0066659B">
        <w:rPr>
          <w:color w:val="000000" w:themeColor="text1"/>
        </w:rPr>
        <w:t>Testbericht</w:t>
      </w:r>
      <w:bookmarkEnd w:id="45"/>
    </w:p>
    <w:p w14:paraId="52E26CBF" w14:textId="77777777" w:rsidR="0066659B" w:rsidRPr="0066659B" w:rsidRDefault="0066659B" w:rsidP="0066659B">
      <w:pPr>
        <w:pStyle w:val="IPA-Hinweistexte"/>
      </w:pPr>
      <w:r>
        <w:t>Wie verliefen die Tests (Erfolgreich / weniger Erfolgreich)? Gibt es Fehler, die schwerwiegend sind oder solche die später korrigiert werden können</w:t>
      </w:r>
      <w:r w:rsidR="004327E8">
        <w:t>/müssen</w:t>
      </w:r>
      <w:r>
        <w:t>?</w:t>
      </w:r>
    </w:p>
    <w:p w14:paraId="5372BFDD" w14:textId="77777777" w:rsidR="0066659B" w:rsidRDefault="0066659B" w:rsidP="0066659B">
      <w:pPr>
        <w:pStyle w:val="Heading2"/>
        <w:rPr>
          <w:color w:val="000000" w:themeColor="text1"/>
        </w:rPr>
      </w:pPr>
      <w:bookmarkStart w:id="46" w:name="_Toc373508081"/>
      <w:r w:rsidRPr="0066659B">
        <w:rPr>
          <w:color w:val="000000" w:themeColor="text1"/>
        </w:rPr>
        <w:t>Fazit zum Projekt</w:t>
      </w:r>
      <w:bookmarkEnd w:id="46"/>
    </w:p>
    <w:p w14:paraId="74377160" w14:textId="77777777" w:rsidR="004327E8" w:rsidRDefault="004327E8" w:rsidP="004327E8">
      <w:pPr>
        <w:pStyle w:val="IPA-Hinweistexte"/>
      </w:pPr>
      <w:r>
        <w:t>Wie ist das Projekt verlaufen (Objektive) Meinung</w:t>
      </w:r>
    </w:p>
    <w:p w14:paraId="0E0565E4" w14:textId="77777777" w:rsidR="004327E8" w:rsidRPr="004327E8" w:rsidRDefault="004327E8" w:rsidP="004327E8">
      <w:pPr>
        <w:pStyle w:val="IPA-Hinweistexte"/>
      </w:pPr>
      <w:r>
        <w:t xml:space="preserve">Hatte das Projekt Stolpersteine, welche </w:t>
      </w:r>
      <w:proofErr w:type="spellStart"/>
      <w:r>
        <w:t>etc</w:t>
      </w:r>
      <w:proofErr w:type="spellEnd"/>
      <w:r>
        <w:t>…</w:t>
      </w:r>
    </w:p>
    <w:p w14:paraId="0022929B" w14:textId="77777777" w:rsidR="0066659B" w:rsidRPr="0066659B" w:rsidRDefault="0066659B" w:rsidP="00956B85">
      <w:pPr>
        <w:pStyle w:val="Heading2"/>
      </w:pPr>
      <w:bookmarkStart w:id="47" w:name="_Toc114965610"/>
      <w:bookmarkStart w:id="48" w:name="_Toc373508082"/>
      <w:r w:rsidRPr="00956B85">
        <w:t>Persönliches</w:t>
      </w:r>
      <w:r w:rsidRPr="0066659B">
        <w:t xml:space="preserve"> Fazit</w:t>
      </w:r>
      <w:bookmarkEnd w:id="47"/>
      <w:bookmarkEnd w:id="48"/>
    </w:p>
    <w:p w14:paraId="495EEF51" w14:textId="77777777" w:rsidR="0066659B" w:rsidRPr="0066659B" w:rsidRDefault="00751C47" w:rsidP="0066659B">
      <w:pPr>
        <w:pStyle w:val="IPA-Hinweistexte"/>
      </w:pPr>
      <w:r>
        <w:t>Feedback und Reflexion des</w:t>
      </w:r>
      <w:r w:rsidR="0066659B" w:rsidRPr="0066659B">
        <w:t xml:space="preserve"> Lernenden rund um die IPA.</w:t>
      </w:r>
    </w:p>
    <w:p w14:paraId="5A0FDA4E" w14:textId="77777777" w:rsidR="0066659B" w:rsidRPr="0066659B" w:rsidRDefault="0066659B" w:rsidP="0066659B">
      <w:pPr>
        <w:pStyle w:val="IPA-Hinweistexte"/>
      </w:pPr>
      <w:r w:rsidRPr="0066659B">
        <w:t>Was war gut, was weniger? Was habe ich gelernt und was würde ich ev. das nächste Mal anders machen? Ausführlich formulieren.</w:t>
      </w:r>
    </w:p>
    <w:p w14:paraId="2D36CF6F" w14:textId="77777777" w:rsidR="0066659B" w:rsidRDefault="0066659B" w:rsidP="00A81307">
      <w:pPr>
        <w:spacing w:after="200"/>
      </w:pPr>
    </w:p>
    <w:p w14:paraId="2AC09AC9" w14:textId="77777777" w:rsidR="0066659B" w:rsidRDefault="0066659B" w:rsidP="0066659B"/>
    <w:p w14:paraId="39FED31B" w14:textId="77777777" w:rsidR="0066659B" w:rsidRDefault="0066659B">
      <w:pPr>
        <w:spacing w:after="200"/>
      </w:pPr>
      <w:r>
        <w:br w:type="page"/>
      </w:r>
    </w:p>
    <w:p w14:paraId="7FF59496" w14:textId="77777777" w:rsidR="0066659B" w:rsidRPr="0066659B" w:rsidRDefault="0066659B" w:rsidP="00733060">
      <w:pPr>
        <w:pStyle w:val="Heading1"/>
        <w:rPr>
          <w:color w:val="000000" w:themeColor="text1"/>
        </w:rPr>
      </w:pPr>
      <w:bookmarkStart w:id="49" w:name="_Toc59932917"/>
      <w:bookmarkStart w:id="50" w:name="_Toc59938033"/>
      <w:bookmarkStart w:id="51" w:name="_Toc85623860"/>
      <w:bookmarkStart w:id="52" w:name="_Toc373508083"/>
      <w:r w:rsidRPr="0066659B">
        <w:rPr>
          <w:color w:val="000000" w:themeColor="text1"/>
        </w:rPr>
        <w:lastRenderedPageBreak/>
        <w:t>Unterschriften</w:t>
      </w:r>
      <w:bookmarkEnd w:id="49"/>
      <w:bookmarkEnd w:id="50"/>
      <w:bookmarkEnd w:id="51"/>
      <w:r w:rsidRPr="0066659B">
        <w:rPr>
          <w:color w:val="000000" w:themeColor="text1"/>
        </w:rPr>
        <w:t xml:space="preserve"> Teil 1</w:t>
      </w:r>
      <w:bookmarkEnd w:id="52"/>
    </w:p>
    <w:p w14:paraId="0B524046" w14:textId="77777777" w:rsidR="0066659B" w:rsidRPr="0066659B" w:rsidRDefault="0066659B" w:rsidP="0066659B">
      <w:pPr>
        <w:pStyle w:val="IPA-Textkrper"/>
        <w:jc w:val="both"/>
        <w:rPr>
          <w:color w:val="000000" w:themeColor="text1"/>
          <w:szCs w:val="22"/>
          <w:lang w:val="de-DE"/>
        </w:rPr>
      </w:pPr>
      <w:r w:rsidRPr="0066659B">
        <w:rPr>
          <w:color w:val="000000" w:themeColor="text1"/>
          <w:szCs w:val="22"/>
          <w:lang w:val="de-DE"/>
        </w:rPr>
        <w:t>Die lernende Person bestätigt mit ihrer Unterschrift diese IPA aus Eigenleistung erbracht und nach den Vorgaben der Prüfungskommission Informatik Kanton Bern erstellt zu haben. Die Angaben im Arbeitsjournal entsprechen dem geleisteten Arbeitsaufwand.</w:t>
      </w:r>
    </w:p>
    <w:p w14:paraId="6D78619E" w14:textId="77777777" w:rsidR="0066659B" w:rsidRPr="00E10423" w:rsidRDefault="0066659B" w:rsidP="0066659B">
      <w:pPr>
        <w:pStyle w:val="IPA-Textkrper"/>
        <w:jc w:val="both"/>
        <w:rPr>
          <w:szCs w:val="22"/>
          <w:lang w:val="de-DE"/>
        </w:rPr>
      </w:pPr>
    </w:p>
    <w:p w14:paraId="3E45E056" w14:textId="77777777" w:rsidR="0066659B" w:rsidRPr="0066659B" w:rsidRDefault="0066659B" w:rsidP="0066659B">
      <w:pPr>
        <w:pStyle w:val="IPA-Hinweistexte"/>
        <w:rPr>
          <w:i w:val="0"/>
          <w:vanish w:val="0"/>
        </w:rPr>
      </w:pPr>
      <w:r w:rsidRPr="0066659B">
        <w:t xml:space="preserve">Lernende und Fachvorgesetzte haben das Arbeitsjournal vor der Abgabe zu unterzeichnen und somit </w:t>
      </w:r>
      <w:r w:rsidR="00751C47" w:rsidRPr="00751C47">
        <w:t>dessen Authentizität zu bezeugen</w:t>
      </w:r>
      <w:r w:rsidRPr="0066659B">
        <w:t>. Dies ist Zwingend!!!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66659B" w:rsidRPr="00E10423" w14:paraId="23922B48" w14:textId="77777777" w:rsidTr="0066659B">
        <w:tc>
          <w:tcPr>
            <w:tcW w:w="1728" w:type="dxa"/>
            <w:shd w:val="clear" w:color="auto" w:fill="C6D9F1" w:themeFill="text2" w:themeFillTint="33"/>
          </w:tcPr>
          <w:p w14:paraId="19BC197D" w14:textId="77777777" w:rsidR="0066659B" w:rsidRPr="00E10423" w:rsidRDefault="0066659B" w:rsidP="00F61FAD">
            <w:pPr>
              <w:pStyle w:val="IPA-Tabellentitel"/>
              <w:rPr>
                <w:sz w:val="22"/>
                <w:szCs w:val="22"/>
              </w:rPr>
            </w:pPr>
            <w:r w:rsidRPr="00E10423">
              <w:rPr>
                <w:sz w:val="22"/>
                <w:szCs w:val="22"/>
              </w:rPr>
              <w:t>Datum</w:t>
            </w:r>
          </w:p>
        </w:tc>
        <w:tc>
          <w:tcPr>
            <w:tcW w:w="2700" w:type="dxa"/>
            <w:shd w:val="clear" w:color="auto" w:fill="C6D9F1" w:themeFill="text2" w:themeFillTint="33"/>
          </w:tcPr>
          <w:p w14:paraId="602A8682" w14:textId="77777777" w:rsidR="0066659B" w:rsidRPr="00E10423" w:rsidRDefault="0066659B" w:rsidP="00F61FAD">
            <w:pPr>
              <w:pStyle w:val="IPA-Tabellentitel"/>
              <w:rPr>
                <w:sz w:val="22"/>
                <w:szCs w:val="22"/>
              </w:rPr>
            </w:pPr>
            <w:r w:rsidRPr="00E10423">
              <w:rPr>
                <w:sz w:val="22"/>
                <w:szCs w:val="22"/>
              </w:rPr>
              <w:t>Name / OE</w:t>
            </w:r>
          </w:p>
        </w:tc>
        <w:tc>
          <w:tcPr>
            <w:tcW w:w="4499" w:type="dxa"/>
            <w:shd w:val="clear" w:color="auto" w:fill="C6D9F1" w:themeFill="text2" w:themeFillTint="33"/>
          </w:tcPr>
          <w:p w14:paraId="5A77089C" w14:textId="77777777" w:rsidR="0066659B" w:rsidRPr="00E10423" w:rsidRDefault="0066659B" w:rsidP="00F61FAD">
            <w:pPr>
              <w:pStyle w:val="IPA-Tabellentitel"/>
              <w:rPr>
                <w:sz w:val="22"/>
                <w:szCs w:val="22"/>
              </w:rPr>
            </w:pPr>
            <w:r w:rsidRPr="00E10423">
              <w:rPr>
                <w:sz w:val="22"/>
                <w:szCs w:val="22"/>
              </w:rPr>
              <w:t>Unterschrift</w:t>
            </w:r>
          </w:p>
        </w:tc>
      </w:tr>
      <w:tr w:rsidR="0066659B" w:rsidRPr="00E10423" w14:paraId="57E79ED2" w14:textId="77777777" w:rsidTr="00F61FAD">
        <w:trPr>
          <w:trHeight w:val="680"/>
        </w:trPr>
        <w:tc>
          <w:tcPr>
            <w:tcW w:w="1728" w:type="dxa"/>
          </w:tcPr>
          <w:p w14:paraId="39931E22" w14:textId="77777777" w:rsidR="0066659B" w:rsidRPr="00E10423" w:rsidRDefault="0066659B" w:rsidP="00F61FAD">
            <w:pPr>
              <w:keepNext/>
            </w:pPr>
          </w:p>
        </w:tc>
        <w:tc>
          <w:tcPr>
            <w:tcW w:w="2700" w:type="dxa"/>
          </w:tcPr>
          <w:p w14:paraId="5BF7C1EF" w14:textId="77777777" w:rsidR="0066659B" w:rsidRPr="00E10423" w:rsidRDefault="0066659B" w:rsidP="00F61FAD">
            <w:pPr>
              <w:keepNext/>
            </w:pPr>
            <w:r w:rsidRPr="00E10423">
              <w:br/>
              <w:t>Lernende</w:t>
            </w:r>
          </w:p>
        </w:tc>
        <w:tc>
          <w:tcPr>
            <w:tcW w:w="4499" w:type="dxa"/>
          </w:tcPr>
          <w:p w14:paraId="4AD7E7E2" w14:textId="77777777" w:rsidR="0066659B" w:rsidRPr="00E10423" w:rsidRDefault="0066659B" w:rsidP="00F61FAD">
            <w:pPr>
              <w:keepNext/>
            </w:pPr>
          </w:p>
        </w:tc>
      </w:tr>
      <w:tr w:rsidR="0066659B" w:rsidRPr="00E10423" w14:paraId="1916C6FA" w14:textId="77777777" w:rsidTr="00F61FAD">
        <w:trPr>
          <w:trHeight w:val="680"/>
        </w:trPr>
        <w:tc>
          <w:tcPr>
            <w:tcW w:w="1728" w:type="dxa"/>
          </w:tcPr>
          <w:p w14:paraId="6BC4B055" w14:textId="77777777" w:rsidR="0066659B" w:rsidRPr="00E10423" w:rsidRDefault="0066659B" w:rsidP="00F61FAD">
            <w:pPr>
              <w:keepNext/>
            </w:pPr>
          </w:p>
        </w:tc>
        <w:tc>
          <w:tcPr>
            <w:tcW w:w="2700" w:type="dxa"/>
          </w:tcPr>
          <w:p w14:paraId="73ADA91B" w14:textId="77777777" w:rsidR="0066659B" w:rsidRPr="00E10423" w:rsidRDefault="0066659B" w:rsidP="00F61FAD">
            <w:pPr>
              <w:keepNext/>
            </w:pPr>
            <w:r w:rsidRPr="00E10423">
              <w:br/>
              <w:t>Fachvorgesetzter</w:t>
            </w:r>
          </w:p>
        </w:tc>
        <w:tc>
          <w:tcPr>
            <w:tcW w:w="4499" w:type="dxa"/>
          </w:tcPr>
          <w:p w14:paraId="683D774E" w14:textId="77777777" w:rsidR="0066659B" w:rsidRPr="00E10423" w:rsidRDefault="0066659B" w:rsidP="00F61FAD">
            <w:pPr>
              <w:keepNext/>
            </w:pPr>
          </w:p>
        </w:tc>
      </w:tr>
    </w:tbl>
    <w:p w14:paraId="19DC1DEB" w14:textId="77777777" w:rsidR="0066659B" w:rsidRPr="00E10423" w:rsidRDefault="0066659B" w:rsidP="0066659B"/>
    <w:p w14:paraId="2C748395" w14:textId="77777777" w:rsidR="00A81307" w:rsidRPr="0066659B" w:rsidRDefault="00A81307" w:rsidP="0066659B">
      <w:pPr>
        <w:tabs>
          <w:tab w:val="left" w:pos="2085"/>
        </w:tabs>
      </w:pPr>
    </w:p>
    <w:p w14:paraId="0CE8C259" w14:textId="77777777" w:rsidR="0066659B" w:rsidRDefault="0066659B">
      <w:pPr>
        <w:spacing w:after="200"/>
      </w:pPr>
      <w:r>
        <w:br w:type="page"/>
      </w:r>
    </w:p>
    <w:p w14:paraId="5874944A" w14:textId="77777777" w:rsidR="0066659B" w:rsidRDefault="0066659B" w:rsidP="0066659B">
      <w:pPr>
        <w:pStyle w:val="Title"/>
        <w:pageBreakBefore/>
      </w:pPr>
      <w:bookmarkStart w:id="53" w:name="_Toc373508084"/>
      <w:r>
        <w:lastRenderedPageBreak/>
        <w:t>Teil 2: Projektdokumentation</w:t>
      </w:r>
      <w:bookmarkEnd w:id="53"/>
    </w:p>
    <w:p w14:paraId="0B69D16C" w14:textId="77777777" w:rsidR="0066659B" w:rsidRPr="00E10423" w:rsidRDefault="0066659B" w:rsidP="0066659B">
      <w:pPr>
        <w:pStyle w:val="IPA-Textkrper"/>
        <w:rPr>
          <w:szCs w:val="22"/>
        </w:rPr>
      </w:pPr>
    </w:p>
    <w:p w14:paraId="7593DD58" w14:textId="77777777" w:rsidR="0066659B" w:rsidRPr="00E10423" w:rsidRDefault="0066659B" w:rsidP="0066659B">
      <w:pPr>
        <w:pStyle w:val="IPA-Textkrper"/>
        <w:rPr>
          <w:szCs w:val="22"/>
        </w:rPr>
      </w:pPr>
    </w:p>
    <w:p w14:paraId="449F7340" w14:textId="77777777" w:rsidR="0066659B" w:rsidRPr="00E10423" w:rsidRDefault="0066659B" w:rsidP="0066659B">
      <w:pPr>
        <w:pStyle w:val="IPA-Textkrper"/>
        <w:tabs>
          <w:tab w:val="left" w:pos="2268"/>
        </w:tabs>
        <w:rPr>
          <w:szCs w:val="22"/>
        </w:rPr>
      </w:pPr>
      <w:r w:rsidRPr="00E10423">
        <w:rPr>
          <w:szCs w:val="22"/>
        </w:rPr>
        <w:t>IPA</w:t>
      </w:r>
      <w:r>
        <w:rPr>
          <w:szCs w:val="22"/>
        </w:rPr>
        <w:t xml:space="preserve"> Projektname</w:t>
      </w:r>
      <w:r w:rsidRPr="00E10423">
        <w:rPr>
          <w:szCs w:val="22"/>
        </w:rPr>
        <w:t xml:space="preserve">: </w:t>
      </w:r>
      <w:r w:rsidRPr="00E10423">
        <w:rPr>
          <w:szCs w:val="22"/>
        </w:rPr>
        <w:tab/>
      </w:r>
      <w:r>
        <w:rPr>
          <w:szCs w:val="22"/>
        </w:rPr>
        <w:t xml:space="preserve"> </w:t>
      </w:r>
    </w:p>
    <w:p w14:paraId="341548E0" w14:textId="77777777" w:rsidR="0066659B" w:rsidRPr="00E10423" w:rsidRDefault="0066659B" w:rsidP="0066659B">
      <w:pPr>
        <w:pStyle w:val="IPA-Textkrper"/>
        <w:tabs>
          <w:tab w:val="left" w:pos="2268"/>
        </w:tabs>
        <w:rPr>
          <w:szCs w:val="22"/>
        </w:rPr>
      </w:pPr>
      <w:r w:rsidRPr="00E10423">
        <w:rPr>
          <w:szCs w:val="22"/>
        </w:rPr>
        <w:t xml:space="preserve">Autor: </w:t>
      </w:r>
      <w:r w:rsidRPr="00E10423">
        <w:rPr>
          <w:szCs w:val="22"/>
        </w:rPr>
        <w:tab/>
      </w:r>
      <w:r w:rsidR="007A4616">
        <w:fldChar w:fldCharType="begin"/>
      </w:r>
      <w:r w:rsidR="007A4616">
        <w:instrText xml:space="preserve"> AUTHOR   \* MERGEFORMAT </w:instrText>
      </w:r>
      <w:r w:rsidR="007A4616">
        <w:fldChar w:fldCharType="separate"/>
      </w:r>
      <w:r w:rsidR="001549DE">
        <w:rPr>
          <w:noProof/>
        </w:rPr>
        <w:t>adsf</w:t>
      </w:r>
      <w:r w:rsidR="007A4616">
        <w:rPr>
          <w:noProof/>
        </w:rPr>
        <w:fldChar w:fldCharType="end"/>
      </w:r>
    </w:p>
    <w:p w14:paraId="2F997F0F" w14:textId="77777777" w:rsidR="0066659B" w:rsidRPr="00E10423" w:rsidRDefault="0066659B" w:rsidP="0066659B">
      <w:pPr>
        <w:pStyle w:val="IPA-Textkrper"/>
        <w:rPr>
          <w:szCs w:val="22"/>
        </w:rPr>
      </w:pPr>
    </w:p>
    <w:p w14:paraId="2EAC3971" w14:textId="77777777" w:rsidR="0066659B" w:rsidRDefault="0066659B" w:rsidP="0066659B">
      <w:pPr>
        <w:pStyle w:val="IPA-Hinweistexte"/>
      </w:pPr>
      <w:r w:rsidRPr="0066659B">
        <w:t xml:space="preserve">Es gibt </w:t>
      </w:r>
      <w:r w:rsidR="009868E1">
        <w:t>im Teil 2</w:t>
      </w:r>
      <w:r w:rsidRPr="0066659B">
        <w:t xml:space="preserve"> keine verbindlichen Vorgaben der Prüfungskommission!</w:t>
      </w:r>
    </w:p>
    <w:p w14:paraId="20247979" w14:textId="77777777" w:rsidR="009868E1" w:rsidRPr="0066659B" w:rsidRDefault="009868E1" w:rsidP="0066659B">
      <w:pPr>
        <w:pStyle w:val="IPA-Hinweistexte"/>
        <w:rPr>
          <w:i w:val="0"/>
          <w:vanish w:val="0"/>
        </w:rPr>
      </w:pPr>
      <w:r>
        <w:t>Es handelt sich um einen reinen Vorschlag, der zur Unterstützung der Durchformung der IPA helfen soll.</w:t>
      </w:r>
    </w:p>
    <w:p w14:paraId="3254CD22" w14:textId="77777777" w:rsidR="0066659B" w:rsidRPr="0066659B" w:rsidRDefault="0066659B" w:rsidP="0066659B">
      <w:pPr>
        <w:pStyle w:val="IPA-Hinweistexte"/>
        <w:rPr>
          <w:i w:val="0"/>
          <w:vanish w:val="0"/>
        </w:rPr>
      </w:pPr>
    </w:p>
    <w:p w14:paraId="7A4E5156" w14:textId="77777777" w:rsidR="00454FBD" w:rsidRPr="009868E1" w:rsidRDefault="0066659B" w:rsidP="00AA4073">
      <w:pPr>
        <w:pStyle w:val="IPA-Hinweistexte"/>
        <w:rPr>
          <w:i w:val="0"/>
          <w:vanish w:val="0"/>
        </w:rPr>
      </w:pPr>
      <w:r w:rsidRPr="0066659B">
        <w:t>WICHTIG: Es muss die im „Detailbeschrieb“ beschriebene Projektmethode angewandt werden!</w:t>
      </w:r>
    </w:p>
    <w:p w14:paraId="29935517" w14:textId="77777777" w:rsidR="00AA4073" w:rsidRDefault="00AA4073" w:rsidP="0066659B">
      <w:pPr>
        <w:pStyle w:val="FormatvorlageBeschriftung8Pt"/>
      </w:pPr>
    </w:p>
    <w:p w14:paraId="14342F25" w14:textId="77777777" w:rsidR="0066659B" w:rsidRPr="00B10CD5" w:rsidRDefault="009868E1" w:rsidP="00DC77C9">
      <w:bookmarkStart w:id="54" w:name="_Toc373508119"/>
      <w:r>
        <w:rPr>
          <w:noProof/>
          <w:lang w:val="en-US"/>
        </w:rPr>
        <w:drawing>
          <wp:inline distT="0" distB="0" distL="0" distR="0" wp14:anchorId="47A024CD" wp14:editId="65B0AF27">
            <wp:extent cx="5760085" cy="1151282"/>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085" cy="1151282"/>
                    </a:xfrm>
                    <a:prstGeom prst="rect">
                      <a:avLst/>
                    </a:prstGeom>
                  </pic:spPr>
                </pic:pic>
              </a:graphicData>
            </a:graphic>
          </wp:inline>
        </w:drawing>
      </w:r>
      <w:r w:rsidR="0066659B" w:rsidRPr="00B10CD5">
        <w:t xml:space="preserve">Abbildung </w:t>
      </w:r>
      <w:fldSimple w:instr=" SEQ Abbildung \* ARABIC ">
        <w:r w:rsidR="001549DE">
          <w:rPr>
            <w:noProof/>
          </w:rPr>
          <w:t>2</w:t>
        </w:r>
      </w:fldSimple>
      <w:r w:rsidR="0066659B" w:rsidRPr="00B10CD5">
        <w:t xml:space="preserve">: </w:t>
      </w:r>
      <w:r w:rsidR="00C70C2B">
        <w:t>Hermes 5 IPA</w:t>
      </w:r>
      <w:bookmarkEnd w:id="54"/>
    </w:p>
    <w:p w14:paraId="3101657A" w14:textId="77777777" w:rsidR="00454FBD" w:rsidRDefault="00454FBD" w:rsidP="0066659B">
      <w:pPr>
        <w:pStyle w:val="IPA-Hinweistexte"/>
      </w:pPr>
    </w:p>
    <w:p w14:paraId="1D9EB44B" w14:textId="77777777" w:rsidR="00454FBD" w:rsidRDefault="00454FBD" w:rsidP="0066659B">
      <w:pPr>
        <w:pStyle w:val="IPA-Hinweistexte"/>
      </w:pPr>
    </w:p>
    <w:p w14:paraId="6C7752D9" w14:textId="77777777" w:rsidR="0066659B" w:rsidRDefault="0066659B" w:rsidP="0066659B">
      <w:pPr>
        <w:pStyle w:val="IPA-Hinweistexte"/>
      </w:pPr>
      <w:r w:rsidRPr="008D5D59">
        <w:t xml:space="preserve">Es </w:t>
      </w:r>
      <w:r>
        <w:t xml:space="preserve">handelt sich um eine </w:t>
      </w:r>
      <w:r w:rsidR="009868E1">
        <w:t>vereinfachte Projektm</w:t>
      </w:r>
      <w:r w:rsidRPr="008D5D59">
        <w:t>ethode</w:t>
      </w:r>
      <w:r w:rsidR="003C39B0">
        <w:t xml:space="preserve"> von Hermes 5</w:t>
      </w:r>
      <w:r>
        <w:t xml:space="preserve">, die optimal angepasst wurde für die </w:t>
      </w:r>
      <w:r w:rsidR="009868E1">
        <w:t>Durchführung von I</w:t>
      </w:r>
      <w:r>
        <w:t>PA</w:t>
      </w:r>
      <w:r w:rsidR="009868E1">
        <w:t>s</w:t>
      </w:r>
      <w:r>
        <w:t>.</w:t>
      </w:r>
    </w:p>
    <w:p w14:paraId="38B2321D" w14:textId="77777777" w:rsidR="009868E1" w:rsidRDefault="009868E1" w:rsidP="009868E1">
      <w:pPr>
        <w:pStyle w:val="IPA-Hinweistexte"/>
        <w:rPr>
          <w:sz w:val="20"/>
        </w:rPr>
      </w:pPr>
      <w:r w:rsidRPr="009868E1">
        <w:t>Bitte schaut euch das Fact Sheet</w:t>
      </w:r>
      <w:r>
        <w:t xml:space="preserve"> zu dieser</w:t>
      </w:r>
      <w:r w:rsidRPr="009868E1">
        <w:t xml:space="preserve"> Methode an.</w:t>
      </w:r>
      <w:r>
        <w:t xml:space="preserve"> (www.pkrog.ch)</w:t>
      </w:r>
    </w:p>
    <w:p w14:paraId="27394FF0" w14:textId="77777777" w:rsidR="00F61FAD" w:rsidRDefault="00F61FAD">
      <w:pPr>
        <w:spacing w:after="200"/>
        <w:rPr>
          <w:sz w:val="20"/>
        </w:rPr>
      </w:pPr>
      <w:r>
        <w:rPr>
          <w:sz w:val="20"/>
        </w:rPr>
        <w:br w:type="page"/>
      </w:r>
    </w:p>
    <w:p w14:paraId="5CBC7603" w14:textId="77777777" w:rsidR="00F61FAD" w:rsidRPr="00416CDC" w:rsidRDefault="000F0775" w:rsidP="00733060">
      <w:pPr>
        <w:pStyle w:val="Heading1"/>
      </w:pPr>
      <w:bookmarkStart w:id="55" w:name="_Toc373508085"/>
      <w:r>
        <w:lastRenderedPageBreak/>
        <w:t>Initialisierung</w:t>
      </w:r>
      <w:bookmarkEnd w:id="55"/>
    </w:p>
    <w:p w14:paraId="45084A66" w14:textId="77777777" w:rsidR="00F61FAD" w:rsidRPr="00F61FAD" w:rsidRDefault="00F61FAD" w:rsidP="00F61FAD">
      <w:pPr>
        <w:pStyle w:val="IPA-Hinweistexte"/>
        <w:rPr>
          <w:rFonts w:eastAsia="Calibri"/>
        </w:rPr>
      </w:pPr>
      <w:r w:rsidRPr="00F61FAD">
        <w:rPr>
          <w:rFonts w:eastAsia="Calibri"/>
        </w:rPr>
        <w:t>Die Voranalyse ist ein Klärungsprozess, der mit vertretbarem Aufwand eine Entscheidung über die grundsätzliche Art der Systemrealisierung herbeiführt.</w:t>
      </w:r>
    </w:p>
    <w:p w14:paraId="6A1B07D0" w14:textId="77777777" w:rsidR="00F61FAD" w:rsidRPr="00F61FAD" w:rsidRDefault="00F61FAD" w:rsidP="00F61FAD">
      <w:pPr>
        <w:pStyle w:val="IPA-Hinweistexte"/>
        <w:rPr>
          <w:rFonts w:eastAsia="Calibri"/>
        </w:rPr>
      </w:pPr>
      <w:r w:rsidRPr="00F61FAD">
        <w:rPr>
          <w:rFonts w:eastAsia="Calibri"/>
        </w:rPr>
        <w:t xml:space="preserve">Erstellung und Beurteilung der Situationsanalyse sowie Überprüfung der Zielesetzungen, der Problemstellung und des Untersuchungsbereichs. </w:t>
      </w:r>
    </w:p>
    <w:p w14:paraId="2A07B1D2" w14:textId="77777777" w:rsidR="00F61FAD" w:rsidRPr="00F61FAD" w:rsidRDefault="00F61FAD" w:rsidP="00F61FAD">
      <w:pPr>
        <w:pStyle w:val="IPA-Hinweistexte"/>
        <w:rPr>
          <w:rFonts w:eastAsia="Calibri"/>
        </w:rPr>
      </w:pPr>
      <w:r w:rsidRPr="00F61FAD">
        <w:rPr>
          <w:rFonts w:eastAsia="Calibri"/>
        </w:rPr>
        <w:t>Erarbeitung von Lösungsvorschlägen und Abschätzung ihrer voraussichtlichen (Wirtschaft-</w:t>
      </w:r>
      <w:proofErr w:type="spellStart"/>
      <w:r w:rsidRPr="00F61FAD">
        <w:rPr>
          <w:rFonts w:eastAsia="Calibri"/>
        </w:rPr>
        <w:t>lichkeit</w:t>
      </w:r>
      <w:proofErr w:type="spellEnd"/>
      <w:r w:rsidRPr="00F61FAD">
        <w:rPr>
          <w:rFonts w:eastAsia="Calibri"/>
        </w:rPr>
        <w:t xml:space="preserve">) und Realisierbarkeit. Eine sinnvolle Risikoanalyse für das Projekt, welche Risiken eintreten könnten während -und nach dem Projekt </w:t>
      </w:r>
    </w:p>
    <w:p w14:paraId="043D976A" w14:textId="77777777" w:rsidR="00F61FAD" w:rsidRPr="00F043B9" w:rsidRDefault="00F61FAD" w:rsidP="00F61FAD"/>
    <w:p w14:paraId="49E673FB" w14:textId="77777777" w:rsidR="00F61FAD" w:rsidRPr="0030738A" w:rsidRDefault="000F0775" w:rsidP="00260B13">
      <w:pPr>
        <w:pStyle w:val="Heading2"/>
        <w:tabs>
          <w:tab w:val="clear" w:pos="851"/>
        </w:tabs>
        <w:spacing w:before="120"/>
      </w:pPr>
      <w:bookmarkStart w:id="56" w:name="_Toc114965594"/>
      <w:bookmarkStart w:id="57" w:name="_Toc373508086"/>
      <w:r>
        <w:t xml:space="preserve">Studie </w:t>
      </w:r>
      <w:r w:rsidR="00F61FAD">
        <w:t>Ist Zustand / Soll-Zustand</w:t>
      </w:r>
      <w:bookmarkEnd w:id="56"/>
      <w:bookmarkEnd w:id="57"/>
    </w:p>
    <w:p w14:paraId="28FC400C" w14:textId="77777777" w:rsidR="00F61FAD" w:rsidRPr="00F61FAD" w:rsidRDefault="00F61FAD" w:rsidP="00F61FAD">
      <w:pPr>
        <w:pStyle w:val="IPA-Hinweistexte"/>
        <w:rPr>
          <w:i w:val="0"/>
          <w:vanish w:val="0"/>
        </w:rPr>
      </w:pPr>
      <w:r w:rsidRPr="00F61FAD">
        <w:t>Wie sieht der heutige Zustand aus? Ev. den Prozess abbilden.</w:t>
      </w:r>
    </w:p>
    <w:p w14:paraId="7031DA5B" w14:textId="77777777" w:rsidR="00F61FAD" w:rsidRPr="00AC5D2B" w:rsidRDefault="00F61FAD" w:rsidP="00AC5D2B">
      <w:pPr>
        <w:pStyle w:val="IPA-Hinweistexte"/>
        <w:rPr>
          <w:i w:val="0"/>
        </w:rPr>
      </w:pPr>
      <w:r w:rsidRPr="00F61FAD">
        <w:t>Wie soll das fertige Produkt / die fertige Lösung aussehen? Ev. neuen Prozess abbilden.</w:t>
      </w:r>
    </w:p>
    <w:p w14:paraId="4392D8A2" w14:textId="77777777" w:rsidR="00F61FAD" w:rsidRPr="00F61FAD" w:rsidRDefault="00F61FAD" w:rsidP="00260B13">
      <w:pPr>
        <w:pStyle w:val="Heading2"/>
        <w:spacing w:before="120"/>
        <w:rPr>
          <w:color w:val="000000" w:themeColor="text1"/>
        </w:rPr>
      </w:pPr>
      <w:bookmarkStart w:id="58" w:name="_Toc373508087"/>
      <w:r w:rsidRPr="00F61FAD">
        <w:rPr>
          <w:color w:val="000000" w:themeColor="text1"/>
        </w:rPr>
        <w:t>Vorgehensziele</w:t>
      </w:r>
      <w:bookmarkEnd w:id="58"/>
    </w:p>
    <w:p w14:paraId="738D9730" w14:textId="77777777" w:rsidR="00F61FAD" w:rsidRPr="00F61FAD" w:rsidRDefault="00F61FAD" w:rsidP="00F61FAD">
      <w:pPr>
        <w:pStyle w:val="IPA-Hinweistexte"/>
        <w:rPr>
          <w:i w:val="0"/>
          <w:vanish w:val="0"/>
        </w:rPr>
      </w:pPr>
      <w:r w:rsidRPr="00F61FAD">
        <w:t>Welches sind wichtige Bearbeitungsschritte</w:t>
      </w:r>
    </w:p>
    <w:p w14:paraId="19EE1290" w14:textId="77777777" w:rsidR="00F61FAD" w:rsidRPr="00F61FAD" w:rsidRDefault="00F61FAD" w:rsidP="00F61FAD">
      <w:pPr>
        <w:pStyle w:val="IPA-Hinweistexte"/>
        <w:rPr>
          <w:i w:val="0"/>
          <w:vanish w:val="0"/>
        </w:rPr>
      </w:pPr>
      <w:r w:rsidRPr="00F61FAD">
        <w:t xml:space="preserve">Welche Methode wird genommen </w:t>
      </w:r>
    </w:p>
    <w:p w14:paraId="5D4AD72E" w14:textId="77777777" w:rsidR="00F61FAD" w:rsidRDefault="00F61FAD" w:rsidP="00F61FAD">
      <w:pPr>
        <w:pStyle w:val="IPA-Hinweistexte"/>
        <w:rPr>
          <w:i w:val="0"/>
          <w:vanish w:val="0"/>
        </w:rPr>
      </w:pPr>
      <w:r w:rsidRPr="00F61FAD">
        <w:t>BSP: Ziel bis zum 31.5.2013 Projektabschluss</w:t>
      </w:r>
    </w:p>
    <w:p w14:paraId="1B2DFABF" w14:textId="77777777" w:rsidR="00F61FAD" w:rsidRPr="00F61FAD" w:rsidRDefault="00F61FAD" w:rsidP="00F61FAD">
      <w:pPr>
        <w:pStyle w:val="IPA-Hinweistexte"/>
        <w:rPr>
          <w:i w:val="0"/>
          <w:vanish w:val="0"/>
        </w:rPr>
      </w:pPr>
    </w:p>
    <w:p w14:paraId="4DF92E9A" w14:textId="77777777" w:rsidR="00F61FAD" w:rsidRDefault="00F61FAD" w:rsidP="00F61FAD">
      <w:pPr>
        <w:pStyle w:val="IPA-Hinweistexte"/>
      </w:pPr>
      <w:r w:rsidRPr="00F61FAD">
        <w:t>Ziele definieren (SMART)</w:t>
      </w:r>
    </w:p>
    <w:p w14:paraId="6B7DB324" w14:textId="77777777" w:rsidR="000F0775" w:rsidRPr="00F61FAD" w:rsidRDefault="000F0775" w:rsidP="00F61FAD">
      <w:pPr>
        <w:pStyle w:val="IPA-Hinweistexte"/>
      </w:pPr>
      <w:r>
        <w:t>Achtung ZIELE müssen Lösungsneutral sein!</w:t>
      </w:r>
    </w:p>
    <w:p w14:paraId="504E6D2E" w14:textId="77777777" w:rsidR="00F61FAD" w:rsidRPr="00F043B9" w:rsidRDefault="00F61FAD" w:rsidP="00260B13">
      <w:pPr>
        <w:pStyle w:val="Heading2"/>
        <w:spacing w:before="120"/>
      </w:pPr>
      <w:bookmarkStart w:id="59" w:name="_Toc373508088"/>
      <w:bookmarkStart w:id="60" w:name="_Toc114965598"/>
      <w:r w:rsidRPr="00F043B9">
        <w:t>Systemziele</w:t>
      </w:r>
      <w:bookmarkEnd w:id="59"/>
      <w:r>
        <w:t xml:space="preserve"> </w:t>
      </w:r>
    </w:p>
    <w:p w14:paraId="6BBF5659" w14:textId="77777777" w:rsidR="00F61FAD" w:rsidRPr="00F61FAD" w:rsidRDefault="00F61FAD" w:rsidP="00F61FAD">
      <w:pPr>
        <w:pStyle w:val="IPA-Hinweistexte"/>
        <w:rPr>
          <w:i w:val="0"/>
          <w:vanish w:val="0"/>
        </w:rPr>
      </w:pPr>
      <w:r w:rsidRPr="00F61FAD">
        <w:t>Wie sieht der heutige Zustand aus? Evtl. den Prozess abbilden.</w:t>
      </w:r>
    </w:p>
    <w:p w14:paraId="26608FF7" w14:textId="77777777" w:rsidR="00F61FAD" w:rsidRPr="00F61FAD" w:rsidRDefault="00F61FAD" w:rsidP="00F61FAD">
      <w:pPr>
        <w:pStyle w:val="IPA-Hinweistexte"/>
        <w:rPr>
          <w:i w:val="0"/>
          <w:vanish w:val="0"/>
        </w:rPr>
      </w:pPr>
      <w:r w:rsidRPr="00F61FAD">
        <w:t>Wie soll das fertige Produkt / die fertige Lösung aussehen? Ev. neuen Prozess abbilden.</w:t>
      </w:r>
    </w:p>
    <w:p w14:paraId="617FC57A" w14:textId="77777777" w:rsidR="00F61FAD" w:rsidRDefault="00F61FAD" w:rsidP="00F61FAD">
      <w:pPr>
        <w:pStyle w:val="IPA-Hinweistexte"/>
        <w:rPr>
          <w:i w:val="0"/>
          <w:vanish w:val="0"/>
        </w:rPr>
      </w:pPr>
      <w:r w:rsidRPr="00F61FAD">
        <w:t>Welche Geschäftsprozesse sind durch das Projekt/den Auftrag betroffen?</w:t>
      </w:r>
    </w:p>
    <w:p w14:paraId="7DC7D5D9" w14:textId="77777777" w:rsidR="00F61FAD" w:rsidRDefault="00F61FAD" w:rsidP="00F61FAD">
      <w:pPr>
        <w:pStyle w:val="IPA-Hinweistexte"/>
        <w:rPr>
          <w:i w:val="0"/>
          <w:vanish w:val="0"/>
        </w:rPr>
      </w:pPr>
      <w:r w:rsidRPr="00F61FAD">
        <w:t xml:space="preserve">Detaillierte Auflistung, welche Ziele erreicht werden sollen -  abgeleitet aus Projektauftrag. </w:t>
      </w:r>
    </w:p>
    <w:p w14:paraId="7663E1AF" w14:textId="77777777" w:rsidR="00F61FAD" w:rsidRPr="00F61FAD" w:rsidRDefault="00F61FAD" w:rsidP="00F61FAD">
      <w:pPr>
        <w:pStyle w:val="IPA-Hinweistexte"/>
        <w:rPr>
          <w:i w:val="0"/>
          <w:vanish w:val="0"/>
        </w:rPr>
      </w:pPr>
    </w:p>
    <w:p w14:paraId="70D60084" w14:textId="77777777" w:rsidR="00F61FAD" w:rsidRPr="00F61FAD" w:rsidRDefault="00F61FAD" w:rsidP="00F61FAD">
      <w:pPr>
        <w:pStyle w:val="IPA-Hinweistexte"/>
      </w:pPr>
      <w:r w:rsidRPr="00F61FAD">
        <w:t>Ziele definieren (SMART)</w:t>
      </w:r>
    </w:p>
    <w:p w14:paraId="5CDEB13A" w14:textId="77777777" w:rsidR="000F0775" w:rsidRDefault="000F0775">
      <w:pPr>
        <w:spacing w:after="200"/>
      </w:pPr>
      <w:r>
        <w:br w:type="page"/>
      </w:r>
    </w:p>
    <w:p w14:paraId="6641DFDA" w14:textId="77777777" w:rsidR="000F0775" w:rsidRPr="00AC5D2B" w:rsidRDefault="000F0775" w:rsidP="000F0775">
      <w:pPr>
        <w:pStyle w:val="Heading2"/>
      </w:pPr>
      <w:bookmarkStart w:id="61" w:name="_Toc373508089"/>
      <w:r>
        <w:lastRenderedPageBreak/>
        <w:t>Anforderungen</w:t>
      </w:r>
      <w:bookmarkEnd w:id="61"/>
    </w:p>
    <w:p w14:paraId="0835899D" w14:textId="77777777" w:rsidR="000F0775" w:rsidRDefault="000F0775" w:rsidP="000F0775">
      <w:pPr>
        <w:pStyle w:val="IPA-Hinweistexte"/>
      </w:pPr>
      <w:r w:rsidRPr="000F0775">
        <w:t>Unterschiede:</w:t>
      </w:r>
      <w:r w:rsidR="00AC5D2B">
        <w:t xml:space="preserve"> Ziele/ Anforderung</w:t>
      </w:r>
    </w:p>
    <w:p w14:paraId="08ECF03B" w14:textId="77777777" w:rsidR="00AC5D2B" w:rsidRPr="000F0775" w:rsidRDefault="00AC5D2B" w:rsidP="000F0775">
      <w:pPr>
        <w:pStyle w:val="IPA-Hinweistexte"/>
      </w:pPr>
    </w:p>
    <w:p w14:paraId="04C8B0A6" w14:textId="77777777" w:rsidR="000F0775" w:rsidRPr="000F0775" w:rsidRDefault="000F0775" w:rsidP="000F0775">
      <w:pPr>
        <w:pStyle w:val="IPA-Hinweistexte"/>
      </w:pPr>
      <w:r w:rsidRPr="000F0775">
        <w:t>􀀂 Ziel:</w:t>
      </w:r>
    </w:p>
    <w:p w14:paraId="222D8009" w14:textId="77777777" w:rsidR="000F0775" w:rsidRPr="000F0775" w:rsidRDefault="000F0775" w:rsidP="000F0775">
      <w:pPr>
        <w:pStyle w:val="IPA-Hinweistexte"/>
      </w:pPr>
      <w:r w:rsidRPr="000F0775">
        <w:t>􀀁</w:t>
      </w:r>
      <w:r w:rsidR="00751C47">
        <w:t xml:space="preserve"> E</w:t>
      </w:r>
      <w:r w:rsidRPr="000F0775">
        <w:t>in zu erreichender Zustand</w:t>
      </w:r>
    </w:p>
    <w:p w14:paraId="4695A7CB" w14:textId="77777777" w:rsidR="000F0775" w:rsidRDefault="000F0775" w:rsidP="000F0775">
      <w:pPr>
        <w:pStyle w:val="IPA-Hinweistexte"/>
      </w:pPr>
      <w:r w:rsidRPr="000F0775">
        <w:t>􀀁</w:t>
      </w:r>
      <w:r w:rsidR="00751C47">
        <w:t xml:space="preserve"> M</w:t>
      </w:r>
      <w:r w:rsidRPr="000F0775">
        <w:t>eist in umfassendem Sinn gemeint</w:t>
      </w:r>
    </w:p>
    <w:p w14:paraId="7652FE5E" w14:textId="77777777" w:rsidR="00AC5D2B" w:rsidRDefault="00AC5D2B" w:rsidP="000F0775">
      <w:pPr>
        <w:pStyle w:val="IPA-Hinweistexte"/>
      </w:pPr>
      <w:r>
        <w:t xml:space="preserve">(Was </w:t>
      </w:r>
      <w:r w:rsidR="00CF789B">
        <w:t xml:space="preserve">wollen wir bis </w:t>
      </w:r>
      <w:proofErr w:type="spellStart"/>
      <w:r w:rsidR="00CF789B">
        <w:t>wan</w:t>
      </w:r>
      <w:proofErr w:type="spellEnd"/>
      <w:r w:rsidR="00CF789B">
        <w:t>?)</w:t>
      </w:r>
    </w:p>
    <w:p w14:paraId="68F5645E" w14:textId="77777777" w:rsidR="00AC5D2B" w:rsidRPr="000F0775" w:rsidRDefault="00AC5D2B" w:rsidP="000F0775">
      <w:pPr>
        <w:pStyle w:val="IPA-Hinweistexte"/>
      </w:pPr>
    </w:p>
    <w:p w14:paraId="29184CAE" w14:textId="77777777" w:rsidR="000F0775" w:rsidRPr="000F0775" w:rsidRDefault="000F0775" w:rsidP="000F0775">
      <w:pPr>
        <w:pStyle w:val="IPA-Hinweistexte"/>
      </w:pPr>
      <w:r w:rsidRPr="000F0775">
        <w:t>􀀂 Anforderung:</w:t>
      </w:r>
    </w:p>
    <w:p w14:paraId="24428395" w14:textId="77777777" w:rsidR="000F0775" w:rsidRPr="000F0775" w:rsidRDefault="000F0775" w:rsidP="000F0775">
      <w:pPr>
        <w:pStyle w:val="IPA-Hinweistexte"/>
      </w:pPr>
      <w:r w:rsidRPr="000F0775">
        <w:t>􀀁</w:t>
      </w:r>
      <w:r w:rsidR="00751C47">
        <w:t xml:space="preserve"> E</w:t>
      </w:r>
      <w:r w:rsidRPr="000F0775">
        <w:t>ine zu erreichende Eigenschaft</w:t>
      </w:r>
    </w:p>
    <w:p w14:paraId="26BEB2D6" w14:textId="77777777" w:rsidR="000F0775" w:rsidRPr="000F0775" w:rsidRDefault="000F0775" w:rsidP="000F0775">
      <w:pPr>
        <w:pStyle w:val="IPA-Hinweistexte"/>
      </w:pPr>
      <w:r w:rsidRPr="000F0775">
        <w:t>􀀁</w:t>
      </w:r>
      <w:r w:rsidR="00751C47">
        <w:t xml:space="preserve"> M</w:t>
      </w:r>
      <w:r w:rsidRPr="000F0775">
        <w:t>eist konkret</w:t>
      </w:r>
    </w:p>
    <w:p w14:paraId="7CDF8F0F" w14:textId="77777777" w:rsidR="000F0775" w:rsidRPr="000F0775" w:rsidRDefault="000F0775" w:rsidP="000F0775">
      <w:pPr>
        <w:pStyle w:val="IPA-Hinweistexte"/>
      </w:pPr>
      <w:r w:rsidRPr="000F0775">
        <w:t>􀀁</w:t>
      </w:r>
      <w:r w:rsidR="00751C47">
        <w:t xml:space="preserve"> B</w:t>
      </w:r>
      <w:r w:rsidRPr="000F0775">
        <w:t>eschreibt in der Regel eine für die Erreichung eines Ziels</w:t>
      </w:r>
    </w:p>
    <w:p w14:paraId="2780320E" w14:textId="77777777" w:rsidR="000F0775" w:rsidRDefault="000F0775" w:rsidP="000F0775">
      <w:pPr>
        <w:pStyle w:val="IPA-Hinweistexte"/>
      </w:pPr>
      <w:r w:rsidRPr="000F0775">
        <w:t>notwendige Bedingung oder Eigenschaft</w:t>
      </w:r>
    </w:p>
    <w:p w14:paraId="7C0D0372" w14:textId="77777777" w:rsidR="00AC5D2B" w:rsidRPr="000F0775" w:rsidRDefault="00AC5D2B" w:rsidP="000F0775">
      <w:pPr>
        <w:pStyle w:val="IPA-Hinweistexte"/>
      </w:pPr>
      <w:r>
        <w:t>(Wie machen wir es)</w:t>
      </w:r>
    </w:p>
    <w:p w14:paraId="1A4A2DBE" w14:textId="77777777" w:rsidR="000F0775" w:rsidRDefault="000F0775" w:rsidP="000F0775">
      <w:pPr>
        <w:pStyle w:val="Heading3"/>
      </w:pPr>
      <w:bookmarkStart w:id="62" w:name="_Toc373508090"/>
      <w:r>
        <w:t>Funktionale Anforderungen</w:t>
      </w:r>
      <w:bookmarkEnd w:id="62"/>
    </w:p>
    <w:p w14:paraId="2AC99948" w14:textId="77777777" w:rsidR="00AC5D2B" w:rsidRPr="00AC5D2B" w:rsidRDefault="00AC5D2B" w:rsidP="00AC5D2B">
      <w:pPr>
        <w:pStyle w:val="IPA-Hinweistexte"/>
      </w:pPr>
      <w:r>
        <w:t>Funktionale Anforderungen beschreiben gewünschte Funktionalitäten (was soll das System tun/können) eines Systems bzw. Produkts, dessen Daten oder Verhalten.</w:t>
      </w:r>
    </w:p>
    <w:p w14:paraId="130A2F08" w14:textId="77777777" w:rsidR="00AC5D2B" w:rsidRPr="00AC5D2B" w:rsidRDefault="000F0775" w:rsidP="000F0775">
      <w:pPr>
        <w:pStyle w:val="Heading3"/>
        <w:rPr>
          <w:rFonts w:cs="Times New Roman"/>
        </w:rPr>
      </w:pPr>
      <w:bookmarkStart w:id="63" w:name="_Toc373508091"/>
      <w:r>
        <w:t>Nicht funktionale Anforderungen</w:t>
      </w:r>
      <w:bookmarkEnd w:id="63"/>
    </w:p>
    <w:p w14:paraId="08BB1183" w14:textId="77777777" w:rsidR="00AC5D2B" w:rsidRDefault="00AC5D2B" w:rsidP="00AC5D2B">
      <w:pPr>
        <w:pStyle w:val="IPA-Hinweistexte"/>
      </w:pPr>
      <w:r>
        <w:t>Nichtfunktionale Anforderungen sind Anforderungen, an die "Qualität" in welcher die</w:t>
      </w:r>
      <w:r w:rsidR="00373ABC">
        <w:t xml:space="preserve"> </w:t>
      </w:r>
      <w:r w:rsidRPr="00AC5D2B">
        <w:t>geforderte Funktionalität</w:t>
      </w:r>
      <w:r>
        <w:t xml:space="preserve"> zu erbringen ist.</w:t>
      </w:r>
      <w:r>
        <w:br/>
      </w:r>
      <w:r>
        <w:br/>
        <w:t xml:space="preserve">Qualität im vorgenannten Sinn meint beispielsweise </w:t>
      </w:r>
    </w:p>
    <w:p w14:paraId="0B9B8CA2" w14:textId="77777777" w:rsidR="00AC5D2B" w:rsidRDefault="00AC5D2B" w:rsidP="00AC5D2B">
      <w:pPr>
        <w:pStyle w:val="IPA-Hinweistexte"/>
      </w:pPr>
      <w:r>
        <w:t>wie die Funktionalität ausgeführt werden soll (z.B. Reaktionszeit)</w:t>
      </w:r>
    </w:p>
    <w:p w14:paraId="696EE59C" w14:textId="77777777" w:rsidR="00AC5D2B" w:rsidRDefault="00AC5D2B" w:rsidP="00AC5D2B">
      <w:pPr>
        <w:pStyle w:val="IPA-Hinweistexte"/>
      </w:pPr>
      <w:r>
        <w:t>Bedingungen unter denen die Funktionalität ausgeführt wird (z.B. 7x24 Std.)</w:t>
      </w:r>
    </w:p>
    <w:p w14:paraId="5E6B8BCE" w14:textId="77777777" w:rsidR="00373ABC" w:rsidRDefault="00373ABC" w:rsidP="00AC5D2B">
      <w:pPr>
        <w:pStyle w:val="IPA-Hinweistexte"/>
      </w:pPr>
      <w:r>
        <w:t>Oder einen schnell zu bedienen GUIs (z. B Software Ergonomie)</w:t>
      </w:r>
    </w:p>
    <w:p w14:paraId="5EDF3A85" w14:textId="77777777" w:rsidR="00F61FAD" w:rsidRPr="00F61FAD" w:rsidRDefault="00F61FAD" w:rsidP="000F0775">
      <w:pPr>
        <w:pStyle w:val="Heading3"/>
        <w:rPr>
          <w:rFonts w:cs="Times New Roman"/>
        </w:rPr>
      </w:pPr>
      <w:r>
        <w:br w:type="page"/>
      </w:r>
    </w:p>
    <w:bookmarkEnd w:id="60"/>
    <w:p w14:paraId="34D4F49B" w14:textId="77777777" w:rsidR="00F61FAD" w:rsidRDefault="00F61FAD">
      <w:pPr>
        <w:tabs>
          <w:tab w:val="left" w:pos="2085"/>
        </w:tabs>
        <w:rPr>
          <w:sz w:val="20"/>
        </w:rPr>
        <w:sectPr w:rsidR="00F61FAD" w:rsidSect="00733060">
          <w:headerReference w:type="first" r:id="rId16"/>
          <w:footerReference w:type="first" r:id="rId17"/>
          <w:pgSz w:w="11906" w:h="16838" w:code="9"/>
          <w:pgMar w:top="1382" w:right="1134" w:bottom="851" w:left="1701" w:header="709" w:footer="709" w:gutter="0"/>
          <w:cols w:space="708"/>
          <w:titlePg/>
          <w:docGrid w:linePitch="360"/>
        </w:sectPr>
      </w:pPr>
    </w:p>
    <w:p w14:paraId="68B8B48D" w14:textId="77777777" w:rsidR="007D1396" w:rsidRDefault="00F61FAD" w:rsidP="00F61FAD">
      <w:pPr>
        <w:pStyle w:val="Heading2"/>
        <w:spacing w:before="120" w:after="240"/>
      </w:pPr>
      <w:bookmarkStart w:id="64" w:name="_Toc114965601"/>
      <w:bookmarkStart w:id="65" w:name="_Toc373508092"/>
      <w:r w:rsidRPr="00E10423">
        <w:lastRenderedPageBreak/>
        <w:t>Risikoanalyse</w:t>
      </w:r>
      <w:bookmarkEnd w:id="64"/>
      <w:bookmarkEnd w:id="65"/>
    </w:p>
    <w:p w14:paraId="10F361B0" w14:textId="77777777" w:rsidR="007D1396" w:rsidRPr="007D1396" w:rsidRDefault="007D1396" w:rsidP="007D1396">
      <w:pPr>
        <w:pStyle w:val="IPA-Hinweistexte"/>
      </w:pPr>
      <w:r w:rsidRPr="007D1396">
        <w:t xml:space="preserve">Welche Risiken ergeben sich, wenn das Projekt nicht realisiert wird? Was ist, wenn das Projekt scheitert? Welches sind die grössten Risiken bei diesem Projekt. </w:t>
      </w:r>
    </w:p>
    <w:tbl>
      <w:tblPr>
        <w:tblStyle w:val="TableGrid"/>
        <w:tblW w:w="20620" w:type="dxa"/>
        <w:tblLayout w:type="fixed"/>
        <w:tblLook w:val="04A0" w:firstRow="1" w:lastRow="0" w:firstColumn="1" w:lastColumn="0" w:noHBand="0" w:noVBand="1"/>
      </w:tblPr>
      <w:tblGrid>
        <w:gridCol w:w="3590"/>
        <w:gridCol w:w="2296"/>
        <w:gridCol w:w="574"/>
        <w:gridCol w:w="574"/>
        <w:gridCol w:w="1340"/>
        <w:gridCol w:w="2870"/>
        <w:gridCol w:w="4018"/>
        <w:gridCol w:w="574"/>
        <w:gridCol w:w="574"/>
        <w:gridCol w:w="1339"/>
        <w:gridCol w:w="2871"/>
      </w:tblGrid>
      <w:tr w:rsidR="009808B2" w:rsidRPr="00096F4C" w14:paraId="07FA9638" w14:textId="77777777" w:rsidTr="009808B2">
        <w:trPr>
          <w:trHeight w:val="398"/>
        </w:trPr>
        <w:tc>
          <w:tcPr>
            <w:tcW w:w="3590" w:type="dxa"/>
            <w:vMerge w:val="restart"/>
            <w:tcBorders>
              <w:top w:val="single" w:sz="12" w:space="0" w:color="auto"/>
              <w:left w:val="single" w:sz="12" w:space="0" w:color="auto"/>
            </w:tcBorders>
            <w:shd w:val="clear" w:color="auto" w:fill="548DD4" w:themeFill="text2" w:themeFillTint="99"/>
            <w:vAlign w:val="center"/>
          </w:tcPr>
          <w:p w14:paraId="63F755F5" w14:textId="77777777" w:rsidR="009808B2" w:rsidRPr="008E2F6C" w:rsidRDefault="009808B2" w:rsidP="00C35D3F">
            <w:pPr>
              <w:jc w:val="center"/>
              <w:rPr>
                <w:rFonts w:cs="Arial"/>
                <w:b/>
              </w:rPr>
            </w:pPr>
            <w:r w:rsidRPr="008E2F6C">
              <w:rPr>
                <w:rFonts w:cs="Arial"/>
                <w:b/>
              </w:rPr>
              <w:t>Risikobeschreibung</w:t>
            </w:r>
          </w:p>
        </w:tc>
        <w:tc>
          <w:tcPr>
            <w:tcW w:w="2296" w:type="dxa"/>
            <w:vMerge w:val="restart"/>
            <w:tcBorders>
              <w:top w:val="single" w:sz="12" w:space="0" w:color="auto"/>
              <w:right w:val="single" w:sz="12" w:space="0" w:color="auto"/>
            </w:tcBorders>
            <w:shd w:val="clear" w:color="auto" w:fill="548DD4" w:themeFill="text2" w:themeFillTint="99"/>
            <w:vAlign w:val="center"/>
          </w:tcPr>
          <w:p w14:paraId="22A97A9D" w14:textId="77777777" w:rsidR="009808B2" w:rsidRPr="008E2F6C" w:rsidRDefault="009808B2" w:rsidP="00C35D3F">
            <w:pPr>
              <w:jc w:val="center"/>
              <w:rPr>
                <w:rFonts w:cs="Arial"/>
                <w:b/>
              </w:rPr>
            </w:pPr>
            <w:r w:rsidRPr="008E2F6C">
              <w:rPr>
                <w:rFonts w:cs="Arial"/>
                <w:b/>
              </w:rPr>
              <w:t>Auswirkung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5AD18E02" w14:textId="77777777" w:rsidR="009808B2" w:rsidRPr="008E2F6C" w:rsidRDefault="009808B2" w:rsidP="00C35D3F">
            <w:pPr>
              <w:jc w:val="center"/>
              <w:rPr>
                <w:rFonts w:cs="Arial"/>
                <w:b/>
              </w:rPr>
            </w:pPr>
            <w:r w:rsidRPr="008E2F6C">
              <w:rPr>
                <w:rFonts w:cs="Arial"/>
                <w:b/>
              </w:rPr>
              <w:t>Vor Massnahme</w:t>
            </w:r>
          </w:p>
        </w:tc>
        <w:tc>
          <w:tcPr>
            <w:tcW w:w="4018" w:type="dxa"/>
            <w:vMerge w:val="restart"/>
            <w:tcBorders>
              <w:top w:val="single" w:sz="12" w:space="0" w:color="auto"/>
              <w:left w:val="single" w:sz="12" w:space="0" w:color="auto"/>
              <w:right w:val="single" w:sz="12" w:space="0" w:color="auto"/>
            </w:tcBorders>
            <w:shd w:val="clear" w:color="auto" w:fill="548DD4" w:themeFill="text2" w:themeFillTint="99"/>
            <w:vAlign w:val="center"/>
          </w:tcPr>
          <w:p w14:paraId="3441CCAD" w14:textId="77777777" w:rsidR="009808B2" w:rsidRPr="008E2F6C" w:rsidRDefault="009808B2" w:rsidP="00C35D3F">
            <w:pPr>
              <w:jc w:val="center"/>
              <w:rPr>
                <w:rFonts w:cs="Arial"/>
                <w:b/>
              </w:rPr>
            </w:pPr>
            <w:r w:rsidRPr="008E2F6C">
              <w:rPr>
                <w:rFonts w:cs="Arial"/>
                <w:b/>
              </w:rPr>
              <w:t>Massnahmen/Erklärung</w:t>
            </w:r>
          </w:p>
        </w:tc>
        <w:tc>
          <w:tcPr>
            <w:tcW w:w="5357" w:type="dxa"/>
            <w:gridSpan w:val="4"/>
            <w:tcBorders>
              <w:top w:val="single" w:sz="12" w:space="0" w:color="auto"/>
              <w:left w:val="single" w:sz="12" w:space="0" w:color="auto"/>
              <w:right w:val="single" w:sz="12" w:space="0" w:color="auto"/>
            </w:tcBorders>
            <w:shd w:val="clear" w:color="auto" w:fill="548DD4" w:themeFill="text2" w:themeFillTint="99"/>
            <w:vAlign w:val="center"/>
          </w:tcPr>
          <w:p w14:paraId="5B55DC8B" w14:textId="77777777" w:rsidR="009808B2" w:rsidRPr="008E2F6C" w:rsidRDefault="009808B2" w:rsidP="00C35D3F">
            <w:pPr>
              <w:jc w:val="center"/>
              <w:rPr>
                <w:rFonts w:cs="Arial"/>
                <w:b/>
              </w:rPr>
            </w:pPr>
            <w:r w:rsidRPr="008E2F6C">
              <w:rPr>
                <w:rFonts w:cs="Arial"/>
                <w:b/>
              </w:rPr>
              <w:t>Nach Massnahme</w:t>
            </w:r>
          </w:p>
        </w:tc>
      </w:tr>
      <w:tr w:rsidR="009808B2" w14:paraId="40246D85" w14:textId="77777777" w:rsidTr="009808B2">
        <w:trPr>
          <w:trHeight w:val="276"/>
        </w:trPr>
        <w:tc>
          <w:tcPr>
            <w:tcW w:w="3590" w:type="dxa"/>
            <w:vMerge/>
            <w:tcBorders>
              <w:left w:val="single" w:sz="12" w:space="0" w:color="auto"/>
              <w:bottom w:val="single" w:sz="12" w:space="0" w:color="auto"/>
            </w:tcBorders>
            <w:shd w:val="clear" w:color="auto" w:fill="548DD4" w:themeFill="text2" w:themeFillTint="99"/>
          </w:tcPr>
          <w:p w14:paraId="33618E07" w14:textId="77777777" w:rsidR="009808B2" w:rsidRPr="008E2F6C" w:rsidRDefault="009808B2" w:rsidP="00C35D3F">
            <w:pPr>
              <w:jc w:val="center"/>
              <w:rPr>
                <w:rFonts w:cs="Arial"/>
                <w:b/>
              </w:rPr>
            </w:pPr>
          </w:p>
        </w:tc>
        <w:tc>
          <w:tcPr>
            <w:tcW w:w="2296" w:type="dxa"/>
            <w:vMerge/>
            <w:tcBorders>
              <w:bottom w:val="single" w:sz="12" w:space="0" w:color="auto"/>
              <w:right w:val="single" w:sz="12" w:space="0" w:color="auto"/>
            </w:tcBorders>
            <w:shd w:val="clear" w:color="auto" w:fill="548DD4" w:themeFill="text2" w:themeFillTint="99"/>
          </w:tcPr>
          <w:p w14:paraId="40927869" w14:textId="77777777" w:rsidR="009808B2" w:rsidRPr="008E2F6C" w:rsidRDefault="009808B2" w:rsidP="00C35D3F">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4E223421" w14:textId="77777777" w:rsidR="009808B2" w:rsidRPr="008E2F6C" w:rsidRDefault="009808B2" w:rsidP="00C35D3F">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1136A39E" w14:textId="77777777" w:rsidR="009808B2" w:rsidRPr="008E2F6C" w:rsidRDefault="009808B2" w:rsidP="00C35D3F">
            <w:pPr>
              <w:jc w:val="center"/>
              <w:rPr>
                <w:rFonts w:cs="Arial"/>
                <w:b/>
              </w:rPr>
            </w:pPr>
            <w:r w:rsidRPr="008E2F6C">
              <w:rPr>
                <w:rFonts w:cs="Arial"/>
                <w:b/>
              </w:rPr>
              <w:t>R</w:t>
            </w:r>
          </w:p>
        </w:tc>
        <w:tc>
          <w:tcPr>
            <w:tcW w:w="1340" w:type="dxa"/>
            <w:tcBorders>
              <w:bottom w:val="single" w:sz="12" w:space="0" w:color="auto"/>
            </w:tcBorders>
            <w:shd w:val="clear" w:color="auto" w:fill="548DD4" w:themeFill="text2" w:themeFillTint="99"/>
          </w:tcPr>
          <w:p w14:paraId="782F9EC4" w14:textId="77777777" w:rsidR="009808B2" w:rsidRPr="008E2F6C" w:rsidRDefault="009808B2" w:rsidP="00C35D3F">
            <w:pPr>
              <w:jc w:val="center"/>
              <w:rPr>
                <w:rFonts w:cs="Arial"/>
                <w:b/>
              </w:rPr>
            </w:pPr>
            <w:r w:rsidRPr="008E2F6C">
              <w:rPr>
                <w:rFonts w:cs="Arial"/>
                <w:b/>
              </w:rPr>
              <w:t>Risiko</w:t>
            </w:r>
          </w:p>
        </w:tc>
        <w:tc>
          <w:tcPr>
            <w:tcW w:w="2870" w:type="dxa"/>
            <w:tcBorders>
              <w:bottom w:val="single" w:sz="12" w:space="0" w:color="auto"/>
              <w:right w:val="single" w:sz="12" w:space="0" w:color="auto"/>
            </w:tcBorders>
            <w:shd w:val="clear" w:color="auto" w:fill="548DD4" w:themeFill="text2" w:themeFillTint="99"/>
          </w:tcPr>
          <w:p w14:paraId="55EAB226" w14:textId="77777777" w:rsidR="009808B2" w:rsidRPr="008E2F6C" w:rsidRDefault="009808B2" w:rsidP="00C35D3F">
            <w:pPr>
              <w:jc w:val="center"/>
              <w:rPr>
                <w:rFonts w:cs="Arial"/>
                <w:b/>
              </w:rPr>
            </w:pPr>
            <w:r w:rsidRPr="008E2F6C">
              <w:rPr>
                <w:rFonts w:cs="Arial"/>
                <w:b/>
              </w:rPr>
              <w:t>Handlungsweise</w:t>
            </w:r>
          </w:p>
        </w:tc>
        <w:tc>
          <w:tcPr>
            <w:tcW w:w="4018" w:type="dxa"/>
            <w:vMerge/>
            <w:tcBorders>
              <w:left w:val="single" w:sz="12" w:space="0" w:color="auto"/>
              <w:bottom w:val="single" w:sz="12" w:space="0" w:color="auto"/>
              <w:right w:val="single" w:sz="12" w:space="0" w:color="auto"/>
            </w:tcBorders>
            <w:shd w:val="clear" w:color="auto" w:fill="548DD4" w:themeFill="text2" w:themeFillTint="99"/>
          </w:tcPr>
          <w:p w14:paraId="27C139D7" w14:textId="77777777" w:rsidR="009808B2" w:rsidRPr="008E2F6C" w:rsidRDefault="009808B2" w:rsidP="00C35D3F">
            <w:pPr>
              <w:jc w:val="center"/>
              <w:rPr>
                <w:rFonts w:cs="Arial"/>
                <w:b/>
              </w:rPr>
            </w:pPr>
          </w:p>
        </w:tc>
        <w:tc>
          <w:tcPr>
            <w:tcW w:w="574" w:type="dxa"/>
            <w:tcBorders>
              <w:left w:val="single" w:sz="12" w:space="0" w:color="auto"/>
              <w:bottom w:val="single" w:sz="12" w:space="0" w:color="auto"/>
            </w:tcBorders>
            <w:shd w:val="clear" w:color="auto" w:fill="548DD4" w:themeFill="text2" w:themeFillTint="99"/>
          </w:tcPr>
          <w:p w14:paraId="3AD4C55F" w14:textId="77777777" w:rsidR="009808B2" w:rsidRPr="008E2F6C" w:rsidRDefault="009808B2" w:rsidP="00C35D3F">
            <w:pPr>
              <w:jc w:val="center"/>
              <w:rPr>
                <w:rFonts w:cs="Arial"/>
                <w:b/>
              </w:rPr>
            </w:pPr>
            <w:r w:rsidRPr="008E2F6C">
              <w:rPr>
                <w:rFonts w:cs="Arial"/>
                <w:b/>
              </w:rPr>
              <w:t>W</w:t>
            </w:r>
          </w:p>
        </w:tc>
        <w:tc>
          <w:tcPr>
            <w:tcW w:w="574" w:type="dxa"/>
            <w:tcBorders>
              <w:bottom w:val="single" w:sz="12" w:space="0" w:color="auto"/>
            </w:tcBorders>
            <w:shd w:val="clear" w:color="auto" w:fill="548DD4" w:themeFill="text2" w:themeFillTint="99"/>
          </w:tcPr>
          <w:p w14:paraId="0FA4A64E" w14:textId="77777777" w:rsidR="009808B2" w:rsidRPr="008E2F6C" w:rsidRDefault="009808B2" w:rsidP="00C35D3F">
            <w:pPr>
              <w:jc w:val="center"/>
              <w:rPr>
                <w:rFonts w:cs="Arial"/>
                <w:b/>
              </w:rPr>
            </w:pPr>
            <w:r w:rsidRPr="008E2F6C">
              <w:rPr>
                <w:rFonts w:cs="Arial"/>
                <w:b/>
              </w:rPr>
              <w:t>S</w:t>
            </w:r>
          </w:p>
        </w:tc>
        <w:tc>
          <w:tcPr>
            <w:tcW w:w="1339" w:type="dxa"/>
            <w:tcBorders>
              <w:bottom w:val="single" w:sz="12" w:space="0" w:color="auto"/>
              <w:right w:val="single" w:sz="12" w:space="0" w:color="auto"/>
            </w:tcBorders>
            <w:shd w:val="clear" w:color="auto" w:fill="548DD4" w:themeFill="text2" w:themeFillTint="99"/>
          </w:tcPr>
          <w:p w14:paraId="3A8CBB2E" w14:textId="77777777" w:rsidR="009808B2" w:rsidRPr="008E2F6C" w:rsidRDefault="009808B2" w:rsidP="00C35D3F">
            <w:pPr>
              <w:jc w:val="center"/>
              <w:rPr>
                <w:rFonts w:cs="Arial"/>
                <w:b/>
              </w:rPr>
            </w:pPr>
            <w:r w:rsidRPr="008E2F6C">
              <w:rPr>
                <w:rFonts w:cs="Arial"/>
                <w:b/>
              </w:rPr>
              <w:t>Risiko</w:t>
            </w:r>
          </w:p>
        </w:tc>
        <w:tc>
          <w:tcPr>
            <w:tcW w:w="2871" w:type="dxa"/>
            <w:tcBorders>
              <w:left w:val="single" w:sz="12" w:space="0" w:color="auto"/>
              <w:bottom w:val="single" w:sz="12" w:space="0" w:color="auto"/>
              <w:right w:val="single" w:sz="12" w:space="0" w:color="auto"/>
            </w:tcBorders>
            <w:shd w:val="clear" w:color="auto" w:fill="548DD4" w:themeFill="text2" w:themeFillTint="99"/>
          </w:tcPr>
          <w:p w14:paraId="43F59A12" w14:textId="77777777" w:rsidR="009808B2" w:rsidRPr="008E2F6C" w:rsidRDefault="009808B2" w:rsidP="00C35D3F">
            <w:pPr>
              <w:jc w:val="center"/>
              <w:rPr>
                <w:rFonts w:cs="Arial"/>
                <w:b/>
              </w:rPr>
            </w:pPr>
            <w:r w:rsidRPr="008E2F6C">
              <w:rPr>
                <w:rFonts w:cs="Arial"/>
                <w:b/>
              </w:rPr>
              <w:t>Handlungsweise</w:t>
            </w:r>
          </w:p>
        </w:tc>
      </w:tr>
      <w:tr w:rsidR="009808B2" w14:paraId="478F81DE" w14:textId="77777777" w:rsidTr="009808B2">
        <w:trPr>
          <w:trHeight w:val="267"/>
        </w:trPr>
        <w:tc>
          <w:tcPr>
            <w:tcW w:w="3590" w:type="dxa"/>
            <w:tcBorders>
              <w:top w:val="single" w:sz="12" w:space="0" w:color="auto"/>
              <w:left w:val="single" w:sz="12" w:space="0" w:color="auto"/>
            </w:tcBorders>
          </w:tcPr>
          <w:p w14:paraId="508A5E02" w14:textId="77777777" w:rsidR="009808B2" w:rsidRPr="00D52963" w:rsidRDefault="009808B2" w:rsidP="00C35D3F">
            <w:pPr>
              <w:rPr>
                <w:rFonts w:cs="Arial"/>
                <w:sz w:val="16"/>
                <w:szCs w:val="16"/>
              </w:rPr>
            </w:pPr>
          </w:p>
        </w:tc>
        <w:tc>
          <w:tcPr>
            <w:tcW w:w="2296" w:type="dxa"/>
            <w:tcBorders>
              <w:top w:val="single" w:sz="12" w:space="0" w:color="auto"/>
              <w:right w:val="single" w:sz="12" w:space="0" w:color="auto"/>
            </w:tcBorders>
          </w:tcPr>
          <w:p w14:paraId="674552A2" w14:textId="77777777" w:rsidR="009808B2" w:rsidRPr="00D52963" w:rsidRDefault="009808B2" w:rsidP="00C35D3F">
            <w:pPr>
              <w:rPr>
                <w:rFonts w:cs="Arial"/>
                <w:sz w:val="16"/>
                <w:szCs w:val="16"/>
              </w:rPr>
            </w:pPr>
          </w:p>
        </w:tc>
        <w:tc>
          <w:tcPr>
            <w:tcW w:w="574" w:type="dxa"/>
            <w:tcBorders>
              <w:top w:val="single" w:sz="12" w:space="0" w:color="auto"/>
              <w:left w:val="single" w:sz="12" w:space="0" w:color="auto"/>
            </w:tcBorders>
          </w:tcPr>
          <w:p w14:paraId="697FFDDF" w14:textId="77777777" w:rsidR="009808B2" w:rsidRPr="00D52963" w:rsidRDefault="009808B2" w:rsidP="00C35D3F">
            <w:pPr>
              <w:rPr>
                <w:rFonts w:cs="Arial"/>
                <w:sz w:val="16"/>
                <w:szCs w:val="16"/>
              </w:rPr>
            </w:pPr>
          </w:p>
        </w:tc>
        <w:tc>
          <w:tcPr>
            <w:tcW w:w="574" w:type="dxa"/>
            <w:tcBorders>
              <w:top w:val="single" w:sz="12" w:space="0" w:color="auto"/>
            </w:tcBorders>
          </w:tcPr>
          <w:p w14:paraId="6E3B38DD" w14:textId="77777777" w:rsidR="009808B2" w:rsidRPr="00D52963" w:rsidRDefault="009808B2" w:rsidP="00C35D3F">
            <w:pPr>
              <w:rPr>
                <w:rFonts w:cs="Arial"/>
                <w:sz w:val="16"/>
                <w:szCs w:val="16"/>
              </w:rPr>
            </w:pPr>
          </w:p>
        </w:tc>
        <w:tc>
          <w:tcPr>
            <w:tcW w:w="1340" w:type="dxa"/>
            <w:tcBorders>
              <w:top w:val="single" w:sz="12" w:space="0" w:color="auto"/>
            </w:tcBorders>
          </w:tcPr>
          <w:p w14:paraId="710162DB" w14:textId="77777777" w:rsidR="009808B2" w:rsidRPr="00D52963" w:rsidRDefault="009808B2" w:rsidP="00C35D3F">
            <w:pPr>
              <w:rPr>
                <w:rFonts w:cs="Arial"/>
                <w:sz w:val="16"/>
                <w:szCs w:val="16"/>
              </w:rPr>
            </w:pPr>
          </w:p>
        </w:tc>
        <w:tc>
          <w:tcPr>
            <w:tcW w:w="2870" w:type="dxa"/>
            <w:tcBorders>
              <w:top w:val="single" w:sz="12" w:space="0" w:color="auto"/>
              <w:right w:val="single" w:sz="12" w:space="0" w:color="auto"/>
            </w:tcBorders>
          </w:tcPr>
          <w:p w14:paraId="5D3A4D0A" w14:textId="77777777" w:rsidR="009808B2" w:rsidRPr="00D52963" w:rsidRDefault="009808B2" w:rsidP="00C35D3F">
            <w:pPr>
              <w:rPr>
                <w:rFonts w:cs="Arial"/>
                <w:sz w:val="16"/>
                <w:szCs w:val="16"/>
              </w:rPr>
            </w:pPr>
          </w:p>
        </w:tc>
        <w:tc>
          <w:tcPr>
            <w:tcW w:w="4018" w:type="dxa"/>
            <w:tcBorders>
              <w:top w:val="single" w:sz="12" w:space="0" w:color="auto"/>
              <w:left w:val="single" w:sz="12" w:space="0" w:color="auto"/>
              <w:right w:val="single" w:sz="12" w:space="0" w:color="auto"/>
            </w:tcBorders>
          </w:tcPr>
          <w:p w14:paraId="20AA5E9D" w14:textId="77777777" w:rsidR="009808B2" w:rsidRPr="00D52963" w:rsidRDefault="009808B2" w:rsidP="00C35D3F">
            <w:pPr>
              <w:rPr>
                <w:rFonts w:cs="Arial"/>
                <w:sz w:val="16"/>
                <w:szCs w:val="16"/>
              </w:rPr>
            </w:pPr>
          </w:p>
        </w:tc>
        <w:tc>
          <w:tcPr>
            <w:tcW w:w="574" w:type="dxa"/>
            <w:tcBorders>
              <w:top w:val="single" w:sz="12" w:space="0" w:color="auto"/>
              <w:left w:val="single" w:sz="12" w:space="0" w:color="auto"/>
            </w:tcBorders>
          </w:tcPr>
          <w:p w14:paraId="42FC68AE" w14:textId="77777777" w:rsidR="009808B2" w:rsidRPr="00D52963" w:rsidRDefault="009808B2" w:rsidP="00C35D3F">
            <w:pPr>
              <w:rPr>
                <w:rFonts w:cs="Arial"/>
                <w:sz w:val="16"/>
                <w:szCs w:val="16"/>
              </w:rPr>
            </w:pPr>
          </w:p>
        </w:tc>
        <w:tc>
          <w:tcPr>
            <w:tcW w:w="574" w:type="dxa"/>
            <w:tcBorders>
              <w:top w:val="single" w:sz="12" w:space="0" w:color="auto"/>
            </w:tcBorders>
          </w:tcPr>
          <w:p w14:paraId="6848A52A" w14:textId="77777777" w:rsidR="009808B2" w:rsidRPr="00D52963" w:rsidRDefault="009808B2" w:rsidP="00C35D3F">
            <w:pPr>
              <w:rPr>
                <w:rFonts w:cs="Arial"/>
                <w:sz w:val="16"/>
                <w:szCs w:val="16"/>
              </w:rPr>
            </w:pPr>
          </w:p>
        </w:tc>
        <w:tc>
          <w:tcPr>
            <w:tcW w:w="1339" w:type="dxa"/>
            <w:tcBorders>
              <w:top w:val="single" w:sz="12" w:space="0" w:color="auto"/>
              <w:right w:val="single" w:sz="12" w:space="0" w:color="auto"/>
            </w:tcBorders>
          </w:tcPr>
          <w:p w14:paraId="45F520D0" w14:textId="77777777" w:rsidR="009808B2" w:rsidRPr="00D52963" w:rsidRDefault="009808B2" w:rsidP="00C35D3F">
            <w:pPr>
              <w:rPr>
                <w:rFonts w:cs="Arial"/>
                <w:sz w:val="16"/>
                <w:szCs w:val="16"/>
              </w:rPr>
            </w:pPr>
          </w:p>
        </w:tc>
        <w:tc>
          <w:tcPr>
            <w:tcW w:w="2871" w:type="dxa"/>
            <w:tcBorders>
              <w:top w:val="single" w:sz="12" w:space="0" w:color="auto"/>
              <w:left w:val="single" w:sz="12" w:space="0" w:color="auto"/>
              <w:right w:val="single" w:sz="12" w:space="0" w:color="auto"/>
            </w:tcBorders>
          </w:tcPr>
          <w:p w14:paraId="67F89C42" w14:textId="77777777" w:rsidR="009808B2" w:rsidRPr="00D52963" w:rsidRDefault="009808B2" w:rsidP="00C35D3F">
            <w:pPr>
              <w:rPr>
                <w:rFonts w:cs="Arial"/>
                <w:sz w:val="16"/>
                <w:szCs w:val="16"/>
              </w:rPr>
            </w:pPr>
          </w:p>
        </w:tc>
      </w:tr>
      <w:tr w:rsidR="009808B2" w14:paraId="69EFE2A5" w14:textId="77777777" w:rsidTr="009808B2">
        <w:trPr>
          <w:trHeight w:val="276"/>
        </w:trPr>
        <w:tc>
          <w:tcPr>
            <w:tcW w:w="3590" w:type="dxa"/>
            <w:tcBorders>
              <w:left w:val="single" w:sz="12" w:space="0" w:color="auto"/>
            </w:tcBorders>
          </w:tcPr>
          <w:p w14:paraId="6775FF15" w14:textId="77777777" w:rsidR="009808B2" w:rsidRPr="00D52963" w:rsidRDefault="009808B2" w:rsidP="00C35D3F">
            <w:pPr>
              <w:rPr>
                <w:rFonts w:cs="Arial"/>
                <w:sz w:val="16"/>
                <w:szCs w:val="16"/>
              </w:rPr>
            </w:pPr>
          </w:p>
        </w:tc>
        <w:tc>
          <w:tcPr>
            <w:tcW w:w="2296" w:type="dxa"/>
            <w:tcBorders>
              <w:right w:val="single" w:sz="12" w:space="0" w:color="auto"/>
            </w:tcBorders>
          </w:tcPr>
          <w:p w14:paraId="34C7B5E0" w14:textId="77777777" w:rsidR="009808B2" w:rsidRPr="00D52963" w:rsidRDefault="009808B2" w:rsidP="00C35D3F">
            <w:pPr>
              <w:rPr>
                <w:rFonts w:cs="Arial"/>
                <w:sz w:val="16"/>
                <w:szCs w:val="16"/>
              </w:rPr>
            </w:pPr>
          </w:p>
        </w:tc>
        <w:tc>
          <w:tcPr>
            <w:tcW w:w="574" w:type="dxa"/>
            <w:tcBorders>
              <w:left w:val="single" w:sz="12" w:space="0" w:color="auto"/>
            </w:tcBorders>
          </w:tcPr>
          <w:p w14:paraId="6C9925C5" w14:textId="77777777" w:rsidR="009808B2" w:rsidRPr="00D52963" w:rsidRDefault="009808B2" w:rsidP="00C35D3F">
            <w:pPr>
              <w:rPr>
                <w:rFonts w:cs="Arial"/>
                <w:sz w:val="16"/>
                <w:szCs w:val="16"/>
              </w:rPr>
            </w:pPr>
          </w:p>
        </w:tc>
        <w:tc>
          <w:tcPr>
            <w:tcW w:w="574" w:type="dxa"/>
          </w:tcPr>
          <w:p w14:paraId="4A4AD6C6" w14:textId="77777777" w:rsidR="009808B2" w:rsidRPr="00D52963" w:rsidRDefault="009808B2" w:rsidP="00C35D3F">
            <w:pPr>
              <w:rPr>
                <w:rFonts w:cs="Arial"/>
                <w:sz w:val="16"/>
                <w:szCs w:val="16"/>
              </w:rPr>
            </w:pPr>
          </w:p>
        </w:tc>
        <w:tc>
          <w:tcPr>
            <w:tcW w:w="1340" w:type="dxa"/>
          </w:tcPr>
          <w:p w14:paraId="341E4C76" w14:textId="77777777" w:rsidR="009808B2" w:rsidRPr="00D52963" w:rsidRDefault="009808B2" w:rsidP="00C35D3F">
            <w:pPr>
              <w:rPr>
                <w:rFonts w:cs="Arial"/>
                <w:sz w:val="16"/>
                <w:szCs w:val="16"/>
              </w:rPr>
            </w:pPr>
          </w:p>
        </w:tc>
        <w:tc>
          <w:tcPr>
            <w:tcW w:w="2870" w:type="dxa"/>
            <w:tcBorders>
              <w:right w:val="single" w:sz="12" w:space="0" w:color="auto"/>
            </w:tcBorders>
          </w:tcPr>
          <w:p w14:paraId="09681F3D" w14:textId="77777777" w:rsidR="009808B2" w:rsidRPr="00D52963" w:rsidRDefault="009808B2" w:rsidP="00C35D3F">
            <w:pPr>
              <w:rPr>
                <w:rFonts w:cs="Arial"/>
                <w:sz w:val="16"/>
                <w:szCs w:val="16"/>
              </w:rPr>
            </w:pPr>
          </w:p>
        </w:tc>
        <w:tc>
          <w:tcPr>
            <w:tcW w:w="4018" w:type="dxa"/>
            <w:tcBorders>
              <w:left w:val="single" w:sz="12" w:space="0" w:color="auto"/>
              <w:right w:val="single" w:sz="12" w:space="0" w:color="auto"/>
            </w:tcBorders>
          </w:tcPr>
          <w:p w14:paraId="7A832EDD" w14:textId="77777777" w:rsidR="009808B2" w:rsidRPr="00D52963" w:rsidRDefault="009808B2" w:rsidP="00C35D3F">
            <w:pPr>
              <w:rPr>
                <w:rFonts w:cs="Arial"/>
                <w:sz w:val="16"/>
                <w:szCs w:val="16"/>
              </w:rPr>
            </w:pPr>
          </w:p>
        </w:tc>
        <w:tc>
          <w:tcPr>
            <w:tcW w:w="574" w:type="dxa"/>
            <w:tcBorders>
              <w:left w:val="single" w:sz="12" w:space="0" w:color="auto"/>
            </w:tcBorders>
          </w:tcPr>
          <w:p w14:paraId="15A9CDF9" w14:textId="77777777" w:rsidR="009808B2" w:rsidRPr="00D52963" w:rsidRDefault="009808B2" w:rsidP="00C35D3F">
            <w:pPr>
              <w:rPr>
                <w:rFonts w:cs="Arial"/>
                <w:sz w:val="16"/>
                <w:szCs w:val="16"/>
              </w:rPr>
            </w:pPr>
          </w:p>
        </w:tc>
        <w:tc>
          <w:tcPr>
            <w:tcW w:w="574" w:type="dxa"/>
          </w:tcPr>
          <w:p w14:paraId="2E4F7C56" w14:textId="77777777" w:rsidR="009808B2" w:rsidRPr="00D52963" w:rsidRDefault="009808B2" w:rsidP="00C35D3F">
            <w:pPr>
              <w:rPr>
                <w:rFonts w:cs="Arial"/>
                <w:sz w:val="16"/>
                <w:szCs w:val="16"/>
              </w:rPr>
            </w:pPr>
          </w:p>
        </w:tc>
        <w:tc>
          <w:tcPr>
            <w:tcW w:w="1339" w:type="dxa"/>
            <w:tcBorders>
              <w:right w:val="single" w:sz="12" w:space="0" w:color="auto"/>
            </w:tcBorders>
          </w:tcPr>
          <w:p w14:paraId="3A61AF88" w14:textId="77777777" w:rsidR="009808B2" w:rsidRPr="00D52963" w:rsidRDefault="009808B2" w:rsidP="00C35D3F">
            <w:pPr>
              <w:rPr>
                <w:rFonts w:cs="Arial"/>
                <w:sz w:val="16"/>
                <w:szCs w:val="16"/>
              </w:rPr>
            </w:pPr>
          </w:p>
        </w:tc>
        <w:tc>
          <w:tcPr>
            <w:tcW w:w="2871" w:type="dxa"/>
            <w:tcBorders>
              <w:left w:val="single" w:sz="12" w:space="0" w:color="auto"/>
              <w:right w:val="single" w:sz="12" w:space="0" w:color="auto"/>
            </w:tcBorders>
          </w:tcPr>
          <w:p w14:paraId="5097C866" w14:textId="77777777" w:rsidR="009808B2" w:rsidRPr="00D52963" w:rsidRDefault="009808B2" w:rsidP="00C35D3F">
            <w:pPr>
              <w:rPr>
                <w:rFonts w:cs="Arial"/>
                <w:sz w:val="16"/>
                <w:szCs w:val="16"/>
              </w:rPr>
            </w:pPr>
          </w:p>
        </w:tc>
      </w:tr>
      <w:tr w:rsidR="009808B2" w14:paraId="2CAEE6B4" w14:textId="77777777" w:rsidTr="009808B2">
        <w:trPr>
          <w:trHeight w:val="267"/>
        </w:trPr>
        <w:tc>
          <w:tcPr>
            <w:tcW w:w="3590" w:type="dxa"/>
            <w:tcBorders>
              <w:left w:val="single" w:sz="12" w:space="0" w:color="auto"/>
            </w:tcBorders>
          </w:tcPr>
          <w:p w14:paraId="32D6BBDE" w14:textId="77777777" w:rsidR="009808B2" w:rsidRPr="00D52963" w:rsidRDefault="009808B2" w:rsidP="00C35D3F">
            <w:pPr>
              <w:rPr>
                <w:rFonts w:cs="Arial"/>
                <w:sz w:val="16"/>
                <w:szCs w:val="16"/>
              </w:rPr>
            </w:pPr>
          </w:p>
        </w:tc>
        <w:tc>
          <w:tcPr>
            <w:tcW w:w="2296" w:type="dxa"/>
            <w:tcBorders>
              <w:right w:val="single" w:sz="12" w:space="0" w:color="auto"/>
            </w:tcBorders>
          </w:tcPr>
          <w:p w14:paraId="72F20B03" w14:textId="77777777" w:rsidR="009808B2" w:rsidRPr="00D52963" w:rsidRDefault="009808B2" w:rsidP="00C35D3F">
            <w:pPr>
              <w:rPr>
                <w:rFonts w:cs="Arial"/>
                <w:sz w:val="16"/>
                <w:szCs w:val="16"/>
              </w:rPr>
            </w:pPr>
          </w:p>
        </w:tc>
        <w:tc>
          <w:tcPr>
            <w:tcW w:w="574" w:type="dxa"/>
            <w:tcBorders>
              <w:left w:val="single" w:sz="12" w:space="0" w:color="auto"/>
            </w:tcBorders>
          </w:tcPr>
          <w:p w14:paraId="4A9D6A59" w14:textId="77777777" w:rsidR="009808B2" w:rsidRPr="00D52963" w:rsidRDefault="009808B2" w:rsidP="00C35D3F">
            <w:pPr>
              <w:rPr>
                <w:rFonts w:cs="Arial"/>
                <w:sz w:val="16"/>
                <w:szCs w:val="16"/>
              </w:rPr>
            </w:pPr>
          </w:p>
        </w:tc>
        <w:tc>
          <w:tcPr>
            <w:tcW w:w="574" w:type="dxa"/>
          </w:tcPr>
          <w:p w14:paraId="1405C6B4" w14:textId="77777777" w:rsidR="009808B2" w:rsidRPr="00D52963" w:rsidRDefault="009808B2" w:rsidP="00C35D3F">
            <w:pPr>
              <w:rPr>
                <w:rFonts w:cs="Arial"/>
                <w:sz w:val="16"/>
                <w:szCs w:val="16"/>
              </w:rPr>
            </w:pPr>
          </w:p>
        </w:tc>
        <w:tc>
          <w:tcPr>
            <w:tcW w:w="1340" w:type="dxa"/>
          </w:tcPr>
          <w:p w14:paraId="3CA4B039" w14:textId="77777777" w:rsidR="009808B2" w:rsidRPr="00D52963" w:rsidRDefault="009808B2" w:rsidP="00C35D3F">
            <w:pPr>
              <w:rPr>
                <w:rFonts w:cs="Arial"/>
                <w:sz w:val="16"/>
                <w:szCs w:val="16"/>
              </w:rPr>
            </w:pPr>
          </w:p>
        </w:tc>
        <w:tc>
          <w:tcPr>
            <w:tcW w:w="2870" w:type="dxa"/>
            <w:tcBorders>
              <w:right w:val="single" w:sz="12" w:space="0" w:color="auto"/>
            </w:tcBorders>
          </w:tcPr>
          <w:p w14:paraId="15094377" w14:textId="77777777" w:rsidR="009808B2" w:rsidRPr="00D52963" w:rsidRDefault="009808B2" w:rsidP="00C35D3F">
            <w:pPr>
              <w:rPr>
                <w:rFonts w:cs="Arial"/>
                <w:sz w:val="16"/>
                <w:szCs w:val="16"/>
              </w:rPr>
            </w:pPr>
          </w:p>
        </w:tc>
        <w:tc>
          <w:tcPr>
            <w:tcW w:w="4018" w:type="dxa"/>
            <w:tcBorders>
              <w:left w:val="single" w:sz="12" w:space="0" w:color="auto"/>
              <w:right w:val="single" w:sz="12" w:space="0" w:color="auto"/>
            </w:tcBorders>
          </w:tcPr>
          <w:p w14:paraId="1F6DEE05" w14:textId="77777777" w:rsidR="009808B2" w:rsidRPr="00D52963" w:rsidRDefault="009808B2" w:rsidP="00C35D3F">
            <w:pPr>
              <w:rPr>
                <w:rFonts w:cs="Arial"/>
                <w:sz w:val="16"/>
                <w:szCs w:val="16"/>
              </w:rPr>
            </w:pPr>
          </w:p>
        </w:tc>
        <w:tc>
          <w:tcPr>
            <w:tcW w:w="574" w:type="dxa"/>
            <w:tcBorders>
              <w:left w:val="single" w:sz="12" w:space="0" w:color="auto"/>
            </w:tcBorders>
          </w:tcPr>
          <w:p w14:paraId="5750FBB9" w14:textId="77777777" w:rsidR="009808B2" w:rsidRPr="00D52963" w:rsidRDefault="009808B2" w:rsidP="00C35D3F">
            <w:pPr>
              <w:rPr>
                <w:rFonts w:cs="Arial"/>
                <w:sz w:val="16"/>
                <w:szCs w:val="16"/>
              </w:rPr>
            </w:pPr>
          </w:p>
        </w:tc>
        <w:tc>
          <w:tcPr>
            <w:tcW w:w="574" w:type="dxa"/>
          </w:tcPr>
          <w:p w14:paraId="58D5D41A" w14:textId="77777777" w:rsidR="009808B2" w:rsidRPr="00D52963" w:rsidRDefault="009808B2" w:rsidP="00C35D3F">
            <w:pPr>
              <w:rPr>
                <w:rFonts w:cs="Arial"/>
                <w:sz w:val="16"/>
                <w:szCs w:val="16"/>
              </w:rPr>
            </w:pPr>
          </w:p>
        </w:tc>
        <w:tc>
          <w:tcPr>
            <w:tcW w:w="1339" w:type="dxa"/>
            <w:tcBorders>
              <w:right w:val="single" w:sz="12" w:space="0" w:color="auto"/>
            </w:tcBorders>
          </w:tcPr>
          <w:p w14:paraId="1E36D8DE" w14:textId="77777777" w:rsidR="009808B2" w:rsidRPr="00D52963" w:rsidRDefault="009808B2" w:rsidP="00C35D3F">
            <w:pPr>
              <w:rPr>
                <w:rFonts w:cs="Arial"/>
                <w:sz w:val="16"/>
                <w:szCs w:val="16"/>
              </w:rPr>
            </w:pPr>
          </w:p>
        </w:tc>
        <w:tc>
          <w:tcPr>
            <w:tcW w:w="2871" w:type="dxa"/>
            <w:tcBorders>
              <w:left w:val="single" w:sz="12" w:space="0" w:color="auto"/>
              <w:right w:val="single" w:sz="12" w:space="0" w:color="auto"/>
            </w:tcBorders>
          </w:tcPr>
          <w:p w14:paraId="392A73F2" w14:textId="77777777" w:rsidR="009808B2" w:rsidRPr="00D52963" w:rsidRDefault="009808B2" w:rsidP="00C35D3F">
            <w:pPr>
              <w:rPr>
                <w:rFonts w:cs="Arial"/>
                <w:sz w:val="16"/>
                <w:szCs w:val="16"/>
              </w:rPr>
            </w:pPr>
          </w:p>
        </w:tc>
      </w:tr>
      <w:tr w:rsidR="009808B2" w14:paraId="0B66C76B" w14:textId="77777777" w:rsidTr="009808B2">
        <w:trPr>
          <w:trHeight w:val="276"/>
        </w:trPr>
        <w:tc>
          <w:tcPr>
            <w:tcW w:w="3590" w:type="dxa"/>
            <w:tcBorders>
              <w:left w:val="single" w:sz="12" w:space="0" w:color="auto"/>
            </w:tcBorders>
          </w:tcPr>
          <w:p w14:paraId="4CD54E6C" w14:textId="77777777" w:rsidR="009808B2" w:rsidRPr="00D52963" w:rsidRDefault="009808B2" w:rsidP="00C35D3F">
            <w:pPr>
              <w:rPr>
                <w:rFonts w:cs="Arial"/>
                <w:sz w:val="16"/>
                <w:szCs w:val="16"/>
              </w:rPr>
            </w:pPr>
          </w:p>
        </w:tc>
        <w:tc>
          <w:tcPr>
            <w:tcW w:w="2296" w:type="dxa"/>
            <w:tcBorders>
              <w:right w:val="single" w:sz="12" w:space="0" w:color="auto"/>
            </w:tcBorders>
          </w:tcPr>
          <w:p w14:paraId="2E2E6691" w14:textId="77777777" w:rsidR="009808B2" w:rsidRPr="00D52963" w:rsidRDefault="009808B2" w:rsidP="00C35D3F">
            <w:pPr>
              <w:rPr>
                <w:rFonts w:cs="Arial"/>
                <w:sz w:val="16"/>
                <w:szCs w:val="16"/>
              </w:rPr>
            </w:pPr>
          </w:p>
        </w:tc>
        <w:tc>
          <w:tcPr>
            <w:tcW w:w="574" w:type="dxa"/>
            <w:tcBorders>
              <w:left w:val="single" w:sz="12" w:space="0" w:color="auto"/>
            </w:tcBorders>
          </w:tcPr>
          <w:p w14:paraId="4521A0A4" w14:textId="77777777" w:rsidR="009808B2" w:rsidRPr="00D52963" w:rsidRDefault="009808B2" w:rsidP="00C35D3F">
            <w:pPr>
              <w:rPr>
                <w:rFonts w:cs="Arial"/>
                <w:sz w:val="16"/>
                <w:szCs w:val="16"/>
              </w:rPr>
            </w:pPr>
          </w:p>
        </w:tc>
        <w:tc>
          <w:tcPr>
            <w:tcW w:w="574" w:type="dxa"/>
          </w:tcPr>
          <w:p w14:paraId="361C96DC" w14:textId="77777777" w:rsidR="009808B2" w:rsidRPr="00D52963" w:rsidRDefault="009808B2" w:rsidP="00C35D3F">
            <w:pPr>
              <w:rPr>
                <w:rFonts w:cs="Arial"/>
                <w:sz w:val="16"/>
                <w:szCs w:val="16"/>
              </w:rPr>
            </w:pPr>
          </w:p>
        </w:tc>
        <w:tc>
          <w:tcPr>
            <w:tcW w:w="1340" w:type="dxa"/>
          </w:tcPr>
          <w:p w14:paraId="01D44341" w14:textId="77777777" w:rsidR="009808B2" w:rsidRPr="00D52963" w:rsidRDefault="009808B2" w:rsidP="00C35D3F">
            <w:pPr>
              <w:rPr>
                <w:rFonts w:cs="Arial"/>
                <w:sz w:val="16"/>
                <w:szCs w:val="16"/>
              </w:rPr>
            </w:pPr>
          </w:p>
        </w:tc>
        <w:tc>
          <w:tcPr>
            <w:tcW w:w="2870" w:type="dxa"/>
            <w:tcBorders>
              <w:right w:val="single" w:sz="12" w:space="0" w:color="auto"/>
            </w:tcBorders>
          </w:tcPr>
          <w:p w14:paraId="4724B31C" w14:textId="77777777" w:rsidR="009808B2" w:rsidRPr="00D52963" w:rsidRDefault="009808B2" w:rsidP="00C35D3F">
            <w:pPr>
              <w:rPr>
                <w:rFonts w:cs="Arial"/>
                <w:sz w:val="16"/>
                <w:szCs w:val="16"/>
              </w:rPr>
            </w:pPr>
          </w:p>
        </w:tc>
        <w:tc>
          <w:tcPr>
            <w:tcW w:w="4018" w:type="dxa"/>
            <w:tcBorders>
              <w:left w:val="single" w:sz="12" w:space="0" w:color="auto"/>
              <w:right w:val="single" w:sz="12" w:space="0" w:color="auto"/>
            </w:tcBorders>
          </w:tcPr>
          <w:p w14:paraId="65F8103D" w14:textId="77777777" w:rsidR="009808B2" w:rsidRPr="00D52963" w:rsidRDefault="009808B2" w:rsidP="00C35D3F">
            <w:pPr>
              <w:rPr>
                <w:rFonts w:cs="Arial"/>
                <w:sz w:val="16"/>
                <w:szCs w:val="16"/>
              </w:rPr>
            </w:pPr>
          </w:p>
        </w:tc>
        <w:tc>
          <w:tcPr>
            <w:tcW w:w="574" w:type="dxa"/>
            <w:tcBorders>
              <w:left w:val="single" w:sz="12" w:space="0" w:color="auto"/>
            </w:tcBorders>
          </w:tcPr>
          <w:p w14:paraId="7893E78C" w14:textId="77777777" w:rsidR="009808B2" w:rsidRPr="00D52963" w:rsidRDefault="009808B2" w:rsidP="00C35D3F">
            <w:pPr>
              <w:rPr>
                <w:rFonts w:cs="Arial"/>
                <w:sz w:val="16"/>
                <w:szCs w:val="16"/>
              </w:rPr>
            </w:pPr>
          </w:p>
        </w:tc>
        <w:tc>
          <w:tcPr>
            <w:tcW w:w="574" w:type="dxa"/>
          </w:tcPr>
          <w:p w14:paraId="5D26DB92" w14:textId="77777777" w:rsidR="009808B2" w:rsidRPr="00D52963" w:rsidRDefault="009808B2" w:rsidP="00C35D3F">
            <w:pPr>
              <w:rPr>
                <w:rFonts w:cs="Arial"/>
                <w:sz w:val="16"/>
                <w:szCs w:val="16"/>
              </w:rPr>
            </w:pPr>
          </w:p>
        </w:tc>
        <w:tc>
          <w:tcPr>
            <w:tcW w:w="1339" w:type="dxa"/>
            <w:tcBorders>
              <w:right w:val="single" w:sz="12" w:space="0" w:color="auto"/>
            </w:tcBorders>
          </w:tcPr>
          <w:p w14:paraId="36C257AA" w14:textId="77777777" w:rsidR="009808B2" w:rsidRPr="00D52963" w:rsidRDefault="009808B2" w:rsidP="00C35D3F">
            <w:pPr>
              <w:rPr>
                <w:rFonts w:cs="Arial"/>
                <w:sz w:val="16"/>
                <w:szCs w:val="16"/>
              </w:rPr>
            </w:pPr>
          </w:p>
        </w:tc>
        <w:tc>
          <w:tcPr>
            <w:tcW w:w="2871" w:type="dxa"/>
            <w:tcBorders>
              <w:left w:val="single" w:sz="12" w:space="0" w:color="auto"/>
              <w:right w:val="single" w:sz="12" w:space="0" w:color="auto"/>
            </w:tcBorders>
          </w:tcPr>
          <w:p w14:paraId="58A9F69D" w14:textId="77777777" w:rsidR="009808B2" w:rsidRPr="00D52963" w:rsidRDefault="009808B2" w:rsidP="00C35D3F">
            <w:pPr>
              <w:rPr>
                <w:rFonts w:cs="Arial"/>
                <w:sz w:val="16"/>
                <w:szCs w:val="16"/>
              </w:rPr>
            </w:pPr>
          </w:p>
        </w:tc>
      </w:tr>
      <w:tr w:rsidR="009808B2" w14:paraId="3730C71B" w14:textId="77777777" w:rsidTr="009808B2">
        <w:trPr>
          <w:trHeight w:val="276"/>
        </w:trPr>
        <w:tc>
          <w:tcPr>
            <w:tcW w:w="3590" w:type="dxa"/>
            <w:tcBorders>
              <w:left w:val="single" w:sz="12" w:space="0" w:color="auto"/>
            </w:tcBorders>
          </w:tcPr>
          <w:p w14:paraId="00FD1A4F" w14:textId="77777777" w:rsidR="009808B2" w:rsidRPr="00D52963" w:rsidRDefault="009808B2" w:rsidP="00C35D3F">
            <w:pPr>
              <w:rPr>
                <w:rFonts w:cs="Arial"/>
                <w:sz w:val="16"/>
                <w:szCs w:val="16"/>
              </w:rPr>
            </w:pPr>
          </w:p>
        </w:tc>
        <w:tc>
          <w:tcPr>
            <w:tcW w:w="2296" w:type="dxa"/>
            <w:tcBorders>
              <w:right w:val="single" w:sz="12" w:space="0" w:color="auto"/>
            </w:tcBorders>
          </w:tcPr>
          <w:p w14:paraId="08E6F24A" w14:textId="77777777" w:rsidR="009808B2" w:rsidRPr="00D52963" w:rsidRDefault="009808B2" w:rsidP="00C35D3F">
            <w:pPr>
              <w:rPr>
                <w:rFonts w:cs="Arial"/>
                <w:sz w:val="16"/>
                <w:szCs w:val="16"/>
              </w:rPr>
            </w:pPr>
          </w:p>
        </w:tc>
        <w:tc>
          <w:tcPr>
            <w:tcW w:w="574" w:type="dxa"/>
            <w:tcBorders>
              <w:left w:val="single" w:sz="12" w:space="0" w:color="auto"/>
            </w:tcBorders>
          </w:tcPr>
          <w:p w14:paraId="1EE9AD18" w14:textId="77777777" w:rsidR="009808B2" w:rsidRPr="00D52963" w:rsidRDefault="009808B2" w:rsidP="00C35D3F">
            <w:pPr>
              <w:rPr>
                <w:rFonts w:cs="Arial"/>
                <w:sz w:val="16"/>
                <w:szCs w:val="16"/>
              </w:rPr>
            </w:pPr>
          </w:p>
        </w:tc>
        <w:tc>
          <w:tcPr>
            <w:tcW w:w="574" w:type="dxa"/>
          </w:tcPr>
          <w:p w14:paraId="05A23725" w14:textId="77777777" w:rsidR="009808B2" w:rsidRPr="00D52963" w:rsidRDefault="009808B2" w:rsidP="00C35D3F">
            <w:pPr>
              <w:rPr>
                <w:rFonts w:cs="Arial"/>
                <w:sz w:val="16"/>
                <w:szCs w:val="16"/>
              </w:rPr>
            </w:pPr>
          </w:p>
        </w:tc>
        <w:tc>
          <w:tcPr>
            <w:tcW w:w="1340" w:type="dxa"/>
          </w:tcPr>
          <w:p w14:paraId="3B2A31DD" w14:textId="77777777" w:rsidR="009808B2" w:rsidRPr="00D52963" w:rsidRDefault="009808B2" w:rsidP="00C35D3F">
            <w:pPr>
              <w:rPr>
                <w:rFonts w:cs="Arial"/>
                <w:sz w:val="16"/>
                <w:szCs w:val="16"/>
              </w:rPr>
            </w:pPr>
          </w:p>
        </w:tc>
        <w:tc>
          <w:tcPr>
            <w:tcW w:w="2870" w:type="dxa"/>
            <w:tcBorders>
              <w:right w:val="single" w:sz="12" w:space="0" w:color="auto"/>
            </w:tcBorders>
          </w:tcPr>
          <w:p w14:paraId="5CC7BBF2" w14:textId="77777777" w:rsidR="009808B2" w:rsidRPr="00D52963" w:rsidRDefault="009808B2" w:rsidP="00C35D3F">
            <w:pPr>
              <w:rPr>
                <w:rFonts w:cs="Arial"/>
                <w:sz w:val="16"/>
                <w:szCs w:val="16"/>
              </w:rPr>
            </w:pPr>
          </w:p>
        </w:tc>
        <w:tc>
          <w:tcPr>
            <w:tcW w:w="4018" w:type="dxa"/>
            <w:tcBorders>
              <w:left w:val="single" w:sz="12" w:space="0" w:color="auto"/>
              <w:right w:val="single" w:sz="12" w:space="0" w:color="auto"/>
            </w:tcBorders>
          </w:tcPr>
          <w:p w14:paraId="75820E2C" w14:textId="77777777" w:rsidR="009808B2" w:rsidRPr="00D52963" w:rsidRDefault="009808B2" w:rsidP="00C35D3F">
            <w:pPr>
              <w:rPr>
                <w:rFonts w:cs="Arial"/>
                <w:sz w:val="16"/>
                <w:szCs w:val="16"/>
              </w:rPr>
            </w:pPr>
          </w:p>
        </w:tc>
        <w:tc>
          <w:tcPr>
            <w:tcW w:w="574" w:type="dxa"/>
            <w:tcBorders>
              <w:left w:val="single" w:sz="12" w:space="0" w:color="auto"/>
            </w:tcBorders>
          </w:tcPr>
          <w:p w14:paraId="1966B755" w14:textId="77777777" w:rsidR="009808B2" w:rsidRPr="00D52963" w:rsidRDefault="009808B2" w:rsidP="00C35D3F">
            <w:pPr>
              <w:rPr>
                <w:rFonts w:cs="Arial"/>
                <w:sz w:val="16"/>
                <w:szCs w:val="16"/>
              </w:rPr>
            </w:pPr>
          </w:p>
        </w:tc>
        <w:tc>
          <w:tcPr>
            <w:tcW w:w="574" w:type="dxa"/>
          </w:tcPr>
          <w:p w14:paraId="1493E969" w14:textId="77777777" w:rsidR="009808B2" w:rsidRPr="00D52963" w:rsidRDefault="009808B2" w:rsidP="00C35D3F">
            <w:pPr>
              <w:rPr>
                <w:rFonts w:cs="Arial"/>
                <w:sz w:val="16"/>
                <w:szCs w:val="16"/>
              </w:rPr>
            </w:pPr>
          </w:p>
        </w:tc>
        <w:tc>
          <w:tcPr>
            <w:tcW w:w="1339" w:type="dxa"/>
            <w:tcBorders>
              <w:right w:val="single" w:sz="12" w:space="0" w:color="auto"/>
            </w:tcBorders>
          </w:tcPr>
          <w:p w14:paraId="096E1719" w14:textId="77777777" w:rsidR="009808B2" w:rsidRPr="00D52963" w:rsidRDefault="009808B2" w:rsidP="00C35D3F">
            <w:pPr>
              <w:rPr>
                <w:rFonts w:cs="Arial"/>
                <w:sz w:val="16"/>
                <w:szCs w:val="16"/>
              </w:rPr>
            </w:pPr>
          </w:p>
        </w:tc>
        <w:tc>
          <w:tcPr>
            <w:tcW w:w="2871" w:type="dxa"/>
            <w:tcBorders>
              <w:left w:val="single" w:sz="12" w:space="0" w:color="auto"/>
              <w:right w:val="single" w:sz="12" w:space="0" w:color="auto"/>
            </w:tcBorders>
          </w:tcPr>
          <w:p w14:paraId="5F78C52A" w14:textId="77777777" w:rsidR="009808B2" w:rsidRPr="00D52963" w:rsidRDefault="009808B2" w:rsidP="00C35D3F">
            <w:pPr>
              <w:rPr>
                <w:rFonts w:cs="Arial"/>
                <w:sz w:val="16"/>
                <w:szCs w:val="16"/>
              </w:rPr>
            </w:pPr>
          </w:p>
        </w:tc>
      </w:tr>
      <w:tr w:rsidR="009808B2" w14:paraId="36267A97" w14:textId="77777777" w:rsidTr="009808B2">
        <w:trPr>
          <w:trHeight w:val="267"/>
        </w:trPr>
        <w:tc>
          <w:tcPr>
            <w:tcW w:w="3590" w:type="dxa"/>
            <w:tcBorders>
              <w:left w:val="single" w:sz="12" w:space="0" w:color="auto"/>
            </w:tcBorders>
          </w:tcPr>
          <w:p w14:paraId="65533165" w14:textId="77777777" w:rsidR="009808B2" w:rsidRPr="00D52963" w:rsidRDefault="009808B2" w:rsidP="00C35D3F">
            <w:pPr>
              <w:rPr>
                <w:rFonts w:cs="Arial"/>
                <w:sz w:val="16"/>
                <w:szCs w:val="16"/>
              </w:rPr>
            </w:pPr>
          </w:p>
        </w:tc>
        <w:tc>
          <w:tcPr>
            <w:tcW w:w="2296" w:type="dxa"/>
            <w:tcBorders>
              <w:right w:val="single" w:sz="12" w:space="0" w:color="auto"/>
            </w:tcBorders>
          </w:tcPr>
          <w:p w14:paraId="439AE0AF" w14:textId="77777777" w:rsidR="009808B2" w:rsidRPr="00D52963" w:rsidRDefault="009808B2" w:rsidP="00C35D3F">
            <w:pPr>
              <w:rPr>
                <w:rFonts w:cs="Arial"/>
                <w:sz w:val="16"/>
                <w:szCs w:val="16"/>
              </w:rPr>
            </w:pPr>
          </w:p>
        </w:tc>
        <w:tc>
          <w:tcPr>
            <w:tcW w:w="574" w:type="dxa"/>
            <w:tcBorders>
              <w:left w:val="single" w:sz="12" w:space="0" w:color="auto"/>
            </w:tcBorders>
          </w:tcPr>
          <w:p w14:paraId="27AA701E" w14:textId="77777777" w:rsidR="009808B2" w:rsidRPr="00D52963" w:rsidRDefault="009808B2" w:rsidP="00C35D3F">
            <w:pPr>
              <w:rPr>
                <w:rFonts w:cs="Arial"/>
                <w:sz w:val="16"/>
                <w:szCs w:val="16"/>
              </w:rPr>
            </w:pPr>
          </w:p>
        </w:tc>
        <w:tc>
          <w:tcPr>
            <w:tcW w:w="574" w:type="dxa"/>
          </w:tcPr>
          <w:p w14:paraId="509C00DF" w14:textId="77777777" w:rsidR="009808B2" w:rsidRPr="00D52963" w:rsidRDefault="009808B2" w:rsidP="00C35D3F">
            <w:pPr>
              <w:rPr>
                <w:rFonts w:cs="Arial"/>
                <w:sz w:val="16"/>
                <w:szCs w:val="16"/>
              </w:rPr>
            </w:pPr>
          </w:p>
        </w:tc>
        <w:tc>
          <w:tcPr>
            <w:tcW w:w="1340" w:type="dxa"/>
          </w:tcPr>
          <w:p w14:paraId="0BDA39EA" w14:textId="77777777" w:rsidR="009808B2" w:rsidRPr="00D52963" w:rsidRDefault="009808B2" w:rsidP="00C35D3F">
            <w:pPr>
              <w:rPr>
                <w:rFonts w:cs="Arial"/>
                <w:sz w:val="16"/>
                <w:szCs w:val="16"/>
              </w:rPr>
            </w:pPr>
          </w:p>
        </w:tc>
        <w:tc>
          <w:tcPr>
            <w:tcW w:w="2870" w:type="dxa"/>
            <w:tcBorders>
              <w:right w:val="single" w:sz="12" w:space="0" w:color="auto"/>
            </w:tcBorders>
          </w:tcPr>
          <w:p w14:paraId="4DEC83C0" w14:textId="77777777" w:rsidR="009808B2" w:rsidRPr="00D52963" w:rsidRDefault="009808B2" w:rsidP="00C35D3F">
            <w:pPr>
              <w:rPr>
                <w:rFonts w:cs="Arial"/>
                <w:sz w:val="16"/>
                <w:szCs w:val="16"/>
              </w:rPr>
            </w:pPr>
          </w:p>
        </w:tc>
        <w:tc>
          <w:tcPr>
            <w:tcW w:w="4018" w:type="dxa"/>
            <w:tcBorders>
              <w:left w:val="single" w:sz="12" w:space="0" w:color="auto"/>
              <w:right w:val="single" w:sz="12" w:space="0" w:color="auto"/>
            </w:tcBorders>
          </w:tcPr>
          <w:p w14:paraId="05872A01" w14:textId="77777777" w:rsidR="009808B2" w:rsidRPr="00D52963" w:rsidRDefault="009808B2" w:rsidP="00C35D3F">
            <w:pPr>
              <w:rPr>
                <w:rFonts w:cs="Arial"/>
                <w:sz w:val="16"/>
                <w:szCs w:val="16"/>
              </w:rPr>
            </w:pPr>
          </w:p>
        </w:tc>
        <w:tc>
          <w:tcPr>
            <w:tcW w:w="574" w:type="dxa"/>
            <w:tcBorders>
              <w:left w:val="single" w:sz="12" w:space="0" w:color="auto"/>
            </w:tcBorders>
          </w:tcPr>
          <w:p w14:paraId="2D632641" w14:textId="77777777" w:rsidR="009808B2" w:rsidRPr="00D52963" w:rsidRDefault="009808B2" w:rsidP="00C35D3F">
            <w:pPr>
              <w:rPr>
                <w:rFonts w:cs="Arial"/>
                <w:sz w:val="16"/>
                <w:szCs w:val="16"/>
              </w:rPr>
            </w:pPr>
          </w:p>
        </w:tc>
        <w:tc>
          <w:tcPr>
            <w:tcW w:w="574" w:type="dxa"/>
          </w:tcPr>
          <w:p w14:paraId="4FBF66CD" w14:textId="77777777" w:rsidR="009808B2" w:rsidRPr="00D52963" w:rsidRDefault="009808B2" w:rsidP="00C35D3F">
            <w:pPr>
              <w:rPr>
                <w:rFonts w:cs="Arial"/>
                <w:sz w:val="16"/>
                <w:szCs w:val="16"/>
              </w:rPr>
            </w:pPr>
          </w:p>
        </w:tc>
        <w:tc>
          <w:tcPr>
            <w:tcW w:w="1339" w:type="dxa"/>
            <w:tcBorders>
              <w:right w:val="single" w:sz="12" w:space="0" w:color="auto"/>
            </w:tcBorders>
          </w:tcPr>
          <w:p w14:paraId="7CD7A27B" w14:textId="77777777" w:rsidR="009808B2" w:rsidRPr="00D52963" w:rsidRDefault="009808B2" w:rsidP="00C35D3F">
            <w:pPr>
              <w:rPr>
                <w:rFonts w:cs="Arial"/>
                <w:sz w:val="16"/>
                <w:szCs w:val="16"/>
              </w:rPr>
            </w:pPr>
          </w:p>
        </w:tc>
        <w:tc>
          <w:tcPr>
            <w:tcW w:w="2871" w:type="dxa"/>
            <w:tcBorders>
              <w:left w:val="single" w:sz="12" w:space="0" w:color="auto"/>
              <w:right w:val="single" w:sz="12" w:space="0" w:color="auto"/>
            </w:tcBorders>
          </w:tcPr>
          <w:p w14:paraId="77814AFB" w14:textId="77777777" w:rsidR="009808B2" w:rsidRPr="00D52963" w:rsidRDefault="009808B2" w:rsidP="00C35D3F">
            <w:pPr>
              <w:rPr>
                <w:rFonts w:cs="Arial"/>
                <w:sz w:val="16"/>
                <w:szCs w:val="16"/>
              </w:rPr>
            </w:pPr>
          </w:p>
        </w:tc>
      </w:tr>
      <w:tr w:rsidR="009808B2" w14:paraId="5075DF61" w14:textId="77777777" w:rsidTr="009808B2">
        <w:trPr>
          <w:trHeight w:val="276"/>
        </w:trPr>
        <w:tc>
          <w:tcPr>
            <w:tcW w:w="3590" w:type="dxa"/>
            <w:tcBorders>
              <w:left w:val="single" w:sz="12" w:space="0" w:color="auto"/>
            </w:tcBorders>
          </w:tcPr>
          <w:p w14:paraId="7D39D2FC" w14:textId="77777777" w:rsidR="009808B2" w:rsidRPr="00D52963" w:rsidRDefault="009808B2" w:rsidP="00C35D3F">
            <w:pPr>
              <w:rPr>
                <w:rFonts w:cs="Arial"/>
                <w:sz w:val="16"/>
                <w:szCs w:val="16"/>
              </w:rPr>
            </w:pPr>
          </w:p>
        </w:tc>
        <w:tc>
          <w:tcPr>
            <w:tcW w:w="2296" w:type="dxa"/>
            <w:tcBorders>
              <w:right w:val="single" w:sz="12" w:space="0" w:color="auto"/>
            </w:tcBorders>
          </w:tcPr>
          <w:p w14:paraId="2E600F79" w14:textId="77777777" w:rsidR="009808B2" w:rsidRPr="00D52963" w:rsidRDefault="009808B2" w:rsidP="00C35D3F">
            <w:pPr>
              <w:rPr>
                <w:rFonts w:cs="Arial"/>
                <w:sz w:val="16"/>
                <w:szCs w:val="16"/>
              </w:rPr>
            </w:pPr>
          </w:p>
        </w:tc>
        <w:tc>
          <w:tcPr>
            <w:tcW w:w="574" w:type="dxa"/>
            <w:tcBorders>
              <w:left w:val="single" w:sz="12" w:space="0" w:color="auto"/>
            </w:tcBorders>
          </w:tcPr>
          <w:p w14:paraId="363E6D99" w14:textId="77777777" w:rsidR="009808B2" w:rsidRPr="00D52963" w:rsidRDefault="009808B2" w:rsidP="00C35D3F">
            <w:pPr>
              <w:rPr>
                <w:rFonts w:cs="Arial"/>
                <w:sz w:val="16"/>
                <w:szCs w:val="16"/>
              </w:rPr>
            </w:pPr>
          </w:p>
        </w:tc>
        <w:tc>
          <w:tcPr>
            <w:tcW w:w="574" w:type="dxa"/>
          </w:tcPr>
          <w:p w14:paraId="13FF5BDA" w14:textId="77777777" w:rsidR="009808B2" w:rsidRPr="00D52963" w:rsidRDefault="009808B2" w:rsidP="00C35D3F">
            <w:pPr>
              <w:rPr>
                <w:rFonts w:cs="Arial"/>
                <w:sz w:val="16"/>
                <w:szCs w:val="16"/>
              </w:rPr>
            </w:pPr>
          </w:p>
        </w:tc>
        <w:tc>
          <w:tcPr>
            <w:tcW w:w="1340" w:type="dxa"/>
          </w:tcPr>
          <w:p w14:paraId="467388CC" w14:textId="77777777" w:rsidR="009808B2" w:rsidRPr="00D52963" w:rsidRDefault="009808B2" w:rsidP="00C35D3F">
            <w:pPr>
              <w:rPr>
                <w:rFonts w:cs="Arial"/>
                <w:sz w:val="16"/>
                <w:szCs w:val="16"/>
              </w:rPr>
            </w:pPr>
          </w:p>
        </w:tc>
        <w:tc>
          <w:tcPr>
            <w:tcW w:w="2870" w:type="dxa"/>
            <w:tcBorders>
              <w:right w:val="single" w:sz="12" w:space="0" w:color="auto"/>
            </w:tcBorders>
          </w:tcPr>
          <w:p w14:paraId="5953C257" w14:textId="77777777" w:rsidR="009808B2" w:rsidRPr="00D52963" w:rsidRDefault="009808B2" w:rsidP="00C35D3F">
            <w:pPr>
              <w:rPr>
                <w:rFonts w:cs="Arial"/>
                <w:sz w:val="16"/>
                <w:szCs w:val="16"/>
              </w:rPr>
            </w:pPr>
          </w:p>
        </w:tc>
        <w:tc>
          <w:tcPr>
            <w:tcW w:w="4018" w:type="dxa"/>
            <w:tcBorders>
              <w:left w:val="single" w:sz="12" w:space="0" w:color="auto"/>
              <w:right w:val="single" w:sz="12" w:space="0" w:color="auto"/>
            </w:tcBorders>
          </w:tcPr>
          <w:p w14:paraId="7D536156" w14:textId="77777777" w:rsidR="009808B2" w:rsidRPr="00D52963" w:rsidRDefault="009808B2" w:rsidP="00C35D3F">
            <w:pPr>
              <w:rPr>
                <w:rFonts w:cs="Arial"/>
                <w:sz w:val="16"/>
                <w:szCs w:val="16"/>
              </w:rPr>
            </w:pPr>
          </w:p>
        </w:tc>
        <w:tc>
          <w:tcPr>
            <w:tcW w:w="574" w:type="dxa"/>
            <w:tcBorders>
              <w:left w:val="single" w:sz="12" w:space="0" w:color="auto"/>
            </w:tcBorders>
          </w:tcPr>
          <w:p w14:paraId="02CA295D" w14:textId="77777777" w:rsidR="009808B2" w:rsidRPr="00D52963" w:rsidRDefault="009808B2" w:rsidP="00C35D3F">
            <w:pPr>
              <w:rPr>
                <w:rFonts w:cs="Arial"/>
                <w:sz w:val="16"/>
                <w:szCs w:val="16"/>
              </w:rPr>
            </w:pPr>
          </w:p>
        </w:tc>
        <w:tc>
          <w:tcPr>
            <w:tcW w:w="574" w:type="dxa"/>
          </w:tcPr>
          <w:p w14:paraId="20A197D9" w14:textId="77777777" w:rsidR="009808B2" w:rsidRPr="00D52963" w:rsidRDefault="009808B2" w:rsidP="00C35D3F">
            <w:pPr>
              <w:rPr>
                <w:rFonts w:cs="Arial"/>
                <w:sz w:val="16"/>
                <w:szCs w:val="16"/>
              </w:rPr>
            </w:pPr>
          </w:p>
        </w:tc>
        <w:tc>
          <w:tcPr>
            <w:tcW w:w="1339" w:type="dxa"/>
            <w:tcBorders>
              <w:right w:val="single" w:sz="12" w:space="0" w:color="auto"/>
            </w:tcBorders>
          </w:tcPr>
          <w:p w14:paraId="724B291D" w14:textId="77777777" w:rsidR="009808B2" w:rsidRPr="00D52963" w:rsidRDefault="009808B2" w:rsidP="00C35D3F">
            <w:pPr>
              <w:rPr>
                <w:rFonts w:cs="Arial"/>
                <w:sz w:val="16"/>
                <w:szCs w:val="16"/>
              </w:rPr>
            </w:pPr>
          </w:p>
        </w:tc>
        <w:tc>
          <w:tcPr>
            <w:tcW w:w="2871" w:type="dxa"/>
            <w:tcBorders>
              <w:left w:val="single" w:sz="12" w:space="0" w:color="auto"/>
              <w:right w:val="single" w:sz="12" w:space="0" w:color="auto"/>
            </w:tcBorders>
          </w:tcPr>
          <w:p w14:paraId="487520BD" w14:textId="77777777" w:rsidR="009808B2" w:rsidRPr="00D52963" w:rsidRDefault="009808B2" w:rsidP="00C35D3F">
            <w:pPr>
              <w:rPr>
                <w:rFonts w:cs="Arial"/>
                <w:sz w:val="16"/>
                <w:szCs w:val="16"/>
              </w:rPr>
            </w:pPr>
          </w:p>
        </w:tc>
      </w:tr>
      <w:tr w:rsidR="009808B2" w14:paraId="7310D6B6" w14:textId="77777777" w:rsidTr="009808B2">
        <w:trPr>
          <w:trHeight w:val="267"/>
        </w:trPr>
        <w:tc>
          <w:tcPr>
            <w:tcW w:w="3590" w:type="dxa"/>
            <w:tcBorders>
              <w:left w:val="single" w:sz="12" w:space="0" w:color="auto"/>
              <w:bottom w:val="single" w:sz="12" w:space="0" w:color="auto"/>
            </w:tcBorders>
          </w:tcPr>
          <w:p w14:paraId="55077B95" w14:textId="77777777" w:rsidR="009808B2" w:rsidRPr="00D52963" w:rsidRDefault="009808B2" w:rsidP="00C35D3F">
            <w:pPr>
              <w:rPr>
                <w:rFonts w:cs="Arial"/>
                <w:sz w:val="16"/>
                <w:szCs w:val="16"/>
              </w:rPr>
            </w:pPr>
          </w:p>
        </w:tc>
        <w:tc>
          <w:tcPr>
            <w:tcW w:w="2296" w:type="dxa"/>
            <w:tcBorders>
              <w:bottom w:val="single" w:sz="12" w:space="0" w:color="auto"/>
              <w:right w:val="single" w:sz="12" w:space="0" w:color="auto"/>
            </w:tcBorders>
          </w:tcPr>
          <w:p w14:paraId="1B1CD9D3" w14:textId="77777777" w:rsidR="009808B2" w:rsidRPr="00D52963" w:rsidRDefault="009808B2" w:rsidP="00C35D3F">
            <w:pPr>
              <w:rPr>
                <w:rFonts w:cs="Arial"/>
                <w:sz w:val="16"/>
                <w:szCs w:val="16"/>
              </w:rPr>
            </w:pPr>
          </w:p>
        </w:tc>
        <w:tc>
          <w:tcPr>
            <w:tcW w:w="574" w:type="dxa"/>
            <w:tcBorders>
              <w:left w:val="single" w:sz="12" w:space="0" w:color="auto"/>
              <w:bottom w:val="single" w:sz="12" w:space="0" w:color="auto"/>
            </w:tcBorders>
          </w:tcPr>
          <w:p w14:paraId="3CDD2D33" w14:textId="77777777" w:rsidR="009808B2" w:rsidRPr="00D52963" w:rsidRDefault="009808B2" w:rsidP="00C35D3F">
            <w:pPr>
              <w:rPr>
                <w:rFonts w:cs="Arial"/>
                <w:sz w:val="16"/>
                <w:szCs w:val="16"/>
              </w:rPr>
            </w:pPr>
          </w:p>
        </w:tc>
        <w:tc>
          <w:tcPr>
            <w:tcW w:w="574" w:type="dxa"/>
            <w:tcBorders>
              <w:bottom w:val="single" w:sz="12" w:space="0" w:color="auto"/>
            </w:tcBorders>
          </w:tcPr>
          <w:p w14:paraId="0C1BC430" w14:textId="77777777" w:rsidR="009808B2" w:rsidRPr="00D52963" w:rsidRDefault="009808B2" w:rsidP="00C35D3F">
            <w:pPr>
              <w:rPr>
                <w:rFonts w:cs="Arial"/>
                <w:sz w:val="16"/>
                <w:szCs w:val="16"/>
              </w:rPr>
            </w:pPr>
          </w:p>
        </w:tc>
        <w:tc>
          <w:tcPr>
            <w:tcW w:w="1340" w:type="dxa"/>
            <w:tcBorders>
              <w:bottom w:val="single" w:sz="12" w:space="0" w:color="auto"/>
            </w:tcBorders>
          </w:tcPr>
          <w:p w14:paraId="204223EE" w14:textId="77777777" w:rsidR="009808B2" w:rsidRPr="00D52963" w:rsidRDefault="009808B2" w:rsidP="00C35D3F">
            <w:pPr>
              <w:rPr>
                <w:rFonts w:cs="Arial"/>
                <w:sz w:val="16"/>
                <w:szCs w:val="16"/>
              </w:rPr>
            </w:pPr>
          </w:p>
        </w:tc>
        <w:tc>
          <w:tcPr>
            <w:tcW w:w="2870" w:type="dxa"/>
            <w:tcBorders>
              <w:bottom w:val="single" w:sz="12" w:space="0" w:color="auto"/>
              <w:right w:val="single" w:sz="12" w:space="0" w:color="auto"/>
            </w:tcBorders>
          </w:tcPr>
          <w:p w14:paraId="246927AC" w14:textId="77777777" w:rsidR="009808B2" w:rsidRPr="00D52963" w:rsidRDefault="009808B2" w:rsidP="00C35D3F">
            <w:pPr>
              <w:rPr>
                <w:rFonts w:cs="Arial"/>
                <w:sz w:val="16"/>
                <w:szCs w:val="16"/>
              </w:rPr>
            </w:pPr>
          </w:p>
        </w:tc>
        <w:tc>
          <w:tcPr>
            <w:tcW w:w="4018" w:type="dxa"/>
            <w:tcBorders>
              <w:left w:val="single" w:sz="12" w:space="0" w:color="auto"/>
              <w:bottom w:val="single" w:sz="12" w:space="0" w:color="auto"/>
              <w:right w:val="single" w:sz="12" w:space="0" w:color="auto"/>
            </w:tcBorders>
          </w:tcPr>
          <w:p w14:paraId="7123AC86" w14:textId="77777777" w:rsidR="009808B2" w:rsidRPr="00D52963" w:rsidRDefault="009808B2" w:rsidP="00C35D3F">
            <w:pPr>
              <w:rPr>
                <w:rFonts w:cs="Arial"/>
                <w:sz w:val="16"/>
                <w:szCs w:val="16"/>
              </w:rPr>
            </w:pPr>
          </w:p>
        </w:tc>
        <w:tc>
          <w:tcPr>
            <w:tcW w:w="574" w:type="dxa"/>
            <w:tcBorders>
              <w:left w:val="single" w:sz="12" w:space="0" w:color="auto"/>
              <w:bottom w:val="single" w:sz="12" w:space="0" w:color="auto"/>
            </w:tcBorders>
          </w:tcPr>
          <w:p w14:paraId="009E95FB" w14:textId="77777777" w:rsidR="009808B2" w:rsidRPr="00D52963" w:rsidRDefault="009808B2" w:rsidP="00C35D3F">
            <w:pPr>
              <w:rPr>
                <w:rFonts w:cs="Arial"/>
                <w:sz w:val="16"/>
                <w:szCs w:val="16"/>
              </w:rPr>
            </w:pPr>
          </w:p>
        </w:tc>
        <w:tc>
          <w:tcPr>
            <w:tcW w:w="574" w:type="dxa"/>
            <w:tcBorders>
              <w:bottom w:val="single" w:sz="12" w:space="0" w:color="auto"/>
            </w:tcBorders>
          </w:tcPr>
          <w:p w14:paraId="5EEC770D" w14:textId="77777777" w:rsidR="009808B2" w:rsidRPr="00D52963" w:rsidRDefault="009808B2" w:rsidP="00C35D3F">
            <w:pPr>
              <w:rPr>
                <w:rFonts w:cs="Arial"/>
                <w:sz w:val="16"/>
                <w:szCs w:val="16"/>
              </w:rPr>
            </w:pPr>
          </w:p>
        </w:tc>
        <w:tc>
          <w:tcPr>
            <w:tcW w:w="1339" w:type="dxa"/>
            <w:tcBorders>
              <w:bottom w:val="single" w:sz="12" w:space="0" w:color="auto"/>
              <w:right w:val="single" w:sz="12" w:space="0" w:color="auto"/>
            </w:tcBorders>
          </w:tcPr>
          <w:p w14:paraId="30A028C2" w14:textId="77777777" w:rsidR="009808B2" w:rsidRPr="00D52963" w:rsidRDefault="009808B2" w:rsidP="00C35D3F">
            <w:pPr>
              <w:rPr>
                <w:rFonts w:cs="Arial"/>
                <w:sz w:val="16"/>
                <w:szCs w:val="16"/>
              </w:rPr>
            </w:pPr>
          </w:p>
        </w:tc>
        <w:tc>
          <w:tcPr>
            <w:tcW w:w="2871" w:type="dxa"/>
            <w:tcBorders>
              <w:left w:val="single" w:sz="12" w:space="0" w:color="auto"/>
              <w:bottom w:val="single" w:sz="12" w:space="0" w:color="auto"/>
              <w:right w:val="single" w:sz="12" w:space="0" w:color="auto"/>
            </w:tcBorders>
          </w:tcPr>
          <w:p w14:paraId="0B486329" w14:textId="77777777" w:rsidR="009808B2" w:rsidRPr="00D52963" w:rsidRDefault="009808B2" w:rsidP="00C35D3F">
            <w:pPr>
              <w:rPr>
                <w:rFonts w:cs="Arial"/>
                <w:sz w:val="16"/>
                <w:szCs w:val="16"/>
              </w:rPr>
            </w:pPr>
          </w:p>
        </w:tc>
      </w:tr>
      <w:tr w:rsidR="009808B2" w14:paraId="7D2610D7" w14:textId="77777777" w:rsidTr="009808B2">
        <w:tblPrEx>
          <w:tblBorders>
            <w:top w:val="single" w:sz="12"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20619" w:type="dxa"/>
            <w:gridSpan w:val="11"/>
            <w:tcBorders>
              <w:top w:val="single" w:sz="12" w:space="0" w:color="auto"/>
            </w:tcBorders>
          </w:tcPr>
          <w:p w14:paraId="6809F482" w14:textId="77777777" w:rsidR="009808B2" w:rsidRDefault="009808B2" w:rsidP="00C35D3F"/>
          <w:p w14:paraId="60F60ABF" w14:textId="77777777" w:rsidR="009808B2" w:rsidRPr="00D52963" w:rsidRDefault="009808B2" w:rsidP="00C35D3F">
            <w:pPr>
              <w:rPr>
                <w:b/>
                <w:sz w:val="16"/>
                <w:szCs w:val="16"/>
              </w:rPr>
            </w:pPr>
            <w:r w:rsidRPr="00D52963">
              <w:rPr>
                <w:b/>
                <w:sz w:val="16"/>
                <w:szCs w:val="16"/>
              </w:rPr>
              <w:t xml:space="preserve">Schadensausmaß: </w:t>
            </w:r>
          </w:p>
          <w:p w14:paraId="5A073453" w14:textId="77777777" w:rsidR="009808B2" w:rsidRPr="008E2F6C" w:rsidRDefault="009808B2" w:rsidP="00C35D3F">
            <w:pPr>
              <w:rPr>
                <w:sz w:val="16"/>
                <w:szCs w:val="16"/>
              </w:rPr>
            </w:pPr>
            <w:r w:rsidRPr="008E2F6C">
              <w:rPr>
                <w:sz w:val="16"/>
                <w:szCs w:val="16"/>
              </w:rPr>
              <w:t xml:space="preserve">S1 = führt zu keiner Abwertung </w:t>
            </w:r>
          </w:p>
          <w:p w14:paraId="616F466B" w14:textId="77777777" w:rsidR="009808B2" w:rsidRPr="008E2F6C" w:rsidRDefault="009808B2" w:rsidP="00C35D3F">
            <w:pPr>
              <w:rPr>
                <w:sz w:val="16"/>
                <w:szCs w:val="16"/>
              </w:rPr>
            </w:pPr>
            <w:r w:rsidRPr="008E2F6C">
              <w:rPr>
                <w:sz w:val="16"/>
                <w:szCs w:val="16"/>
              </w:rPr>
              <w:t xml:space="preserve">S2 = geringe Abwertung bis 1.0 Notenpunkte </w:t>
            </w:r>
          </w:p>
          <w:p w14:paraId="04ED50CA" w14:textId="77777777" w:rsidR="009808B2" w:rsidRPr="008E2F6C" w:rsidRDefault="009808B2" w:rsidP="00C35D3F">
            <w:pPr>
              <w:rPr>
                <w:sz w:val="16"/>
                <w:szCs w:val="16"/>
              </w:rPr>
            </w:pPr>
            <w:r w:rsidRPr="008E2F6C">
              <w:rPr>
                <w:sz w:val="16"/>
                <w:szCs w:val="16"/>
              </w:rPr>
              <w:t xml:space="preserve">S3 = hohe Abwertung über 1,0 Notenpunkte </w:t>
            </w:r>
          </w:p>
          <w:p w14:paraId="1F4107A9" w14:textId="77777777" w:rsidR="009808B2" w:rsidRPr="008E2F6C" w:rsidRDefault="009808B2" w:rsidP="00C35D3F">
            <w:pPr>
              <w:rPr>
                <w:sz w:val="16"/>
                <w:szCs w:val="16"/>
              </w:rPr>
            </w:pPr>
            <w:r w:rsidRPr="008E2F6C">
              <w:rPr>
                <w:sz w:val="16"/>
                <w:szCs w:val="16"/>
              </w:rPr>
              <w:t>S4 = führt zu Nichtbestehen</w:t>
            </w:r>
          </w:p>
          <w:p w14:paraId="1CCFB3AA" w14:textId="77777777" w:rsidR="009808B2" w:rsidRPr="008E2F6C" w:rsidRDefault="009808B2" w:rsidP="00C35D3F">
            <w:pPr>
              <w:rPr>
                <w:sz w:val="16"/>
                <w:szCs w:val="16"/>
              </w:rPr>
            </w:pPr>
            <w:r w:rsidRPr="008E2F6C">
              <w:rPr>
                <w:sz w:val="16"/>
                <w:szCs w:val="16"/>
              </w:rPr>
              <w:tab/>
              <w:t xml:space="preserve"> </w:t>
            </w:r>
          </w:p>
          <w:p w14:paraId="672C4F5B" w14:textId="77777777" w:rsidR="009808B2" w:rsidRPr="00D52963" w:rsidRDefault="009808B2" w:rsidP="00C35D3F">
            <w:pPr>
              <w:rPr>
                <w:b/>
                <w:sz w:val="16"/>
                <w:szCs w:val="16"/>
              </w:rPr>
            </w:pPr>
            <w:r w:rsidRPr="00D52963">
              <w:rPr>
                <w:b/>
                <w:sz w:val="16"/>
                <w:szCs w:val="16"/>
              </w:rPr>
              <w:t xml:space="preserve">Eintrittswahrscheinlichkeit: </w:t>
            </w:r>
          </w:p>
          <w:p w14:paraId="29ED44A8" w14:textId="77777777" w:rsidR="009808B2" w:rsidRPr="008E2F6C" w:rsidRDefault="009808B2" w:rsidP="00C35D3F">
            <w:pPr>
              <w:rPr>
                <w:sz w:val="16"/>
                <w:szCs w:val="16"/>
              </w:rPr>
            </w:pPr>
            <w:r w:rsidRPr="008E2F6C">
              <w:rPr>
                <w:sz w:val="16"/>
                <w:szCs w:val="16"/>
              </w:rPr>
              <w:t xml:space="preserve">W1 = unvorstellbar </w:t>
            </w:r>
          </w:p>
          <w:p w14:paraId="0E6F9868" w14:textId="77777777" w:rsidR="009808B2" w:rsidRPr="008E2F6C" w:rsidRDefault="009808B2" w:rsidP="00C35D3F">
            <w:pPr>
              <w:rPr>
                <w:sz w:val="16"/>
                <w:szCs w:val="16"/>
              </w:rPr>
            </w:pPr>
            <w:r w:rsidRPr="008E2F6C">
              <w:rPr>
                <w:sz w:val="16"/>
                <w:szCs w:val="16"/>
              </w:rPr>
              <w:t xml:space="preserve">W2 = unwahrscheinlich </w:t>
            </w:r>
          </w:p>
          <w:p w14:paraId="6A368A2C" w14:textId="77777777" w:rsidR="009808B2" w:rsidRPr="008E2F6C" w:rsidRDefault="009808B2" w:rsidP="00C35D3F">
            <w:pPr>
              <w:rPr>
                <w:sz w:val="16"/>
                <w:szCs w:val="16"/>
              </w:rPr>
            </w:pPr>
            <w:r w:rsidRPr="008E2F6C">
              <w:rPr>
                <w:sz w:val="16"/>
                <w:szCs w:val="16"/>
              </w:rPr>
              <w:t>W3 = eher vorstellbar</w:t>
            </w:r>
          </w:p>
          <w:p w14:paraId="495FA342" w14:textId="77777777" w:rsidR="009808B2" w:rsidRPr="008E2F6C" w:rsidRDefault="009808B2" w:rsidP="00C35D3F">
            <w:pPr>
              <w:rPr>
                <w:sz w:val="16"/>
                <w:szCs w:val="16"/>
              </w:rPr>
            </w:pPr>
            <w:r w:rsidRPr="008E2F6C">
              <w:rPr>
                <w:sz w:val="16"/>
                <w:szCs w:val="16"/>
              </w:rPr>
              <w:t xml:space="preserve">W4 = wahrscheinlich </w:t>
            </w:r>
          </w:p>
          <w:p w14:paraId="7506FCAE" w14:textId="77777777" w:rsidR="009808B2" w:rsidRPr="008E2F6C" w:rsidRDefault="009808B2" w:rsidP="00C35D3F">
            <w:pPr>
              <w:rPr>
                <w:sz w:val="16"/>
                <w:szCs w:val="16"/>
              </w:rPr>
            </w:pPr>
            <w:r w:rsidRPr="008E2F6C">
              <w:rPr>
                <w:sz w:val="16"/>
                <w:szCs w:val="16"/>
              </w:rPr>
              <w:t xml:space="preserve">W5 = sehr wahrscheinlich </w:t>
            </w:r>
          </w:p>
          <w:p w14:paraId="28189A05" w14:textId="77777777" w:rsidR="009808B2" w:rsidRDefault="009808B2" w:rsidP="00C35D3F">
            <w:pPr>
              <w:rPr>
                <w:sz w:val="16"/>
                <w:szCs w:val="16"/>
              </w:rPr>
            </w:pPr>
            <w:r w:rsidRPr="008E2F6C">
              <w:rPr>
                <w:sz w:val="16"/>
                <w:szCs w:val="16"/>
              </w:rPr>
              <w:t>W6= Eintreffen sehr hoch</w:t>
            </w:r>
          </w:p>
          <w:p w14:paraId="52D98091" w14:textId="77777777" w:rsidR="009808B2" w:rsidRDefault="009808B2" w:rsidP="00C35D3F"/>
        </w:tc>
      </w:tr>
    </w:tbl>
    <w:p w14:paraId="386103F6" w14:textId="77777777" w:rsidR="009808B2" w:rsidRDefault="00F61FAD" w:rsidP="009808B2">
      <w:pPr>
        <w:rPr>
          <w:sz w:val="16"/>
          <w:szCs w:val="16"/>
        </w:rPr>
      </w:pPr>
      <w:bookmarkStart w:id="66" w:name="_Toc376847982"/>
      <w:r w:rsidRPr="009808B2">
        <w:rPr>
          <w:sz w:val="16"/>
          <w:szCs w:val="16"/>
        </w:rPr>
        <w:t xml:space="preserve">Tabelle </w:t>
      </w:r>
      <w:r w:rsidR="00396D44" w:rsidRPr="009808B2">
        <w:rPr>
          <w:sz w:val="16"/>
          <w:szCs w:val="16"/>
        </w:rPr>
        <w:fldChar w:fldCharType="begin"/>
      </w:r>
      <w:r w:rsidR="00396D44" w:rsidRPr="009808B2">
        <w:rPr>
          <w:sz w:val="16"/>
          <w:szCs w:val="16"/>
        </w:rPr>
        <w:instrText xml:space="preserve"> SEQ Tabelle \* ARABIC </w:instrText>
      </w:r>
      <w:r w:rsidR="00396D44" w:rsidRPr="009808B2">
        <w:rPr>
          <w:sz w:val="16"/>
          <w:szCs w:val="16"/>
        </w:rPr>
        <w:fldChar w:fldCharType="separate"/>
      </w:r>
      <w:r w:rsidR="001549DE">
        <w:rPr>
          <w:noProof/>
          <w:sz w:val="16"/>
          <w:szCs w:val="16"/>
        </w:rPr>
        <w:t>2</w:t>
      </w:r>
      <w:r w:rsidR="00396D44" w:rsidRPr="009808B2">
        <w:rPr>
          <w:noProof/>
          <w:sz w:val="16"/>
          <w:szCs w:val="16"/>
        </w:rPr>
        <w:fldChar w:fldCharType="end"/>
      </w:r>
      <w:r w:rsidRPr="009808B2">
        <w:rPr>
          <w:sz w:val="16"/>
          <w:szCs w:val="16"/>
        </w:rPr>
        <w:t>: Risikoanalyse Tabelle</w:t>
      </w:r>
      <w:bookmarkEnd w:id="66"/>
    </w:p>
    <w:p w14:paraId="7CE1D7F2" w14:textId="77777777" w:rsidR="009808B2" w:rsidRDefault="009808B2" w:rsidP="009808B2">
      <w:pPr>
        <w:rPr>
          <w:sz w:val="16"/>
          <w:szCs w:val="16"/>
        </w:rPr>
      </w:pPr>
    </w:p>
    <w:p w14:paraId="7F26481C" w14:textId="77777777" w:rsidR="009808B2" w:rsidRDefault="009808B2" w:rsidP="009808B2">
      <w:pPr>
        <w:pStyle w:val="IPA-Hinweistexte"/>
      </w:pPr>
      <w:r>
        <w:t>Beispiel ( grossziehen)</w:t>
      </w:r>
    </w:p>
    <w:p w14:paraId="7AA95B45" w14:textId="77777777" w:rsidR="009808B2" w:rsidRPr="00E10423" w:rsidRDefault="009808B2" w:rsidP="009808B2">
      <w:pPr>
        <w:pStyle w:val="IPA-Hinweistexte"/>
      </w:pPr>
      <w:r>
        <w:rPr>
          <w:noProof/>
          <w:lang w:val="en-US"/>
        </w:rPr>
        <w:drawing>
          <wp:inline distT="0" distB="0" distL="0" distR="0" wp14:anchorId="463C4D79" wp14:editId="127500CA">
            <wp:extent cx="489715" cy="463137"/>
            <wp:effectExtent l="0" t="0" r="5715" b="0"/>
            <wp:docPr id="3" name="Picture 2" descr="http://e-journal-of-pbr.info/wiki/images/5/5e/WI10A_GlHeKaRoSc_Risikoanaly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e-journal-of-pbr.info/wiki/images/5/5e/WI10A_GlHeKaRoSc_Risikoanalys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9851" cy="463265"/>
                    </a:xfrm>
                    <a:prstGeom prst="rect">
                      <a:avLst/>
                    </a:prstGeom>
                    <a:noFill/>
                    <a:extLst/>
                  </pic:spPr>
                </pic:pic>
              </a:graphicData>
            </a:graphic>
          </wp:inline>
        </w:drawing>
      </w:r>
    </w:p>
    <w:p w14:paraId="4E1F6512" w14:textId="77777777" w:rsidR="009808B2" w:rsidRPr="009808B2" w:rsidRDefault="009808B2" w:rsidP="009808B2">
      <w:pPr>
        <w:rPr>
          <w:sz w:val="16"/>
          <w:szCs w:val="16"/>
        </w:rPr>
      </w:pPr>
    </w:p>
    <w:p w14:paraId="257538E2" w14:textId="77777777" w:rsidR="007D1396" w:rsidRDefault="007D1396" w:rsidP="007D1396">
      <w:pPr>
        <w:pStyle w:val="FormatvorlageBeschriftung8Pt"/>
        <w:sectPr w:rsidR="007D1396" w:rsidSect="00F61FAD">
          <w:headerReference w:type="first" r:id="rId19"/>
          <w:pgSz w:w="23814" w:h="16840" w:orient="landscape" w:code="8"/>
          <w:pgMar w:top="1701" w:right="1134" w:bottom="1134" w:left="851" w:header="709" w:footer="709" w:gutter="0"/>
          <w:cols w:space="708"/>
          <w:titlePg/>
          <w:docGrid w:linePitch="360"/>
        </w:sectPr>
      </w:pPr>
      <w:r>
        <w:br w:type="page"/>
      </w:r>
    </w:p>
    <w:p w14:paraId="1D140BAC" w14:textId="77777777" w:rsidR="00737221" w:rsidRDefault="007A4616" w:rsidP="00737221">
      <w:pPr>
        <w:pStyle w:val="Heading2"/>
        <w:spacing w:before="360"/>
      </w:pPr>
      <w:bookmarkStart w:id="67" w:name="_Toc373508093"/>
      <w:r>
        <w:rPr>
          <w:noProof/>
        </w:rPr>
        <w:lastRenderedPageBreak/>
        <w:pict w14:anchorId="2DABF3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2pt;margin-top:51.75pt;width:407.55pt;height:282.35pt;z-index:251660288;mso-position-horizontal-relative:text;mso-position-vertical-relative:text">
            <v:imagedata r:id="rId20" o:title=""/>
            <w10:wrap type="square" side="right"/>
          </v:shape>
          <o:OLEObject Type="Embed" ProgID="Excel.Sheet.12" ShapeID="_x0000_s1026" DrawAspect="Content" ObjectID="_1334641554" r:id="rId21"/>
        </w:pict>
      </w:r>
      <w:r w:rsidR="00737221" w:rsidRPr="00DB2285">
        <w:t>Risikogr</w:t>
      </w:r>
      <w:r w:rsidR="00737221">
        <w:t>a</w:t>
      </w:r>
      <w:r w:rsidR="00737221" w:rsidRPr="00DB2285">
        <w:t>ph</w:t>
      </w:r>
      <w:bookmarkEnd w:id="67"/>
    </w:p>
    <w:p w14:paraId="25108999" w14:textId="77777777" w:rsidR="0066659B" w:rsidRDefault="0066659B" w:rsidP="007D1396">
      <w:pPr>
        <w:spacing w:after="200"/>
        <w:rPr>
          <w:rFonts w:eastAsia="Times New Roman" w:cs="Times New Roman"/>
          <w:b/>
          <w:bCs/>
          <w:sz w:val="16"/>
          <w:szCs w:val="24"/>
          <w:lang w:eastAsia="de-DE"/>
        </w:rPr>
      </w:pPr>
    </w:p>
    <w:p w14:paraId="067B6A55" w14:textId="77777777" w:rsidR="00737221" w:rsidRDefault="00737221" w:rsidP="007D1396">
      <w:pPr>
        <w:spacing w:after="200"/>
        <w:rPr>
          <w:rFonts w:eastAsia="Times New Roman" w:cs="Times New Roman"/>
          <w:b/>
          <w:bCs/>
          <w:sz w:val="16"/>
          <w:szCs w:val="24"/>
          <w:lang w:eastAsia="de-DE"/>
        </w:rPr>
      </w:pPr>
    </w:p>
    <w:p w14:paraId="47AAF7C0" w14:textId="77777777" w:rsidR="00737221" w:rsidRDefault="00737221" w:rsidP="007D1396">
      <w:pPr>
        <w:spacing w:after="200"/>
        <w:rPr>
          <w:rFonts w:eastAsia="Times New Roman" w:cs="Times New Roman"/>
          <w:b/>
          <w:bCs/>
          <w:sz w:val="16"/>
          <w:szCs w:val="24"/>
          <w:lang w:eastAsia="de-DE"/>
        </w:rPr>
      </w:pPr>
    </w:p>
    <w:p w14:paraId="04EF556C" w14:textId="77777777" w:rsidR="00737221" w:rsidRDefault="00737221" w:rsidP="007D1396">
      <w:pPr>
        <w:spacing w:after="200"/>
        <w:rPr>
          <w:rFonts w:eastAsia="Times New Roman" w:cs="Times New Roman"/>
          <w:b/>
          <w:bCs/>
          <w:sz w:val="16"/>
          <w:szCs w:val="24"/>
          <w:lang w:eastAsia="de-DE"/>
        </w:rPr>
      </w:pPr>
    </w:p>
    <w:p w14:paraId="6CACCD73" w14:textId="77777777" w:rsidR="00737221" w:rsidRDefault="00737221" w:rsidP="007D1396">
      <w:pPr>
        <w:spacing w:after="200"/>
        <w:rPr>
          <w:rFonts w:eastAsia="Times New Roman" w:cs="Times New Roman"/>
          <w:b/>
          <w:bCs/>
          <w:sz w:val="16"/>
          <w:szCs w:val="24"/>
          <w:lang w:eastAsia="de-DE"/>
        </w:rPr>
      </w:pPr>
    </w:p>
    <w:p w14:paraId="3C529DFA" w14:textId="77777777" w:rsidR="00737221" w:rsidRDefault="00737221" w:rsidP="007D1396">
      <w:pPr>
        <w:spacing w:after="200"/>
        <w:rPr>
          <w:rFonts w:eastAsia="Times New Roman" w:cs="Times New Roman"/>
          <w:b/>
          <w:bCs/>
          <w:sz w:val="16"/>
          <w:szCs w:val="24"/>
          <w:lang w:eastAsia="de-DE"/>
        </w:rPr>
      </w:pPr>
    </w:p>
    <w:p w14:paraId="48835A8F" w14:textId="77777777" w:rsidR="00737221" w:rsidRDefault="00737221" w:rsidP="007D1396">
      <w:pPr>
        <w:spacing w:after="200"/>
        <w:rPr>
          <w:rFonts w:eastAsia="Times New Roman" w:cs="Times New Roman"/>
          <w:b/>
          <w:bCs/>
          <w:sz w:val="16"/>
          <w:szCs w:val="24"/>
          <w:lang w:eastAsia="de-DE"/>
        </w:rPr>
      </w:pPr>
    </w:p>
    <w:p w14:paraId="7235F883" w14:textId="77777777" w:rsidR="00737221" w:rsidRDefault="00737221" w:rsidP="007D1396">
      <w:pPr>
        <w:spacing w:after="200"/>
        <w:rPr>
          <w:rFonts w:eastAsia="Times New Roman" w:cs="Times New Roman"/>
          <w:b/>
          <w:bCs/>
          <w:sz w:val="16"/>
          <w:szCs w:val="24"/>
          <w:lang w:eastAsia="de-DE"/>
        </w:rPr>
      </w:pPr>
    </w:p>
    <w:p w14:paraId="1B8BAE41" w14:textId="77777777" w:rsidR="00737221" w:rsidRDefault="00737221" w:rsidP="007D1396">
      <w:pPr>
        <w:spacing w:after="200"/>
        <w:rPr>
          <w:rFonts w:eastAsia="Times New Roman" w:cs="Times New Roman"/>
          <w:b/>
          <w:bCs/>
          <w:sz w:val="16"/>
          <w:szCs w:val="24"/>
          <w:lang w:eastAsia="de-DE"/>
        </w:rPr>
      </w:pPr>
    </w:p>
    <w:p w14:paraId="58A8C668" w14:textId="77777777" w:rsidR="00737221" w:rsidRDefault="00737221" w:rsidP="007D1396">
      <w:pPr>
        <w:spacing w:after="200"/>
        <w:rPr>
          <w:rFonts w:eastAsia="Times New Roman" w:cs="Times New Roman"/>
          <w:b/>
          <w:bCs/>
          <w:sz w:val="16"/>
          <w:szCs w:val="24"/>
          <w:lang w:eastAsia="de-DE"/>
        </w:rPr>
      </w:pPr>
    </w:p>
    <w:p w14:paraId="5DD078F8" w14:textId="77777777" w:rsidR="00737221" w:rsidRDefault="00737221" w:rsidP="007D1396">
      <w:pPr>
        <w:spacing w:after="200"/>
        <w:rPr>
          <w:rFonts w:eastAsia="Times New Roman" w:cs="Times New Roman"/>
          <w:b/>
          <w:bCs/>
          <w:sz w:val="16"/>
          <w:szCs w:val="24"/>
          <w:lang w:eastAsia="de-DE"/>
        </w:rPr>
      </w:pPr>
    </w:p>
    <w:p w14:paraId="21BD9F3B" w14:textId="77777777" w:rsidR="00737221" w:rsidRDefault="00737221" w:rsidP="007D1396">
      <w:pPr>
        <w:spacing w:after="200"/>
        <w:rPr>
          <w:rFonts w:eastAsia="Times New Roman" w:cs="Times New Roman"/>
          <w:b/>
          <w:bCs/>
          <w:sz w:val="16"/>
          <w:szCs w:val="24"/>
          <w:lang w:eastAsia="de-DE"/>
        </w:rPr>
      </w:pPr>
    </w:p>
    <w:p w14:paraId="02926BCF" w14:textId="77777777" w:rsidR="00737221" w:rsidRDefault="00737221" w:rsidP="007D1396">
      <w:pPr>
        <w:spacing w:after="200"/>
        <w:rPr>
          <w:rFonts w:eastAsia="Times New Roman" w:cs="Times New Roman"/>
          <w:b/>
          <w:bCs/>
          <w:sz w:val="16"/>
          <w:szCs w:val="24"/>
          <w:lang w:eastAsia="de-DE"/>
        </w:rPr>
      </w:pPr>
    </w:p>
    <w:p w14:paraId="463EA1B7" w14:textId="77777777" w:rsidR="00737221" w:rsidRDefault="00737221" w:rsidP="007D1396">
      <w:pPr>
        <w:spacing w:after="200"/>
        <w:rPr>
          <w:rFonts w:eastAsia="Times New Roman" w:cs="Times New Roman"/>
          <w:b/>
          <w:bCs/>
          <w:sz w:val="16"/>
          <w:szCs w:val="24"/>
          <w:lang w:eastAsia="de-DE"/>
        </w:rPr>
      </w:pPr>
    </w:p>
    <w:p w14:paraId="6BCEC831" w14:textId="77777777" w:rsidR="00737221" w:rsidRDefault="00737221" w:rsidP="007D1396">
      <w:pPr>
        <w:spacing w:after="200"/>
        <w:rPr>
          <w:rFonts w:eastAsia="Times New Roman" w:cs="Times New Roman"/>
          <w:b/>
          <w:bCs/>
          <w:sz w:val="16"/>
          <w:szCs w:val="24"/>
          <w:lang w:eastAsia="de-DE"/>
        </w:rPr>
      </w:pPr>
    </w:p>
    <w:p w14:paraId="76E2E10E" w14:textId="77777777" w:rsidR="00737221" w:rsidRDefault="00737221" w:rsidP="007D1396">
      <w:pPr>
        <w:spacing w:after="200"/>
        <w:rPr>
          <w:rFonts w:eastAsia="Times New Roman" w:cs="Times New Roman"/>
          <w:b/>
          <w:bCs/>
          <w:sz w:val="16"/>
          <w:szCs w:val="24"/>
          <w:lang w:eastAsia="de-DE"/>
        </w:rPr>
      </w:pPr>
    </w:p>
    <w:p w14:paraId="78E0CD98" w14:textId="77777777" w:rsidR="00737221" w:rsidRPr="00B10CD5" w:rsidRDefault="00737221" w:rsidP="00737221">
      <w:pPr>
        <w:pStyle w:val="FormatvorlageBeschriftung8Pt"/>
      </w:pPr>
      <w:bookmarkStart w:id="68" w:name="_Toc376847983"/>
      <w:r w:rsidRPr="00B10CD5">
        <w:t xml:space="preserve">Tabelle </w:t>
      </w:r>
      <w:fldSimple w:instr=" SEQ Tabelle \* ARABIC ">
        <w:r w:rsidR="001549DE">
          <w:rPr>
            <w:noProof/>
          </w:rPr>
          <w:t>3</w:t>
        </w:r>
      </w:fldSimple>
      <w:r w:rsidRPr="00B10CD5">
        <w:t xml:space="preserve">: </w:t>
      </w:r>
      <w:r>
        <w:t>Risikograph</w:t>
      </w:r>
      <w:bookmarkEnd w:id="68"/>
    </w:p>
    <w:p w14:paraId="633C35A1" w14:textId="77777777" w:rsidR="00E1026D" w:rsidRDefault="00737221" w:rsidP="00E1026D">
      <w:pPr>
        <w:pStyle w:val="Heading2"/>
      </w:pPr>
      <w:r>
        <w:rPr>
          <w:b w:val="0"/>
          <w:bCs w:val="0"/>
          <w:sz w:val="16"/>
        </w:rPr>
        <w:br w:type="page"/>
      </w:r>
      <w:bookmarkStart w:id="69" w:name="_Toc373508094"/>
      <w:r w:rsidR="00E1026D">
        <w:lastRenderedPageBreak/>
        <w:t>Varianten</w:t>
      </w:r>
      <w:bookmarkEnd w:id="69"/>
    </w:p>
    <w:p w14:paraId="17E2539B" w14:textId="77777777" w:rsidR="00E1026D" w:rsidRPr="00F61FAD" w:rsidRDefault="00E1026D" w:rsidP="00E1026D">
      <w:pPr>
        <w:pStyle w:val="IPA-Hinweistexte"/>
        <w:rPr>
          <w:i w:val="0"/>
          <w:vanish w:val="0"/>
        </w:rPr>
      </w:pPr>
      <w:r w:rsidRPr="00F61FAD">
        <w:t>Wichtig ist: Mögliche Varianten vorzustellen und sich für eine Variante zu entscheiden..</w:t>
      </w:r>
    </w:p>
    <w:p w14:paraId="60AE2D49" w14:textId="77777777" w:rsidR="00E1026D" w:rsidRDefault="00E1026D" w:rsidP="00E1026D">
      <w:pPr>
        <w:pStyle w:val="Heading3"/>
        <w:spacing w:before="120"/>
      </w:pPr>
      <w:bookmarkStart w:id="70" w:name="_Toc373508095"/>
      <w:r>
        <w:t>Variante 1</w:t>
      </w:r>
      <w:bookmarkEnd w:id="70"/>
    </w:p>
    <w:p w14:paraId="150C2A68" w14:textId="77777777" w:rsidR="00E1026D" w:rsidRPr="000A4E5B" w:rsidRDefault="00E1026D" w:rsidP="00E1026D">
      <w:pPr>
        <w:pStyle w:val="IPA-Hinweistexte"/>
      </w:pPr>
      <w:r>
        <w:t>Beschreiben der Variante und</w:t>
      </w:r>
      <w:r w:rsidRPr="000A4E5B">
        <w:t xml:space="preserve"> ihr</w:t>
      </w:r>
      <w:r>
        <w:t>e V</w:t>
      </w:r>
      <w:r w:rsidRPr="000A4E5B">
        <w:t>or</w:t>
      </w:r>
      <w:r>
        <w:t>-/ N</w:t>
      </w:r>
      <w:r w:rsidRPr="000A4E5B">
        <w:t>achteile aufzeigen.</w:t>
      </w:r>
    </w:p>
    <w:p w14:paraId="0EC385F1" w14:textId="77777777" w:rsidR="00E1026D" w:rsidRPr="00416CDC" w:rsidRDefault="00E1026D" w:rsidP="00E1026D">
      <w:pPr>
        <w:pStyle w:val="Heading3"/>
        <w:spacing w:before="120"/>
      </w:pPr>
      <w:bookmarkStart w:id="71" w:name="_Toc373508096"/>
      <w:r>
        <w:t>Variante 2</w:t>
      </w:r>
      <w:bookmarkEnd w:id="71"/>
    </w:p>
    <w:p w14:paraId="7DF61DD4" w14:textId="77777777" w:rsidR="00E1026D" w:rsidRDefault="00E1026D" w:rsidP="00E1026D">
      <w:pPr>
        <w:pStyle w:val="Heading3"/>
        <w:spacing w:before="120"/>
      </w:pPr>
      <w:bookmarkStart w:id="72" w:name="_Toc373508097"/>
      <w:r>
        <w:t>Variante 3</w:t>
      </w:r>
      <w:bookmarkEnd w:id="72"/>
    </w:p>
    <w:p w14:paraId="65E33F75" w14:textId="77777777" w:rsidR="00E1026D" w:rsidRPr="00733060" w:rsidRDefault="00E1026D" w:rsidP="00E1026D">
      <w:pPr>
        <w:spacing w:after="200"/>
        <w:rPr>
          <w:rFonts w:eastAsia="Times New Roman" w:cs="Arial"/>
          <w:b/>
          <w:bCs/>
          <w:szCs w:val="24"/>
          <w:lang w:eastAsia="de-DE"/>
        </w:rPr>
      </w:pPr>
      <w:r>
        <w:br w:type="page"/>
      </w:r>
    </w:p>
    <w:p w14:paraId="5A0645A4" w14:textId="77777777" w:rsidR="00E1026D" w:rsidRDefault="00E1026D" w:rsidP="00E1026D">
      <w:pPr>
        <w:pStyle w:val="Heading2"/>
        <w:spacing w:before="120"/>
        <w:rPr>
          <w:color w:val="000000" w:themeColor="text1"/>
        </w:rPr>
      </w:pPr>
      <w:bookmarkStart w:id="73" w:name="_Toc114965599"/>
      <w:bookmarkStart w:id="74" w:name="_Toc373508098"/>
      <w:r w:rsidRPr="00F61FAD">
        <w:rPr>
          <w:color w:val="000000" w:themeColor="text1"/>
        </w:rPr>
        <w:lastRenderedPageBreak/>
        <w:t>Variantenentscheid</w:t>
      </w:r>
      <w:bookmarkEnd w:id="73"/>
      <w:bookmarkEnd w:id="74"/>
    </w:p>
    <w:p w14:paraId="3DAA9220" w14:textId="77777777" w:rsidR="00E1026D" w:rsidRPr="00373ABC" w:rsidRDefault="00E1026D" w:rsidP="00E1026D">
      <w:pPr>
        <w:pStyle w:val="IPA-Hinweistexte"/>
      </w:pPr>
      <w:r>
        <w:t xml:space="preserve">Eine Präferenz Matrix ist auch möglich. </w:t>
      </w:r>
    </w:p>
    <w:p w14:paraId="53B49E88" w14:textId="77777777" w:rsidR="00E1026D" w:rsidRDefault="00E1026D" w:rsidP="00E1026D">
      <w:pPr>
        <w:pStyle w:val="IPA-Textkrper"/>
      </w:pPr>
    </w:p>
    <w:p w14:paraId="53329721" w14:textId="77777777" w:rsidR="00E1026D" w:rsidRPr="00733060" w:rsidRDefault="007A4616" w:rsidP="00E1026D">
      <w:pPr>
        <w:pStyle w:val="IPA-Textkrper"/>
        <w:rPr>
          <w:sz w:val="16"/>
          <w:szCs w:val="16"/>
        </w:rPr>
      </w:pPr>
      <w:bookmarkStart w:id="75" w:name="_Toc376847984"/>
      <w:r>
        <w:rPr>
          <w:noProof/>
          <w:sz w:val="16"/>
          <w:szCs w:val="16"/>
        </w:rPr>
        <w:pict w14:anchorId="38998B8D">
          <v:shape id="_x0000_s1029" type="#_x0000_t75" style="position:absolute;margin-left:0;margin-top:-.25pt;width:428.95pt;height:275.25pt;z-index:251661312;mso-position-horizontal:left;mso-position-horizontal-relative:text;mso-position-vertical-relative:text">
            <v:imagedata r:id="rId22" o:title=""/>
            <w10:wrap type="square" side="right"/>
          </v:shape>
          <o:OLEObject Type="Embed" ProgID="Excel.Sheet.12" ShapeID="_x0000_s1029" DrawAspect="Content" ObjectID="_1334641555" r:id="rId23"/>
        </w:pict>
      </w:r>
      <w:r w:rsidR="00E1026D" w:rsidRPr="00733060">
        <w:rPr>
          <w:sz w:val="16"/>
          <w:szCs w:val="16"/>
        </w:rPr>
        <w:t xml:space="preserve">Tabelle </w:t>
      </w:r>
      <w:r w:rsidR="00E1026D" w:rsidRPr="00733060">
        <w:rPr>
          <w:sz w:val="16"/>
          <w:szCs w:val="16"/>
        </w:rPr>
        <w:fldChar w:fldCharType="begin"/>
      </w:r>
      <w:r w:rsidR="00E1026D" w:rsidRPr="00733060">
        <w:rPr>
          <w:sz w:val="16"/>
          <w:szCs w:val="16"/>
        </w:rPr>
        <w:instrText xml:space="preserve"> SEQ Tabelle \* ARABIC </w:instrText>
      </w:r>
      <w:r w:rsidR="00E1026D" w:rsidRPr="00733060">
        <w:rPr>
          <w:sz w:val="16"/>
          <w:szCs w:val="16"/>
        </w:rPr>
        <w:fldChar w:fldCharType="separate"/>
      </w:r>
      <w:r w:rsidR="001549DE">
        <w:rPr>
          <w:noProof/>
          <w:sz w:val="16"/>
          <w:szCs w:val="16"/>
        </w:rPr>
        <w:t>4</w:t>
      </w:r>
      <w:r w:rsidR="00E1026D" w:rsidRPr="00733060">
        <w:rPr>
          <w:noProof/>
          <w:sz w:val="16"/>
          <w:szCs w:val="16"/>
        </w:rPr>
        <w:fldChar w:fldCharType="end"/>
      </w:r>
      <w:r w:rsidR="00E1026D" w:rsidRPr="00733060">
        <w:rPr>
          <w:sz w:val="16"/>
          <w:szCs w:val="16"/>
        </w:rPr>
        <w:t>: Variantenentscheid</w:t>
      </w:r>
      <w:bookmarkEnd w:id="75"/>
    </w:p>
    <w:p w14:paraId="56DCB104" w14:textId="77777777" w:rsidR="00E1026D" w:rsidRDefault="00E1026D" w:rsidP="00E1026D">
      <w:pPr>
        <w:pStyle w:val="Heading3"/>
        <w:rPr>
          <w:color w:val="000000" w:themeColor="text1"/>
        </w:rPr>
      </w:pPr>
      <w:bookmarkStart w:id="76" w:name="_Toc373508099"/>
      <w:r w:rsidRPr="00F61FAD">
        <w:rPr>
          <w:color w:val="000000" w:themeColor="text1"/>
        </w:rPr>
        <w:t>Begründung</w:t>
      </w:r>
      <w:bookmarkEnd w:id="76"/>
    </w:p>
    <w:p w14:paraId="6B7FD319" w14:textId="77777777" w:rsidR="00E1026D" w:rsidRPr="00D122B9" w:rsidRDefault="00E1026D" w:rsidP="00E1026D">
      <w:pPr>
        <w:pStyle w:val="IPA-Hinweistexte"/>
      </w:pPr>
      <w:r w:rsidRPr="00F61FAD">
        <w:t>Weshalb wurde die Variante gewählt? Entscheidungsmatrix mit Bewertung und Begründung.</w:t>
      </w:r>
    </w:p>
    <w:p w14:paraId="21D24E76" w14:textId="77777777" w:rsidR="00E1026D" w:rsidRPr="00733060" w:rsidRDefault="00E1026D" w:rsidP="00E1026D">
      <w:pPr>
        <w:pStyle w:val="IPA-Textkrper"/>
      </w:pPr>
    </w:p>
    <w:p w14:paraId="1C18B965" w14:textId="77777777" w:rsidR="00E1026D" w:rsidRPr="00733060" w:rsidRDefault="00E1026D" w:rsidP="00E1026D">
      <w:pPr>
        <w:pStyle w:val="IPA-Textkrper"/>
      </w:pPr>
    </w:p>
    <w:p w14:paraId="7B8D17D4" w14:textId="77777777" w:rsidR="00E1026D" w:rsidRDefault="00E1026D" w:rsidP="00E1026D">
      <w:pPr>
        <w:spacing w:after="200"/>
        <w:rPr>
          <w:sz w:val="20"/>
        </w:rPr>
      </w:pPr>
      <w:r>
        <w:rPr>
          <w:sz w:val="20"/>
        </w:rPr>
        <w:br w:type="page"/>
      </w:r>
    </w:p>
    <w:p w14:paraId="6ED80C6F" w14:textId="77777777" w:rsidR="00737221" w:rsidRDefault="00737221" w:rsidP="00373ABC">
      <w:pPr>
        <w:spacing w:after="200"/>
        <w:rPr>
          <w:rFonts w:eastAsia="Times New Roman" w:cs="Times New Roman"/>
          <w:b/>
          <w:bCs/>
          <w:sz w:val="16"/>
          <w:szCs w:val="24"/>
          <w:lang w:eastAsia="de-DE"/>
        </w:rPr>
      </w:pPr>
    </w:p>
    <w:p w14:paraId="7161F83B" w14:textId="77777777" w:rsidR="00373ABC" w:rsidRDefault="00373ABC" w:rsidP="00373ABC">
      <w:pPr>
        <w:pStyle w:val="Heading2"/>
        <w:spacing w:before="480"/>
      </w:pPr>
      <w:bookmarkStart w:id="77" w:name="_Toc373508100"/>
      <w:r>
        <w:t>Informationssicherheit und Datenschutz (ISDS)</w:t>
      </w:r>
      <w:bookmarkEnd w:id="77"/>
    </w:p>
    <w:p w14:paraId="567CDDA7" w14:textId="77777777" w:rsidR="00373ABC" w:rsidRPr="00737221" w:rsidRDefault="00373ABC" w:rsidP="00373ABC">
      <w:pPr>
        <w:pStyle w:val="IPA-Hinweistexte"/>
        <w:rPr>
          <w:i w:val="0"/>
          <w:vanish w:val="0"/>
        </w:rPr>
      </w:pPr>
      <w:r w:rsidRPr="00737221">
        <w:t>Welche Gefährdung von Daten und Systemen sind gegebenenfalls vorhanden und wie können diese Gefährdungen bekämpft werden? Unterliegen die Daten dem Datenschutz?</w:t>
      </w:r>
    </w:p>
    <w:p w14:paraId="0F503101" w14:textId="77777777" w:rsidR="00373ABC" w:rsidRPr="001D56BC" w:rsidRDefault="00373ABC" w:rsidP="001D56BC">
      <w:pPr>
        <w:pStyle w:val="IPA-Hinweistexte"/>
        <w:rPr>
          <w:i w:val="0"/>
          <w:vanish w:val="0"/>
        </w:rPr>
      </w:pPr>
      <w:r w:rsidRPr="00737221">
        <w:t>(</w:t>
      </w:r>
      <w:proofErr w:type="spellStart"/>
      <w:r w:rsidRPr="00737221">
        <w:t>Dropbox</w:t>
      </w:r>
      <w:proofErr w:type="spellEnd"/>
      <w:r w:rsidRPr="00737221">
        <w:t xml:space="preserve">, </w:t>
      </w:r>
      <w:proofErr w:type="spellStart"/>
      <w:r w:rsidRPr="00737221">
        <w:t>iCloud</w:t>
      </w:r>
      <w:proofErr w:type="spellEnd"/>
      <w:r w:rsidRPr="00737221">
        <w:t xml:space="preserve">, </w:t>
      </w:r>
      <w:proofErr w:type="spellStart"/>
      <w:r w:rsidRPr="00737221">
        <w:t>MyCloud</w:t>
      </w:r>
      <w:proofErr w:type="spellEnd"/>
      <w:r w:rsidRPr="00737221">
        <w:t xml:space="preserve"> etc.). IPA Daten sollten nur „in </w:t>
      </w:r>
      <w:proofErr w:type="spellStart"/>
      <w:r w:rsidRPr="00737221">
        <w:t>house</w:t>
      </w:r>
      <w:proofErr w:type="spellEnd"/>
      <w:r w:rsidRPr="00737221">
        <w:t xml:space="preserve"> Server “ oder auf externe Festplatten gespeichert werden.</w:t>
      </w:r>
    </w:p>
    <w:p w14:paraId="1274A4F8" w14:textId="77777777" w:rsidR="00737221" w:rsidRDefault="00737221" w:rsidP="00737221">
      <w:pPr>
        <w:pStyle w:val="Heading2"/>
      </w:pPr>
      <w:bookmarkStart w:id="78" w:name="_Toc373508101"/>
      <w:r>
        <w:t>Lösungen suchen</w:t>
      </w:r>
      <w:bookmarkEnd w:id="78"/>
      <w:r>
        <w:t xml:space="preserve"> </w:t>
      </w:r>
    </w:p>
    <w:p w14:paraId="1FE97B03" w14:textId="77777777" w:rsidR="00737221" w:rsidRPr="00737221" w:rsidRDefault="00737221" w:rsidP="00737221">
      <w:pPr>
        <w:pStyle w:val="IPA-Hinweistexte"/>
        <w:rPr>
          <w:i w:val="0"/>
          <w:vanish w:val="0"/>
        </w:rPr>
      </w:pPr>
      <w:r w:rsidRPr="00737221">
        <w:t>Die Lösungssuche ist ein strukturierter und kreativer Prozess, in welchem nach möglichen Ansätzen gesucht wird, welche die Umsetzung der Systemziele unterstützen.</w:t>
      </w:r>
    </w:p>
    <w:p w14:paraId="5B20EF6A" w14:textId="77777777" w:rsidR="00737221" w:rsidRDefault="00737221" w:rsidP="00737221">
      <w:pPr>
        <w:pStyle w:val="IPA-Hinweistexte"/>
      </w:pPr>
      <w:r w:rsidRPr="00737221">
        <w:t>Der Entscheid über den Lösungsvorschlag schliesst die Lösungssuche ab.</w:t>
      </w:r>
    </w:p>
    <w:p w14:paraId="198DA0BC" w14:textId="77777777" w:rsidR="00373ABC" w:rsidRPr="00737221" w:rsidRDefault="00373ABC" w:rsidP="00737221">
      <w:pPr>
        <w:pStyle w:val="IPA-Hinweistexte"/>
        <w:rPr>
          <w:i w:val="0"/>
          <w:vanish w:val="0"/>
        </w:rPr>
      </w:pPr>
    </w:p>
    <w:p w14:paraId="695BFD00" w14:textId="77777777" w:rsidR="00737221" w:rsidRPr="00737221" w:rsidRDefault="00737221" w:rsidP="00737221">
      <w:pPr>
        <w:pStyle w:val="IPA-Hinweistexte"/>
        <w:rPr>
          <w:i w:val="0"/>
          <w:vanish w:val="0"/>
        </w:rPr>
      </w:pPr>
    </w:p>
    <w:p w14:paraId="0905C564" w14:textId="77777777" w:rsidR="00737221" w:rsidRDefault="00737221">
      <w:pPr>
        <w:spacing w:after="200"/>
        <w:rPr>
          <w:rFonts w:eastAsia="Times New Roman" w:cs="Times New Roman"/>
          <w:b/>
          <w:bCs/>
          <w:sz w:val="16"/>
          <w:szCs w:val="24"/>
          <w:lang w:eastAsia="de-DE"/>
        </w:rPr>
      </w:pPr>
      <w:r>
        <w:rPr>
          <w:rFonts w:eastAsia="Times New Roman" w:cs="Times New Roman"/>
          <w:b/>
          <w:bCs/>
          <w:sz w:val="16"/>
          <w:szCs w:val="24"/>
          <w:lang w:eastAsia="de-DE"/>
        </w:rPr>
        <w:br w:type="page"/>
      </w:r>
    </w:p>
    <w:p w14:paraId="3D723F61" w14:textId="77777777" w:rsidR="00737221" w:rsidRDefault="00737221" w:rsidP="00737221">
      <w:pPr>
        <w:pStyle w:val="Heading1"/>
      </w:pPr>
      <w:bookmarkStart w:id="79" w:name="_Toc373508102"/>
      <w:r>
        <w:lastRenderedPageBreak/>
        <w:t>Konzept</w:t>
      </w:r>
      <w:bookmarkEnd w:id="79"/>
    </w:p>
    <w:p w14:paraId="62F652F7" w14:textId="77777777" w:rsidR="00737221" w:rsidRPr="00F043B9" w:rsidRDefault="00737221" w:rsidP="00737221">
      <w:pPr>
        <w:pStyle w:val="IPA-Hinweistexte"/>
        <w:rPr>
          <w:rFonts w:eastAsia="Calibri"/>
        </w:rPr>
      </w:pPr>
      <w:r w:rsidRPr="00F043B9">
        <w:rPr>
          <w:rFonts w:eastAsia="Calibri"/>
        </w:rPr>
        <w:t>In der Konzepterarbeitung werden die Grundlagen für die Realisierung und Einführung eines Informatiksystems entwickelt.</w:t>
      </w:r>
    </w:p>
    <w:p w14:paraId="1ED9A8B2" w14:textId="77777777" w:rsidR="00737221" w:rsidRPr="00F043B9" w:rsidRDefault="00737221" w:rsidP="00737221">
      <w:pPr>
        <w:pStyle w:val="IPA-Hinweistexte"/>
        <w:rPr>
          <w:rFonts w:eastAsia="Calibri"/>
        </w:rPr>
      </w:pPr>
      <w:r w:rsidRPr="00F043B9">
        <w:rPr>
          <w:rFonts w:eastAsia="Calibri"/>
        </w:rPr>
        <w:t>Das Konzept wird schrittweise mit folgenden Schritten entwickelt.</w:t>
      </w:r>
    </w:p>
    <w:p w14:paraId="1F297BC6" w14:textId="77777777" w:rsidR="00373ABC" w:rsidRDefault="00737221" w:rsidP="00737221">
      <w:pPr>
        <w:pStyle w:val="IPA-Hinweistexte"/>
        <w:rPr>
          <w:rFonts w:eastAsia="Calibri"/>
        </w:rPr>
      </w:pPr>
      <w:r w:rsidRPr="00F043B9">
        <w:rPr>
          <w:rFonts w:eastAsia="Calibri"/>
        </w:rPr>
        <w:t xml:space="preserve">Es ist wichtig, die Ergebnisse so weit zu deklarieren, dass damit die Systemarchitektur bestimmt werden kann. Abgestimmt mit der schrittweisen Entwicklung des Konzepts werden die </w:t>
      </w:r>
      <w:r w:rsidR="00373ABC" w:rsidRPr="00F043B9">
        <w:rPr>
          <w:rFonts w:eastAsia="Calibri"/>
        </w:rPr>
        <w:t xml:space="preserve">Fertigprodukte? </w:t>
      </w:r>
      <w:r w:rsidRPr="00F043B9">
        <w:rPr>
          <w:rFonts w:eastAsia="Calibri"/>
        </w:rPr>
        <w:t>Sachmittel evaluiert.</w:t>
      </w:r>
      <w:r w:rsidR="00373ABC">
        <w:rPr>
          <w:rFonts w:eastAsia="Calibri"/>
        </w:rPr>
        <w:t xml:space="preserve"> </w:t>
      </w:r>
    </w:p>
    <w:p w14:paraId="157E1CDF" w14:textId="77777777" w:rsidR="00737221" w:rsidRPr="00F043B9" w:rsidRDefault="00737221" w:rsidP="00737221">
      <w:pPr>
        <w:spacing w:line="260" w:lineRule="atLeast"/>
        <w:rPr>
          <w:rFonts w:eastAsia="Calibri"/>
          <w:color w:val="0000FF"/>
        </w:rPr>
      </w:pPr>
    </w:p>
    <w:p w14:paraId="2226447F" w14:textId="77777777" w:rsidR="00737221" w:rsidRDefault="00737221" w:rsidP="001D56BC">
      <w:pPr>
        <w:pStyle w:val="Heading2"/>
        <w:spacing w:before="120"/>
      </w:pPr>
      <w:bookmarkStart w:id="80" w:name="_Toc373508103"/>
      <w:r>
        <w:t>Konzept entwickeln</w:t>
      </w:r>
      <w:bookmarkEnd w:id="80"/>
    </w:p>
    <w:p w14:paraId="311E796E" w14:textId="77777777" w:rsidR="00737221" w:rsidRPr="00737221" w:rsidRDefault="00737221" w:rsidP="00956B85">
      <w:pPr>
        <w:pStyle w:val="IPA-Hinweistexte"/>
        <w:numPr>
          <w:ilvl w:val="0"/>
          <w:numId w:val="26"/>
        </w:numPr>
        <w:rPr>
          <w:rFonts w:eastAsia="Calibri"/>
        </w:rPr>
      </w:pPr>
      <w:r w:rsidRPr="00737221">
        <w:rPr>
          <w:rFonts w:eastAsia="Calibri"/>
        </w:rPr>
        <w:t>Systemanforderungen</w:t>
      </w:r>
    </w:p>
    <w:p w14:paraId="79253AC3" w14:textId="77777777" w:rsidR="00737221" w:rsidRPr="00737221" w:rsidRDefault="00737221" w:rsidP="00956B85">
      <w:pPr>
        <w:pStyle w:val="IPA-Hinweistexte"/>
        <w:numPr>
          <w:ilvl w:val="0"/>
          <w:numId w:val="26"/>
        </w:numPr>
        <w:rPr>
          <w:rFonts w:eastAsia="Calibri"/>
        </w:rPr>
      </w:pPr>
      <w:r w:rsidRPr="00737221">
        <w:rPr>
          <w:rFonts w:eastAsia="Calibri"/>
        </w:rPr>
        <w:t>Systemarchitektur</w:t>
      </w:r>
    </w:p>
    <w:p w14:paraId="244C47D2" w14:textId="77777777" w:rsidR="00737221" w:rsidRPr="00737221" w:rsidRDefault="00737221" w:rsidP="00956B85">
      <w:pPr>
        <w:pStyle w:val="IPA-Hinweistexte"/>
        <w:numPr>
          <w:ilvl w:val="0"/>
          <w:numId w:val="26"/>
        </w:numPr>
        <w:rPr>
          <w:rFonts w:eastAsia="Calibri"/>
        </w:rPr>
      </w:pPr>
      <w:r w:rsidRPr="00737221">
        <w:rPr>
          <w:rFonts w:eastAsia="Calibri"/>
        </w:rPr>
        <w:t>Materialbeschaffung</w:t>
      </w:r>
    </w:p>
    <w:p w14:paraId="1D6C1C3B" w14:textId="77777777" w:rsidR="00737221" w:rsidRPr="00737221" w:rsidRDefault="00373ABC" w:rsidP="00956B85">
      <w:pPr>
        <w:pStyle w:val="IPA-Hinweistexte"/>
        <w:numPr>
          <w:ilvl w:val="0"/>
          <w:numId w:val="26"/>
        </w:numPr>
        <w:rPr>
          <w:rFonts w:eastAsia="Calibri"/>
        </w:rPr>
      </w:pPr>
      <w:r>
        <w:rPr>
          <w:rFonts w:eastAsia="Calibri"/>
        </w:rPr>
        <w:t>(</w:t>
      </w:r>
      <w:r w:rsidR="00737221" w:rsidRPr="00737221">
        <w:rPr>
          <w:rFonts w:eastAsia="Calibri"/>
        </w:rPr>
        <w:t>Systemintegrationsplan</w:t>
      </w:r>
      <w:r>
        <w:rPr>
          <w:rFonts w:eastAsia="Calibri"/>
        </w:rPr>
        <w:t>)</w:t>
      </w:r>
    </w:p>
    <w:p w14:paraId="5783CE36" w14:textId="77777777" w:rsidR="00737221" w:rsidRPr="00737221" w:rsidRDefault="00737221" w:rsidP="00956B85">
      <w:pPr>
        <w:pStyle w:val="IPA-Hinweistexte"/>
        <w:numPr>
          <w:ilvl w:val="0"/>
          <w:numId w:val="26"/>
        </w:numPr>
        <w:rPr>
          <w:rFonts w:eastAsia="Calibri"/>
        </w:rPr>
      </w:pPr>
      <w:r w:rsidRPr="00737221">
        <w:rPr>
          <w:rFonts w:eastAsia="Calibri"/>
        </w:rPr>
        <w:t>Einführungskonzept</w:t>
      </w:r>
    </w:p>
    <w:p w14:paraId="768AD218" w14:textId="77777777" w:rsidR="00737221" w:rsidRPr="00737221" w:rsidRDefault="00373ABC" w:rsidP="00956B85">
      <w:pPr>
        <w:pStyle w:val="IPA-Hinweistexte"/>
        <w:numPr>
          <w:ilvl w:val="0"/>
          <w:numId w:val="26"/>
        </w:numPr>
        <w:rPr>
          <w:rFonts w:eastAsia="Calibri"/>
        </w:rPr>
      </w:pPr>
      <w:r>
        <w:rPr>
          <w:rFonts w:eastAsia="Calibri"/>
        </w:rPr>
        <w:t>(</w:t>
      </w:r>
      <w:r w:rsidR="00737221" w:rsidRPr="00737221">
        <w:rPr>
          <w:rFonts w:eastAsia="Calibri"/>
        </w:rPr>
        <w:t>Datenmigration</w:t>
      </w:r>
      <w:r>
        <w:rPr>
          <w:rFonts w:eastAsia="Calibri"/>
        </w:rPr>
        <w:t>)</w:t>
      </w:r>
    </w:p>
    <w:p w14:paraId="46AAD2D0" w14:textId="77777777" w:rsidR="00737221" w:rsidRPr="00737221" w:rsidRDefault="00737221" w:rsidP="00956B85">
      <w:pPr>
        <w:pStyle w:val="IPA-Hinweistexte"/>
        <w:numPr>
          <w:ilvl w:val="0"/>
          <w:numId w:val="26"/>
        </w:numPr>
        <w:rPr>
          <w:rFonts w:eastAsia="Calibri"/>
        </w:rPr>
      </w:pPr>
      <w:r w:rsidRPr="00737221">
        <w:rPr>
          <w:rFonts w:eastAsia="Calibri"/>
        </w:rPr>
        <w:t>Ausbildungskonzept</w:t>
      </w:r>
    </w:p>
    <w:p w14:paraId="22664537" w14:textId="77777777" w:rsidR="00737221" w:rsidRDefault="00737221" w:rsidP="00956B85">
      <w:pPr>
        <w:pStyle w:val="IPA-Hinweistexte"/>
        <w:numPr>
          <w:ilvl w:val="0"/>
          <w:numId w:val="26"/>
        </w:numPr>
        <w:rPr>
          <w:rFonts w:eastAsia="Calibri"/>
        </w:rPr>
      </w:pPr>
      <w:r w:rsidRPr="00737221">
        <w:rPr>
          <w:rFonts w:eastAsia="Calibri"/>
        </w:rPr>
        <w:t>(Wirtschaftlichkeit)</w:t>
      </w:r>
    </w:p>
    <w:p w14:paraId="487A05AE" w14:textId="77777777" w:rsidR="00373ABC" w:rsidRPr="00F043B9" w:rsidRDefault="00373ABC" w:rsidP="00956B85">
      <w:pPr>
        <w:pStyle w:val="IPA-Hinweistexte"/>
        <w:numPr>
          <w:ilvl w:val="0"/>
          <w:numId w:val="26"/>
        </w:numPr>
        <w:rPr>
          <w:rFonts w:eastAsia="Calibri"/>
        </w:rPr>
      </w:pPr>
      <w:r w:rsidRPr="00F043B9">
        <w:rPr>
          <w:rFonts w:eastAsia="Calibri"/>
        </w:rPr>
        <w:t>ISDS-Konzept</w:t>
      </w:r>
    </w:p>
    <w:p w14:paraId="0C38AE9E" w14:textId="77777777" w:rsidR="00373ABC" w:rsidRDefault="00373ABC" w:rsidP="00956B85">
      <w:pPr>
        <w:pStyle w:val="IPA-Hinweistexte"/>
        <w:numPr>
          <w:ilvl w:val="0"/>
          <w:numId w:val="26"/>
        </w:numPr>
        <w:rPr>
          <w:rFonts w:eastAsia="Calibri"/>
        </w:rPr>
      </w:pPr>
      <w:r>
        <w:rPr>
          <w:rFonts w:eastAsia="Calibri"/>
        </w:rPr>
        <w:t>Backup-Konzept</w:t>
      </w:r>
    </w:p>
    <w:p w14:paraId="758FA508" w14:textId="77777777" w:rsidR="00373ABC" w:rsidRDefault="00373ABC" w:rsidP="00956B85">
      <w:pPr>
        <w:pStyle w:val="IPA-Hinweistexte"/>
        <w:numPr>
          <w:ilvl w:val="0"/>
          <w:numId w:val="26"/>
        </w:numPr>
        <w:rPr>
          <w:rFonts w:eastAsia="Calibri"/>
        </w:rPr>
      </w:pPr>
      <w:r>
        <w:rPr>
          <w:rFonts w:eastAsia="Calibri"/>
        </w:rPr>
        <w:t>Test-Konzept</w:t>
      </w:r>
    </w:p>
    <w:p w14:paraId="22BB289B" w14:textId="77777777" w:rsidR="00373ABC" w:rsidRPr="00737221" w:rsidRDefault="00373ABC" w:rsidP="00956B85">
      <w:pPr>
        <w:pStyle w:val="IPA-Hinweistexte"/>
        <w:numPr>
          <w:ilvl w:val="0"/>
          <w:numId w:val="26"/>
        </w:numPr>
        <w:rPr>
          <w:rFonts w:eastAsia="Calibri"/>
        </w:rPr>
      </w:pPr>
      <w:r>
        <w:rPr>
          <w:rFonts w:eastAsia="Calibri"/>
        </w:rPr>
        <w:t>Etc..</w:t>
      </w:r>
    </w:p>
    <w:p w14:paraId="0111902A" w14:textId="77777777" w:rsidR="00737221" w:rsidRPr="00F043B9" w:rsidRDefault="00737221" w:rsidP="00373ABC">
      <w:pPr>
        <w:pStyle w:val="IPA-Hinweistexte"/>
      </w:pPr>
    </w:p>
    <w:p w14:paraId="19D4442C" w14:textId="77777777" w:rsidR="00737221" w:rsidRDefault="00373ABC" w:rsidP="00373ABC">
      <w:pPr>
        <w:pStyle w:val="IPA-Hinweistexte"/>
      </w:pPr>
      <w:r>
        <w:t>Achtung nicht alle Konzepte müssen gemacht werden</w:t>
      </w:r>
      <w:r w:rsidR="00CA6132">
        <w:t>,</w:t>
      </w:r>
      <w:r>
        <w:t xml:space="preserve"> dies gilt rein als Idee…</w:t>
      </w:r>
    </w:p>
    <w:p w14:paraId="7F480634" w14:textId="77777777" w:rsidR="00373ABC" w:rsidRDefault="00373ABC" w:rsidP="00373ABC">
      <w:pPr>
        <w:pStyle w:val="IPA-Hinweistexte"/>
      </w:pPr>
      <w:r>
        <w:t>Wichtig ist</w:t>
      </w:r>
      <w:r w:rsidR="00CA6132">
        <w:t>: Was steht im Aufgaben</w:t>
      </w:r>
      <w:r>
        <w:t xml:space="preserve">beschrieb bzw. was wird von </w:t>
      </w:r>
      <w:proofErr w:type="spellStart"/>
      <w:r w:rsidR="00CA6132">
        <w:t>Pkorg</w:t>
      </w:r>
      <w:proofErr w:type="spellEnd"/>
      <w:r w:rsidR="00CA6132">
        <w:t xml:space="preserve"> verlangt siehe Kriterienk</w:t>
      </w:r>
      <w:r>
        <w:t>atalog.</w:t>
      </w:r>
      <w:r w:rsidR="00CA6132">
        <w:t xml:space="preserve"> (Achtung Meilensteine die von der Projektmethode angegeben sind, müssen erreicht werden).</w:t>
      </w:r>
    </w:p>
    <w:p w14:paraId="0922E368" w14:textId="77777777" w:rsidR="001A2ACF" w:rsidRDefault="001A2ACF" w:rsidP="001D56BC">
      <w:pPr>
        <w:pStyle w:val="Heading2"/>
        <w:spacing w:before="120"/>
      </w:pPr>
      <w:bookmarkStart w:id="81" w:name="_Toc373508104"/>
      <w:r>
        <w:t>Systemdesign erstellen</w:t>
      </w:r>
      <w:bookmarkEnd w:id="81"/>
    </w:p>
    <w:p w14:paraId="1A7AB4DF" w14:textId="77777777" w:rsidR="001A2ACF" w:rsidRPr="000A53CD" w:rsidRDefault="001A2ACF" w:rsidP="001A2ACF">
      <w:pPr>
        <w:pStyle w:val="IPA-Hinweistexte"/>
        <w:rPr>
          <w:rFonts w:eastAsia="Calibri"/>
        </w:rPr>
      </w:pPr>
      <w:r w:rsidRPr="000A53CD">
        <w:rPr>
          <w:rFonts w:eastAsia="Calibri"/>
        </w:rPr>
        <w:t>Das Systemdesign beschreibt und dokumentiert den Ausbau und die Funktionsweise des Informatiksystems:</w:t>
      </w:r>
    </w:p>
    <w:p w14:paraId="7079894E" w14:textId="77777777" w:rsidR="001A2ACF" w:rsidRPr="000A53CD" w:rsidRDefault="001A2ACF" w:rsidP="001A2ACF">
      <w:pPr>
        <w:pStyle w:val="IPA-Hinweistexte"/>
        <w:numPr>
          <w:ilvl w:val="0"/>
          <w:numId w:val="14"/>
        </w:numPr>
        <w:rPr>
          <w:rFonts w:eastAsia="Calibri"/>
        </w:rPr>
      </w:pPr>
      <w:r w:rsidRPr="000A53CD">
        <w:rPr>
          <w:rFonts w:eastAsia="Calibri"/>
        </w:rPr>
        <w:t>Systemanforderungen</w:t>
      </w:r>
    </w:p>
    <w:p w14:paraId="01955B51" w14:textId="77777777" w:rsidR="001A2ACF" w:rsidRPr="000A53CD" w:rsidRDefault="001A2ACF" w:rsidP="001A2ACF">
      <w:pPr>
        <w:pStyle w:val="IPA-Hinweistexte"/>
        <w:numPr>
          <w:ilvl w:val="0"/>
          <w:numId w:val="14"/>
        </w:numPr>
        <w:rPr>
          <w:rFonts w:eastAsia="Calibri"/>
        </w:rPr>
      </w:pPr>
      <w:r w:rsidRPr="000A53CD">
        <w:rPr>
          <w:rFonts w:eastAsia="Calibri"/>
        </w:rPr>
        <w:t>Systemarchitektur</w:t>
      </w:r>
    </w:p>
    <w:p w14:paraId="59DCEE24" w14:textId="77777777" w:rsidR="001A2ACF" w:rsidRPr="000A53CD" w:rsidRDefault="001A2ACF" w:rsidP="001A2ACF">
      <w:pPr>
        <w:pStyle w:val="IPA-Hinweistexte"/>
        <w:numPr>
          <w:ilvl w:val="0"/>
          <w:numId w:val="14"/>
        </w:numPr>
        <w:rPr>
          <w:rFonts w:eastAsia="Calibri"/>
        </w:rPr>
      </w:pPr>
      <w:r w:rsidRPr="000A53CD">
        <w:rPr>
          <w:rFonts w:eastAsia="Calibri"/>
        </w:rPr>
        <w:t>Systemintegrationsplan</w:t>
      </w:r>
    </w:p>
    <w:p w14:paraId="0BA8D25E" w14:textId="77777777" w:rsidR="00737221" w:rsidRPr="001D56BC" w:rsidRDefault="001A2ACF" w:rsidP="00737221">
      <w:pPr>
        <w:pStyle w:val="IPA-Hinweistexte"/>
        <w:numPr>
          <w:ilvl w:val="0"/>
          <w:numId w:val="14"/>
        </w:numPr>
        <w:rPr>
          <w:rFonts w:eastAsia="Calibri"/>
        </w:rPr>
      </w:pPr>
      <w:r w:rsidRPr="000A53CD">
        <w:rPr>
          <w:rFonts w:eastAsia="Calibri"/>
        </w:rPr>
        <w:t>Migrationsdesign</w:t>
      </w:r>
    </w:p>
    <w:p w14:paraId="669B25AE" w14:textId="77777777" w:rsidR="00737221" w:rsidRPr="003F498F" w:rsidRDefault="00737221" w:rsidP="001D56BC">
      <w:pPr>
        <w:pStyle w:val="Heading2"/>
        <w:spacing w:before="120"/>
      </w:pPr>
      <w:bookmarkStart w:id="82" w:name="_Toc373508105"/>
      <w:r>
        <w:t>Schutzmassnahmen erarbeiten</w:t>
      </w:r>
      <w:bookmarkEnd w:id="82"/>
    </w:p>
    <w:p w14:paraId="690173A1" w14:textId="77777777" w:rsidR="00737221" w:rsidRPr="00F043B9" w:rsidRDefault="00737221" w:rsidP="00737221">
      <w:pPr>
        <w:pStyle w:val="IPA-Hinweistexte"/>
        <w:rPr>
          <w:rFonts w:eastAsia="Calibri"/>
        </w:rPr>
      </w:pPr>
      <w:r w:rsidRPr="00F043B9">
        <w:rPr>
          <w:rFonts w:eastAsia="Calibri"/>
        </w:rPr>
        <w:t>ISDS-Konzept</w:t>
      </w:r>
    </w:p>
    <w:p w14:paraId="77BDC525" w14:textId="77777777" w:rsidR="00737221" w:rsidRPr="00A154F3" w:rsidRDefault="00737221" w:rsidP="00737221">
      <w:pPr>
        <w:rPr>
          <w:lang w:val="de-DE"/>
        </w:rPr>
      </w:pPr>
      <w:r>
        <w:rPr>
          <w:lang w:val="de-DE"/>
        </w:rPr>
        <w:br w:type="page"/>
      </w:r>
    </w:p>
    <w:p w14:paraId="46411E97" w14:textId="77777777" w:rsidR="00737221" w:rsidRDefault="00737221" w:rsidP="00737221">
      <w:pPr>
        <w:pStyle w:val="Heading2"/>
        <w:spacing w:before="600"/>
      </w:pPr>
      <w:bookmarkStart w:id="83" w:name="_Toc373508106"/>
      <w:bookmarkStart w:id="84" w:name="_Toc114965605"/>
      <w:r>
        <w:lastRenderedPageBreak/>
        <w:t>Testkonzept.</w:t>
      </w:r>
      <w:bookmarkEnd w:id="83"/>
    </w:p>
    <w:p w14:paraId="4B3F7453" w14:textId="77777777" w:rsidR="00737221" w:rsidRPr="00737221" w:rsidRDefault="00737221" w:rsidP="00737221">
      <w:pPr>
        <w:pStyle w:val="IPA-Hinweistexte"/>
        <w:rPr>
          <w:i w:val="0"/>
          <w:vanish w:val="0"/>
        </w:rPr>
      </w:pPr>
      <w:r w:rsidRPr="00737221">
        <w:t>Das Testkonzept definiert die Testmethoden, die Testziele, den Testrahmen und die Testvorgehen, und dient der effizienten Planung und Durchführung der einzelnen Tests.</w:t>
      </w:r>
    </w:p>
    <w:p w14:paraId="5C5E7C73" w14:textId="77777777" w:rsidR="00737221" w:rsidRDefault="00737221" w:rsidP="00737221">
      <w:pPr>
        <w:pStyle w:val="IPA-Hinweistexte"/>
        <w:rPr>
          <w:i w:val="0"/>
          <w:vanish w:val="0"/>
        </w:rPr>
      </w:pPr>
      <w:r w:rsidRPr="00737221">
        <w:t>Das Testkonzept enthält alle Rahmenbedingungen und Verfahrensbeschreibungen zur Durchführung der Tests:</w:t>
      </w:r>
    </w:p>
    <w:p w14:paraId="2FD941FD" w14:textId="77777777" w:rsidR="00737221" w:rsidRPr="00737221" w:rsidRDefault="00737221" w:rsidP="00737221">
      <w:pPr>
        <w:pStyle w:val="IPA-Hinweistexte"/>
        <w:rPr>
          <w:i w:val="0"/>
          <w:vanish w:val="0"/>
        </w:rPr>
      </w:pPr>
    </w:p>
    <w:p w14:paraId="3CC54434" w14:textId="77777777" w:rsidR="00737221" w:rsidRPr="00956B85" w:rsidRDefault="00737221" w:rsidP="00956B85">
      <w:pPr>
        <w:pStyle w:val="IPA-Hinweistexte"/>
        <w:numPr>
          <w:ilvl w:val="0"/>
          <w:numId w:val="25"/>
        </w:numPr>
      </w:pPr>
      <w:r w:rsidRPr="00956B85">
        <w:t>Testziele</w:t>
      </w:r>
    </w:p>
    <w:p w14:paraId="76D648B1" w14:textId="77777777" w:rsidR="00737221" w:rsidRPr="00956B85" w:rsidRDefault="00737221" w:rsidP="00956B85">
      <w:pPr>
        <w:pStyle w:val="IPA-Hinweistexte"/>
        <w:numPr>
          <w:ilvl w:val="0"/>
          <w:numId w:val="25"/>
        </w:numPr>
      </w:pPr>
      <w:r w:rsidRPr="00956B85">
        <w:t>Testrahmen</w:t>
      </w:r>
    </w:p>
    <w:p w14:paraId="15AFAB49" w14:textId="77777777" w:rsidR="00737221" w:rsidRPr="00956B85" w:rsidRDefault="00737221" w:rsidP="00956B85">
      <w:pPr>
        <w:pStyle w:val="IPA-Hinweistexte"/>
        <w:numPr>
          <w:ilvl w:val="0"/>
          <w:numId w:val="25"/>
        </w:numPr>
      </w:pPr>
      <w:r w:rsidRPr="00956B85">
        <w:t>Testvorgehen</w:t>
      </w:r>
    </w:p>
    <w:p w14:paraId="0F4AC219" w14:textId="77777777" w:rsidR="00737221" w:rsidRPr="00956B85" w:rsidRDefault="00737221" w:rsidP="00956B85">
      <w:pPr>
        <w:pStyle w:val="IPA-Hinweistexte"/>
        <w:numPr>
          <w:ilvl w:val="0"/>
          <w:numId w:val="25"/>
        </w:numPr>
      </w:pPr>
      <w:r w:rsidRPr="00956B85">
        <w:t>Testmethoden und Testfälle</w:t>
      </w:r>
    </w:p>
    <w:p w14:paraId="420503DC" w14:textId="77777777" w:rsidR="00737221" w:rsidRPr="00956B85" w:rsidRDefault="00737221" w:rsidP="00956B85">
      <w:pPr>
        <w:pStyle w:val="IPA-Hinweistexte"/>
        <w:numPr>
          <w:ilvl w:val="0"/>
          <w:numId w:val="25"/>
        </w:numPr>
      </w:pPr>
      <w:r w:rsidRPr="00956B85">
        <w:t>Was passiert bei einen Fehler (Re-</w:t>
      </w:r>
      <w:proofErr w:type="spellStart"/>
      <w:r w:rsidRPr="00956B85">
        <w:t>Testing</w:t>
      </w:r>
      <w:proofErr w:type="spellEnd"/>
      <w:r w:rsidRPr="00956B85">
        <w:t>)?</w:t>
      </w:r>
    </w:p>
    <w:p w14:paraId="5571F366" w14:textId="77777777" w:rsidR="00737221" w:rsidRPr="00737221" w:rsidRDefault="00737221" w:rsidP="00737221">
      <w:pPr>
        <w:pStyle w:val="IPA-Hinweistexte"/>
        <w:ind w:left="720"/>
        <w:rPr>
          <w:i w:val="0"/>
          <w:vanish w:val="0"/>
        </w:rPr>
      </w:pPr>
    </w:p>
    <w:p w14:paraId="0F938027" w14:textId="77777777" w:rsidR="00737221" w:rsidRPr="00737221" w:rsidRDefault="00737221" w:rsidP="00737221">
      <w:pPr>
        <w:pStyle w:val="IPA-Hinweistexte"/>
        <w:rPr>
          <w:i w:val="0"/>
          <w:vanish w:val="0"/>
        </w:rPr>
      </w:pPr>
      <w:r w:rsidRPr="00737221">
        <w:t>Die Testprozedur ist eine Arbeitsanleitung, die exakte Anw</w:t>
      </w:r>
      <w:r w:rsidR="00CA6132">
        <w:t>eisung für Tests (Testspezifika</w:t>
      </w:r>
      <w:r w:rsidRPr="00737221">
        <w:t>tion) und wird für jeden einzelnen Test erstellt:</w:t>
      </w:r>
    </w:p>
    <w:p w14:paraId="28A80175" w14:textId="77777777" w:rsidR="00737221" w:rsidRPr="00737221" w:rsidRDefault="00737221" w:rsidP="00737221">
      <w:pPr>
        <w:pStyle w:val="IPA-Hinweistexte"/>
        <w:rPr>
          <w:i w:val="0"/>
          <w:vanish w:val="0"/>
        </w:rPr>
      </w:pPr>
      <w:r w:rsidRPr="00737221">
        <w:t>Testobjekt und Testfall</w:t>
      </w:r>
    </w:p>
    <w:p w14:paraId="504C9C33" w14:textId="77777777" w:rsidR="00737221" w:rsidRPr="00737221" w:rsidRDefault="00737221" w:rsidP="00737221">
      <w:pPr>
        <w:pStyle w:val="IPA-Hinweistexte"/>
        <w:rPr>
          <w:i w:val="0"/>
          <w:vanish w:val="0"/>
        </w:rPr>
      </w:pPr>
      <w:r w:rsidRPr="00737221">
        <w:t>Arbeitsanleitung</w:t>
      </w:r>
    </w:p>
    <w:p w14:paraId="2611414C" w14:textId="77777777" w:rsidR="00737221" w:rsidRPr="00737221" w:rsidRDefault="00737221" w:rsidP="00737221">
      <w:pPr>
        <w:pStyle w:val="IPA-Hinweistexte"/>
        <w:rPr>
          <w:i w:val="0"/>
          <w:vanish w:val="0"/>
        </w:rPr>
      </w:pPr>
      <w:r w:rsidRPr="00737221">
        <w:t>Vorbereitung</w:t>
      </w:r>
    </w:p>
    <w:p w14:paraId="7F02C23E" w14:textId="77777777" w:rsidR="00737221" w:rsidRPr="00737221" w:rsidRDefault="00737221" w:rsidP="00737221">
      <w:pPr>
        <w:pStyle w:val="IPA-Hinweistexte"/>
        <w:rPr>
          <w:i w:val="0"/>
          <w:vanish w:val="0"/>
        </w:rPr>
      </w:pPr>
      <w:r w:rsidRPr="00737221">
        <w:t>Voraussetzung</w:t>
      </w:r>
    </w:p>
    <w:p w14:paraId="27E2C939" w14:textId="77777777" w:rsidR="00737221" w:rsidRPr="00737221" w:rsidRDefault="00737221" w:rsidP="00737221">
      <w:pPr>
        <w:pStyle w:val="IPA-Hinweistexte"/>
        <w:rPr>
          <w:i w:val="0"/>
          <w:vanish w:val="0"/>
        </w:rPr>
      </w:pPr>
      <w:r w:rsidRPr="00737221">
        <w:t>Konfiguration</w:t>
      </w:r>
    </w:p>
    <w:p w14:paraId="424E5D8F" w14:textId="77777777" w:rsidR="00737221" w:rsidRPr="00737221" w:rsidRDefault="00737221" w:rsidP="00737221">
      <w:pPr>
        <w:pStyle w:val="IPA-Hinweistexte"/>
        <w:rPr>
          <w:i w:val="0"/>
          <w:vanish w:val="0"/>
        </w:rPr>
      </w:pPr>
      <w:r w:rsidRPr="00737221">
        <w:t>Durchführung</w:t>
      </w:r>
    </w:p>
    <w:p w14:paraId="53680639" w14:textId="77777777" w:rsidR="00737221" w:rsidRPr="00737221" w:rsidRDefault="00737221" w:rsidP="00737221">
      <w:pPr>
        <w:pStyle w:val="IPA-Hinweistexte"/>
        <w:rPr>
          <w:i w:val="0"/>
          <w:vanish w:val="0"/>
        </w:rPr>
      </w:pPr>
      <w:r w:rsidRPr="00737221">
        <w:t>Resultatsicherung und -auswertung</w:t>
      </w:r>
    </w:p>
    <w:p w14:paraId="58C3994A" w14:textId="77777777" w:rsidR="00737221" w:rsidRPr="00737221" w:rsidRDefault="00737221" w:rsidP="00737221">
      <w:pPr>
        <w:pStyle w:val="IPA-Hinweistexte"/>
      </w:pPr>
    </w:p>
    <w:p w14:paraId="62DC8AE4" w14:textId="77777777" w:rsidR="00737221" w:rsidRPr="00737221" w:rsidRDefault="00737221" w:rsidP="00737221">
      <w:pPr>
        <w:pStyle w:val="IPA-Hinweistexte"/>
        <w:rPr>
          <w:i w:val="0"/>
          <w:vanish w:val="0"/>
        </w:rPr>
      </w:pPr>
      <w:r w:rsidRPr="00737221">
        <w:t>(Wichtig Tests sind individuell, beachtet was wird von den Kriterien verlangt.)</w:t>
      </w:r>
    </w:p>
    <w:p w14:paraId="41C932F5" w14:textId="77777777" w:rsidR="00737221" w:rsidRPr="00737221" w:rsidRDefault="00737221" w:rsidP="00737221">
      <w:pPr>
        <w:pStyle w:val="IPA-Hinweistexte"/>
        <w:rPr>
          <w:i w:val="0"/>
          <w:vanish w:val="0"/>
        </w:rPr>
      </w:pPr>
      <w:r w:rsidRPr="00737221">
        <w:t>BSP: Java Entwickler macht z.</w:t>
      </w:r>
      <w:r w:rsidR="00CA6132">
        <w:t xml:space="preserve"> </w:t>
      </w:r>
      <w:r w:rsidRPr="00737221">
        <w:t xml:space="preserve">B ein </w:t>
      </w:r>
      <w:proofErr w:type="spellStart"/>
      <w:r w:rsidRPr="00737221">
        <w:t>Juntis</w:t>
      </w:r>
      <w:proofErr w:type="spellEnd"/>
      <w:r w:rsidRPr="00737221">
        <w:t>-Test</w:t>
      </w:r>
      <w:r w:rsidR="00CA6132">
        <w:t>s</w:t>
      </w:r>
      <w:r w:rsidRPr="00737221">
        <w:t xml:space="preserve"> Ein System Administrator ev. ein Sicherheitstest. Es müssen in der Regel mehrere verschieden Tests durchgeführt werden!</w:t>
      </w:r>
    </w:p>
    <w:p w14:paraId="5EB4AA95" w14:textId="77777777" w:rsidR="00737221" w:rsidRPr="003F498F" w:rsidRDefault="00737221" w:rsidP="00737221">
      <w:pPr>
        <w:pStyle w:val="IPA-Textkrper"/>
      </w:pPr>
    </w:p>
    <w:p w14:paraId="5400FE34" w14:textId="77777777" w:rsidR="00737221" w:rsidRDefault="00737221" w:rsidP="00737221">
      <w:pPr>
        <w:pStyle w:val="Heading1"/>
      </w:pPr>
      <w:bookmarkStart w:id="85" w:name="_Toc373508107"/>
      <w:r>
        <w:lastRenderedPageBreak/>
        <w:t>Realisierung</w:t>
      </w:r>
      <w:bookmarkEnd w:id="84"/>
      <w:bookmarkEnd w:id="85"/>
    </w:p>
    <w:p w14:paraId="4524F632" w14:textId="77777777" w:rsidR="00737221" w:rsidRPr="001D56BC" w:rsidRDefault="00737221" w:rsidP="001D56BC">
      <w:pPr>
        <w:pStyle w:val="IPA-Hinweistexte"/>
        <w:rPr>
          <w:rFonts w:eastAsia="Calibri"/>
        </w:rPr>
      </w:pPr>
      <w:r w:rsidRPr="000A53CD">
        <w:rPr>
          <w:rFonts w:eastAsia="Calibri"/>
        </w:rPr>
        <w:t>Die Phase Realisierung dient zur Erstellung des Systems und schafft die Voraussetzungen für die nachfolgende Einführung</w:t>
      </w:r>
    </w:p>
    <w:p w14:paraId="3605A5D2" w14:textId="77777777" w:rsidR="00737221" w:rsidRDefault="00737221" w:rsidP="00737221">
      <w:pPr>
        <w:pStyle w:val="Heading2"/>
      </w:pPr>
      <w:bookmarkStart w:id="86" w:name="_Toc373508108"/>
      <w:r>
        <w:t>System erstellen</w:t>
      </w:r>
      <w:bookmarkEnd w:id="86"/>
    </w:p>
    <w:p w14:paraId="11B731F9" w14:textId="77777777" w:rsidR="00737221" w:rsidRPr="000A53CD" w:rsidRDefault="00737221" w:rsidP="00737221">
      <w:pPr>
        <w:pStyle w:val="IPA-Hinweistexte"/>
        <w:rPr>
          <w:rFonts w:eastAsia="Calibri"/>
        </w:rPr>
      </w:pPr>
      <w:r w:rsidRPr="000A53CD">
        <w:rPr>
          <w:rFonts w:eastAsia="Calibri"/>
        </w:rPr>
        <w:t>Das Verfahren zur Systemerstellung wird nochmals überprüft und allenfalls angepasst:</w:t>
      </w:r>
    </w:p>
    <w:p w14:paraId="3C04D847" w14:textId="77777777" w:rsidR="00737221" w:rsidRPr="000A53CD" w:rsidRDefault="00737221" w:rsidP="00737221">
      <w:pPr>
        <w:pStyle w:val="IPA-Hinweistexte"/>
        <w:numPr>
          <w:ilvl w:val="0"/>
          <w:numId w:val="13"/>
        </w:numPr>
        <w:rPr>
          <w:rFonts w:eastAsia="Calibri"/>
        </w:rPr>
      </w:pPr>
      <w:r w:rsidRPr="000A53CD">
        <w:rPr>
          <w:rFonts w:eastAsia="Calibri"/>
        </w:rPr>
        <w:t>System entwickeln</w:t>
      </w:r>
    </w:p>
    <w:p w14:paraId="20E9E5D3" w14:textId="77777777" w:rsidR="00737221" w:rsidRPr="000A53CD" w:rsidRDefault="00737221" w:rsidP="00737221">
      <w:pPr>
        <w:pStyle w:val="IPA-Hinweistexte"/>
        <w:numPr>
          <w:ilvl w:val="0"/>
          <w:numId w:val="13"/>
        </w:numPr>
        <w:rPr>
          <w:rFonts w:eastAsia="Calibri"/>
        </w:rPr>
      </w:pPr>
      <w:r w:rsidRPr="000A53CD">
        <w:rPr>
          <w:rFonts w:eastAsia="Calibri"/>
        </w:rPr>
        <w:t>Ausbildungen planen und Schulungsmaterial spezifizieren</w:t>
      </w:r>
    </w:p>
    <w:p w14:paraId="482294D0" w14:textId="77777777" w:rsidR="00737221" w:rsidRPr="000A53CD" w:rsidRDefault="00737221" w:rsidP="00737221">
      <w:pPr>
        <w:pStyle w:val="IPA-Hinweistexte"/>
        <w:numPr>
          <w:ilvl w:val="0"/>
          <w:numId w:val="13"/>
        </w:numPr>
        <w:rPr>
          <w:rFonts w:eastAsia="Calibri"/>
        </w:rPr>
      </w:pPr>
      <w:r w:rsidRPr="000A53CD">
        <w:rPr>
          <w:rFonts w:eastAsia="Calibri"/>
        </w:rPr>
        <w:t>Anwendungshandbuch und Schulungsmaterial erstellen</w:t>
      </w:r>
    </w:p>
    <w:p w14:paraId="71B3BC23" w14:textId="77777777" w:rsidR="00737221" w:rsidRPr="001D56BC" w:rsidRDefault="00737221" w:rsidP="00737221">
      <w:pPr>
        <w:pStyle w:val="IPA-Hinweistexte"/>
        <w:numPr>
          <w:ilvl w:val="0"/>
          <w:numId w:val="13"/>
        </w:numPr>
        <w:rPr>
          <w:rFonts w:eastAsia="Calibri"/>
        </w:rPr>
      </w:pPr>
      <w:r w:rsidRPr="000A53CD">
        <w:rPr>
          <w:rFonts w:eastAsia="Calibri"/>
        </w:rPr>
        <w:t>Betriebshandbuch erstellen</w:t>
      </w:r>
    </w:p>
    <w:p w14:paraId="17457CFC" w14:textId="77777777" w:rsidR="00737221" w:rsidRDefault="00737221" w:rsidP="00737221">
      <w:pPr>
        <w:pStyle w:val="Heading2"/>
      </w:pPr>
      <w:bookmarkStart w:id="87" w:name="_Toc373508109"/>
      <w:r>
        <w:t>Testprotokoll</w:t>
      </w:r>
      <w:bookmarkEnd w:id="87"/>
    </w:p>
    <w:p w14:paraId="5FD8832C" w14:textId="77777777" w:rsidR="00737221" w:rsidRPr="001F004E" w:rsidRDefault="00737221" w:rsidP="001F004E">
      <w:pPr>
        <w:pStyle w:val="IPA-Hinweistexte"/>
        <w:numPr>
          <w:ilvl w:val="0"/>
          <w:numId w:val="27"/>
        </w:numPr>
      </w:pPr>
      <w:r w:rsidRPr="001F004E">
        <w:t>Die Testprotokolle fassen die Ergebnisse zusammen:</w:t>
      </w:r>
    </w:p>
    <w:p w14:paraId="102D0E99" w14:textId="77777777" w:rsidR="00737221" w:rsidRPr="001F004E" w:rsidRDefault="00737221" w:rsidP="001F004E">
      <w:pPr>
        <w:pStyle w:val="IPA-Hinweistexte"/>
        <w:numPr>
          <w:ilvl w:val="0"/>
          <w:numId w:val="27"/>
        </w:numPr>
      </w:pPr>
      <w:r w:rsidRPr="001F004E">
        <w:t>Testobjekt</w:t>
      </w:r>
    </w:p>
    <w:p w14:paraId="2B95AE5E" w14:textId="77777777" w:rsidR="00737221" w:rsidRPr="001F004E" w:rsidRDefault="00737221" w:rsidP="001F004E">
      <w:pPr>
        <w:pStyle w:val="IPA-Hinweistexte"/>
        <w:numPr>
          <w:ilvl w:val="0"/>
          <w:numId w:val="27"/>
        </w:numPr>
      </w:pPr>
      <w:r w:rsidRPr="001F004E">
        <w:t>Angaben zur Durchführung (konnten alle Tests vom Konzept durchlaufen werden?</w:t>
      </w:r>
    </w:p>
    <w:p w14:paraId="284F1B20" w14:textId="77777777" w:rsidR="00737221" w:rsidRPr="001F004E" w:rsidRDefault="00737221" w:rsidP="001F004E">
      <w:pPr>
        <w:pStyle w:val="IPA-Hinweistexte"/>
        <w:numPr>
          <w:ilvl w:val="0"/>
          <w:numId w:val="27"/>
        </w:numPr>
      </w:pPr>
      <w:r w:rsidRPr="001F004E">
        <w:t>Testresultate</w:t>
      </w:r>
    </w:p>
    <w:p w14:paraId="7DD05F55" w14:textId="77777777" w:rsidR="00737221" w:rsidRPr="001F004E" w:rsidRDefault="00737221" w:rsidP="001F004E">
      <w:pPr>
        <w:pStyle w:val="IPA-Hinweistexte"/>
        <w:numPr>
          <w:ilvl w:val="0"/>
          <w:numId w:val="27"/>
        </w:numPr>
      </w:pPr>
      <w:r w:rsidRPr="001F004E">
        <w:t>Was passiert mit einem „</w:t>
      </w:r>
      <w:proofErr w:type="spellStart"/>
      <w:r w:rsidRPr="001F004E">
        <w:t>Failtesting</w:t>
      </w:r>
      <w:proofErr w:type="spellEnd"/>
      <w:r w:rsidRPr="001F004E">
        <w:t>“? „Re-</w:t>
      </w:r>
      <w:proofErr w:type="spellStart"/>
      <w:r w:rsidRPr="001F004E">
        <w:t>Testing</w:t>
      </w:r>
      <w:proofErr w:type="spellEnd"/>
      <w:r w:rsidRPr="001F004E">
        <w:t>“ oder leichter Fehler?</w:t>
      </w:r>
    </w:p>
    <w:p w14:paraId="3DE62F5F" w14:textId="77777777" w:rsidR="00737221" w:rsidRPr="001F004E" w:rsidRDefault="00737221" w:rsidP="001F004E">
      <w:pPr>
        <w:pStyle w:val="IPA-Hinweistexte"/>
        <w:numPr>
          <w:ilvl w:val="0"/>
          <w:numId w:val="27"/>
        </w:numPr>
      </w:pPr>
      <w:r w:rsidRPr="001F004E">
        <w:t>Testfazit und Empfehlung</w:t>
      </w:r>
    </w:p>
    <w:p w14:paraId="42B43424" w14:textId="77777777" w:rsidR="00737221" w:rsidRPr="00737221" w:rsidRDefault="00737221" w:rsidP="00737221">
      <w:pPr>
        <w:rPr>
          <w:i/>
          <w:color w:val="000000" w:themeColor="text1"/>
        </w:rPr>
      </w:pPr>
    </w:p>
    <w:tbl>
      <w:tblPr>
        <w:tblW w:w="9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7"/>
        <w:gridCol w:w="1440"/>
        <w:gridCol w:w="2426"/>
        <w:gridCol w:w="2409"/>
        <w:gridCol w:w="1825"/>
        <w:gridCol w:w="900"/>
      </w:tblGrid>
      <w:tr w:rsidR="00737221" w:rsidRPr="0030738A" w14:paraId="3B4B9CB7" w14:textId="77777777" w:rsidTr="00733060">
        <w:tc>
          <w:tcPr>
            <w:tcW w:w="637" w:type="dxa"/>
            <w:shd w:val="clear" w:color="auto" w:fill="C6D9F1" w:themeFill="text2" w:themeFillTint="33"/>
          </w:tcPr>
          <w:p w14:paraId="164120BF" w14:textId="77777777" w:rsidR="00737221" w:rsidRPr="0030738A" w:rsidRDefault="00737221" w:rsidP="00861713">
            <w:pPr>
              <w:pStyle w:val="IPA-Tabellentitel"/>
              <w:rPr>
                <w:sz w:val="22"/>
                <w:szCs w:val="22"/>
              </w:rPr>
            </w:pPr>
            <w:r w:rsidRPr="0030738A">
              <w:rPr>
                <w:sz w:val="22"/>
                <w:szCs w:val="22"/>
              </w:rPr>
              <w:t>Nr.</w:t>
            </w:r>
          </w:p>
        </w:tc>
        <w:tc>
          <w:tcPr>
            <w:tcW w:w="1440" w:type="dxa"/>
            <w:shd w:val="clear" w:color="auto" w:fill="C6D9F1" w:themeFill="text2" w:themeFillTint="33"/>
          </w:tcPr>
          <w:p w14:paraId="5B9206CB" w14:textId="77777777" w:rsidR="00737221" w:rsidRPr="0030738A" w:rsidRDefault="00737221" w:rsidP="00861713">
            <w:pPr>
              <w:pStyle w:val="IPA-Tabellentitel"/>
              <w:rPr>
                <w:sz w:val="22"/>
                <w:szCs w:val="22"/>
              </w:rPr>
            </w:pPr>
            <w:r w:rsidRPr="0030738A">
              <w:rPr>
                <w:sz w:val="22"/>
                <w:szCs w:val="22"/>
              </w:rPr>
              <w:t>Testobjekt</w:t>
            </w:r>
          </w:p>
        </w:tc>
        <w:tc>
          <w:tcPr>
            <w:tcW w:w="2426" w:type="dxa"/>
            <w:shd w:val="clear" w:color="auto" w:fill="C6D9F1" w:themeFill="text2" w:themeFillTint="33"/>
          </w:tcPr>
          <w:p w14:paraId="0C1B778F" w14:textId="77777777" w:rsidR="00737221" w:rsidRPr="0030738A" w:rsidRDefault="00737221" w:rsidP="00861713">
            <w:pPr>
              <w:pStyle w:val="IPA-Tabellentitel"/>
              <w:rPr>
                <w:sz w:val="22"/>
                <w:szCs w:val="22"/>
              </w:rPr>
            </w:pPr>
            <w:r w:rsidRPr="0030738A">
              <w:rPr>
                <w:sz w:val="22"/>
                <w:szCs w:val="22"/>
              </w:rPr>
              <w:t>Testbeschreibung</w:t>
            </w:r>
          </w:p>
        </w:tc>
        <w:tc>
          <w:tcPr>
            <w:tcW w:w="2409" w:type="dxa"/>
            <w:shd w:val="clear" w:color="auto" w:fill="C6D9F1" w:themeFill="text2" w:themeFillTint="33"/>
          </w:tcPr>
          <w:p w14:paraId="14C66C50" w14:textId="77777777" w:rsidR="00737221" w:rsidRPr="0030738A" w:rsidRDefault="00737221" w:rsidP="00861713">
            <w:pPr>
              <w:pStyle w:val="IPA-Tabellentitel"/>
              <w:rPr>
                <w:sz w:val="22"/>
                <w:szCs w:val="22"/>
              </w:rPr>
            </w:pPr>
            <w:r w:rsidRPr="0030738A">
              <w:rPr>
                <w:sz w:val="22"/>
                <w:szCs w:val="22"/>
              </w:rPr>
              <w:t>Erwartung</w:t>
            </w:r>
          </w:p>
        </w:tc>
        <w:tc>
          <w:tcPr>
            <w:tcW w:w="1825" w:type="dxa"/>
            <w:shd w:val="clear" w:color="auto" w:fill="C6D9F1" w:themeFill="text2" w:themeFillTint="33"/>
          </w:tcPr>
          <w:p w14:paraId="1B35F7DB" w14:textId="77777777" w:rsidR="00737221" w:rsidRPr="0030738A" w:rsidRDefault="00737221" w:rsidP="00861713">
            <w:pPr>
              <w:pStyle w:val="IPA-Tabellentitel"/>
              <w:rPr>
                <w:sz w:val="22"/>
                <w:szCs w:val="22"/>
              </w:rPr>
            </w:pPr>
            <w:r w:rsidRPr="0030738A">
              <w:rPr>
                <w:sz w:val="22"/>
                <w:szCs w:val="22"/>
              </w:rPr>
              <w:t>Ergebnis</w:t>
            </w:r>
          </w:p>
        </w:tc>
        <w:tc>
          <w:tcPr>
            <w:tcW w:w="900" w:type="dxa"/>
            <w:shd w:val="clear" w:color="auto" w:fill="C6D9F1" w:themeFill="text2" w:themeFillTint="33"/>
          </w:tcPr>
          <w:p w14:paraId="00724848" w14:textId="77777777" w:rsidR="00737221" w:rsidRPr="0030738A" w:rsidRDefault="00737221" w:rsidP="00861713">
            <w:pPr>
              <w:pStyle w:val="IPA-Tabellentitel"/>
              <w:rPr>
                <w:sz w:val="22"/>
                <w:szCs w:val="22"/>
              </w:rPr>
            </w:pPr>
            <w:r w:rsidRPr="0030738A">
              <w:rPr>
                <w:sz w:val="22"/>
                <w:szCs w:val="22"/>
              </w:rPr>
              <w:t>Visum</w:t>
            </w:r>
          </w:p>
        </w:tc>
      </w:tr>
      <w:tr w:rsidR="00737221" w:rsidRPr="0030738A" w14:paraId="331667FF" w14:textId="77777777" w:rsidTr="00861713">
        <w:tc>
          <w:tcPr>
            <w:tcW w:w="637" w:type="dxa"/>
          </w:tcPr>
          <w:p w14:paraId="5EC7F8EA" w14:textId="77777777" w:rsidR="00737221" w:rsidRPr="0030738A" w:rsidRDefault="001F004E" w:rsidP="00861713">
            <w:pPr>
              <w:pStyle w:val="IPA-Tabelle"/>
              <w:rPr>
                <w:sz w:val="22"/>
                <w:szCs w:val="22"/>
              </w:rPr>
            </w:pPr>
            <w:r>
              <w:rPr>
                <w:sz w:val="22"/>
                <w:szCs w:val="22"/>
              </w:rPr>
              <w:t>1B</w:t>
            </w:r>
          </w:p>
        </w:tc>
        <w:tc>
          <w:tcPr>
            <w:tcW w:w="1440" w:type="dxa"/>
          </w:tcPr>
          <w:p w14:paraId="38A5058C" w14:textId="77777777" w:rsidR="00737221" w:rsidRPr="0030738A" w:rsidRDefault="00737221" w:rsidP="00861713">
            <w:pPr>
              <w:pStyle w:val="IPA-Tabelle"/>
              <w:rPr>
                <w:sz w:val="22"/>
                <w:szCs w:val="22"/>
              </w:rPr>
            </w:pPr>
          </w:p>
        </w:tc>
        <w:tc>
          <w:tcPr>
            <w:tcW w:w="2426" w:type="dxa"/>
          </w:tcPr>
          <w:p w14:paraId="2DD28BD9" w14:textId="77777777" w:rsidR="00737221" w:rsidRPr="0030738A" w:rsidRDefault="00737221" w:rsidP="00861713">
            <w:pPr>
              <w:pStyle w:val="IPA-Tabelle"/>
              <w:rPr>
                <w:sz w:val="22"/>
                <w:szCs w:val="22"/>
              </w:rPr>
            </w:pPr>
          </w:p>
        </w:tc>
        <w:tc>
          <w:tcPr>
            <w:tcW w:w="2409" w:type="dxa"/>
          </w:tcPr>
          <w:p w14:paraId="014BE252" w14:textId="77777777" w:rsidR="00737221" w:rsidRPr="0030738A" w:rsidRDefault="00737221" w:rsidP="00861713">
            <w:pPr>
              <w:pStyle w:val="IPA-Tabelle"/>
              <w:jc w:val="center"/>
              <w:rPr>
                <w:sz w:val="22"/>
                <w:szCs w:val="22"/>
              </w:rPr>
            </w:pPr>
          </w:p>
        </w:tc>
        <w:tc>
          <w:tcPr>
            <w:tcW w:w="1825" w:type="dxa"/>
          </w:tcPr>
          <w:p w14:paraId="57361923" w14:textId="77777777" w:rsidR="00737221" w:rsidRPr="0030738A" w:rsidRDefault="00737221" w:rsidP="00861713">
            <w:pPr>
              <w:pStyle w:val="IPA-Tabelle"/>
              <w:rPr>
                <w:sz w:val="22"/>
                <w:szCs w:val="22"/>
              </w:rPr>
            </w:pPr>
          </w:p>
        </w:tc>
        <w:tc>
          <w:tcPr>
            <w:tcW w:w="900" w:type="dxa"/>
          </w:tcPr>
          <w:p w14:paraId="516F3A24" w14:textId="77777777" w:rsidR="00737221" w:rsidRPr="0030738A" w:rsidRDefault="00737221" w:rsidP="00861713">
            <w:pPr>
              <w:pStyle w:val="IPA-Tabelle"/>
              <w:rPr>
                <w:sz w:val="22"/>
                <w:szCs w:val="22"/>
              </w:rPr>
            </w:pPr>
          </w:p>
        </w:tc>
      </w:tr>
      <w:tr w:rsidR="00737221" w:rsidRPr="0030738A" w14:paraId="5BBA395E" w14:textId="77777777" w:rsidTr="00861713">
        <w:tc>
          <w:tcPr>
            <w:tcW w:w="637" w:type="dxa"/>
          </w:tcPr>
          <w:p w14:paraId="7DA07135" w14:textId="77777777" w:rsidR="00737221" w:rsidRPr="0030738A" w:rsidRDefault="001F004E" w:rsidP="00861713">
            <w:pPr>
              <w:pStyle w:val="IPA-Tabelle"/>
              <w:rPr>
                <w:sz w:val="22"/>
                <w:szCs w:val="22"/>
              </w:rPr>
            </w:pPr>
            <w:r>
              <w:rPr>
                <w:sz w:val="22"/>
                <w:szCs w:val="22"/>
              </w:rPr>
              <w:t>2W</w:t>
            </w:r>
          </w:p>
        </w:tc>
        <w:tc>
          <w:tcPr>
            <w:tcW w:w="1440" w:type="dxa"/>
          </w:tcPr>
          <w:p w14:paraId="0F23FAB7" w14:textId="77777777" w:rsidR="00737221" w:rsidRPr="0030738A" w:rsidRDefault="00737221" w:rsidP="00861713">
            <w:pPr>
              <w:pStyle w:val="IPA-Tabelle"/>
              <w:rPr>
                <w:sz w:val="22"/>
                <w:szCs w:val="22"/>
              </w:rPr>
            </w:pPr>
          </w:p>
        </w:tc>
        <w:tc>
          <w:tcPr>
            <w:tcW w:w="2426" w:type="dxa"/>
          </w:tcPr>
          <w:p w14:paraId="7255E6B7" w14:textId="77777777" w:rsidR="00737221" w:rsidRPr="0030738A" w:rsidRDefault="00737221" w:rsidP="00861713">
            <w:pPr>
              <w:pStyle w:val="IPA-Tabelle"/>
              <w:rPr>
                <w:sz w:val="22"/>
                <w:szCs w:val="22"/>
              </w:rPr>
            </w:pPr>
          </w:p>
        </w:tc>
        <w:tc>
          <w:tcPr>
            <w:tcW w:w="2409" w:type="dxa"/>
          </w:tcPr>
          <w:p w14:paraId="6480E913" w14:textId="77777777" w:rsidR="00737221" w:rsidRPr="0030738A" w:rsidRDefault="00737221" w:rsidP="00861713">
            <w:pPr>
              <w:pStyle w:val="IPA-Tabelle"/>
              <w:jc w:val="center"/>
              <w:rPr>
                <w:sz w:val="22"/>
                <w:szCs w:val="22"/>
              </w:rPr>
            </w:pPr>
          </w:p>
        </w:tc>
        <w:tc>
          <w:tcPr>
            <w:tcW w:w="1825" w:type="dxa"/>
          </w:tcPr>
          <w:p w14:paraId="407A5BA3" w14:textId="77777777" w:rsidR="00737221" w:rsidRPr="0030738A" w:rsidRDefault="00737221" w:rsidP="00861713">
            <w:pPr>
              <w:pStyle w:val="IPA-Tabelle"/>
              <w:rPr>
                <w:sz w:val="22"/>
                <w:szCs w:val="22"/>
              </w:rPr>
            </w:pPr>
          </w:p>
        </w:tc>
        <w:tc>
          <w:tcPr>
            <w:tcW w:w="900" w:type="dxa"/>
          </w:tcPr>
          <w:p w14:paraId="311A5EF9" w14:textId="77777777" w:rsidR="00737221" w:rsidRPr="0030738A" w:rsidRDefault="00737221" w:rsidP="00861713">
            <w:pPr>
              <w:pStyle w:val="IPA-Tabelle"/>
              <w:rPr>
                <w:sz w:val="22"/>
                <w:szCs w:val="22"/>
              </w:rPr>
            </w:pPr>
          </w:p>
        </w:tc>
      </w:tr>
    </w:tbl>
    <w:p w14:paraId="1237ACDC" w14:textId="77777777" w:rsidR="00737221" w:rsidRPr="00737221" w:rsidRDefault="00737221" w:rsidP="00737221">
      <w:pPr>
        <w:pStyle w:val="Caption"/>
        <w:rPr>
          <w:color w:val="000000" w:themeColor="text1"/>
          <w:sz w:val="16"/>
          <w:szCs w:val="16"/>
        </w:rPr>
      </w:pPr>
      <w:bookmarkStart w:id="88" w:name="_Toc376847985"/>
      <w:r w:rsidRPr="00737221">
        <w:rPr>
          <w:color w:val="000000" w:themeColor="text1"/>
          <w:sz w:val="16"/>
          <w:szCs w:val="16"/>
        </w:rPr>
        <w:t xml:space="preserve">Tabelle </w:t>
      </w:r>
      <w:r w:rsidRPr="00737221">
        <w:rPr>
          <w:color w:val="000000" w:themeColor="text1"/>
          <w:sz w:val="16"/>
          <w:szCs w:val="16"/>
        </w:rPr>
        <w:fldChar w:fldCharType="begin"/>
      </w:r>
      <w:r w:rsidRPr="00737221">
        <w:rPr>
          <w:color w:val="000000" w:themeColor="text1"/>
          <w:sz w:val="16"/>
          <w:szCs w:val="16"/>
        </w:rPr>
        <w:instrText xml:space="preserve"> SEQ Tabelle \* ARABIC </w:instrText>
      </w:r>
      <w:r w:rsidRPr="00737221">
        <w:rPr>
          <w:color w:val="000000" w:themeColor="text1"/>
          <w:sz w:val="16"/>
          <w:szCs w:val="16"/>
        </w:rPr>
        <w:fldChar w:fldCharType="separate"/>
      </w:r>
      <w:r w:rsidR="001549DE">
        <w:rPr>
          <w:noProof/>
          <w:color w:val="000000" w:themeColor="text1"/>
          <w:sz w:val="16"/>
          <w:szCs w:val="16"/>
        </w:rPr>
        <w:t>5</w:t>
      </w:r>
      <w:r w:rsidRPr="00737221">
        <w:rPr>
          <w:color w:val="000000" w:themeColor="text1"/>
          <w:sz w:val="16"/>
          <w:szCs w:val="16"/>
        </w:rPr>
        <w:fldChar w:fldCharType="end"/>
      </w:r>
      <w:r w:rsidRPr="00737221">
        <w:rPr>
          <w:color w:val="000000" w:themeColor="text1"/>
          <w:sz w:val="16"/>
          <w:szCs w:val="16"/>
        </w:rPr>
        <w:t>: Testprotokoll</w:t>
      </w:r>
      <w:bookmarkEnd w:id="88"/>
    </w:p>
    <w:p w14:paraId="7CEF2200" w14:textId="77777777" w:rsidR="00737221" w:rsidRPr="00EB70B9" w:rsidRDefault="00737221" w:rsidP="00737221">
      <w:r>
        <w:br w:type="page"/>
      </w:r>
    </w:p>
    <w:p w14:paraId="7CF84F09" w14:textId="77777777" w:rsidR="00737221" w:rsidRDefault="00737221" w:rsidP="00737221">
      <w:pPr>
        <w:pStyle w:val="Heading2"/>
      </w:pPr>
      <w:bookmarkStart w:id="89" w:name="_Toc373508110"/>
      <w:r>
        <w:lastRenderedPageBreak/>
        <w:t>Einführung vorbereiten</w:t>
      </w:r>
      <w:bookmarkEnd w:id="89"/>
    </w:p>
    <w:p w14:paraId="5CFD01FB" w14:textId="77777777" w:rsidR="00737221" w:rsidRPr="000A53CD" w:rsidRDefault="00737221" w:rsidP="00737221">
      <w:pPr>
        <w:pStyle w:val="IPA-Hinweistexte"/>
        <w:rPr>
          <w:rFonts w:eastAsia="Calibri"/>
        </w:rPr>
      </w:pPr>
      <w:r w:rsidRPr="000A53CD">
        <w:rPr>
          <w:rFonts w:eastAsia="Calibri"/>
        </w:rPr>
        <w:t>Die betrieblichen und organisatorischen Änderungen, welche bei der Einführung auftreten, müssen vorbereitet werden:</w:t>
      </w:r>
    </w:p>
    <w:p w14:paraId="7141E1CF" w14:textId="77777777" w:rsidR="00737221" w:rsidRPr="000A53CD" w:rsidRDefault="00737221" w:rsidP="00737221">
      <w:pPr>
        <w:pStyle w:val="IPA-Hinweistexte"/>
        <w:numPr>
          <w:ilvl w:val="0"/>
          <w:numId w:val="11"/>
        </w:numPr>
        <w:rPr>
          <w:rFonts w:eastAsia="Calibri"/>
        </w:rPr>
      </w:pPr>
      <w:r w:rsidRPr="000A53CD">
        <w:rPr>
          <w:rFonts w:eastAsia="Calibri"/>
        </w:rPr>
        <w:t>Sicherstellen der Produktionsumgebung</w:t>
      </w:r>
    </w:p>
    <w:p w14:paraId="0780A40F" w14:textId="77777777" w:rsidR="00737221" w:rsidRPr="000A53CD" w:rsidRDefault="00737221" w:rsidP="00737221">
      <w:pPr>
        <w:pStyle w:val="IPA-Hinweistexte"/>
        <w:numPr>
          <w:ilvl w:val="0"/>
          <w:numId w:val="11"/>
        </w:numPr>
        <w:rPr>
          <w:rFonts w:eastAsia="Calibri"/>
        </w:rPr>
      </w:pPr>
      <w:r w:rsidRPr="000A53CD">
        <w:rPr>
          <w:rFonts w:eastAsia="Calibri"/>
        </w:rPr>
        <w:t>Datenmigration</w:t>
      </w:r>
    </w:p>
    <w:p w14:paraId="6D228F9D" w14:textId="77777777" w:rsidR="00737221" w:rsidRPr="000A53CD" w:rsidRDefault="00737221" w:rsidP="00737221">
      <w:pPr>
        <w:pStyle w:val="IPA-Hinweistexte"/>
        <w:numPr>
          <w:ilvl w:val="0"/>
          <w:numId w:val="11"/>
        </w:numPr>
        <w:rPr>
          <w:rFonts w:eastAsia="Calibri"/>
        </w:rPr>
      </w:pPr>
      <w:r w:rsidRPr="000A53CD">
        <w:rPr>
          <w:rFonts w:eastAsia="Calibri"/>
        </w:rPr>
        <w:t>Ausbildung planen</w:t>
      </w:r>
    </w:p>
    <w:p w14:paraId="61EC74C4" w14:textId="77777777" w:rsidR="00737221" w:rsidRPr="001D56BC" w:rsidRDefault="00737221" w:rsidP="00737221">
      <w:pPr>
        <w:pStyle w:val="IPA-Hinweistexte"/>
        <w:numPr>
          <w:ilvl w:val="0"/>
          <w:numId w:val="11"/>
        </w:numPr>
        <w:rPr>
          <w:rFonts w:eastAsia="Calibri"/>
        </w:rPr>
      </w:pPr>
      <w:r w:rsidRPr="000A53CD">
        <w:rPr>
          <w:rFonts w:eastAsia="Calibri"/>
        </w:rPr>
        <w:t>Ausbildungsmaterial und Handbücher erstellen</w:t>
      </w:r>
    </w:p>
    <w:p w14:paraId="4748716C" w14:textId="77777777" w:rsidR="00737221" w:rsidRDefault="00737221" w:rsidP="00737221">
      <w:pPr>
        <w:pStyle w:val="Heading2"/>
      </w:pPr>
      <w:bookmarkStart w:id="90" w:name="_Toc373508111"/>
      <w:r>
        <w:t>Schutzmassnahmen umsetzen</w:t>
      </w:r>
      <w:bookmarkEnd w:id="90"/>
    </w:p>
    <w:p w14:paraId="41341D7E" w14:textId="77777777" w:rsidR="00737221" w:rsidRDefault="00737221" w:rsidP="00737221">
      <w:pPr>
        <w:pStyle w:val="IPA-Hinweistexte"/>
        <w:rPr>
          <w:rFonts w:eastAsia="Calibri"/>
        </w:rPr>
      </w:pPr>
      <w:r w:rsidRPr="000A53CD">
        <w:rPr>
          <w:rFonts w:eastAsia="Calibri"/>
        </w:rPr>
        <w:t xml:space="preserve">Die </w:t>
      </w:r>
      <w:r>
        <w:rPr>
          <w:rFonts w:eastAsia="Calibri"/>
        </w:rPr>
        <w:t>vorgesehenen Massnahmen zum Schutz des Systems werden umgesetzt, deren Umsetzung überprüft und falls deren Wirkung durch gezielte Verbesserungen erhöht, so dass die Anforderungen an die Sicherheit und den Datenschutz erfüllt sind.</w:t>
      </w:r>
    </w:p>
    <w:p w14:paraId="075C3BC6" w14:textId="77777777" w:rsidR="00737221" w:rsidRDefault="00737221" w:rsidP="00737221">
      <w:pPr>
        <w:pStyle w:val="IPA-Hinweistexte"/>
        <w:rPr>
          <w:rFonts w:eastAsia="Calibri"/>
        </w:rPr>
      </w:pPr>
      <w:r>
        <w:rPr>
          <w:rFonts w:eastAsia="Calibri"/>
        </w:rPr>
        <w:t>ISDS-Konzept überprüfen und ergänzen</w:t>
      </w:r>
    </w:p>
    <w:p w14:paraId="786DDBF7" w14:textId="77777777" w:rsidR="00737221" w:rsidRDefault="00737221" w:rsidP="00737221">
      <w:pPr>
        <w:pStyle w:val="IPA-Hinweistexte"/>
        <w:rPr>
          <w:rFonts w:eastAsia="Calibri"/>
        </w:rPr>
      </w:pPr>
      <w:r>
        <w:rPr>
          <w:rFonts w:eastAsia="Calibri"/>
        </w:rPr>
        <w:t>Schutzmassnahmen durchführen</w:t>
      </w:r>
    </w:p>
    <w:p w14:paraId="299C860C" w14:textId="77777777" w:rsidR="00737221" w:rsidRDefault="00737221" w:rsidP="00737221">
      <w:pPr>
        <w:pStyle w:val="IPA-Hinweistexte"/>
        <w:rPr>
          <w:rFonts w:eastAsia="Calibri"/>
        </w:rPr>
      </w:pPr>
      <w:r>
        <w:rPr>
          <w:rFonts w:eastAsia="Calibri"/>
        </w:rPr>
        <w:t>Schutzmassnahmen verbessern</w:t>
      </w:r>
    </w:p>
    <w:p w14:paraId="74CF42D0" w14:textId="77777777" w:rsidR="00737221" w:rsidRPr="00513E92" w:rsidRDefault="00737221" w:rsidP="00737221">
      <w:pPr>
        <w:pStyle w:val="IPA-Textkrper"/>
      </w:pPr>
    </w:p>
    <w:p w14:paraId="4E431834" w14:textId="77777777" w:rsidR="00737221" w:rsidRPr="00737221" w:rsidRDefault="00737221" w:rsidP="00737221">
      <w:pPr>
        <w:pStyle w:val="Heading1"/>
        <w:rPr>
          <w:color w:val="000000" w:themeColor="text1"/>
        </w:rPr>
      </w:pPr>
      <w:bookmarkStart w:id="91" w:name="_Toc373508112"/>
      <w:bookmarkStart w:id="92" w:name="_Toc114965607"/>
      <w:r w:rsidRPr="00737221">
        <w:rPr>
          <w:color w:val="000000" w:themeColor="text1"/>
        </w:rPr>
        <w:lastRenderedPageBreak/>
        <w:t>Einführung</w:t>
      </w:r>
      <w:bookmarkEnd w:id="91"/>
    </w:p>
    <w:p w14:paraId="7F04596E" w14:textId="77777777" w:rsidR="00737221" w:rsidRPr="00EB70B9" w:rsidRDefault="00737221" w:rsidP="00737221">
      <w:pPr>
        <w:pStyle w:val="IPA-Hinweistexte"/>
        <w:rPr>
          <w:rFonts w:eastAsia="Calibri"/>
        </w:rPr>
      </w:pPr>
      <w:r w:rsidRPr="00EB70B9">
        <w:rPr>
          <w:rFonts w:eastAsia="Calibri"/>
        </w:rPr>
        <w:t xml:space="preserve">Die Phase </w:t>
      </w:r>
      <w:r w:rsidR="00AA7674">
        <w:rPr>
          <w:rFonts w:eastAsia="Calibri"/>
        </w:rPr>
        <w:t>Einführung</w:t>
      </w:r>
      <w:r w:rsidRPr="00EB70B9">
        <w:rPr>
          <w:rFonts w:eastAsia="Calibri"/>
        </w:rPr>
        <w:t xml:space="preserve"> dient zur Installation des Informatiksystems und zur Aufnahme des Betriebs</w:t>
      </w:r>
      <w:bookmarkEnd w:id="92"/>
      <w:r w:rsidRPr="00EB70B9">
        <w:rPr>
          <w:rFonts w:eastAsia="Calibri"/>
        </w:rPr>
        <w:t xml:space="preserve"> sowie Abschluss des Projekts (Bericht Teil 1).</w:t>
      </w:r>
    </w:p>
    <w:p w14:paraId="64E7C94B" w14:textId="77777777" w:rsidR="00737221" w:rsidRDefault="00737221" w:rsidP="00737221">
      <w:pPr>
        <w:pStyle w:val="Heading2"/>
      </w:pPr>
      <w:bookmarkStart w:id="93" w:name="_Toc373508113"/>
      <w:r>
        <w:t>System einführen</w:t>
      </w:r>
      <w:bookmarkEnd w:id="93"/>
    </w:p>
    <w:p w14:paraId="2B2237A9" w14:textId="77777777" w:rsidR="00737221" w:rsidRPr="00737221" w:rsidRDefault="00737221" w:rsidP="00737221">
      <w:pPr>
        <w:pStyle w:val="IPA-Hinweistexte"/>
        <w:numPr>
          <w:ilvl w:val="0"/>
          <w:numId w:val="17"/>
        </w:numPr>
        <w:rPr>
          <w:rFonts w:eastAsia="Calibri"/>
        </w:rPr>
      </w:pPr>
      <w:r w:rsidRPr="00737221">
        <w:rPr>
          <w:rFonts w:eastAsia="Calibri"/>
        </w:rPr>
        <w:t>Informatiksystem installieren und verteilen</w:t>
      </w:r>
    </w:p>
    <w:p w14:paraId="5ABE1A12" w14:textId="77777777" w:rsidR="00737221" w:rsidRPr="00737221" w:rsidRDefault="00737221" w:rsidP="00737221">
      <w:pPr>
        <w:pStyle w:val="IPA-Hinweistexte"/>
        <w:numPr>
          <w:ilvl w:val="0"/>
          <w:numId w:val="17"/>
        </w:numPr>
        <w:rPr>
          <w:rFonts w:eastAsia="Calibri"/>
        </w:rPr>
      </w:pPr>
      <w:r w:rsidRPr="00737221">
        <w:rPr>
          <w:rFonts w:eastAsia="Calibri"/>
        </w:rPr>
        <w:t>Benutzer ausbilden</w:t>
      </w:r>
    </w:p>
    <w:p w14:paraId="49FB0FE9" w14:textId="77777777" w:rsidR="00737221" w:rsidRPr="00737221" w:rsidRDefault="00737221" w:rsidP="00737221">
      <w:pPr>
        <w:pStyle w:val="IPA-Hinweistexte"/>
        <w:numPr>
          <w:ilvl w:val="0"/>
          <w:numId w:val="17"/>
        </w:numPr>
        <w:rPr>
          <w:rFonts w:eastAsia="Calibri"/>
        </w:rPr>
      </w:pPr>
      <w:r w:rsidRPr="00737221">
        <w:rPr>
          <w:rFonts w:eastAsia="Calibri"/>
        </w:rPr>
        <w:t>Informatiksystem aktivieren</w:t>
      </w:r>
    </w:p>
    <w:p w14:paraId="3F9E42A6" w14:textId="77777777" w:rsidR="00737221" w:rsidRPr="001D56BC" w:rsidRDefault="00737221" w:rsidP="00737221">
      <w:pPr>
        <w:pStyle w:val="IPA-Hinweistexte"/>
        <w:numPr>
          <w:ilvl w:val="0"/>
          <w:numId w:val="17"/>
        </w:numPr>
        <w:rPr>
          <w:rFonts w:eastAsia="Calibri"/>
        </w:rPr>
      </w:pPr>
      <w:r w:rsidRPr="00737221">
        <w:rPr>
          <w:rFonts w:eastAsia="Calibri"/>
        </w:rPr>
        <w:t>Prozesse und Organisation aktivieren</w:t>
      </w:r>
    </w:p>
    <w:p w14:paraId="356FAE73" w14:textId="77777777" w:rsidR="00737221" w:rsidRDefault="00737221" w:rsidP="00737221">
      <w:pPr>
        <w:pStyle w:val="Heading1"/>
      </w:pPr>
      <w:bookmarkStart w:id="94" w:name="_Toc114965611"/>
      <w:bookmarkStart w:id="95" w:name="_Toc373508114"/>
      <w:r>
        <w:lastRenderedPageBreak/>
        <w:t>Quellenverzeichnis</w:t>
      </w:r>
      <w:bookmarkEnd w:id="94"/>
      <w:bookmarkEnd w:id="95"/>
    </w:p>
    <w:p w14:paraId="18844AF2" w14:textId="77777777" w:rsidR="00737221" w:rsidRPr="00737221" w:rsidRDefault="00737221" w:rsidP="00737221">
      <w:pPr>
        <w:pStyle w:val="IPA-Hinweistexte"/>
        <w:rPr>
          <w:i w:val="0"/>
          <w:vanish w:val="0"/>
        </w:rPr>
      </w:pPr>
      <w:r w:rsidRPr="00737221">
        <w:t xml:space="preserve">Hinweis: An dieser Stelle muss ein Literatur- und Quellenverzeichnis eingefügt werden. </w:t>
      </w:r>
    </w:p>
    <w:p w14:paraId="263BDF3C" w14:textId="77777777" w:rsidR="00737221" w:rsidRPr="00737221" w:rsidRDefault="00737221" w:rsidP="00737221">
      <w:pPr>
        <w:pStyle w:val="IPA-Hinweistexte"/>
        <w:rPr>
          <w:i w:val="0"/>
          <w:vanish w:val="0"/>
        </w:rPr>
      </w:pPr>
      <w:r w:rsidRPr="00737221">
        <w:t>(es kann auch mit der Fussnote ein Hinweis auf die Quelle gemacht werden, diese muss aber im Quellen VZ ersichtlich sein</w:t>
      </w:r>
    </w:p>
    <w:p w14:paraId="61EFD8E9" w14:textId="77777777" w:rsidR="00737221" w:rsidRPr="00737221" w:rsidRDefault="00737221" w:rsidP="00737221">
      <w:pPr>
        <w:pStyle w:val="IPA-Hinweistexte"/>
        <w:rPr>
          <w:i w:val="0"/>
          <w:vanish w:val="0"/>
        </w:rPr>
      </w:pPr>
    </w:p>
    <w:p w14:paraId="496153DC" w14:textId="77777777" w:rsidR="00737221" w:rsidRPr="00737221" w:rsidRDefault="00737221" w:rsidP="00737221">
      <w:pPr>
        <w:pStyle w:val="IPA-Hinweistexte"/>
        <w:rPr>
          <w:i w:val="0"/>
          <w:vanish w:val="0"/>
        </w:rPr>
      </w:pPr>
    </w:p>
    <w:p w14:paraId="35DB0A5F" w14:textId="77777777" w:rsidR="00737221" w:rsidRPr="00737221" w:rsidRDefault="00737221" w:rsidP="00737221">
      <w:pPr>
        <w:pStyle w:val="IPA-Hinweistexte"/>
        <w:rPr>
          <w:i w:val="0"/>
          <w:vanish w:val="0"/>
        </w:rPr>
      </w:pPr>
      <w:r w:rsidRPr="00737221">
        <w:t>Internet Quelle:</w:t>
      </w:r>
    </w:p>
    <w:p w14:paraId="2F29A41F" w14:textId="77777777" w:rsidR="00737221" w:rsidRPr="00737221" w:rsidRDefault="00737221" w:rsidP="00737221">
      <w:pPr>
        <w:pStyle w:val="IPA-Hinweistexte"/>
        <w:rPr>
          <w:i w:val="0"/>
          <w:vanish w:val="0"/>
        </w:rPr>
      </w:pPr>
      <w:r w:rsidRPr="00737221">
        <w:t>Name des Autors (falls erkennbar), „Titel der Seite“, Webadresse, Datum des letzten Zugriffs</w:t>
      </w:r>
    </w:p>
    <w:p w14:paraId="6B8A0948" w14:textId="77777777" w:rsidR="00737221" w:rsidRPr="00737221" w:rsidRDefault="00737221" w:rsidP="00737221">
      <w:pPr>
        <w:pStyle w:val="IPA-Hinweistexte"/>
        <w:rPr>
          <w:i w:val="0"/>
          <w:vanish w:val="0"/>
        </w:rPr>
      </w:pPr>
      <w:r w:rsidRPr="00737221">
        <w:t>Beispiel Internet</w:t>
      </w:r>
    </w:p>
    <w:p w14:paraId="29930F0F" w14:textId="77777777" w:rsidR="00737221" w:rsidRPr="00737221" w:rsidRDefault="00737221" w:rsidP="00737221">
      <w:pPr>
        <w:pStyle w:val="IPA-Hinweistexte"/>
        <w:rPr>
          <w:i w:val="0"/>
          <w:vanish w:val="0"/>
        </w:rPr>
      </w:pPr>
      <w:r w:rsidRPr="00737221">
        <w:t>Quellenangabe</w:t>
      </w:r>
      <w:r w:rsidRPr="00737221">
        <w:tab/>
        <w:t>„Koala“, http://de.wikipedia.org/wiki/Koala, 22.03.2008</w:t>
      </w:r>
    </w:p>
    <w:p w14:paraId="09B58EB1" w14:textId="77777777" w:rsidR="00737221" w:rsidRPr="00737221" w:rsidRDefault="00737221" w:rsidP="00737221">
      <w:pPr>
        <w:pStyle w:val="IPA-Hinweistexte"/>
        <w:rPr>
          <w:i w:val="0"/>
          <w:vanish w:val="0"/>
        </w:rPr>
      </w:pPr>
    </w:p>
    <w:p w14:paraId="152FC06B" w14:textId="77777777" w:rsidR="00737221" w:rsidRPr="00737221" w:rsidRDefault="00737221" w:rsidP="00737221">
      <w:pPr>
        <w:pStyle w:val="IPA-Hinweistexte"/>
        <w:rPr>
          <w:i w:val="0"/>
          <w:vanish w:val="0"/>
        </w:rPr>
      </w:pPr>
      <w:r w:rsidRPr="00737221">
        <w:t>Buch Quelle:</w:t>
      </w:r>
    </w:p>
    <w:p w14:paraId="63F5917A" w14:textId="77777777" w:rsidR="00737221" w:rsidRPr="00737221" w:rsidRDefault="00737221" w:rsidP="00737221">
      <w:pPr>
        <w:pStyle w:val="IPA-Hinweistexte"/>
        <w:rPr>
          <w:i w:val="0"/>
          <w:vanish w:val="0"/>
        </w:rPr>
      </w:pPr>
      <w:r w:rsidRPr="00737221">
        <w:t>Erklärung</w:t>
      </w:r>
      <w:r w:rsidRPr="00737221">
        <w:tab/>
        <w:t xml:space="preserve">Name des Autors: Titel. Verlag, Jahr, Seite, auf der </w:t>
      </w:r>
      <w:proofErr w:type="spellStart"/>
      <w:r w:rsidRPr="00737221">
        <w:t>der</w:t>
      </w:r>
      <w:proofErr w:type="spellEnd"/>
      <w:r w:rsidRPr="00737221">
        <w:t xml:space="preserve"> zitierte Text steht.</w:t>
      </w:r>
    </w:p>
    <w:p w14:paraId="5EDACF88" w14:textId="77777777" w:rsidR="00737221" w:rsidRPr="00737221" w:rsidRDefault="00737221" w:rsidP="00737221">
      <w:pPr>
        <w:pStyle w:val="IPA-Hinweistexte"/>
        <w:rPr>
          <w:i w:val="0"/>
          <w:vanish w:val="0"/>
        </w:rPr>
      </w:pPr>
      <w:r w:rsidRPr="00737221">
        <w:t>Beispiel Buch</w:t>
      </w:r>
    </w:p>
    <w:p w14:paraId="0B5888EC" w14:textId="77777777" w:rsidR="00737221" w:rsidRPr="00737221" w:rsidRDefault="00737221" w:rsidP="00737221">
      <w:pPr>
        <w:pStyle w:val="IPA-Hinweistexte"/>
        <w:rPr>
          <w:i w:val="0"/>
          <w:vanish w:val="0"/>
        </w:rPr>
      </w:pPr>
      <w:r w:rsidRPr="00737221">
        <w:t>Quellenangabe</w:t>
      </w:r>
      <w:r w:rsidRPr="00737221">
        <w:tab/>
        <w:t>Ernst Walter Bauer: Humanbiologie. Cornelsen, 2006, S. 50.</w:t>
      </w:r>
    </w:p>
    <w:p w14:paraId="5E898A84" w14:textId="77777777" w:rsidR="00737221" w:rsidRDefault="00737221" w:rsidP="00737221">
      <w:pPr>
        <w:pStyle w:val="Heading1"/>
      </w:pPr>
      <w:bookmarkStart w:id="96" w:name="_Toc114965612"/>
      <w:bookmarkStart w:id="97" w:name="_Toc373508115"/>
      <w:r>
        <w:lastRenderedPageBreak/>
        <w:t>Glossar</w:t>
      </w:r>
      <w:bookmarkEnd w:id="96"/>
      <w:bookmarkEnd w:id="97"/>
      <w:r>
        <w:t xml:space="preserve"> </w:t>
      </w:r>
    </w:p>
    <w:p w14:paraId="5D93E06A" w14:textId="77777777" w:rsidR="00737221" w:rsidRPr="00737221" w:rsidRDefault="00737221" w:rsidP="00737221">
      <w:pPr>
        <w:pStyle w:val="IPA-Hinweistexte"/>
      </w:pPr>
      <w:r w:rsidRPr="00737221">
        <w:t>Alphabetisch sortiert</w:t>
      </w:r>
    </w:p>
    <w:tbl>
      <w:tblPr>
        <w:tblW w:w="96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70" w:type="dxa"/>
          <w:right w:w="70" w:type="dxa"/>
        </w:tblCellMar>
        <w:tblLook w:val="0000" w:firstRow="0" w:lastRow="0" w:firstColumn="0" w:lastColumn="0" w:noHBand="0" w:noVBand="0"/>
      </w:tblPr>
      <w:tblGrid>
        <w:gridCol w:w="2770"/>
        <w:gridCol w:w="6840"/>
      </w:tblGrid>
      <w:tr w:rsidR="001F004E" w:rsidRPr="0030738A" w14:paraId="6B375405" w14:textId="77777777" w:rsidTr="00733060">
        <w:tc>
          <w:tcPr>
            <w:tcW w:w="2770" w:type="dxa"/>
            <w:tcBorders>
              <w:bottom w:val="dotted" w:sz="4" w:space="0" w:color="auto"/>
            </w:tcBorders>
            <w:shd w:val="clear" w:color="auto" w:fill="C6D9F1" w:themeFill="text2" w:themeFillTint="33"/>
            <w:tcMar>
              <w:top w:w="85" w:type="dxa"/>
              <w:bottom w:w="85" w:type="dxa"/>
            </w:tcMar>
          </w:tcPr>
          <w:p w14:paraId="0D152305" w14:textId="77777777" w:rsidR="001F004E" w:rsidRPr="0030738A" w:rsidRDefault="001F004E" w:rsidP="00861713">
            <w:pPr>
              <w:pStyle w:val="IPA-Tabellentitel"/>
              <w:rPr>
                <w:sz w:val="22"/>
                <w:szCs w:val="22"/>
                <w:lang w:val="de-DE"/>
              </w:rPr>
            </w:pPr>
            <w:r w:rsidRPr="0030738A">
              <w:rPr>
                <w:sz w:val="22"/>
                <w:szCs w:val="22"/>
                <w:lang w:val="de-DE"/>
              </w:rPr>
              <w:t>Begriff</w:t>
            </w:r>
          </w:p>
        </w:tc>
        <w:tc>
          <w:tcPr>
            <w:tcW w:w="6840" w:type="dxa"/>
            <w:tcBorders>
              <w:bottom w:val="dotted" w:sz="4" w:space="0" w:color="auto"/>
            </w:tcBorders>
            <w:shd w:val="clear" w:color="auto" w:fill="C6D9F1" w:themeFill="text2" w:themeFillTint="33"/>
            <w:tcMar>
              <w:top w:w="85" w:type="dxa"/>
              <w:bottom w:w="85" w:type="dxa"/>
            </w:tcMar>
          </w:tcPr>
          <w:p w14:paraId="7EED287E" w14:textId="77777777" w:rsidR="001F004E" w:rsidRPr="0030738A" w:rsidRDefault="001F004E" w:rsidP="00861713">
            <w:pPr>
              <w:pStyle w:val="IPA-Tabellentitel"/>
              <w:rPr>
                <w:sz w:val="22"/>
                <w:szCs w:val="22"/>
                <w:lang w:val="de-DE"/>
              </w:rPr>
            </w:pPr>
            <w:r w:rsidRPr="0030738A">
              <w:rPr>
                <w:sz w:val="22"/>
                <w:szCs w:val="22"/>
                <w:lang w:val="de-DE"/>
              </w:rPr>
              <w:t>Bedeutung</w:t>
            </w:r>
          </w:p>
        </w:tc>
      </w:tr>
      <w:tr w:rsidR="001F004E" w:rsidRPr="0030738A" w14:paraId="605385B9" w14:textId="77777777" w:rsidTr="00861713">
        <w:tc>
          <w:tcPr>
            <w:tcW w:w="2770" w:type="dxa"/>
            <w:tcMar>
              <w:top w:w="85" w:type="dxa"/>
              <w:bottom w:w="85" w:type="dxa"/>
            </w:tcMar>
          </w:tcPr>
          <w:p w14:paraId="449F3389" w14:textId="77777777" w:rsidR="001F004E" w:rsidRPr="0030738A" w:rsidRDefault="001F004E" w:rsidP="00861713">
            <w:pPr>
              <w:pStyle w:val="IPA-Tabelle"/>
              <w:rPr>
                <w:sz w:val="22"/>
                <w:szCs w:val="22"/>
              </w:rPr>
            </w:pPr>
          </w:p>
        </w:tc>
        <w:tc>
          <w:tcPr>
            <w:tcW w:w="6840" w:type="dxa"/>
            <w:tcMar>
              <w:top w:w="85" w:type="dxa"/>
              <w:bottom w:w="85" w:type="dxa"/>
            </w:tcMar>
          </w:tcPr>
          <w:p w14:paraId="2A88E204" w14:textId="77777777" w:rsidR="001F004E" w:rsidRPr="0030738A" w:rsidRDefault="001F004E" w:rsidP="00861713">
            <w:pPr>
              <w:pStyle w:val="IPA-Tabelle"/>
              <w:rPr>
                <w:sz w:val="22"/>
                <w:szCs w:val="22"/>
              </w:rPr>
            </w:pPr>
          </w:p>
        </w:tc>
      </w:tr>
      <w:tr w:rsidR="001F004E" w:rsidRPr="0030738A" w14:paraId="29E6F196" w14:textId="77777777" w:rsidTr="00861713">
        <w:tc>
          <w:tcPr>
            <w:tcW w:w="2770" w:type="dxa"/>
            <w:tcMar>
              <w:top w:w="85" w:type="dxa"/>
              <w:bottom w:w="85" w:type="dxa"/>
            </w:tcMar>
          </w:tcPr>
          <w:p w14:paraId="7F3DF4FA" w14:textId="77777777" w:rsidR="001F004E" w:rsidRPr="0030738A" w:rsidRDefault="001F004E" w:rsidP="00861713">
            <w:pPr>
              <w:pStyle w:val="IPA-Tabelle"/>
              <w:rPr>
                <w:sz w:val="22"/>
                <w:szCs w:val="22"/>
              </w:rPr>
            </w:pPr>
          </w:p>
        </w:tc>
        <w:tc>
          <w:tcPr>
            <w:tcW w:w="6840" w:type="dxa"/>
            <w:tcMar>
              <w:top w:w="85" w:type="dxa"/>
              <w:bottom w:w="85" w:type="dxa"/>
            </w:tcMar>
          </w:tcPr>
          <w:p w14:paraId="06EC14CF" w14:textId="77777777" w:rsidR="001F004E" w:rsidRPr="0030738A" w:rsidRDefault="001F004E" w:rsidP="00861713">
            <w:pPr>
              <w:pStyle w:val="IPA-Tabelle"/>
              <w:rPr>
                <w:sz w:val="22"/>
                <w:szCs w:val="22"/>
              </w:rPr>
            </w:pPr>
          </w:p>
        </w:tc>
      </w:tr>
      <w:tr w:rsidR="001F004E" w:rsidRPr="0030738A" w14:paraId="138FF4F9" w14:textId="77777777" w:rsidTr="00861713">
        <w:tc>
          <w:tcPr>
            <w:tcW w:w="2770" w:type="dxa"/>
            <w:tcBorders>
              <w:bottom w:val="dotted" w:sz="4" w:space="0" w:color="auto"/>
            </w:tcBorders>
            <w:tcMar>
              <w:top w:w="85" w:type="dxa"/>
              <w:bottom w:w="85" w:type="dxa"/>
            </w:tcMar>
          </w:tcPr>
          <w:p w14:paraId="1BCEDDAA" w14:textId="77777777" w:rsidR="001F004E" w:rsidRPr="0030738A" w:rsidRDefault="001F004E" w:rsidP="00861713">
            <w:pPr>
              <w:pStyle w:val="IPA-Tabelle"/>
              <w:rPr>
                <w:sz w:val="22"/>
                <w:szCs w:val="22"/>
              </w:rPr>
            </w:pPr>
          </w:p>
        </w:tc>
        <w:tc>
          <w:tcPr>
            <w:tcW w:w="6840" w:type="dxa"/>
            <w:tcBorders>
              <w:bottom w:val="dotted" w:sz="4" w:space="0" w:color="auto"/>
            </w:tcBorders>
            <w:tcMar>
              <w:top w:w="85" w:type="dxa"/>
              <w:bottom w:w="85" w:type="dxa"/>
            </w:tcMar>
          </w:tcPr>
          <w:p w14:paraId="6A1A71E3" w14:textId="77777777" w:rsidR="001F004E" w:rsidRPr="0030738A" w:rsidRDefault="001F004E" w:rsidP="00861713">
            <w:pPr>
              <w:pStyle w:val="IPA-Tabelle"/>
              <w:rPr>
                <w:sz w:val="22"/>
                <w:szCs w:val="22"/>
              </w:rPr>
            </w:pPr>
          </w:p>
        </w:tc>
      </w:tr>
    </w:tbl>
    <w:p w14:paraId="14B5B054" w14:textId="77777777" w:rsidR="00737221" w:rsidRPr="0030738A" w:rsidRDefault="00737221" w:rsidP="001F004E">
      <w:pPr>
        <w:pStyle w:val="IPA-Hinweistexte"/>
      </w:pPr>
    </w:p>
    <w:p w14:paraId="193A3F04" w14:textId="77777777" w:rsidR="00737221" w:rsidRPr="0030738A" w:rsidRDefault="001F004E" w:rsidP="001F004E">
      <w:pPr>
        <w:pStyle w:val="IPA-Hinweistexte"/>
      </w:pPr>
      <w:r>
        <w:t>Tipp: Word 2010/13 Layout/Sortieren nach… ;-)</w:t>
      </w:r>
    </w:p>
    <w:p w14:paraId="6A902E47" w14:textId="77777777" w:rsidR="00737221" w:rsidRPr="00737221" w:rsidRDefault="00737221" w:rsidP="00737221">
      <w:pPr>
        <w:pStyle w:val="Heading1"/>
        <w:rPr>
          <w:color w:val="000000" w:themeColor="text1"/>
        </w:rPr>
      </w:pPr>
      <w:bookmarkStart w:id="98" w:name="_Toc114965613"/>
      <w:bookmarkStart w:id="99" w:name="_Toc373508116"/>
      <w:r w:rsidRPr="00737221">
        <w:rPr>
          <w:color w:val="000000" w:themeColor="text1"/>
        </w:rPr>
        <w:lastRenderedPageBreak/>
        <w:t>Unterschriften</w:t>
      </w:r>
      <w:bookmarkEnd w:id="98"/>
      <w:r w:rsidRPr="00737221">
        <w:rPr>
          <w:color w:val="000000" w:themeColor="text1"/>
        </w:rPr>
        <w:t xml:space="preserve"> für </w:t>
      </w:r>
      <w:r w:rsidR="00AA4073">
        <w:rPr>
          <w:color w:val="000000" w:themeColor="text1"/>
        </w:rPr>
        <w:t>Abnahme</w:t>
      </w:r>
      <w:bookmarkEnd w:id="99"/>
    </w:p>
    <w:p w14:paraId="384C51FB" w14:textId="77777777" w:rsidR="00737221" w:rsidRPr="00737221" w:rsidRDefault="00737221" w:rsidP="00737221">
      <w:pPr>
        <w:pStyle w:val="IPA-Hinweistexte"/>
        <w:rPr>
          <w:i w:val="0"/>
          <w:vanish w:val="0"/>
        </w:rPr>
      </w:pPr>
      <w:r w:rsidRPr="00737221">
        <w:t>Lernende und Fachvorgesetzte haben die Dokumentation vor der Abgabe zu unterzeichnen und somit die Richtigkeit zu bezeugen.</w:t>
      </w:r>
      <w:r w:rsidR="00AA4073">
        <w:t xml:space="preserve"> Der </w:t>
      </w:r>
      <w:proofErr w:type="spellStart"/>
      <w:r w:rsidR="00AA4073">
        <w:t>Fv</w:t>
      </w:r>
      <w:proofErr w:type="spellEnd"/>
      <w:r w:rsidR="00AA4073">
        <w:t xml:space="preserve"> hat die IPA abgenommen, und bewertet diese anschliessend.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700"/>
        <w:gridCol w:w="4499"/>
      </w:tblGrid>
      <w:tr w:rsidR="00737221" w:rsidRPr="0030738A" w14:paraId="31055C7A" w14:textId="77777777" w:rsidTr="00733060">
        <w:tc>
          <w:tcPr>
            <w:tcW w:w="1728" w:type="dxa"/>
            <w:shd w:val="clear" w:color="auto" w:fill="C6D9F1" w:themeFill="text2" w:themeFillTint="33"/>
          </w:tcPr>
          <w:p w14:paraId="62F1CB25" w14:textId="77777777" w:rsidR="00737221" w:rsidRPr="0030738A" w:rsidRDefault="00737221" w:rsidP="00861713">
            <w:pPr>
              <w:pStyle w:val="IPA-Tabellentitel"/>
              <w:rPr>
                <w:sz w:val="22"/>
                <w:szCs w:val="22"/>
              </w:rPr>
            </w:pPr>
            <w:r w:rsidRPr="0030738A">
              <w:rPr>
                <w:sz w:val="22"/>
                <w:szCs w:val="22"/>
              </w:rPr>
              <w:t>Datum</w:t>
            </w:r>
          </w:p>
        </w:tc>
        <w:tc>
          <w:tcPr>
            <w:tcW w:w="2700" w:type="dxa"/>
            <w:shd w:val="clear" w:color="auto" w:fill="C6D9F1" w:themeFill="text2" w:themeFillTint="33"/>
          </w:tcPr>
          <w:p w14:paraId="710B36C9" w14:textId="77777777" w:rsidR="00737221" w:rsidRPr="0030738A" w:rsidRDefault="00737221" w:rsidP="00861713">
            <w:pPr>
              <w:pStyle w:val="IPA-Tabellentitel"/>
              <w:rPr>
                <w:sz w:val="22"/>
                <w:szCs w:val="22"/>
              </w:rPr>
            </w:pPr>
            <w:r w:rsidRPr="0030738A">
              <w:rPr>
                <w:sz w:val="22"/>
                <w:szCs w:val="22"/>
              </w:rPr>
              <w:t>Name / OE</w:t>
            </w:r>
          </w:p>
        </w:tc>
        <w:tc>
          <w:tcPr>
            <w:tcW w:w="4499" w:type="dxa"/>
            <w:shd w:val="clear" w:color="auto" w:fill="C6D9F1" w:themeFill="text2" w:themeFillTint="33"/>
          </w:tcPr>
          <w:p w14:paraId="5641AFE2" w14:textId="77777777" w:rsidR="00737221" w:rsidRPr="0030738A" w:rsidRDefault="00737221" w:rsidP="00861713">
            <w:pPr>
              <w:pStyle w:val="IPA-Tabellentitel"/>
              <w:rPr>
                <w:sz w:val="22"/>
                <w:szCs w:val="22"/>
              </w:rPr>
            </w:pPr>
            <w:r w:rsidRPr="0030738A">
              <w:rPr>
                <w:sz w:val="22"/>
                <w:szCs w:val="22"/>
              </w:rPr>
              <w:t>Unterschrift</w:t>
            </w:r>
          </w:p>
        </w:tc>
      </w:tr>
      <w:tr w:rsidR="00737221" w:rsidRPr="0030738A" w14:paraId="447250CC" w14:textId="77777777" w:rsidTr="00861713">
        <w:trPr>
          <w:trHeight w:val="680"/>
        </w:trPr>
        <w:tc>
          <w:tcPr>
            <w:tcW w:w="1728" w:type="dxa"/>
          </w:tcPr>
          <w:p w14:paraId="35B972F6" w14:textId="77777777" w:rsidR="00737221" w:rsidRPr="0030738A" w:rsidRDefault="00737221" w:rsidP="00861713">
            <w:pPr>
              <w:keepNext/>
            </w:pPr>
          </w:p>
        </w:tc>
        <w:tc>
          <w:tcPr>
            <w:tcW w:w="2700" w:type="dxa"/>
          </w:tcPr>
          <w:p w14:paraId="267C1B83" w14:textId="77777777" w:rsidR="00737221" w:rsidRPr="0030738A" w:rsidRDefault="00737221" w:rsidP="00861713">
            <w:pPr>
              <w:keepNext/>
            </w:pPr>
          </w:p>
        </w:tc>
        <w:tc>
          <w:tcPr>
            <w:tcW w:w="4499" w:type="dxa"/>
          </w:tcPr>
          <w:p w14:paraId="023849C2" w14:textId="77777777" w:rsidR="00737221" w:rsidRPr="0030738A" w:rsidRDefault="00737221" w:rsidP="00861713">
            <w:pPr>
              <w:keepNext/>
            </w:pPr>
          </w:p>
        </w:tc>
      </w:tr>
      <w:tr w:rsidR="00737221" w:rsidRPr="0030738A" w14:paraId="79C406DB" w14:textId="77777777" w:rsidTr="00861713">
        <w:trPr>
          <w:trHeight w:val="680"/>
        </w:trPr>
        <w:tc>
          <w:tcPr>
            <w:tcW w:w="1728" w:type="dxa"/>
          </w:tcPr>
          <w:p w14:paraId="70927A3A" w14:textId="77777777" w:rsidR="00737221" w:rsidRPr="0030738A" w:rsidRDefault="00737221" w:rsidP="00861713">
            <w:pPr>
              <w:keepNext/>
            </w:pPr>
          </w:p>
        </w:tc>
        <w:tc>
          <w:tcPr>
            <w:tcW w:w="2700" w:type="dxa"/>
          </w:tcPr>
          <w:p w14:paraId="3E67E4ED" w14:textId="77777777" w:rsidR="00737221" w:rsidRPr="0030738A" w:rsidRDefault="00737221" w:rsidP="00861713">
            <w:pPr>
              <w:keepNext/>
            </w:pPr>
          </w:p>
        </w:tc>
        <w:tc>
          <w:tcPr>
            <w:tcW w:w="4499" w:type="dxa"/>
          </w:tcPr>
          <w:p w14:paraId="32C63AA1" w14:textId="77777777" w:rsidR="00737221" w:rsidRPr="0030738A" w:rsidRDefault="00737221" w:rsidP="00861713">
            <w:pPr>
              <w:keepNext/>
            </w:pPr>
          </w:p>
        </w:tc>
      </w:tr>
    </w:tbl>
    <w:p w14:paraId="7047EDA0" w14:textId="77777777" w:rsidR="00737221" w:rsidRDefault="00737221" w:rsidP="00737221"/>
    <w:p w14:paraId="12740CE3" w14:textId="77777777" w:rsidR="00737221" w:rsidRDefault="00737221" w:rsidP="00737221">
      <w:pPr>
        <w:pStyle w:val="IPA-Hinweistexte"/>
      </w:pPr>
      <w:r w:rsidRPr="00EB70B9">
        <w:t xml:space="preserve">Achtung: </w:t>
      </w:r>
    </w:p>
    <w:p w14:paraId="091F1A63" w14:textId="77777777" w:rsidR="00737221" w:rsidRPr="00EB70B9" w:rsidRDefault="00737221" w:rsidP="00737221">
      <w:pPr>
        <w:pStyle w:val="IPA-Hinweistexte"/>
      </w:pPr>
      <w:r>
        <w:t xml:space="preserve">Auf dem </w:t>
      </w:r>
      <w:r w:rsidRPr="00EB70B9">
        <w:t>Deckblatt Unterschrift des FV und des Lernenden</w:t>
      </w:r>
    </w:p>
    <w:p w14:paraId="09440B1B" w14:textId="77777777" w:rsidR="00737221" w:rsidRPr="00EB70B9" w:rsidRDefault="00737221" w:rsidP="00737221">
      <w:pPr>
        <w:pStyle w:val="IPA-Hinweistexte"/>
      </w:pPr>
      <w:r w:rsidRPr="00EB70B9">
        <w:t xml:space="preserve">(Blaues den Experten aushändigen, nicht unterschreiben, und Gelbes FV, </w:t>
      </w:r>
      <w:r>
        <w:t>unterschr</w:t>
      </w:r>
      <w:r w:rsidRPr="00EB70B9">
        <w:t>i</w:t>
      </w:r>
      <w:r>
        <w:t>eben</w:t>
      </w:r>
      <w:r w:rsidRPr="00EB70B9">
        <w:t>)</w:t>
      </w:r>
      <w:r>
        <w:t>!</w:t>
      </w:r>
    </w:p>
    <w:p w14:paraId="126AB4B2" w14:textId="77777777" w:rsidR="00737221" w:rsidRDefault="00737221" w:rsidP="00737221">
      <w:pPr>
        <w:pStyle w:val="Heading1"/>
      </w:pPr>
      <w:bookmarkStart w:id="100" w:name="_Toc373508117"/>
      <w:r>
        <w:lastRenderedPageBreak/>
        <w:t>Anhang</w:t>
      </w:r>
      <w:bookmarkEnd w:id="100"/>
    </w:p>
    <w:p w14:paraId="22A2D8BF" w14:textId="77777777" w:rsidR="00737221" w:rsidRPr="00E10423" w:rsidRDefault="00737221" w:rsidP="00737221">
      <w:pPr>
        <w:pStyle w:val="IPA-Bullet-1"/>
        <w:numPr>
          <w:ilvl w:val="0"/>
          <w:numId w:val="0"/>
        </w:numPr>
        <w:rPr>
          <w:szCs w:val="22"/>
          <w:lang w:val="de-DE"/>
        </w:rPr>
      </w:pPr>
    </w:p>
    <w:p w14:paraId="5C61E72F" w14:textId="77777777" w:rsidR="00737221" w:rsidRPr="00737221" w:rsidRDefault="00737221" w:rsidP="00737221">
      <w:pPr>
        <w:pStyle w:val="IPA-Hinweistexte"/>
        <w:rPr>
          <w:i w:val="0"/>
          <w:vanish w:val="0"/>
        </w:rPr>
      </w:pPr>
      <w:r w:rsidRPr="00737221">
        <w:t>Ausgedruckter Code, Sitzungsprotokolle, usw.: Vollständig aufführen und der Dokumentation beilegen.</w:t>
      </w:r>
    </w:p>
    <w:p w14:paraId="32EEE113" w14:textId="77777777" w:rsidR="00737221" w:rsidRPr="00737221" w:rsidRDefault="00737221" w:rsidP="00737221">
      <w:pPr>
        <w:pStyle w:val="IPA-Hinweistexte"/>
        <w:rPr>
          <w:i w:val="0"/>
          <w:vanish w:val="0"/>
        </w:rPr>
      </w:pPr>
      <w:r w:rsidRPr="00737221">
        <w:t xml:space="preserve">Listings von </w:t>
      </w:r>
      <w:proofErr w:type="spellStart"/>
      <w:r w:rsidRPr="00737221">
        <w:t>Scripten</w:t>
      </w:r>
      <w:proofErr w:type="spellEnd"/>
      <w:r w:rsidRPr="00737221">
        <w:t xml:space="preserve"> und Programmen. Die Eigenleistung der Kandidatin oder des Kandidaten muss vollständig dokumentiert sein. Automatisch generierten Code weglassen, wenn für das Verständnis nicht zwingend nötig.</w:t>
      </w:r>
    </w:p>
    <w:p w14:paraId="113D5811" w14:textId="77777777" w:rsidR="00737221" w:rsidRPr="00737221" w:rsidRDefault="00737221" w:rsidP="00737221">
      <w:pPr>
        <w:pStyle w:val="IPA-Hinweistexte"/>
        <w:rPr>
          <w:i w:val="0"/>
          <w:vanish w:val="0"/>
        </w:rPr>
      </w:pPr>
      <w:r w:rsidRPr="00737221">
        <w:t>Falls Handbücher erstellt wurden, können diese hier als Anhang beigelegt werden.</w:t>
      </w:r>
    </w:p>
    <w:p w14:paraId="7968468F" w14:textId="77777777" w:rsidR="00737221" w:rsidRPr="00737221" w:rsidRDefault="00737221" w:rsidP="00737221">
      <w:pPr>
        <w:pStyle w:val="IPA-Hinweistexte"/>
        <w:rPr>
          <w:i w:val="0"/>
          <w:vanish w:val="0"/>
        </w:rPr>
      </w:pPr>
      <w:r w:rsidRPr="00737221">
        <w:t>Firmenstandards zwingend in den Anhang!</w:t>
      </w:r>
    </w:p>
    <w:p w14:paraId="3067D99B" w14:textId="77777777" w:rsidR="00737221" w:rsidRPr="00E10423" w:rsidRDefault="00737221" w:rsidP="00737221"/>
    <w:p w14:paraId="1B13DA50" w14:textId="77777777" w:rsidR="00737221" w:rsidRPr="00E10423" w:rsidRDefault="00737221" w:rsidP="00737221"/>
    <w:p w14:paraId="63AB0215" w14:textId="77777777" w:rsidR="00737221" w:rsidRPr="007D1396" w:rsidRDefault="00737221" w:rsidP="007D1396">
      <w:pPr>
        <w:spacing w:after="200"/>
        <w:rPr>
          <w:rFonts w:eastAsia="Times New Roman" w:cs="Times New Roman"/>
          <w:b/>
          <w:bCs/>
          <w:sz w:val="16"/>
          <w:szCs w:val="24"/>
          <w:lang w:eastAsia="de-DE"/>
        </w:rPr>
      </w:pPr>
    </w:p>
    <w:sectPr w:rsidR="00737221" w:rsidRPr="007D1396" w:rsidSect="00733060">
      <w:headerReference w:type="first" r:id="rId24"/>
      <w:pgSz w:w="11907" w:h="16840" w:code="9"/>
      <w:pgMar w:top="1384" w:right="1134" w:bottom="851"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F25B3BA" w14:textId="77777777" w:rsidR="001549DE" w:rsidRDefault="001549DE" w:rsidP="00DB5FD7">
      <w:pPr>
        <w:spacing w:line="240" w:lineRule="auto"/>
      </w:pPr>
      <w:r>
        <w:separator/>
      </w:r>
    </w:p>
  </w:endnote>
  <w:endnote w:type="continuationSeparator" w:id="0">
    <w:p w14:paraId="1C579FB9" w14:textId="77777777" w:rsidR="001549DE" w:rsidRDefault="001549DE" w:rsidP="00DB5F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3FAF03" w14:textId="302BDA20" w:rsidR="00396D44" w:rsidRPr="004C5F99" w:rsidRDefault="00396D44" w:rsidP="004612C6">
    <w:pPr>
      <w:pStyle w:val="Footer"/>
      <w:tabs>
        <w:tab w:val="left" w:pos="3686"/>
        <w:tab w:val="left" w:pos="7371"/>
      </w:tabs>
      <w:rPr>
        <w:sz w:val="16"/>
        <w:szCs w:val="16"/>
      </w:rPr>
    </w:pPr>
    <w:r>
      <w:rPr>
        <w:sz w:val="16"/>
        <w:szCs w:val="16"/>
      </w:rPr>
      <w:t xml:space="preserve">Druckdatum </w:t>
    </w:r>
    <w:proofErr w:type="spellStart"/>
    <w:r w:rsidR="007A4616">
      <w:rPr>
        <w:sz w:val="16"/>
        <w:szCs w:val="16"/>
      </w:rPr>
      <w:t>xxxx</w:t>
    </w:r>
    <w:proofErr w:type="spellEnd"/>
    <w:r w:rsidRPr="004C5F99">
      <w:rPr>
        <w:sz w:val="16"/>
        <w:szCs w:val="16"/>
      </w:rPr>
      <w:tab/>
    </w:r>
    <w:r w:rsidR="007A4616">
      <w:rPr>
        <w:sz w:val="16"/>
        <w:szCs w:val="16"/>
      </w:rPr>
      <w:t>V0.1</w:t>
    </w:r>
    <w:r w:rsidR="007A4616">
      <w:rPr>
        <w:sz w:val="16"/>
        <w:szCs w:val="16"/>
      </w:rPr>
      <w:tab/>
    </w:r>
    <w:r w:rsidRPr="004C5F99">
      <w:rPr>
        <w:sz w:val="16"/>
        <w:szCs w:val="16"/>
      </w:rPr>
      <w:tab/>
    </w:r>
    <w:r w:rsidR="007A4616">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007A4616" w:rsidRPr="007A4616">
      <w:rPr>
        <w:noProof/>
        <w:sz w:val="16"/>
        <w:szCs w:val="16"/>
        <w:lang w:val="de-DE"/>
      </w:rPr>
      <w:t>2</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007A4616" w:rsidRPr="007A4616">
      <w:rPr>
        <w:noProof/>
        <w:sz w:val="16"/>
        <w:szCs w:val="16"/>
        <w:lang w:val="de-DE"/>
      </w:rPr>
      <w:t>45</w:t>
    </w:r>
    <w:r w:rsidRPr="004C5F99">
      <w:rP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6D213" w14:textId="559E2CDC" w:rsidR="00396D44" w:rsidRPr="00A81307" w:rsidRDefault="00396D44" w:rsidP="00A81307">
    <w:pPr>
      <w:pStyle w:val="Footer"/>
      <w:tabs>
        <w:tab w:val="left" w:pos="3686"/>
        <w:tab w:val="left" w:pos="7371"/>
      </w:tabs>
      <w:rPr>
        <w:sz w:val="16"/>
        <w:szCs w:val="16"/>
      </w:rPr>
    </w:pPr>
    <w:r w:rsidRPr="004C5F99">
      <w:rPr>
        <w:sz w:val="16"/>
        <w:szCs w:val="16"/>
      </w:rPr>
      <w:t xml:space="preserve">Druckdatum </w:t>
    </w:r>
    <w:r w:rsidR="007A4616">
      <w:rPr>
        <w:sz w:val="16"/>
        <w:szCs w:val="16"/>
      </w:rPr>
      <w:t>xxx</w:t>
    </w:r>
    <w:r w:rsidR="007A4616">
      <w:rPr>
        <w:sz w:val="16"/>
        <w:szCs w:val="16"/>
      </w:rPr>
      <w:tab/>
      <w:t>V0.1</w:t>
    </w:r>
    <w:r w:rsidR="007A4616">
      <w:rPr>
        <w:sz w:val="16"/>
        <w:szCs w:val="16"/>
      </w:rPr>
      <w:tab/>
    </w:r>
    <w:r w:rsidR="007A4616">
      <w:rPr>
        <w:sz w:val="16"/>
        <w:szCs w:val="16"/>
      </w:rPr>
      <w:tab/>
    </w:r>
    <w:r w:rsidR="007A4616">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007A4616" w:rsidRPr="007A4616">
      <w:rPr>
        <w:noProof/>
        <w:sz w:val="16"/>
        <w:szCs w:val="16"/>
        <w:lang w:val="de-DE"/>
      </w:rPr>
      <w:t>1</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007A4616" w:rsidRPr="007A4616">
      <w:rPr>
        <w:noProof/>
        <w:sz w:val="16"/>
        <w:szCs w:val="16"/>
        <w:lang w:val="de-DE"/>
      </w:rPr>
      <w:t>45</w:t>
    </w:r>
    <w:r w:rsidRPr="004C5F99">
      <w:rPr>
        <w:sz w:val="16"/>
        <w:szCs w:val="16"/>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6E1C8" w14:textId="77777777" w:rsidR="00396D44" w:rsidRPr="00A81307" w:rsidRDefault="00396D44" w:rsidP="00F61FAD">
    <w:pPr>
      <w:pStyle w:val="Footer"/>
      <w:tabs>
        <w:tab w:val="left" w:pos="3686"/>
        <w:tab w:val="left" w:pos="7371"/>
        <w:tab w:val="left" w:pos="11907"/>
        <w:tab w:val="left" w:pos="17577"/>
      </w:tabs>
      <w:rPr>
        <w:sz w:val="16"/>
        <w:szCs w:val="16"/>
      </w:rPr>
    </w:pPr>
    <w:r>
      <w:rPr>
        <w:sz w:val="16"/>
        <w:szCs w:val="16"/>
      </w:rPr>
      <w:t>Zeitplan Erstelldatum: Dienstag, 28. 11. 2013</w:t>
    </w:r>
    <w:r w:rsidRPr="004C5F99">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007A4616" w:rsidRPr="007A4616">
      <w:rPr>
        <w:noProof/>
        <w:sz w:val="16"/>
        <w:szCs w:val="16"/>
        <w:lang w:val="de-DE"/>
      </w:rPr>
      <w:t>14</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007A4616" w:rsidRPr="007A4616">
      <w:rPr>
        <w:noProof/>
        <w:sz w:val="16"/>
        <w:szCs w:val="16"/>
        <w:lang w:val="de-DE"/>
      </w:rPr>
      <w:t>45</w:t>
    </w:r>
    <w:r w:rsidRPr="004C5F99">
      <w:rPr>
        <w:sz w:val="16"/>
        <w:szCs w:val="16"/>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BCB9C" w14:textId="77777777" w:rsidR="00396D44" w:rsidRPr="00FB709C" w:rsidRDefault="00396D44" w:rsidP="00FB709C">
    <w:pPr>
      <w:pStyle w:val="Footer"/>
      <w:tabs>
        <w:tab w:val="left" w:pos="3686"/>
        <w:tab w:val="left" w:pos="7371"/>
      </w:tabs>
      <w:rPr>
        <w:sz w:val="16"/>
        <w:szCs w:val="16"/>
      </w:rPr>
    </w:pPr>
    <w:r>
      <w:rPr>
        <w:sz w:val="16"/>
        <w:szCs w:val="16"/>
      </w:rPr>
      <w:t>Druckdatum 28.11</w:t>
    </w:r>
    <w:r w:rsidRPr="004C5F99">
      <w:rPr>
        <w:sz w:val="16"/>
        <w:szCs w:val="16"/>
      </w:rPr>
      <w:t>.2013</w:t>
    </w:r>
    <w:r w:rsidRPr="004C5F99">
      <w:rPr>
        <w:sz w:val="16"/>
        <w:szCs w:val="16"/>
      </w:rPr>
      <w:tab/>
      <w:t>Version Dokument</w:t>
    </w:r>
    <w:r w:rsidRPr="004C5F99">
      <w:rPr>
        <w:sz w:val="16"/>
        <w:szCs w:val="16"/>
      </w:rPr>
      <w:tab/>
    </w:r>
    <w:r w:rsidRPr="004C5F99">
      <w:rPr>
        <w:sz w:val="16"/>
        <w:szCs w:val="16"/>
        <w:lang w:val="de-DE"/>
      </w:rPr>
      <w:t xml:space="preserve">Seite </w:t>
    </w:r>
    <w:r w:rsidRPr="004C5F99">
      <w:rPr>
        <w:sz w:val="16"/>
        <w:szCs w:val="16"/>
      </w:rPr>
      <w:fldChar w:fldCharType="begin"/>
    </w:r>
    <w:r w:rsidRPr="004C5F99">
      <w:rPr>
        <w:sz w:val="16"/>
        <w:szCs w:val="16"/>
      </w:rPr>
      <w:instrText>PAGE  \* Arabic  \* MERGEFORMAT</w:instrText>
    </w:r>
    <w:r w:rsidRPr="004C5F99">
      <w:rPr>
        <w:sz w:val="16"/>
        <w:szCs w:val="16"/>
      </w:rPr>
      <w:fldChar w:fldCharType="separate"/>
    </w:r>
    <w:r w:rsidR="007A4616" w:rsidRPr="007A4616">
      <w:rPr>
        <w:noProof/>
        <w:sz w:val="16"/>
        <w:szCs w:val="16"/>
        <w:lang w:val="de-DE"/>
      </w:rPr>
      <w:t>33</w:t>
    </w:r>
    <w:r w:rsidRPr="004C5F99">
      <w:rPr>
        <w:sz w:val="16"/>
        <w:szCs w:val="16"/>
      </w:rPr>
      <w:fldChar w:fldCharType="end"/>
    </w:r>
    <w:r w:rsidRPr="004C5F99">
      <w:rPr>
        <w:sz w:val="16"/>
        <w:szCs w:val="16"/>
        <w:lang w:val="de-DE"/>
      </w:rPr>
      <w:t xml:space="preserve"> von </w:t>
    </w:r>
    <w:r w:rsidRPr="004C5F99">
      <w:rPr>
        <w:sz w:val="16"/>
        <w:szCs w:val="16"/>
      </w:rPr>
      <w:fldChar w:fldCharType="begin"/>
    </w:r>
    <w:r w:rsidRPr="004C5F99">
      <w:rPr>
        <w:sz w:val="16"/>
        <w:szCs w:val="16"/>
      </w:rPr>
      <w:instrText>NUMPAGES  \* Arabic  \* MERGEFORMAT</w:instrText>
    </w:r>
    <w:r w:rsidRPr="004C5F99">
      <w:rPr>
        <w:sz w:val="16"/>
        <w:szCs w:val="16"/>
      </w:rPr>
      <w:fldChar w:fldCharType="separate"/>
    </w:r>
    <w:r w:rsidR="007A4616" w:rsidRPr="007A4616">
      <w:rPr>
        <w:noProof/>
        <w:sz w:val="16"/>
        <w:szCs w:val="16"/>
        <w:lang w:val="de-DE"/>
      </w:rPr>
      <w:t>45</w:t>
    </w:r>
    <w:r w:rsidRPr="004C5F99">
      <w:rP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58B8406" w14:textId="77777777" w:rsidR="001549DE" w:rsidRDefault="001549DE" w:rsidP="00DB5FD7">
      <w:pPr>
        <w:spacing w:line="240" w:lineRule="auto"/>
      </w:pPr>
      <w:r>
        <w:separator/>
      </w:r>
    </w:p>
  </w:footnote>
  <w:footnote w:type="continuationSeparator" w:id="0">
    <w:p w14:paraId="45FA36F8" w14:textId="77777777" w:rsidR="001549DE" w:rsidRDefault="001549DE" w:rsidP="00DB5FD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82BC2" w14:textId="73B7EAB7" w:rsidR="00396D44" w:rsidRPr="004612C6" w:rsidRDefault="00396D44">
    <w:pPr>
      <w:pStyle w:val="Header"/>
      <w:rPr>
        <w:sz w:val="16"/>
        <w:szCs w:val="16"/>
      </w:rPr>
    </w:pPr>
    <w:r w:rsidRPr="004612C6">
      <w:rPr>
        <w:sz w:val="16"/>
        <w:szCs w:val="16"/>
      </w:rPr>
      <w:t>IPA-</w:t>
    </w:r>
    <w:r w:rsidR="007A4616">
      <w:rPr>
        <w:sz w:val="16"/>
        <w:szCs w:val="16"/>
      </w:rPr>
      <w:t>Dokumentation_V0.1</w:t>
    </w:r>
    <w:r w:rsidRPr="004612C6">
      <w:rPr>
        <w:sz w:val="16"/>
        <w:szCs w:val="16"/>
      </w:rPr>
      <w:tab/>
    </w:r>
    <w:r w:rsidRPr="004612C6">
      <w:rPr>
        <w:sz w:val="16"/>
        <w:szCs w:val="16"/>
      </w:rPr>
      <w:tab/>
    </w:r>
    <w:r w:rsidR="007A4616">
      <w:rPr>
        <w:sz w:val="16"/>
        <w:szCs w:val="16"/>
      </w:rPr>
      <w:t xml:space="preserve">Michel </w:t>
    </w:r>
    <w:proofErr w:type="spellStart"/>
    <w:r w:rsidR="007A4616">
      <w:rPr>
        <w:sz w:val="16"/>
        <w:szCs w:val="16"/>
      </w:rPr>
      <w:t>Weingart</w:t>
    </w:r>
    <w:proofErr w:type="spellEnd"/>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68FDA4" w14:textId="77777777" w:rsidR="001549DE" w:rsidRDefault="001549DE" w:rsidP="001549DE">
    <w:pPr>
      <w:tabs>
        <w:tab w:val="left" w:pos="7371"/>
      </w:tabs>
    </w:pPr>
    <w:r>
      <w:rPr>
        <w:noProof/>
        <w:lang w:val="en-US"/>
      </w:rPr>
      <w:drawing>
        <wp:anchor distT="0" distB="0" distL="114300" distR="114300" simplePos="0" relativeHeight="251659264" behindDoc="1" locked="0" layoutInCell="1" allowOverlap="1" wp14:anchorId="21B14FC3" wp14:editId="2A4DBA24">
          <wp:simplePos x="0" y="0"/>
          <wp:positionH relativeFrom="column">
            <wp:posOffset>-457200</wp:posOffset>
          </wp:positionH>
          <wp:positionV relativeFrom="paragraph">
            <wp:posOffset>-139700</wp:posOffset>
          </wp:positionV>
          <wp:extent cx="575945" cy="575945"/>
          <wp:effectExtent l="0" t="0" r="8255" b="8255"/>
          <wp:wrapNone/>
          <wp:docPr id="24" name="Picture 24" descr="SSD:Users:mischu:Dropbox:IPA:Bilder:logo_4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mischu:Dropbox:IPA:Bilder:logo_4t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 cy="5759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396D44">
      <w:t xml:space="preserve"> </w:t>
    </w:r>
    <w:r w:rsidR="00396D44">
      <w:tab/>
    </w:r>
    <w:r>
      <w:t>4teamworkAG</w:t>
    </w:r>
  </w:p>
  <w:p w14:paraId="33D7366D" w14:textId="77777777" w:rsidR="00396D44" w:rsidRPr="004612C6" w:rsidRDefault="001549DE" w:rsidP="001549DE">
    <w:pPr>
      <w:tabs>
        <w:tab w:val="left" w:pos="7371"/>
      </w:tabs>
      <w:rPr>
        <w:sz w:val="16"/>
        <w:szCs w:val="16"/>
      </w:rPr>
    </w:pPr>
    <w:r>
      <w:tab/>
      <w:t>IT Support</w:t>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B6BCC6" w14:textId="77777777" w:rsidR="00396D44" w:rsidRPr="00A81307" w:rsidRDefault="00396D44" w:rsidP="00F61FAD">
    <w:pPr>
      <w:tabs>
        <w:tab w:val="left" w:pos="7371"/>
        <w:tab w:val="left" w:pos="12049"/>
        <w:tab w:val="left" w:pos="17577"/>
      </w:tabs>
      <w:rPr>
        <w:sz w:val="16"/>
        <w:szCs w:val="16"/>
      </w:rPr>
    </w:pPr>
    <w:r w:rsidRPr="00A81307">
      <w:rPr>
        <w:sz w:val="16"/>
        <w:szCs w:val="16"/>
      </w:rPr>
      <w:t>IPA-Dokumentenname</w:t>
    </w:r>
    <w:r w:rsidRPr="00A81307">
      <w:rPr>
        <w:sz w:val="16"/>
        <w:szCs w:val="16"/>
      </w:rPr>
      <w:tab/>
    </w:r>
    <w:r w:rsidRPr="00A81307">
      <w:rPr>
        <w:sz w:val="16"/>
        <w:szCs w:val="16"/>
      </w:rPr>
      <w:tab/>
    </w:r>
    <w:r>
      <w:rPr>
        <w:sz w:val="16"/>
        <w:szCs w:val="16"/>
      </w:rPr>
      <w:tab/>
    </w:r>
    <w:r w:rsidRPr="00A81307">
      <w:rPr>
        <w:sz w:val="16"/>
        <w:szCs w:val="16"/>
      </w:rPr>
      <w:t>Vor-/Nachname</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60304D" w14:textId="77777777" w:rsidR="00396D44" w:rsidRPr="00A81307" w:rsidRDefault="00396D44" w:rsidP="00A81307">
    <w:pPr>
      <w:tabs>
        <w:tab w:val="left" w:pos="7371"/>
        <w:tab w:val="left" w:pos="12049"/>
      </w:tabs>
      <w:rPr>
        <w:sz w:val="16"/>
        <w:szCs w:val="16"/>
      </w:rPr>
    </w:pPr>
    <w:r w:rsidRPr="00A81307">
      <w:rPr>
        <w:sz w:val="16"/>
        <w:szCs w:val="16"/>
      </w:rPr>
      <w:t>IPA-Dokumentenname</w:t>
    </w:r>
    <w:r w:rsidRPr="00A81307">
      <w:rPr>
        <w:sz w:val="16"/>
        <w:szCs w:val="16"/>
      </w:rPr>
      <w:tab/>
      <w:t>Vor-/Nachname</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B031B" w14:textId="77777777" w:rsidR="00396D44" w:rsidRPr="00A81307" w:rsidRDefault="00396D44" w:rsidP="00F61FAD">
    <w:pPr>
      <w:tabs>
        <w:tab w:val="left" w:pos="7371"/>
        <w:tab w:val="left" w:pos="12049"/>
        <w:tab w:val="left" w:pos="18711"/>
      </w:tabs>
      <w:rPr>
        <w:sz w:val="16"/>
        <w:szCs w:val="16"/>
      </w:rPr>
    </w:pPr>
    <w:r w:rsidRPr="00A81307">
      <w:rPr>
        <w:sz w:val="16"/>
        <w:szCs w:val="16"/>
      </w:rPr>
      <w:t>IPA-Dokumentenname</w:t>
    </w:r>
    <w:r w:rsidRPr="00A81307">
      <w:rPr>
        <w:sz w:val="16"/>
        <w:szCs w:val="16"/>
      </w:rPr>
      <w:tab/>
    </w:r>
    <w:r>
      <w:rPr>
        <w:sz w:val="16"/>
        <w:szCs w:val="16"/>
      </w:rPr>
      <w:tab/>
    </w:r>
    <w:r>
      <w:rPr>
        <w:sz w:val="16"/>
        <w:szCs w:val="16"/>
      </w:rPr>
      <w:tab/>
    </w:r>
    <w:r w:rsidRPr="00A81307">
      <w:rPr>
        <w:sz w:val="16"/>
        <w:szCs w:val="16"/>
      </w:rPr>
      <w:t>Vor-/Nachname</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3CE6E7" w14:textId="77777777" w:rsidR="00396D44" w:rsidRPr="00A81307" w:rsidRDefault="00396D44" w:rsidP="00F61FAD">
    <w:pPr>
      <w:tabs>
        <w:tab w:val="left" w:pos="7371"/>
        <w:tab w:val="left" w:pos="12049"/>
        <w:tab w:val="left" w:pos="18711"/>
      </w:tabs>
      <w:rPr>
        <w:sz w:val="16"/>
        <w:szCs w:val="16"/>
      </w:rPr>
    </w:pPr>
    <w:r w:rsidRPr="00A81307">
      <w:rPr>
        <w:sz w:val="16"/>
        <w:szCs w:val="16"/>
      </w:rPr>
      <w:t>IPA-</w:t>
    </w:r>
    <w:proofErr w:type="spellStart"/>
    <w:r w:rsidRPr="00A81307">
      <w:rPr>
        <w:sz w:val="16"/>
        <w:szCs w:val="16"/>
      </w:rPr>
      <w:t>Dokumente</w:t>
    </w:r>
    <w:r>
      <w:rPr>
        <w:sz w:val="16"/>
        <w:szCs w:val="16"/>
      </w:rPr>
      <w:t>nnam</w:t>
    </w:r>
    <w:proofErr w:type="spellEnd"/>
    <w:r>
      <w:rPr>
        <w:sz w:val="16"/>
        <w:szCs w:val="16"/>
      </w:rPr>
      <w:tab/>
    </w:r>
    <w:r w:rsidRPr="00A81307">
      <w:rPr>
        <w:sz w:val="16"/>
        <w:szCs w:val="16"/>
      </w:rPr>
      <w:t>Vor-/Nachname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7C41809"/>
    <w:multiLevelType w:val="hybridMultilevel"/>
    <w:tmpl w:val="9A9E12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AEA5D17"/>
    <w:multiLevelType w:val="hybridMultilevel"/>
    <w:tmpl w:val="1D9EBE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B33D47"/>
    <w:multiLevelType w:val="hybridMultilevel"/>
    <w:tmpl w:val="2B6048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05127A8"/>
    <w:multiLevelType w:val="hybridMultilevel"/>
    <w:tmpl w:val="12603E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7AA109A"/>
    <w:multiLevelType w:val="multilevel"/>
    <w:tmpl w:val="9F44749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19840C2F"/>
    <w:multiLevelType w:val="multilevel"/>
    <w:tmpl w:val="1C763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76422D"/>
    <w:multiLevelType w:val="multilevel"/>
    <w:tmpl w:val="14882C94"/>
    <w:lvl w:ilvl="0">
      <w:start w:val="1"/>
      <w:numFmt w:val="bullet"/>
      <w:pStyle w:val="IPA-Bullet-1"/>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3C86EC1"/>
    <w:multiLevelType w:val="hybridMultilevel"/>
    <w:tmpl w:val="5B82FE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0E86A7A"/>
    <w:multiLevelType w:val="hybridMultilevel"/>
    <w:tmpl w:val="432C488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B1C631B"/>
    <w:multiLevelType w:val="hybridMultilevel"/>
    <w:tmpl w:val="8530F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3E9D56AE"/>
    <w:multiLevelType w:val="hybridMultilevel"/>
    <w:tmpl w:val="30D6E442"/>
    <w:lvl w:ilvl="0" w:tplc="08070001">
      <w:start w:val="1"/>
      <w:numFmt w:val="bullet"/>
      <w:lvlText w:val=""/>
      <w:lvlJc w:val="left"/>
      <w:pPr>
        <w:ind w:left="720" w:hanging="360"/>
      </w:pPr>
      <w:rPr>
        <w:rFonts w:ascii="Symbol" w:hAnsi="Symbol"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nsid w:val="3FD457DB"/>
    <w:multiLevelType w:val="hybridMultilevel"/>
    <w:tmpl w:val="5EA8C8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456E5DB9"/>
    <w:multiLevelType w:val="hybridMultilevel"/>
    <w:tmpl w:val="9B2ED7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49602961"/>
    <w:multiLevelType w:val="hybridMultilevel"/>
    <w:tmpl w:val="529EDB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4AC51D66"/>
    <w:multiLevelType w:val="hybridMultilevel"/>
    <w:tmpl w:val="22382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4E2A607E"/>
    <w:multiLevelType w:val="hybridMultilevel"/>
    <w:tmpl w:val="1D18AC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4EAA230F"/>
    <w:multiLevelType w:val="hybridMultilevel"/>
    <w:tmpl w:val="7728A4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71D1EF7"/>
    <w:multiLevelType w:val="hybridMultilevel"/>
    <w:tmpl w:val="68BC7E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97D3DFF"/>
    <w:multiLevelType w:val="hybridMultilevel"/>
    <w:tmpl w:val="DD48C4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D4D6E24"/>
    <w:multiLevelType w:val="hybridMultilevel"/>
    <w:tmpl w:val="3F9A74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6F0304A5"/>
    <w:multiLevelType w:val="hybridMultilevel"/>
    <w:tmpl w:val="96ACCC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10D4A16"/>
    <w:multiLevelType w:val="hybridMultilevel"/>
    <w:tmpl w:val="0B0412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69A4114"/>
    <w:multiLevelType w:val="hybridMultilevel"/>
    <w:tmpl w:val="B074C6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B24B58"/>
    <w:multiLevelType w:val="hybridMultilevel"/>
    <w:tmpl w:val="489E504E"/>
    <w:lvl w:ilvl="0" w:tplc="75942D2C">
      <w:start w:val="2014"/>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0"/>
  </w:num>
  <w:num w:numId="3">
    <w:abstractNumId w:val="12"/>
  </w:num>
  <w:num w:numId="4">
    <w:abstractNumId w:val="6"/>
  </w:num>
  <w:num w:numId="5">
    <w:abstractNumId w:val="14"/>
  </w:num>
  <w:num w:numId="6">
    <w:abstractNumId w:val="18"/>
  </w:num>
  <w:num w:numId="7">
    <w:abstractNumId w:val="17"/>
  </w:num>
  <w:num w:numId="8">
    <w:abstractNumId w:val="21"/>
  </w:num>
  <w:num w:numId="9">
    <w:abstractNumId w:val="11"/>
  </w:num>
  <w:num w:numId="10">
    <w:abstractNumId w:val="7"/>
  </w:num>
  <w:num w:numId="11">
    <w:abstractNumId w:val="3"/>
  </w:num>
  <w:num w:numId="12">
    <w:abstractNumId w:val="8"/>
  </w:num>
  <w:num w:numId="13">
    <w:abstractNumId w:val="10"/>
  </w:num>
  <w:num w:numId="14">
    <w:abstractNumId w:val="0"/>
  </w:num>
  <w:num w:numId="15">
    <w:abstractNumId w:val="2"/>
  </w:num>
  <w:num w:numId="16">
    <w:abstractNumId w:val="22"/>
  </w:num>
  <w:num w:numId="17">
    <w:abstractNumId w:val="19"/>
  </w:num>
  <w:num w:numId="18">
    <w:abstractNumId w:val="4"/>
  </w:num>
  <w:num w:numId="19">
    <w:abstractNumId w:val="4"/>
  </w:num>
  <w:num w:numId="20">
    <w:abstractNumId w:val="5"/>
  </w:num>
  <w:num w:numId="21">
    <w:abstractNumId w:val="4"/>
  </w:num>
  <w:num w:numId="22">
    <w:abstractNumId w:val="4"/>
  </w:num>
  <w:num w:numId="23">
    <w:abstractNumId w:val="15"/>
  </w:num>
  <w:num w:numId="24">
    <w:abstractNumId w:val="9"/>
  </w:num>
  <w:num w:numId="25">
    <w:abstractNumId w:val="1"/>
  </w:num>
  <w:num w:numId="26">
    <w:abstractNumId w:val="13"/>
  </w:num>
  <w:num w:numId="27">
    <w:abstractNumId w:val="16"/>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9DE"/>
    <w:rsid w:val="000B569E"/>
    <w:rsid w:val="000C6437"/>
    <w:rsid w:val="000F0775"/>
    <w:rsid w:val="001213A8"/>
    <w:rsid w:val="001549DE"/>
    <w:rsid w:val="00185A90"/>
    <w:rsid w:val="0018603E"/>
    <w:rsid w:val="001A2ACF"/>
    <w:rsid w:val="001C7679"/>
    <w:rsid w:val="001D56BC"/>
    <w:rsid w:val="001F004E"/>
    <w:rsid w:val="00207787"/>
    <w:rsid w:val="00260B13"/>
    <w:rsid w:val="00263833"/>
    <w:rsid w:val="00373ABC"/>
    <w:rsid w:val="0037781D"/>
    <w:rsid w:val="00396D44"/>
    <w:rsid w:val="003A4030"/>
    <w:rsid w:val="003C39B0"/>
    <w:rsid w:val="003C5A8B"/>
    <w:rsid w:val="004225EA"/>
    <w:rsid w:val="004327E8"/>
    <w:rsid w:val="004503B1"/>
    <w:rsid w:val="0045240F"/>
    <w:rsid w:val="00454FBD"/>
    <w:rsid w:val="004612C6"/>
    <w:rsid w:val="00482F7E"/>
    <w:rsid w:val="00497B44"/>
    <w:rsid w:val="004B0023"/>
    <w:rsid w:val="004C3CCA"/>
    <w:rsid w:val="004C5F99"/>
    <w:rsid w:val="004D1F97"/>
    <w:rsid w:val="00545F89"/>
    <w:rsid w:val="00573A50"/>
    <w:rsid w:val="0058377E"/>
    <w:rsid w:val="005B4108"/>
    <w:rsid w:val="006269DB"/>
    <w:rsid w:val="006325CE"/>
    <w:rsid w:val="00661801"/>
    <w:rsid w:val="0066659B"/>
    <w:rsid w:val="006E4A59"/>
    <w:rsid w:val="00733060"/>
    <w:rsid w:val="00737221"/>
    <w:rsid w:val="00751C47"/>
    <w:rsid w:val="007A4616"/>
    <w:rsid w:val="007D1396"/>
    <w:rsid w:val="007D2B14"/>
    <w:rsid w:val="008550B2"/>
    <w:rsid w:val="00861713"/>
    <w:rsid w:val="00875CE1"/>
    <w:rsid w:val="00880FBB"/>
    <w:rsid w:val="008A7DAD"/>
    <w:rsid w:val="008B0BFE"/>
    <w:rsid w:val="008F6D25"/>
    <w:rsid w:val="00944D4C"/>
    <w:rsid w:val="00956B85"/>
    <w:rsid w:val="009808B2"/>
    <w:rsid w:val="009868E1"/>
    <w:rsid w:val="009D22F2"/>
    <w:rsid w:val="009D310D"/>
    <w:rsid w:val="00A361BB"/>
    <w:rsid w:val="00A81307"/>
    <w:rsid w:val="00AA4073"/>
    <w:rsid w:val="00AA7674"/>
    <w:rsid w:val="00AC4D3A"/>
    <w:rsid w:val="00AC5D2B"/>
    <w:rsid w:val="00B05BEC"/>
    <w:rsid w:val="00BC65CA"/>
    <w:rsid w:val="00BF4F14"/>
    <w:rsid w:val="00C70C2B"/>
    <w:rsid w:val="00C8029E"/>
    <w:rsid w:val="00CA3B0C"/>
    <w:rsid w:val="00CA6132"/>
    <w:rsid w:val="00CF789B"/>
    <w:rsid w:val="00D04F96"/>
    <w:rsid w:val="00D232DA"/>
    <w:rsid w:val="00DB5FD7"/>
    <w:rsid w:val="00DC77C9"/>
    <w:rsid w:val="00E1026D"/>
    <w:rsid w:val="00EB3ACB"/>
    <w:rsid w:val="00EE7F39"/>
    <w:rsid w:val="00EF1106"/>
    <w:rsid w:val="00F61FAD"/>
    <w:rsid w:val="00F75A78"/>
    <w:rsid w:val="00FA6FCA"/>
    <w:rsid w:val="00FB709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147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7E"/>
    <w:pPr>
      <w:spacing w:after="0"/>
    </w:pPr>
    <w:rPr>
      <w:rFonts w:ascii="Arial" w:hAnsi="Arial"/>
    </w:rPr>
  </w:style>
  <w:style w:type="paragraph" w:styleId="Heading1">
    <w:name w:val="heading 1"/>
    <w:basedOn w:val="Normal"/>
    <w:next w:val="IPA-Textkrper"/>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basedOn w:val="Normal"/>
    <w:next w:val="IPA-Textkrper"/>
    <w:link w:val="Heading2Char"/>
    <w:qFormat/>
    <w:rsid w:val="00956B85"/>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basedOn w:val="Normal"/>
    <w:next w:val="IPA-Textkrper"/>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
    <w:link w:val="Heading4Char"/>
    <w:qFormat/>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
    <w:link w:val="Heading5Char"/>
    <w:qFormat/>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qFormat/>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qFormat/>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qFormat/>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qFormat/>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
    <w:name w:val="IPA-Textkörper"/>
    <w:basedOn w:val="Normal"/>
    <w:rsid w:val="00DB5FD7"/>
    <w:pPr>
      <w:spacing w:before="60" w:after="260" w:line="24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
    <w:name w:val="IPA-Hinweistexte"/>
    <w:basedOn w:val="IPA-Tabelle"/>
    <w:qFormat/>
    <w:rsid w:val="00545F89"/>
    <w:rPr>
      <w:i/>
      <w:vanish/>
      <w:color w:val="E36C0A" w:themeColor="accent6" w:themeShade="BF"/>
      <w:sz w:val="22"/>
      <w:szCs w:val="22"/>
    </w:rPr>
  </w:style>
  <w:style w:type="character" w:customStyle="1" w:styleId="Heading1Char">
    <w:name w:val="Heading 1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basedOn w:val="DefaultParagraphFont"/>
    <w:link w:val="Heading2"/>
    <w:rsid w:val="00956B85"/>
    <w:rPr>
      <w:rFonts w:ascii="Arial" w:eastAsia="Times New Roman" w:hAnsi="Arial" w:cs="Times New Roman"/>
      <w:b/>
      <w:bCs/>
      <w:sz w:val="28"/>
      <w:szCs w:val="24"/>
      <w:lang w:eastAsia="de-DE"/>
    </w:rPr>
  </w:style>
  <w:style w:type="character" w:customStyle="1" w:styleId="Heading3Char">
    <w:name w:val="Heading 3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basedOn w:val="Normal"/>
    <w:next w:val="Normal"/>
    <w:unhideWhenUsed/>
    <w:qFormat/>
    <w:rsid w:val="004C5F99"/>
    <w:pPr>
      <w:spacing w:after="200" w:line="240" w:lineRule="auto"/>
    </w:pPr>
    <w:rPr>
      <w:b/>
      <w:bCs/>
      <w:color w:val="4F81BD" w:themeColor="accent1"/>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77E"/>
    <w:pPr>
      <w:spacing w:after="0"/>
    </w:pPr>
    <w:rPr>
      <w:rFonts w:ascii="Arial" w:hAnsi="Arial"/>
    </w:rPr>
  </w:style>
  <w:style w:type="paragraph" w:styleId="Heading1">
    <w:name w:val="heading 1"/>
    <w:basedOn w:val="Normal"/>
    <w:next w:val="IPA-Textkrper"/>
    <w:link w:val="Heading1Char"/>
    <w:qFormat/>
    <w:rsid w:val="00733060"/>
    <w:pPr>
      <w:keepNext/>
      <w:pageBreakBefore/>
      <w:numPr>
        <w:numId w:val="1"/>
      </w:numPr>
      <w:tabs>
        <w:tab w:val="left" w:pos="851"/>
      </w:tabs>
      <w:spacing w:before="120" w:after="260" w:line="240" w:lineRule="auto"/>
      <w:outlineLvl w:val="0"/>
    </w:pPr>
    <w:rPr>
      <w:rFonts w:eastAsia="Times New Roman" w:cs="Arial"/>
      <w:b/>
      <w:bCs/>
      <w:sz w:val="36"/>
      <w:szCs w:val="24"/>
      <w:lang w:val="de-DE" w:eastAsia="de-DE"/>
    </w:rPr>
  </w:style>
  <w:style w:type="paragraph" w:styleId="Heading2">
    <w:name w:val="heading 2"/>
    <w:basedOn w:val="Normal"/>
    <w:next w:val="IPA-Textkrper"/>
    <w:link w:val="Heading2Char"/>
    <w:qFormat/>
    <w:rsid w:val="00956B85"/>
    <w:pPr>
      <w:keepNext/>
      <w:numPr>
        <w:ilvl w:val="1"/>
        <w:numId w:val="1"/>
      </w:numPr>
      <w:tabs>
        <w:tab w:val="left" w:pos="851"/>
      </w:tabs>
      <w:spacing w:before="240" w:after="260" w:line="240" w:lineRule="auto"/>
      <w:ind w:left="578" w:hanging="578"/>
      <w:outlineLvl w:val="1"/>
    </w:pPr>
    <w:rPr>
      <w:rFonts w:eastAsia="Times New Roman" w:cs="Times New Roman"/>
      <w:b/>
      <w:bCs/>
      <w:sz w:val="28"/>
      <w:szCs w:val="24"/>
      <w:lang w:eastAsia="de-DE"/>
    </w:rPr>
  </w:style>
  <w:style w:type="paragraph" w:styleId="Heading3">
    <w:name w:val="heading 3"/>
    <w:basedOn w:val="Normal"/>
    <w:next w:val="IPA-Textkrper"/>
    <w:link w:val="Heading3Char"/>
    <w:qFormat/>
    <w:rsid w:val="008A7DAD"/>
    <w:pPr>
      <w:keepNext/>
      <w:numPr>
        <w:ilvl w:val="2"/>
        <w:numId w:val="1"/>
      </w:numPr>
      <w:spacing w:before="520" w:after="260" w:line="240" w:lineRule="auto"/>
      <w:outlineLvl w:val="2"/>
    </w:pPr>
    <w:rPr>
      <w:rFonts w:eastAsia="Times New Roman" w:cs="Arial"/>
      <w:b/>
      <w:bCs/>
      <w:szCs w:val="24"/>
      <w:lang w:eastAsia="de-DE"/>
    </w:rPr>
  </w:style>
  <w:style w:type="paragraph" w:styleId="Heading4">
    <w:name w:val="heading 4"/>
    <w:basedOn w:val="Normal"/>
    <w:next w:val="IPA-Textkrper"/>
    <w:link w:val="Heading4Char"/>
    <w:qFormat/>
    <w:rsid w:val="008A7DAD"/>
    <w:pPr>
      <w:keepNext/>
      <w:numPr>
        <w:ilvl w:val="3"/>
        <w:numId w:val="1"/>
      </w:numPr>
      <w:spacing w:before="240" w:after="60" w:line="240" w:lineRule="auto"/>
      <w:outlineLvl w:val="3"/>
    </w:pPr>
    <w:rPr>
      <w:rFonts w:eastAsia="Times New Roman" w:cs="Times New Roman"/>
      <w:b/>
      <w:bCs/>
      <w:szCs w:val="28"/>
      <w:lang w:eastAsia="de-DE"/>
    </w:rPr>
  </w:style>
  <w:style w:type="paragraph" w:styleId="Heading5">
    <w:name w:val="heading 5"/>
    <w:basedOn w:val="Normal"/>
    <w:next w:val="IPA-Textkrper"/>
    <w:link w:val="Heading5Char"/>
    <w:qFormat/>
    <w:rsid w:val="008A7DAD"/>
    <w:pPr>
      <w:numPr>
        <w:ilvl w:val="4"/>
        <w:numId w:val="1"/>
      </w:numPr>
      <w:spacing w:before="240" w:after="60" w:line="240" w:lineRule="auto"/>
      <w:outlineLvl w:val="4"/>
    </w:pPr>
    <w:rPr>
      <w:rFonts w:eastAsia="Times New Roman" w:cs="Times New Roman"/>
      <w:b/>
      <w:bCs/>
      <w:i/>
      <w:iCs/>
      <w:szCs w:val="26"/>
      <w:lang w:eastAsia="de-DE"/>
    </w:rPr>
  </w:style>
  <w:style w:type="paragraph" w:styleId="Heading6">
    <w:name w:val="heading 6"/>
    <w:basedOn w:val="Normal"/>
    <w:next w:val="Normal"/>
    <w:link w:val="Heading6Char"/>
    <w:qFormat/>
    <w:rsid w:val="008A7DAD"/>
    <w:pPr>
      <w:numPr>
        <w:ilvl w:val="5"/>
        <w:numId w:val="1"/>
      </w:numPr>
      <w:spacing w:before="240" w:after="60" w:line="240" w:lineRule="auto"/>
      <w:outlineLvl w:val="5"/>
    </w:pPr>
    <w:rPr>
      <w:rFonts w:eastAsia="Times New Roman" w:cs="Times New Roman"/>
      <w:b/>
      <w:bCs/>
      <w:lang w:eastAsia="de-DE"/>
    </w:rPr>
  </w:style>
  <w:style w:type="paragraph" w:styleId="Heading7">
    <w:name w:val="heading 7"/>
    <w:basedOn w:val="Normal"/>
    <w:next w:val="Normal"/>
    <w:link w:val="Heading7Char"/>
    <w:qFormat/>
    <w:rsid w:val="008A7DAD"/>
    <w:pPr>
      <w:numPr>
        <w:ilvl w:val="6"/>
        <w:numId w:val="1"/>
      </w:numPr>
      <w:spacing w:before="240" w:after="60" w:line="240" w:lineRule="auto"/>
      <w:outlineLvl w:val="6"/>
    </w:pPr>
    <w:rPr>
      <w:rFonts w:eastAsia="Times New Roman" w:cs="Times New Roman"/>
      <w:szCs w:val="24"/>
      <w:lang w:eastAsia="de-DE"/>
    </w:rPr>
  </w:style>
  <w:style w:type="paragraph" w:styleId="Heading8">
    <w:name w:val="heading 8"/>
    <w:basedOn w:val="Normal"/>
    <w:next w:val="Normal"/>
    <w:link w:val="Heading8Char"/>
    <w:qFormat/>
    <w:rsid w:val="008A7DAD"/>
    <w:pPr>
      <w:numPr>
        <w:ilvl w:val="7"/>
        <w:numId w:val="1"/>
      </w:numPr>
      <w:spacing w:before="240" w:after="60" w:line="240" w:lineRule="auto"/>
      <w:outlineLvl w:val="7"/>
    </w:pPr>
    <w:rPr>
      <w:rFonts w:eastAsia="Times New Roman" w:cs="Times New Roman"/>
      <w:iCs/>
      <w:szCs w:val="24"/>
      <w:lang w:eastAsia="de-DE"/>
    </w:rPr>
  </w:style>
  <w:style w:type="paragraph" w:styleId="Heading9">
    <w:name w:val="heading 9"/>
    <w:basedOn w:val="Normal"/>
    <w:next w:val="Normal"/>
    <w:link w:val="Heading9Char"/>
    <w:qFormat/>
    <w:rsid w:val="008A7DAD"/>
    <w:pPr>
      <w:numPr>
        <w:ilvl w:val="8"/>
        <w:numId w:val="1"/>
      </w:numPr>
      <w:spacing w:before="240" w:after="60" w:line="240" w:lineRule="auto"/>
      <w:outlineLvl w:val="8"/>
    </w:pPr>
    <w:rPr>
      <w:rFonts w:eastAsia="Times New Roman" w:cs="Arial"/>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FD7"/>
    <w:pPr>
      <w:tabs>
        <w:tab w:val="center" w:pos="4536"/>
        <w:tab w:val="right" w:pos="9072"/>
      </w:tabs>
      <w:spacing w:line="240" w:lineRule="auto"/>
    </w:pPr>
  </w:style>
  <w:style w:type="character" w:customStyle="1" w:styleId="HeaderChar">
    <w:name w:val="Header Char"/>
    <w:basedOn w:val="DefaultParagraphFont"/>
    <w:link w:val="Header"/>
    <w:uiPriority w:val="99"/>
    <w:rsid w:val="00DB5FD7"/>
  </w:style>
  <w:style w:type="paragraph" w:styleId="Footer">
    <w:name w:val="footer"/>
    <w:basedOn w:val="Normal"/>
    <w:link w:val="FooterChar"/>
    <w:uiPriority w:val="99"/>
    <w:unhideWhenUsed/>
    <w:rsid w:val="00DB5FD7"/>
    <w:pPr>
      <w:tabs>
        <w:tab w:val="center" w:pos="4536"/>
        <w:tab w:val="right" w:pos="9072"/>
      </w:tabs>
      <w:spacing w:line="240" w:lineRule="auto"/>
    </w:pPr>
  </w:style>
  <w:style w:type="character" w:customStyle="1" w:styleId="FooterChar">
    <w:name w:val="Footer Char"/>
    <w:basedOn w:val="DefaultParagraphFont"/>
    <w:link w:val="Footer"/>
    <w:uiPriority w:val="99"/>
    <w:rsid w:val="00DB5FD7"/>
  </w:style>
  <w:style w:type="paragraph" w:styleId="BalloonText">
    <w:name w:val="Balloon Text"/>
    <w:basedOn w:val="Normal"/>
    <w:link w:val="BalloonTextChar"/>
    <w:uiPriority w:val="99"/>
    <w:semiHidden/>
    <w:unhideWhenUsed/>
    <w:rsid w:val="00DB5F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FD7"/>
    <w:rPr>
      <w:rFonts w:ascii="Tahoma" w:hAnsi="Tahoma" w:cs="Tahoma"/>
      <w:sz w:val="16"/>
      <w:szCs w:val="16"/>
    </w:rPr>
  </w:style>
  <w:style w:type="paragraph" w:customStyle="1" w:styleId="CDBKopfDept">
    <w:name w:val="CDB_KopfDept"/>
    <w:basedOn w:val="Normal"/>
    <w:rsid w:val="00DB5FD7"/>
    <w:pPr>
      <w:suppressAutoHyphens/>
      <w:spacing w:before="60" w:after="100" w:line="200" w:lineRule="exact"/>
    </w:pPr>
    <w:rPr>
      <w:rFonts w:eastAsia="Times New Roman" w:cs="Times New Roman"/>
      <w:noProof/>
      <w:sz w:val="15"/>
      <w:szCs w:val="24"/>
      <w:lang w:eastAsia="de-DE"/>
    </w:rPr>
  </w:style>
  <w:style w:type="paragraph" w:customStyle="1" w:styleId="IPA-Textkrper">
    <w:name w:val="IPA-Textkörper"/>
    <w:basedOn w:val="Normal"/>
    <w:rsid w:val="00DB5FD7"/>
    <w:pPr>
      <w:spacing w:before="60" w:after="260" w:line="240" w:lineRule="auto"/>
    </w:pPr>
    <w:rPr>
      <w:rFonts w:eastAsia="Times New Roman" w:cs="Times New Roman"/>
      <w:szCs w:val="24"/>
      <w:lang w:eastAsia="de-DE"/>
    </w:rPr>
  </w:style>
  <w:style w:type="paragraph" w:customStyle="1" w:styleId="CDBHierarchie">
    <w:name w:val="CDB_Hierarchie"/>
    <w:basedOn w:val="Header"/>
    <w:rsid w:val="00DB5FD7"/>
    <w:pPr>
      <w:tabs>
        <w:tab w:val="clear" w:pos="4536"/>
        <w:tab w:val="clear" w:pos="9072"/>
      </w:tabs>
      <w:suppressAutoHyphens/>
      <w:spacing w:before="60" w:after="60" w:line="200" w:lineRule="exact"/>
    </w:pPr>
    <w:rPr>
      <w:rFonts w:eastAsia="Times New Roman" w:cs="Times New Roman"/>
      <w:noProof/>
      <w:sz w:val="15"/>
      <w:szCs w:val="24"/>
      <w:lang w:eastAsia="de-CH"/>
    </w:rPr>
  </w:style>
  <w:style w:type="paragraph" w:customStyle="1" w:styleId="CDBTitel">
    <w:name w:val="CDB_Titel"/>
    <w:basedOn w:val="Normal"/>
    <w:rsid w:val="00DB5FD7"/>
    <w:pPr>
      <w:spacing w:before="60" w:after="480" w:line="240" w:lineRule="auto"/>
    </w:pPr>
    <w:rPr>
      <w:rFonts w:eastAsia="Times New Roman" w:cs="Times New Roman"/>
      <w:b/>
      <w:sz w:val="44"/>
      <w:szCs w:val="24"/>
      <w:lang w:eastAsia="de-DE"/>
    </w:rPr>
  </w:style>
  <w:style w:type="paragraph" w:customStyle="1" w:styleId="IPA-Tabelle">
    <w:name w:val="IPA-Tabelle"/>
    <w:basedOn w:val="Normal"/>
    <w:rsid w:val="00DB5FD7"/>
    <w:pPr>
      <w:tabs>
        <w:tab w:val="left" w:pos="709"/>
        <w:tab w:val="left" w:pos="1418"/>
        <w:tab w:val="left" w:pos="2126"/>
        <w:tab w:val="left" w:pos="2835"/>
        <w:tab w:val="left" w:pos="3544"/>
        <w:tab w:val="left" w:pos="4253"/>
      </w:tabs>
      <w:spacing w:before="40" w:after="40" w:line="240" w:lineRule="auto"/>
    </w:pPr>
    <w:rPr>
      <w:rFonts w:eastAsia="Times New Roman" w:cs="Times New Roman"/>
      <w:sz w:val="20"/>
      <w:szCs w:val="24"/>
    </w:rPr>
  </w:style>
  <w:style w:type="paragraph" w:customStyle="1" w:styleId="IPA-Tabellentitel">
    <w:name w:val="IPA-Tabellentitel"/>
    <w:basedOn w:val="IPA-Tabelle"/>
    <w:next w:val="IPA-Tabelle"/>
    <w:rsid w:val="00DB5FD7"/>
    <w:rPr>
      <w:b/>
      <w:bCs/>
    </w:rPr>
  </w:style>
  <w:style w:type="paragraph" w:customStyle="1" w:styleId="IPA-Hinweistexte">
    <w:name w:val="IPA-Hinweistexte"/>
    <w:basedOn w:val="IPA-Tabelle"/>
    <w:qFormat/>
    <w:rsid w:val="00545F89"/>
    <w:rPr>
      <w:i/>
      <w:vanish/>
      <w:color w:val="E36C0A" w:themeColor="accent6" w:themeShade="BF"/>
      <w:sz w:val="22"/>
      <w:szCs w:val="22"/>
    </w:rPr>
  </w:style>
  <w:style w:type="character" w:customStyle="1" w:styleId="Heading1Char">
    <w:name w:val="Heading 1 Char"/>
    <w:basedOn w:val="DefaultParagraphFont"/>
    <w:link w:val="Heading1"/>
    <w:rsid w:val="00733060"/>
    <w:rPr>
      <w:rFonts w:ascii="Arial" w:eastAsia="Times New Roman" w:hAnsi="Arial" w:cs="Arial"/>
      <w:b/>
      <w:bCs/>
      <w:sz w:val="36"/>
      <w:szCs w:val="24"/>
      <w:lang w:val="de-DE" w:eastAsia="de-DE"/>
    </w:rPr>
  </w:style>
  <w:style w:type="character" w:customStyle="1" w:styleId="Heading2Char">
    <w:name w:val="Heading 2 Char"/>
    <w:basedOn w:val="DefaultParagraphFont"/>
    <w:link w:val="Heading2"/>
    <w:rsid w:val="00956B85"/>
    <w:rPr>
      <w:rFonts w:ascii="Arial" w:eastAsia="Times New Roman" w:hAnsi="Arial" w:cs="Times New Roman"/>
      <w:b/>
      <w:bCs/>
      <w:sz w:val="28"/>
      <w:szCs w:val="24"/>
      <w:lang w:eastAsia="de-DE"/>
    </w:rPr>
  </w:style>
  <w:style w:type="character" w:customStyle="1" w:styleId="Heading3Char">
    <w:name w:val="Heading 3 Char"/>
    <w:basedOn w:val="DefaultParagraphFont"/>
    <w:link w:val="Heading3"/>
    <w:rsid w:val="008A7DAD"/>
    <w:rPr>
      <w:rFonts w:ascii="Arial" w:eastAsia="Times New Roman" w:hAnsi="Arial" w:cs="Arial"/>
      <w:b/>
      <w:bCs/>
      <w:szCs w:val="24"/>
      <w:lang w:eastAsia="de-DE"/>
    </w:rPr>
  </w:style>
  <w:style w:type="character" w:customStyle="1" w:styleId="Heading4Char">
    <w:name w:val="Heading 4 Char"/>
    <w:basedOn w:val="DefaultParagraphFont"/>
    <w:link w:val="Heading4"/>
    <w:rsid w:val="008A7DAD"/>
    <w:rPr>
      <w:rFonts w:ascii="Arial" w:eastAsia="Times New Roman" w:hAnsi="Arial" w:cs="Times New Roman"/>
      <w:b/>
      <w:bCs/>
      <w:szCs w:val="28"/>
      <w:lang w:eastAsia="de-DE"/>
    </w:rPr>
  </w:style>
  <w:style w:type="character" w:customStyle="1" w:styleId="Heading5Char">
    <w:name w:val="Heading 5 Char"/>
    <w:basedOn w:val="DefaultParagraphFont"/>
    <w:link w:val="Heading5"/>
    <w:rsid w:val="008A7DAD"/>
    <w:rPr>
      <w:rFonts w:ascii="Arial" w:eastAsia="Times New Roman" w:hAnsi="Arial" w:cs="Times New Roman"/>
      <w:b/>
      <w:bCs/>
      <w:i/>
      <w:iCs/>
      <w:szCs w:val="26"/>
      <w:lang w:eastAsia="de-DE"/>
    </w:rPr>
  </w:style>
  <w:style w:type="character" w:customStyle="1" w:styleId="Heading6Char">
    <w:name w:val="Heading 6 Char"/>
    <w:basedOn w:val="DefaultParagraphFont"/>
    <w:link w:val="Heading6"/>
    <w:rsid w:val="008A7DAD"/>
    <w:rPr>
      <w:rFonts w:ascii="Arial" w:eastAsia="Times New Roman" w:hAnsi="Arial" w:cs="Times New Roman"/>
      <w:b/>
      <w:bCs/>
      <w:lang w:eastAsia="de-DE"/>
    </w:rPr>
  </w:style>
  <w:style w:type="character" w:customStyle="1" w:styleId="Heading7Char">
    <w:name w:val="Heading 7 Char"/>
    <w:basedOn w:val="DefaultParagraphFont"/>
    <w:link w:val="Heading7"/>
    <w:rsid w:val="008A7DAD"/>
    <w:rPr>
      <w:rFonts w:ascii="Arial" w:eastAsia="Times New Roman" w:hAnsi="Arial" w:cs="Times New Roman"/>
      <w:szCs w:val="24"/>
      <w:lang w:eastAsia="de-DE"/>
    </w:rPr>
  </w:style>
  <w:style w:type="character" w:customStyle="1" w:styleId="Heading8Char">
    <w:name w:val="Heading 8 Char"/>
    <w:basedOn w:val="DefaultParagraphFont"/>
    <w:link w:val="Heading8"/>
    <w:rsid w:val="008A7DAD"/>
    <w:rPr>
      <w:rFonts w:ascii="Arial" w:eastAsia="Times New Roman" w:hAnsi="Arial" w:cs="Times New Roman"/>
      <w:iCs/>
      <w:szCs w:val="24"/>
      <w:lang w:eastAsia="de-DE"/>
    </w:rPr>
  </w:style>
  <w:style w:type="character" w:customStyle="1" w:styleId="Heading9Char">
    <w:name w:val="Heading 9 Char"/>
    <w:basedOn w:val="DefaultParagraphFont"/>
    <w:link w:val="Heading9"/>
    <w:rsid w:val="008A7DAD"/>
    <w:rPr>
      <w:rFonts w:ascii="Arial" w:eastAsia="Times New Roman" w:hAnsi="Arial" w:cs="Arial"/>
      <w:lang w:eastAsia="de-DE"/>
    </w:rPr>
  </w:style>
  <w:style w:type="paragraph" w:styleId="Title">
    <w:name w:val="Title"/>
    <w:basedOn w:val="Normal"/>
    <w:next w:val="Normal"/>
    <w:link w:val="TitleChar"/>
    <w:qFormat/>
    <w:rsid w:val="004612C6"/>
    <w:pPr>
      <w:spacing w:before="60" w:after="60" w:line="480" w:lineRule="exact"/>
      <w:outlineLvl w:val="0"/>
    </w:pPr>
    <w:rPr>
      <w:rFonts w:eastAsia="Times New Roman" w:cs="Arial"/>
      <w:b/>
      <w:bCs/>
      <w:kern w:val="28"/>
      <w:sz w:val="42"/>
      <w:szCs w:val="32"/>
      <w:lang w:eastAsia="de-DE"/>
    </w:rPr>
  </w:style>
  <w:style w:type="character" w:customStyle="1" w:styleId="TitleChar">
    <w:name w:val="Title Char"/>
    <w:basedOn w:val="DefaultParagraphFont"/>
    <w:link w:val="Title"/>
    <w:rsid w:val="004612C6"/>
    <w:rPr>
      <w:rFonts w:ascii="Arial" w:eastAsia="Times New Roman" w:hAnsi="Arial" w:cs="Arial"/>
      <w:b/>
      <w:bCs/>
      <w:kern w:val="28"/>
      <w:sz w:val="42"/>
      <w:szCs w:val="32"/>
      <w:lang w:eastAsia="de-DE"/>
    </w:rPr>
  </w:style>
  <w:style w:type="paragraph" w:customStyle="1" w:styleId="Verzeichnisberschrift2">
    <w:name w:val="Verzeichnisüberschrift 2"/>
    <w:basedOn w:val="Normal"/>
    <w:next w:val="IPA-Textkrper"/>
    <w:link w:val="Verzeichnisberschrift2Char"/>
    <w:rsid w:val="004612C6"/>
    <w:pPr>
      <w:numPr>
        <w:ilvl w:val="1"/>
      </w:numPr>
      <w:tabs>
        <w:tab w:val="num" w:pos="720"/>
      </w:tabs>
      <w:spacing w:before="360" w:after="120" w:line="240" w:lineRule="auto"/>
      <w:ind w:left="576" w:hanging="576"/>
    </w:pPr>
    <w:rPr>
      <w:rFonts w:eastAsia="Times New Roman" w:cs="Times New Roman"/>
      <w:b/>
      <w:sz w:val="28"/>
      <w:szCs w:val="24"/>
      <w:lang w:eastAsia="de-DE"/>
    </w:rPr>
  </w:style>
  <w:style w:type="character" w:customStyle="1" w:styleId="Verzeichnisberschrift2Char">
    <w:name w:val="Verzeichnisüberschrift 2 Char"/>
    <w:basedOn w:val="DefaultParagraphFont"/>
    <w:link w:val="Verzeichnisberschrift2"/>
    <w:rsid w:val="004612C6"/>
    <w:rPr>
      <w:rFonts w:ascii="Arial" w:eastAsia="Times New Roman" w:hAnsi="Arial" w:cs="Times New Roman"/>
      <w:b/>
      <w:sz w:val="28"/>
      <w:szCs w:val="24"/>
      <w:lang w:eastAsia="de-DE"/>
    </w:rPr>
  </w:style>
  <w:style w:type="paragraph" w:styleId="TOC1">
    <w:name w:val="toc 1"/>
    <w:basedOn w:val="Normal"/>
    <w:next w:val="Normal"/>
    <w:uiPriority w:val="39"/>
    <w:rsid w:val="004C5F99"/>
    <w:pPr>
      <w:tabs>
        <w:tab w:val="left" w:pos="851"/>
        <w:tab w:val="right" w:leader="dot" w:pos="9072"/>
      </w:tabs>
      <w:spacing w:before="120" w:after="60" w:line="240" w:lineRule="auto"/>
    </w:pPr>
    <w:rPr>
      <w:rFonts w:eastAsia="Times New Roman" w:cs="Times New Roman"/>
      <w:b/>
      <w:bCs/>
      <w:szCs w:val="24"/>
      <w:lang w:eastAsia="de-DE"/>
    </w:rPr>
  </w:style>
  <w:style w:type="paragraph" w:styleId="TOC2">
    <w:name w:val="toc 2"/>
    <w:basedOn w:val="Normal"/>
    <w:next w:val="Normal"/>
    <w:uiPriority w:val="39"/>
    <w:rsid w:val="004C5F99"/>
    <w:pPr>
      <w:tabs>
        <w:tab w:val="left" w:pos="1134"/>
        <w:tab w:val="right" w:leader="dot" w:pos="9072"/>
      </w:tabs>
      <w:spacing w:before="60" w:after="60" w:line="240" w:lineRule="auto"/>
    </w:pPr>
    <w:rPr>
      <w:rFonts w:eastAsia="Times New Roman" w:cs="Times New Roman"/>
      <w:noProof/>
      <w:szCs w:val="28"/>
      <w:lang w:eastAsia="de-DE"/>
    </w:rPr>
  </w:style>
  <w:style w:type="character" w:styleId="Hyperlink">
    <w:name w:val="Hyperlink"/>
    <w:basedOn w:val="DefaultParagraphFont"/>
    <w:uiPriority w:val="99"/>
    <w:rsid w:val="004C5F99"/>
    <w:rPr>
      <w:color w:val="0000FF"/>
      <w:u w:val="single"/>
    </w:rPr>
  </w:style>
  <w:style w:type="paragraph" w:styleId="TableofFigures">
    <w:name w:val="table of figures"/>
    <w:basedOn w:val="Normal"/>
    <w:next w:val="Normal"/>
    <w:uiPriority w:val="99"/>
    <w:unhideWhenUsed/>
    <w:rsid w:val="004C5F99"/>
    <w:pPr>
      <w:spacing w:before="60" w:after="60" w:line="240" w:lineRule="auto"/>
    </w:pPr>
    <w:rPr>
      <w:rFonts w:eastAsia="Times New Roman" w:cs="Times New Roman"/>
      <w:sz w:val="20"/>
      <w:szCs w:val="24"/>
      <w:lang w:eastAsia="de-DE"/>
    </w:rPr>
  </w:style>
  <w:style w:type="paragraph" w:customStyle="1" w:styleId="FormatvorlageBeschriftung8Pt">
    <w:name w:val="Formatvorlage Beschriftung + 8 Pt."/>
    <w:basedOn w:val="Caption"/>
    <w:autoRedefine/>
    <w:rsid w:val="004C5F99"/>
    <w:pPr>
      <w:spacing w:before="120" w:after="260"/>
    </w:pPr>
    <w:rPr>
      <w:rFonts w:eastAsia="Times New Roman" w:cs="Times New Roman"/>
      <w:color w:val="auto"/>
      <w:sz w:val="16"/>
      <w:szCs w:val="24"/>
      <w:lang w:eastAsia="de-DE"/>
    </w:rPr>
  </w:style>
  <w:style w:type="paragraph" w:styleId="Caption">
    <w:name w:val="caption"/>
    <w:basedOn w:val="Normal"/>
    <w:next w:val="Normal"/>
    <w:unhideWhenUsed/>
    <w:qFormat/>
    <w:rsid w:val="004C5F99"/>
    <w:pPr>
      <w:spacing w:after="200" w:line="240" w:lineRule="auto"/>
    </w:pPr>
    <w:rPr>
      <w:b/>
      <w:bCs/>
      <w:color w:val="4F81BD" w:themeColor="accent1"/>
      <w:sz w:val="18"/>
      <w:szCs w:val="18"/>
    </w:rPr>
  </w:style>
  <w:style w:type="paragraph" w:customStyle="1" w:styleId="IPA-Bullet-1">
    <w:name w:val="IPA-Bullet-1"/>
    <w:basedOn w:val="Normal"/>
    <w:rsid w:val="00737221"/>
    <w:pPr>
      <w:numPr>
        <w:numId w:val="4"/>
      </w:numPr>
      <w:spacing w:before="60" w:after="130" w:line="240" w:lineRule="auto"/>
    </w:pPr>
    <w:rPr>
      <w:rFonts w:eastAsia="Times New Roman" w:cs="Arial"/>
      <w:szCs w:val="24"/>
      <w:lang w:eastAsia="de-DE"/>
    </w:rPr>
  </w:style>
  <w:style w:type="paragraph" w:styleId="TOC3">
    <w:name w:val="toc 3"/>
    <w:basedOn w:val="Normal"/>
    <w:next w:val="Normal"/>
    <w:autoRedefine/>
    <w:uiPriority w:val="39"/>
    <w:unhideWhenUsed/>
    <w:rsid w:val="00956B85"/>
    <w:pPr>
      <w:spacing w:after="100"/>
      <w:ind w:left="440"/>
    </w:pPr>
  </w:style>
  <w:style w:type="paragraph" w:styleId="ListParagraph">
    <w:name w:val="List Paragraph"/>
    <w:basedOn w:val="Normal"/>
    <w:uiPriority w:val="34"/>
    <w:qFormat/>
    <w:rsid w:val="00956B85"/>
    <w:pPr>
      <w:ind w:left="720"/>
      <w:contextualSpacing/>
    </w:pPr>
  </w:style>
  <w:style w:type="table" w:styleId="LightGrid-Accent1">
    <w:name w:val="Light Grid Accent 1"/>
    <w:basedOn w:val="TableNormal"/>
    <w:uiPriority w:val="62"/>
    <w:rsid w:val="00C8029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TableGrid">
    <w:name w:val="Table Grid"/>
    <w:basedOn w:val="TableNormal"/>
    <w:uiPriority w:val="59"/>
    <w:rsid w:val="009808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953842">
      <w:bodyDiv w:val="1"/>
      <w:marLeft w:val="0"/>
      <w:marRight w:val="0"/>
      <w:marTop w:val="0"/>
      <w:marBottom w:val="0"/>
      <w:divBdr>
        <w:top w:val="none" w:sz="0" w:space="0" w:color="auto"/>
        <w:left w:val="none" w:sz="0" w:space="0" w:color="auto"/>
        <w:bottom w:val="none" w:sz="0" w:space="0" w:color="auto"/>
        <w:right w:val="none" w:sz="0" w:space="0" w:color="auto"/>
      </w:divBdr>
      <w:divsChild>
        <w:div w:id="1843467664">
          <w:marLeft w:val="0"/>
          <w:marRight w:val="0"/>
          <w:marTop w:val="0"/>
          <w:marBottom w:val="0"/>
          <w:divBdr>
            <w:top w:val="none" w:sz="0" w:space="0" w:color="auto"/>
            <w:left w:val="none" w:sz="0" w:space="0" w:color="auto"/>
            <w:bottom w:val="none" w:sz="0" w:space="0" w:color="auto"/>
            <w:right w:val="none" w:sz="0" w:space="0" w:color="auto"/>
          </w:divBdr>
          <w:divsChild>
            <w:div w:id="344092085">
              <w:marLeft w:val="0"/>
              <w:marRight w:val="0"/>
              <w:marTop w:val="0"/>
              <w:marBottom w:val="0"/>
              <w:divBdr>
                <w:top w:val="none" w:sz="0" w:space="0" w:color="auto"/>
                <w:left w:val="none" w:sz="0" w:space="0" w:color="auto"/>
                <w:bottom w:val="none" w:sz="0" w:space="0" w:color="auto"/>
                <w:right w:val="none" w:sz="0" w:space="0" w:color="auto"/>
              </w:divBdr>
              <w:divsChild>
                <w:div w:id="121929440">
                  <w:marLeft w:val="0"/>
                  <w:marRight w:val="0"/>
                  <w:marTop w:val="0"/>
                  <w:marBottom w:val="0"/>
                  <w:divBdr>
                    <w:top w:val="none" w:sz="0" w:space="0" w:color="auto"/>
                    <w:left w:val="none" w:sz="0" w:space="0" w:color="auto"/>
                    <w:bottom w:val="none" w:sz="0" w:space="0" w:color="auto"/>
                    <w:right w:val="none" w:sz="0" w:space="0" w:color="auto"/>
                  </w:divBdr>
                  <w:divsChild>
                    <w:div w:id="1737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4.emf"/><Relationship Id="rId21" Type="http://schemas.openxmlformats.org/officeDocument/2006/relationships/package" Target="embeddings/Microsoft_Excel_Sheet1.xlsx"/><Relationship Id="rId22" Type="http://schemas.openxmlformats.org/officeDocument/2006/relationships/image" Target="media/image5.emf"/><Relationship Id="rId23" Type="http://schemas.openxmlformats.org/officeDocument/2006/relationships/package" Target="embeddings/Microsoft_Excel_Sheet2.xlsx"/><Relationship Id="rId24" Type="http://schemas.openxmlformats.org/officeDocument/2006/relationships/header" Target="header6.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2.png"/><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image" Target="media/image3.png"/><Relationship Id="rId19" Type="http://schemas.openxmlformats.org/officeDocument/2006/relationships/header" Target="header5.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SSD:Users:mischu:Desktop:IPA_michel.weingart:Dokumente:IPA_Dokumentation_V0.1.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A21E32-03F8-D244-BC94-69A689895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IPA_Dokumentation_V0.1.dotx</Template>
  <TotalTime>13</TotalTime>
  <Pages>45</Pages>
  <Words>4333</Words>
  <Characters>24702</Characters>
  <Application>Microsoft Macintosh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28978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adsf</dc:creator>
  <cp:lastModifiedBy>adsf</cp:lastModifiedBy>
  <cp:revision>5</cp:revision>
  <cp:lastPrinted>2013-11-29T15:07:00Z</cp:lastPrinted>
  <dcterms:created xsi:type="dcterms:W3CDTF">2014-05-05T06:36:00Z</dcterms:created>
  <dcterms:modified xsi:type="dcterms:W3CDTF">2014-05-05T06:59:00Z</dcterms:modified>
</cp:coreProperties>
</file>