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61824"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5FBFBB33" w14:textId="77777777" w:rsidTr="000B569E">
        <w:tc>
          <w:tcPr>
            <w:tcW w:w="3032" w:type="dxa"/>
          </w:tcPr>
          <w:p w14:paraId="0C029F2F" w14:textId="77777777" w:rsidR="00DB5FD7" w:rsidRPr="00E10423" w:rsidRDefault="00DB5FD7" w:rsidP="000B569E">
            <w:pPr>
              <w:pStyle w:val="IPA-Tabellentitel"/>
              <w:rPr>
                <w:sz w:val="22"/>
                <w:szCs w:val="22"/>
              </w:rPr>
            </w:pPr>
            <w:r w:rsidRPr="00E10423">
              <w:rPr>
                <w:sz w:val="22"/>
                <w:szCs w:val="22"/>
              </w:rPr>
              <w:t>Projektnummer</w:t>
            </w:r>
          </w:p>
        </w:tc>
        <w:tc>
          <w:tcPr>
            <w:tcW w:w="6076" w:type="dxa"/>
            <w:gridSpan w:val="3"/>
          </w:tcPr>
          <w:p w14:paraId="5BA18D8A" w14:textId="77777777" w:rsidR="00DB5FD7" w:rsidRPr="001549DE" w:rsidRDefault="001549DE" w:rsidP="0058377E">
            <w:pPr>
              <w:pStyle w:val="IPA-Hinweistexte"/>
              <w:rPr>
                <w:color w:val="FF0000"/>
              </w:rPr>
            </w:pPr>
            <w:r w:rsidRPr="001549DE">
              <w:rPr>
                <w:i w:val="0"/>
                <w:vanish w:val="0"/>
                <w:color w:val="FF0000"/>
              </w:rPr>
              <w:t>1</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r w:rsidRPr="001549DE">
              <w:rPr>
                <w:color w:val="FF0000"/>
                <w:sz w:val="22"/>
                <w:szCs w:val="22"/>
              </w:rPr>
              <w:t>XXXXX</w:t>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747B3049" w:rsidR="001549DE" w:rsidRPr="001549DE" w:rsidRDefault="001549DE" w:rsidP="0058377E">
            <w:pPr>
              <w:pStyle w:val="IPA-Hinweistexte"/>
              <w:rPr>
                <w:i w:val="0"/>
                <w:vanish w:val="0"/>
                <w:color w:val="auto"/>
              </w:rPr>
            </w:pPr>
            <w:r w:rsidRPr="001549DE">
              <w:rPr>
                <w:i w:val="0"/>
                <w:vanish w:val="0"/>
                <w:color w:val="auto"/>
              </w:rPr>
              <w:t>V</w:t>
            </w:r>
            <w:r w:rsidR="0035035A">
              <w:rPr>
                <w:i w:val="0"/>
                <w:vanish w:val="0"/>
                <w:color w:val="auto"/>
              </w:rPr>
              <w:t xml:space="preserve"> 0.7</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r w:rsidRPr="009E1B43">
              <w:rPr>
                <w:color w:val="FF0000"/>
                <w:sz w:val="22"/>
                <w:szCs w:val="22"/>
              </w:rPr>
              <w:t>Status</w:t>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0"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0"/>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66944" behindDoc="0" locked="0" layoutInCell="1" allowOverlap="1" wp14:anchorId="5DB9F2C7" wp14:editId="041716E4">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Yd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" adj="3503" fillcolor="#4f81bd [3204]" strokecolor="#1f497d [3215]">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62848" behindDoc="0" locked="0" layoutInCell="1" allowOverlap="1" wp14:anchorId="6144C39D" wp14:editId="04D5E0A7">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03" o:spid="_x0000_s1026" type="#_x0000_t9" style="position:absolute;margin-left:220.1pt;margin-top:189.8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" adj="3503" fillcolor="#4f81bd [3204]" strokecolor="#1f497d [3215]">
                <v:shadow on="t" opacity="22937f" mv:blur="40000f" origin=",.5" offset="0,23000emu"/>
                <v:textbox inset="0,0,0,0">
                  <w:txbxContent>
                    <w:p w14:paraId="55864AD2" w14:textId="66F154B1" w:rsidR="00126C51" w:rsidRPr="001E7006" w:rsidRDefault="00126C51" w:rsidP="009E1B43">
                      <w:pPr>
                        <w:jc w:val="center"/>
                        <w:rPr>
                          <w:b/>
                          <w:sz w:val="40"/>
                          <w:szCs w:val="40"/>
                        </w:rPr>
                      </w:pPr>
                      <w:r w:rsidRPr="007158C7">
                        <w:rPr>
                          <w:b/>
                          <w:color w:val="FFFFFF"/>
                          <w:sz w:val="40"/>
                          <w:szCs w:val="40"/>
                        </w:rPr>
                        <w:t>4te</w:t>
                      </w:r>
                      <w:r w:rsidRPr="001E7006">
                        <w:rPr>
                          <w:b/>
                          <w:sz w:val="40"/>
                          <w:szCs w:val="40"/>
                        </w:rPr>
                        <w:t>amwork</w:t>
                      </w:r>
                    </w:p>
                  </w:txbxContent>
                </v:textbox>
                <w10:wrap type="through"/>
              </v:shape>
            </w:pict>
          </mc:Fallback>
        </mc:AlternateContent>
      </w:r>
      <w:r>
        <w:rPr>
          <w:noProof/>
          <w:lang w:val="en-US"/>
        </w:rPr>
        <mc:AlternateContent>
          <mc:Choice Requires="wps">
            <w:drawing>
              <wp:anchor distT="0" distB="0" distL="114300" distR="114300" simplePos="0" relativeHeight="251663872" behindDoc="0" locked="0" layoutInCell="1" allowOverlap="1" wp14:anchorId="789BF5C6" wp14:editId="1C182682">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126C51" w:rsidRPr="001E7006" w:rsidRDefault="00126C51" w:rsidP="001E7006">
                            <w:pPr>
                              <w:jc w:val="center"/>
                              <w:rPr>
                                <w:b/>
                                <w:sz w:val="40"/>
                                <w:szCs w:val="40"/>
                              </w:rPr>
                            </w:pPr>
                            <w:r w:rsidRPr="001E7006">
                              <w:rPr>
                                <w:b/>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znluY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" adj="3503" fillcolor="#4f81bd [3204]" strokecolor="#1f497d [3215]">
                <v:shadow on="t" opacity="22937f" mv:blur="40000f" origin=",.5" offset="0,23000emu"/>
                <v:textbox>
                  <w:txbxContent>
                    <w:p w14:paraId="26E36B8C" w14:textId="3E9495EB" w:rsidR="00126C51" w:rsidRPr="001E7006" w:rsidRDefault="00126C51" w:rsidP="001E7006">
                      <w:pPr>
                        <w:jc w:val="center"/>
                        <w:rPr>
                          <w:b/>
                          <w:sz w:val="40"/>
                          <w:szCs w:val="40"/>
                        </w:rPr>
                      </w:pPr>
                      <w:r w:rsidRPr="001E7006">
                        <w:rPr>
                          <w:b/>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65920" behindDoc="0" locked="0" layoutInCell="1" allowOverlap="1" wp14:anchorId="1CFE1DE4" wp14:editId="658A19C6">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126C51" w:rsidRPr="001E7006" w:rsidRDefault="00126C51" w:rsidP="009E1B43">
                            <w:pPr>
                              <w:jc w:val="center"/>
                              <w:rPr>
                                <w:b/>
                                <w:sz w:val="40"/>
                                <w:szCs w:val="40"/>
                              </w:rPr>
                            </w:pPr>
                            <w:r w:rsidRPr="001E7006">
                              <w:rPr>
                                <w:b/>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" adj="3503" fillcolor="#4f81bd [3204]" strokecolor="#1f497d [3215]">
                <v:shadow on="t" opacity="22937f" mv:blur="40000f" origin=",.5" offset="0,23000emu"/>
                <v:textbox>
                  <w:txbxContent>
                    <w:p w14:paraId="711C0281" w14:textId="3BAD5EE4" w:rsidR="00126C51" w:rsidRPr="001E7006" w:rsidRDefault="00126C51" w:rsidP="009E1B43">
                      <w:pPr>
                        <w:jc w:val="center"/>
                        <w:rPr>
                          <w:b/>
                          <w:sz w:val="40"/>
                          <w:szCs w:val="40"/>
                        </w:rPr>
                      </w:pPr>
                      <w:r w:rsidRPr="001E7006">
                        <w:rPr>
                          <w:b/>
                          <w:sz w:val="40"/>
                          <w:szCs w:val="40"/>
                        </w:rPr>
                        <w:t xml:space="preserve">Michel </w:t>
                      </w:r>
                      <w:proofErr w:type="spellStart"/>
                      <w:r w:rsidRPr="001E7006">
                        <w:rPr>
                          <w:b/>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64896" behindDoc="0" locked="0" layoutInCell="1" allowOverlap="1" wp14:anchorId="5CCC75C2" wp14:editId="7E0BA4E1">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accent1"/>
                        </a:solidFill>
                        <a:ln>
                          <a:solidFill>
                            <a:schemeClr val="tx2"/>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" adj="3503" fillcolor="#4f81bd [3204]" strokecolor="#1f497d [3215]">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8A7DAD" w:rsidRDefault="001549DE" w:rsidP="000B569E">
            <w:pPr>
              <w:pStyle w:val="IPA-Tabelle"/>
              <w:rPr>
                <w:szCs w:val="22"/>
              </w:rPr>
            </w:pPr>
            <w:r w:rsidRPr="00AB46F5">
              <w:rPr>
                <w:color w:val="FF0000"/>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77777777" w:rsidR="00DB5FD7" w:rsidRPr="00E10423" w:rsidRDefault="001549DE" w:rsidP="00573A50">
            <w:pPr>
              <w:pStyle w:val="IPA-Tabelle"/>
              <w:rPr>
                <w:sz w:val="22"/>
                <w:szCs w:val="22"/>
              </w:rPr>
            </w:pPr>
            <w:r>
              <w:rPr>
                <w:sz w:val="22"/>
                <w:szCs w:val="22"/>
              </w:rPr>
              <w:t>Yvan Kolly, Validexpert</w:t>
            </w:r>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1" w:name="_Toc262222032"/>
      <w:r>
        <w:lastRenderedPageBreak/>
        <w:t>Dokumentinformationen</w:t>
      </w:r>
      <w:bookmarkEnd w:id="1"/>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77777777" w:rsidR="00F75A78" w:rsidRPr="00E10423" w:rsidRDefault="00F75A78" w:rsidP="00BE1768">
            <w:pPr>
              <w:pStyle w:val="IPA-Tabelle"/>
              <w:rPr>
                <w:sz w:val="22"/>
                <w:szCs w:val="22"/>
              </w:rPr>
            </w:pPr>
            <w:r>
              <w:rPr>
                <w:sz w:val="22"/>
                <w:szCs w:val="22"/>
              </w:rPr>
              <w:t>2014</w:t>
            </w:r>
            <w:r w:rsidRPr="00E10423">
              <w:rPr>
                <w:sz w:val="22"/>
                <w:szCs w:val="22"/>
              </w:rPr>
              <w:t>-</w:t>
            </w:r>
            <w:r>
              <w:rPr>
                <w:sz w:val="22"/>
                <w:szCs w:val="22"/>
              </w:rPr>
              <w:t>05-05</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643BD3A9" w14:textId="77777777" w:rsidR="004612C6" w:rsidRDefault="00F75A78" w:rsidP="000B569E">
            <w:pPr>
              <w:pStyle w:val="IPA-Tabelle"/>
              <w:rPr>
                <w:sz w:val="22"/>
                <w:szCs w:val="22"/>
              </w:rPr>
            </w:pPr>
            <w:r>
              <w:rPr>
                <w:sz w:val="22"/>
                <w:szCs w:val="22"/>
              </w:rPr>
              <w:t>2014-05.05</w:t>
            </w:r>
          </w:p>
          <w:p w14:paraId="0C3C0425" w14:textId="77777777" w:rsidR="009179EA" w:rsidRPr="00E10423" w:rsidRDefault="009179EA" w:rsidP="000B569E">
            <w:pPr>
              <w:pStyle w:val="IPA-Tabelle"/>
              <w:rPr>
                <w:sz w:val="22"/>
                <w:szCs w:val="22"/>
              </w:rPr>
            </w:pP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77777777" w:rsidR="00D17686" w:rsidRDefault="00D17686" w:rsidP="000B569E">
            <w:pPr>
              <w:pStyle w:val="IPA-Tabelle"/>
              <w:rPr>
                <w:sz w:val="22"/>
                <w:szCs w:val="22"/>
              </w:rPr>
            </w:pP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44A4E56B" w14:textId="77777777" w:rsidR="00324D4B" w:rsidRDefault="00324D4B" w:rsidP="000B569E">
            <w:pPr>
              <w:pStyle w:val="IPA-Tabelle"/>
              <w:rPr>
                <w:sz w:val="22"/>
                <w:szCs w:val="22"/>
              </w:rPr>
            </w:pPr>
            <w:r>
              <w:rPr>
                <w:sz w:val="22"/>
                <w:szCs w:val="22"/>
              </w:rPr>
              <w:t>2014-05.06</w:t>
            </w:r>
          </w:p>
          <w:p w14:paraId="27C0A499" w14:textId="77777777" w:rsidR="00324D4B" w:rsidRDefault="00324D4B" w:rsidP="000B569E">
            <w:pPr>
              <w:pStyle w:val="IPA-Tabelle"/>
              <w:rPr>
                <w:sz w:val="22"/>
                <w:szCs w:val="22"/>
              </w:rPr>
            </w:pPr>
          </w:p>
          <w:p w14:paraId="68F51422" w14:textId="77777777" w:rsidR="00324D4B" w:rsidRDefault="00324D4B" w:rsidP="000B569E">
            <w:pPr>
              <w:pStyle w:val="IPA-Tabelle"/>
              <w:rPr>
                <w:sz w:val="22"/>
                <w:szCs w:val="22"/>
              </w:rPr>
            </w:pPr>
            <w:r>
              <w:rPr>
                <w:sz w:val="22"/>
                <w:szCs w:val="22"/>
              </w:rPr>
              <w:t>2014-05.07</w:t>
            </w:r>
          </w:p>
          <w:p w14:paraId="1D124A80" w14:textId="77777777" w:rsidR="00104621" w:rsidRDefault="00104621" w:rsidP="000B569E">
            <w:pPr>
              <w:pStyle w:val="IPA-Tabelle"/>
              <w:rPr>
                <w:sz w:val="22"/>
                <w:szCs w:val="22"/>
              </w:rPr>
            </w:pPr>
          </w:p>
          <w:p w14:paraId="59EA09F8" w14:textId="2A5E249D" w:rsidR="00104621" w:rsidRDefault="004D0D7E" w:rsidP="000B569E">
            <w:pPr>
              <w:pStyle w:val="IPA-Tabelle"/>
              <w:rPr>
                <w:sz w:val="22"/>
                <w:szCs w:val="22"/>
              </w:rPr>
            </w:pPr>
            <w:r>
              <w:rPr>
                <w:sz w:val="22"/>
                <w:szCs w:val="22"/>
              </w:rPr>
              <w:t>2014-05.08</w:t>
            </w:r>
          </w:p>
          <w:p w14:paraId="028D61E3" w14:textId="77777777" w:rsidR="00143EA9" w:rsidRDefault="00143EA9" w:rsidP="000B569E">
            <w:pPr>
              <w:pStyle w:val="IPA-Tabelle"/>
              <w:rPr>
                <w:sz w:val="22"/>
                <w:szCs w:val="22"/>
              </w:rPr>
            </w:pPr>
          </w:p>
          <w:p w14:paraId="5578A9E4" w14:textId="77777777" w:rsidR="00143EA9" w:rsidRDefault="00FF0812" w:rsidP="00FF0812">
            <w:pPr>
              <w:pStyle w:val="IPA-Tabelle"/>
              <w:rPr>
                <w:sz w:val="22"/>
                <w:szCs w:val="22"/>
              </w:rPr>
            </w:pPr>
            <w:r>
              <w:rPr>
                <w:sz w:val="22"/>
                <w:szCs w:val="22"/>
              </w:rPr>
              <w:t>2014-05.19</w:t>
            </w:r>
          </w:p>
          <w:p w14:paraId="111A6E9E" w14:textId="77777777" w:rsidR="00215FC6" w:rsidRDefault="00215FC6" w:rsidP="00FF0812">
            <w:pPr>
              <w:pStyle w:val="IPA-Tabelle"/>
              <w:rPr>
                <w:sz w:val="22"/>
                <w:szCs w:val="22"/>
              </w:rPr>
            </w:pPr>
          </w:p>
          <w:p w14:paraId="4027022E" w14:textId="77777777" w:rsidR="00215FC6" w:rsidRDefault="00215FC6" w:rsidP="00FF0812">
            <w:pPr>
              <w:pStyle w:val="IPA-Tabelle"/>
              <w:rPr>
                <w:sz w:val="22"/>
                <w:szCs w:val="22"/>
              </w:rPr>
            </w:pPr>
            <w:r>
              <w:rPr>
                <w:sz w:val="22"/>
                <w:szCs w:val="22"/>
              </w:rPr>
              <w:t>2014-05.20</w:t>
            </w:r>
          </w:p>
          <w:p w14:paraId="123BCA45" w14:textId="77777777" w:rsidR="00D17686" w:rsidRDefault="00D17686" w:rsidP="00FF0812">
            <w:pPr>
              <w:pStyle w:val="IPA-Tabelle"/>
              <w:rPr>
                <w:sz w:val="22"/>
                <w:szCs w:val="22"/>
              </w:rPr>
            </w:pPr>
          </w:p>
          <w:p w14:paraId="4C8F7F59" w14:textId="170D8D96" w:rsidR="00D17686" w:rsidRDefault="00C35994" w:rsidP="00FF0812">
            <w:pPr>
              <w:pStyle w:val="IPA-Tabelle"/>
              <w:rPr>
                <w:sz w:val="22"/>
                <w:szCs w:val="22"/>
              </w:rPr>
            </w:pPr>
            <w:r>
              <w:rPr>
                <w:sz w:val="22"/>
                <w:szCs w:val="22"/>
              </w:rPr>
              <w:t>2014-05.21</w:t>
            </w:r>
          </w:p>
          <w:p w14:paraId="3815623C" w14:textId="77777777" w:rsidR="00D17686" w:rsidRDefault="00D17686" w:rsidP="00FF0812">
            <w:pPr>
              <w:pStyle w:val="IPA-Tabelle"/>
              <w:rPr>
                <w:sz w:val="22"/>
                <w:szCs w:val="22"/>
              </w:rPr>
            </w:pPr>
          </w:p>
          <w:p w14:paraId="276656AA" w14:textId="77777777" w:rsidR="00D17686" w:rsidRDefault="00D17686" w:rsidP="00FF0812">
            <w:pPr>
              <w:pStyle w:val="IPA-Tabelle"/>
              <w:rPr>
                <w:sz w:val="22"/>
                <w:szCs w:val="22"/>
              </w:rPr>
            </w:pPr>
          </w:p>
          <w:p w14:paraId="1C177A72" w14:textId="77777777" w:rsidR="00D17686" w:rsidRDefault="00D17686" w:rsidP="00FF0812">
            <w:pPr>
              <w:pStyle w:val="IPA-Tabelle"/>
              <w:rPr>
                <w:sz w:val="22"/>
                <w:szCs w:val="22"/>
              </w:rPr>
            </w:pP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77777777" w:rsidR="00D17686" w:rsidRDefault="00D17686" w:rsidP="000B569E">
            <w:pPr>
              <w:pStyle w:val="IPA-Tabelle"/>
              <w:rPr>
                <w:sz w:val="22"/>
                <w:szCs w:val="22"/>
              </w:rPr>
            </w:pP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7777777" w:rsidR="00D17686" w:rsidRDefault="00D17686" w:rsidP="00104621">
            <w:pPr>
              <w:pStyle w:val="IPA-Tabelle"/>
              <w:rPr>
                <w:sz w:val="22"/>
                <w:szCs w:val="22"/>
              </w:rPr>
            </w:pP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F78E336" w14:textId="21174471" w:rsidR="004612C6" w:rsidRDefault="004612C6" w:rsidP="004612C6">
      <w:pPr>
        <w:pStyle w:val="Verzeichnisberschrift2"/>
      </w:pPr>
      <w:r>
        <w:t xml:space="preserve">Referenzierte Dokumente </w:t>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4612C6" w:rsidRPr="00E10423" w14:paraId="122084DB" w14:textId="77777777" w:rsidTr="004612C6">
        <w:trPr>
          <w:tblHeader/>
        </w:trPr>
        <w:tc>
          <w:tcPr>
            <w:tcW w:w="2950" w:type="dxa"/>
            <w:shd w:val="clear" w:color="auto" w:fill="C6D9F1" w:themeFill="text2" w:themeFillTint="33"/>
          </w:tcPr>
          <w:p w14:paraId="1065BDA7" w14:textId="77777777" w:rsidR="004612C6" w:rsidRPr="00E10423" w:rsidRDefault="004612C6" w:rsidP="000B569E">
            <w:pPr>
              <w:pStyle w:val="IPA-Tabellentitel"/>
              <w:rPr>
                <w:sz w:val="22"/>
                <w:szCs w:val="22"/>
              </w:rPr>
            </w:pPr>
            <w:r w:rsidRPr="00E10423">
              <w:rPr>
                <w:sz w:val="22"/>
                <w:szCs w:val="22"/>
              </w:rPr>
              <w:t>Ref.</w:t>
            </w:r>
          </w:p>
        </w:tc>
        <w:tc>
          <w:tcPr>
            <w:tcW w:w="6120" w:type="dxa"/>
            <w:tcBorders>
              <w:left w:val="single" w:sz="6" w:space="0" w:color="auto"/>
            </w:tcBorders>
            <w:shd w:val="clear" w:color="auto" w:fill="C6D9F1" w:themeFill="text2" w:themeFillTint="33"/>
          </w:tcPr>
          <w:p w14:paraId="2A296BFD" w14:textId="77777777" w:rsidR="004612C6" w:rsidRPr="00E10423" w:rsidRDefault="004612C6" w:rsidP="000B569E">
            <w:pPr>
              <w:pStyle w:val="IPA-Tabellentitel"/>
              <w:rPr>
                <w:sz w:val="22"/>
                <w:szCs w:val="22"/>
              </w:rPr>
            </w:pPr>
            <w:r w:rsidRPr="00E10423">
              <w:rPr>
                <w:sz w:val="22"/>
                <w:szCs w:val="22"/>
              </w:rPr>
              <w:t>Beschreibung</w:t>
            </w:r>
          </w:p>
        </w:tc>
      </w:tr>
      <w:tr w:rsidR="004612C6" w:rsidRPr="00E10423" w14:paraId="30456873" w14:textId="77777777" w:rsidTr="000B569E">
        <w:tc>
          <w:tcPr>
            <w:tcW w:w="2950" w:type="dxa"/>
          </w:tcPr>
          <w:p w14:paraId="04958507" w14:textId="77777777" w:rsidR="004612C6" w:rsidRPr="006C7DD4" w:rsidRDefault="004612C6" w:rsidP="000B569E">
            <w:pPr>
              <w:pStyle w:val="IPA-Tabelle"/>
              <w:rPr>
                <w:color w:val="FF0000"/>
                <w:sz w:val="22"/>
                <w:szCs w:val="22"/>
              </w:rPr>
            </w:pPr>
            <w:r w:rsidRPr="006C7DD4">
              <w:rPr>
                <w:color w:val="FF0000"/>
                <w:sz w:val="22"/>
                <w:szCs w:val="22"/>
              </w:rPr>
              <w:t>Filename</w:t>
            </w:r>
          </w:p>
        </w:tc>
        <w:tc>
          <w:tcPr>
            <w:tcW w:w="6120" w:type="dxa"/>
            <w:tcBorders>
              <w:left w:val="single" w:sz="6" w:space="0" w:color="auto"/>
            </w:tcBorders>
          </w:tcPr>
          <w:p w14:paraId="771D0B3F" w14:textId="77777777" w:rsidR="004612C6" w:rsidRPr="006C7DD4" w:rsidRDefault="004612C6" w:rsidP="000B569E">
            <w:pPr>
              <w:pStyle w:val="IPA-Tabelle"/>
              <w:rPr>
                <w:color w:val="FF0000"/>
                <w:sz w:val="22"/>
                <w:szCs w:val="22"/>
              </w:rPr>
            </w:pPr>
            <w:r w:rsidRPr="006C7DD4">
              <w:rPr>
                <w:color w:val="FF0000"/>
                <w:sz w:val="22"/>
                <w:szCs w:val="22"/>
              </w:rPr>
              <w:t>Titel des Dokuments</w:t>
            </w:r>
          </w:p>
        </w:tc>
      </w:tr>
      <w:tr w:rsidR="004612C6" w:rsidRPr="00E10423" w14:paraId="1BEDD943" w14:textId="77777777" w:rsidTr="000B569E">
        <w:tc>
          <w:tcPr>
            <w:tcW w:w="2950" w:type="dxa"/>
          </w:tcPr>
          <w:p w14:paraId="71C4C14A" w14:textId="77777777" w:rsidR="004612C6" w:rsidRPr="00E10423" w:rsidRDefault="004612C6" w:rsidP="000B569E">
            <w:pPr>
              <w:pStyle w:val="IPA-Tabelle"/>
              <w:rPr>
                <w:sz w:val="22"/>
                <w:szCs w:val="22"/>
              </w:rPr>
            </w:pPr>
          </w:p>
        </w:tc>
        <w:tc>
          <w:tcPr>
            <w:tcW w:w="6120" w:type="dxa"/>
            <w:tcBorders>
              <w:left w:val="single" w:sz="6" w:space="0" w:color="auto"/>
            </w:tcBorders>
          </w:tcPr>
          <w:p w14:paraId="243838F5" w14:textId="77777777" w:rsidR="004612C6" w:rsidRPr="00E10423" w:rsidRDefault="004612C6" w:rsidP="000B569E">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2" w:name="_Toc262222033"/>
      <w:r>
        <w:lastRenderedPageBreak/>
        <w:t>Inhaltsverzeichnis</w:t>
      </w:r>
      <w:bookmarkEnd w:id="2"/>
    </w:p>
    <w:p w14:paraId="002CEC82" w14:textId="77777777" w:rsidR="008504D7"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8504D7">
        <w:rPr>
          <w:noProof/>
        </w:rPr>
        <w:t>Dokumentinformationen</w:t>
      </w:r>
      <w:r w:rsidR="008504D7">
        <w:rPr>
          <w:noProof/>
        </w:rPr>
        <w:tab/>
      </w:r>
      <w:r w:rsidR="008504D7">
        <w:rPr>
          <w:noProof/>
        </w:rPr>
        <w:fldChar w:fldCharType="begin"/>
      </w:r>
      <w:r w:rsidR="008504D7">
        <w:rPr>
          <w:noProof/>
        </w:rPr>
        <w:instrText xml:space="preserve"> PAGEREF _Toc262222032 \h </w:instrText>
      </w:r>
      <w:r w:rsidR="008504D7">
        <w:rPr>
          <w:noProof/>
        </w:rPr>
      </w:r>
      <w:r w:rsidR="008504D7">
        <w:rPr>
          <w:noProof/>
        </w:rPr>
        <w:fldChar w:fldCharType="separate"/>
      </w:r>
      <w:r w:rsidR="008504D7">
        <w:rPr>
          <w:noProof/>
        </w:rPr>
        <w:t>3</w:t>
      </w:r>
      <w:r w:rsidR="008504D7">
        <w:rPr>
          <w:noProof/>
        </w:rPr>
        <w:fldChar w:fldCharType="end"/>
      </w:r>
    </w:p>
    <w:p w14:paraId="5679F198"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_Toc262222033 \h </w:instrText>
      </w:r>
      <w:r>
        <w:rPr>
          <w:noProof/>
        </w:rPr>
      </w:r>
      <w:r>
        <w:rPr>
          <w:noProof/>
        </w:rPr>
        <w:fldChar w:fldCharType="separate"/>
      </w:r>
      <w:r>
        <w:rPr>
          <w:noProof/>
        </w:rPr>
        <w:t>4</w:t>
      </w:r>
      <w:r>
        <w:rPr>
          <w:noProof/>
        </w:rPr>
        <w:fldChar w:fldCharType="end"/>
      </w:r>
    </w:p>
    <w:p w14:paraId="1F36412B"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_Toc262222034 \h </w:instrText>
      </w:r>
      <w:r>
        <w:rPr>
          <w:noProof/>
        </w:rPr>
      </w:r>
      <w:r>
        <w:rPr>
          <w:noProof/>
        </w:rPr>
        <w:fldChar w:fldCharType="separate"/>
      </w:r>
      <w:r>
        <w:rPr>
          <w:noProof/>
        </w:rPr>
        <w:t>8</w:t>
      </w:r>
      <w:r>
        <w:rPr>
          <w:noProof/>
        </w:rPr>
        <w:fldChar w:fldCharType="end"/>
      </w:r>
    </w:p>
    <w:p w14:paraId="7F6ED487"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_Toc262222035 \h </w:instrText>
      </w:r>
      <w:r>
        <w:rPr>
          <w:noProof/>
        </w:rPr>
      </w:r>
      <w:r>
        <w:rPr>
          <w:noProof/>
        </w:rPr>
        <w:fldChar w:fldCharType="separate"/>
      </w:r>
      <w:r>
        <w:rPr>
          <w:noProof/>
        </w:rPr>
        <w:t>8</w:t>
      </w:r>
      <w:r>
        <w:rPr>
          <w:noProof/>
        </w:rPr>
        <w:fldChar w:fldCharType="end"/>
      </w:r>
    </w:p>
    <w:p w14:paraId="59DC2AF0"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_Toc262222036 \h </w:instrText>
      </w:r>
      <w:r>
        <w:rPr>
          <w:noProof/>
        </w:rPr>
      </w:r>
      <w:r>
        <w:rPr>
          <w:noProof/>
        </w:rPr>
        <w:fldChar w:fldCharType="separate"/>
      </w:r>
      <w:r>
        <w:rPr>
          <w:noProof/>
        </w:rPr>
        <w:t>9</w:t>
      </w:r>
      <w:r>
        <w:rPr>
          <w:noProof/>
        </w:rPr>
        <w:fldChar w:fldCharType="end"/>
      </w:r>
    </w:p>
    <w:p w14:paraId="6E68289A"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_Toc262222037 \h </w:instrText>
      </w:r>
      <w:r>
        <w:rPr>
          <w:noProof/>
        </w:rPr>
      </w:r>
      <w:r>
        <w:rPr>
          <w:noProof/>
        </w:rPr>
        <w:fldChar w:fldCharType="separate"/>
      </w:r>
      <w:r>
        <w:rPr>
          <w:noProof/>
        </w:rPr>
        <w:t>10</w:t>
      </w:r>
      <w:r>
        <w:rPr>
          <w:noProof/>
        </w:rPr>
        <w:fldChar w:fldCharType="end"/>
      </w:r>
    </w:p>
    <w:p w14:paraId="2CEA9FF8"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_Toc262222038 \h </w:instrText>
      </w:r>
      <w:r>
        <w:rPr>
          <w:noProof/>
        </w:rPr>
      </w:r>
      <w:r>
        <w:rPr>
          <w:noProof/>
        </w:rPr>
        <w:fldChar w:fldCharType="separate"/>
      </w:r>
      <w:r>
        <w:rPr>
          <w:noProof/>
        </w:rPr>
        <w:t>11</w:t>
      </w:r>
      <w:r>
        <w:rPr>
          <w:noProof/>
        </w:rPr>
        <w:fldChar w:fldCharType="end"/>
      </w:r>
    </w:p>
    <w:p w14:paraId="4007C90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_Toc262222039 \h </w:instrText>
      </w:r>
      <w:r>
        <w:fldChar w:fldCharType="separate"/>
      </w:r>
      <w:r>
        <w:t>11</w:t>
      </w:r>
      <w:r>
        <w:fldChar w:fldCharType="end"/>
      </w:r>
    </w:p>
    <w:p w14:paraId="05B80CE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_Toc262222040 \h </w:instrText>
      </w:r>
      <w:r>
        <w:fldChar w:fldCharType="separate"/>
      </w:r>
      <w:r>
        <w:t>11</w:t>
      </w:r>
      <w:r>
        <w:fldChar w:fldCharType="end"/>
      </w:r>
    </w:p>
    <w:p w14:paraId="00D2C6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_Toc262222041 \h </w:instrText>
      </w:r>
      <w:r>
        <w:fldChar w:fldCharType="separate"/>
      </w:r>
      <w:r>
        <w:t>12</w:t>
      </w:r>
      <w:r>
        <w:fldChar w:fldCharType="end"/>
      </w:r>
    </w:p>
    <w:p w14:paraId="31149BF2"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_Toc262222042 \h </w:instrText>
      </w:r>
      <w:r>
        <w:fldChar w:fldCharType="separate"/>
      </w:r>
      <w:r>
        <w:t>13</w:t>
      </w:r>
      <w:r>
        <w:fldChar w:fldCharType="end"/>
      </w:r>
    </w:p>
    <w:p w14:paraId="7EAF6F26"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_Toc262222043 \h </w:instrText>
      </w:r>
      <w:r>
        <w:fldChar w:fldCharType="separate"/>
      </w:r>
      <w:r>
        <w:t>14</w:t>
      </w:r>
      <w:r>
        <w:fldChar w:fldCharType="end"/>
      </w:r>
    </w:p>
    <w:p w14:paraId="2B480126"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_Toc262222044 \h </w:instrText>
      </w:r>
      <w:r>
        <w:rPr>
          <w:noProof/>
        </w:rPr>
      </w:r>
      <w:r>
        <w:rPr>
          <w:noProof/>
        </w:rPr>
        <w:fldChar w:fldCharType="separate"/>
      </w:r>
      <w:r>
        <w:rPr>
          <w:noProof/>
        </w:rPr>
        <w:t>15</w:t>
      </w:r>
      <w:r>
        <w:rPr>
          <w:noProof/>
        </w:rPr>
        <w:fldChar w:fldCharType="end"/>
      </w:r>
    </w:p>
    <w:p w14:paraId="0460E61A"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_Toc262222045 \h </w:instrText>
      </w:r>
      <w:r>
        <w:rPr>
          <w:noProof/>
        </w:rPr>
      </w:r>
      <w:r>
        <w:rPr>
          <w:noProof/>
        </w:rPr>
        <w:fldChar w:fldCharType="separate"/>
      </w:r>
      <w:r>
        <w:rPr>
          <w:noProof/>
        </w:rPr>
        <w:t>15</w:t>
      </w:r>
      <w:r>
        <w:rPr>
          <w:noProof/>
        </w:rPr>
        <w:fldChar w:fldCharType="end"/>
      </w:r>
    </w:p>
    <w:p w14:paraId="14681803"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_Toc262222046 \h </w:instrText>
      </w:r>
      <w:r>
        <w:rPr>
          <w:noProof/>
        </w:rPr>
      </w:r>
      <w:r>
        <w:rPr>
          <w:noProof/>
        </w:rPr>
        <w:fldChar w:fldCharType="separate"/>
      </w:r>
      <w:r>
        <w:rPr>
          <w:noProof/>
        </w:rPr>
        <w:t>15</w:t>
      </w:r>
      <w:r>
        <w:rPr>
          <w:noProof/>
        </w:rPr>
        <w:fldChar w:fldCharType="end"/>
      </w:r>
    </w:p>
    <w:p w14:paraId="786DF72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_Toc262222047 \h </w:instrText>
      </w:r>
      <w:r>
        <w:rPr>
          <w:noProof/>
        </w:rPr>
      </w:r>
      <w:r>
        <w:rPr>
          <w:noProof/>
        </w:rPr>
        <w:fldChar w:fldCharType="separate"/>
      </w:r>
      <w:r>
        <w:rPr>
          <w:noProof/>
        </w:rPr>
        <w:t>16</w:t>
      </w:r>
      <w:r>
        <w:rPr>
          <w:noProof/>
        </w:rPr>
        <w:fldChar w:fldCharType="end"/>
      </w:r>
    </w:p>
    <w:p w14:paraId="2DAF07EE"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_Toc262222048 \h </w:instrText>
      </w:r>
      <w:r>
        <w:rPr>
          <w:noProof/>
        </w:rPr>
      </w:r>
      <w:r>
        <w:rPr>
          <w:noProof/>
        </w:rPr>
        <w:fldChar w:fldCharType="separate"/>
      </w:r>
      <w:r>
        <w:rPr>
          <w:noProof/>
        </w:rPr>
        <w:t>16</w:t>
      </w:r>
      <w:r>
        <w:rPr>
          <w:noProof/>
        </w:rPr>
        <w:fldChar w:fldCharType="end"/>
      </w:r>
    </w:p>
    <w:p w14:paraId="2ED00603"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_Toc262222049 \h </w:instrText>
      </w:r>
      <w:r>
        <w:fldChar w:fldCharType="separate"/>
      </w:r>
      <w:r>
        <w:t>17</w:t>
      </w:r>
      <w:r>
        <w:fldChar w:fldCharType="end"/>
      </w:r>
    </w:p>
    <w:p w14:paraId="7D835EAD"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_Toc262222050 \h </w:instrText>
      </w:r>
      <w:r>
        <w:rPr>
          <w:noProof/>
        </w:rPr>
      </w:r>
      <w:r>
        <w:rPr>
          <w:noProof/>
        </w:rPr>
        <w:fldChar w:fldCharType="separate"/>
      </w:r>
      <w:r>
        <w:rPr>
          <w:noProof/>
        </w:rPr>
        <w:t>18</w:t>
      </w:r>
      <w:r>
        <w:rPr>
          <w:noProof/>
        </w:rPr>
        <w:fldChar w:fldCharType="end"/>
      </w:r>
    </w:p>
    <w:p w14:paraId="33D41EE4"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_Toc262222051 \h </w:instrText>
      </w:r>
      <w:r>
        <w:rPr>
          <w:noProof/>
        </w:rPr>
      </w:r>
      <w:r>
        <w:rPr>
          <w:noProof/>
        </w:rPr>
        <w:fldChar w:fldCharType="separate"/>
      </w:r>
      <w:r>
        <w:rPr>
          <w:noProof/>
        </w:rPr>
        <w:t>19</w:t>
      </w:r>
      <w:r>
        <w:rPr>
          <w:noProof/>
        </w:rPr>
        <w:fldChar w:fldCharType="end"/>
      </w:r>
    </w:p>
    <w:p w14:paraId="6BB1D709" w14:textId="77777777" w:rsidR="008504D7" w:rsidRDefault="008504D7">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_Toc262222052 \h </w:instrText>
      </w:r>
      <w:r>
        <w:rPr>
          <w:noProof/>
        </w:rPr>
      </w:r>
      <w:r>
        <w:rPr>
          <w:noProof/>
        </w:rPr>
        <w:fldChar w:fldCharType="separate"/>
      </w:r>
      <w:r>
        <w:rPr>
          <w:noProof/>
        </w:rPr>
        <w:t>20</w:t>
      </w:r>
      <w:r>
        <w:rPr>
          <w:noProof/>
        </w:rPr>
        <w:fldChar w:fldCharType="end"/>
      </w:r>
    </w:p>
    <w:p w14:paraId="209355AE"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9.1</w:t>
      </w:r>
      <w:r>
        <w:rPr>
          <w:rFonts w:asciiTheme="minorHAnsi" w:eastAsiaTheme="minorEastAsia" w:hAnsiTheme="minorHAnsi" w:cstheme="minorBidi"/>
          <w:sz w:val="24"/>
          <w:szCs w:val="24"/>
          <w:lang w:val="de-DE" w:eastAsia="ja-JP"/>
        </w:rPr>
        <w:tab/>
      </w:r>
      <w:r w:rsidRPr="007F5212">
        <w:rPr>
          <w:color w:val="000000" w:themeColor="text1"/>
        </w:rPr>
        <w:t>Erster Tag: Montag, 05.05.2014</w:t>
      </w:r>
      <w:r>
        <w:tab/>
      </w:r>
      <w:r>
        <w:fldChar w:fldCharType="begin"/>
      </w:r>
      <w:r>
        <w:instrText xml:space="preserve"> PAGEREF _Toc262222053 \h </w:instrText>
      </w:r>
      <w:r>
        <w:fldChar w:fldCharType="separate"/>
      </w:r>
      <w:r>
        <w:t>21</w:t>
      </w:r>
      <w:r>
        <w:fldChar w:fldCharType="end"/>
      </w:r>
    </w:p>
    <w:p w14:paraId="4F4AACC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9.2</w:t>
      </w:r>
      <w:r>
        <w:rPr>
          <w:rFonts w:asciiTheme="minorHAnsi" w:eastAsiaTheme="minorEastAsia" w:hAnsiTheme="minorHAnsi" w:cstheme="minorBidi"/>
          <w:sz w:val="24"/>
          <w:szCs w:val="24"/>
          <w:lang w:val="de-DE" w:eastAsia="ja-JP"/>
        </w:rPr>
        <w:tab/>
      </w:r>
      <w:r w:rsidRPr="007F5212">
        <w:rPr>
          <w:color w:val="000000" w:themeColor="text1"/>
        </w:rPr>
        <w:t>Zweiter Tag: Dienstag, 06.05.2014</w:t>
      </w:r>
      <w:r>
        <w:tab/>
      </w:r>
      <w:r>
        <w:fldChar w:fldCharType="begin"/>
      </w:r>
      <w:r>
        <w:instrText xml:space="preserve"> PAGEREF _Toc262222054 \h </w:instrText>
      </w:r>
      <w:r>
        <w:fldChar w:fldCharType="separate"/>
      </w:r>
      <w:r>
        <w:t>23</w:t>
      </w:r>
      <w:r>
        <w:fldChar w:fldCharType="end"/>
      </w:r>
    </w:p>
    <w:p w14:paraId="7ED353D0"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9.3</w:t>
      </w:r>
      <w:r>
        <w:rPr>
          <w:rFonts w:asciiTheme="minorHAnsi" w:eastAsiaTheme="minorEastAsia" w:hAnsiTheme="minorHAnsi" w:cstheme="minorBidi"/>
          <w:sz w:val="24"/>
          <w:szCs w:val="24"/>
          <w:lang w:val="de-DE" w:eastAsia="ja-JP"/>
        </w:rPr>
        <w:tab/>
      </w:r>
      <w:r w:rsidRPr="007F5212">
        <w:rPr>
          <w:color w:val="000000" w:themeColor="text1"/>
        </w:rPr>
        <w:t>Dritter Tag: Mittwoch, 07.05.2014</w:t>
      </w:r>
      <w:r>
        <w:tab/>
      </w:r>
      <w:r>
        <w:fldChar w:fldCharType="begin"/>
      </w:r>
      <w:r>
        <w:instrText xml:space="preserve"> PAGEREF _Toc262222055 \h </w:instrText>
      </w:r>
      <w:r>
        <w:fldChar w:fldCharType="separate"/>
      </w:r>
      <w:r>
        <w:t>25</w:t>
      </w:r>
      <w:r>
        <w:fldChar w:fldCharType="end"/>
      </w:r>
    </w:p>
    <w:p w14:paraId="0C4346A1"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9.4</w:t>
      </w:r>
      <w:r>
        <w:rPr>
          <w:rFonts w:asciiTheme="minorHAnsi" w:eastAsiaTheme="minorEastAsia" w:hAnsiTheme="minorHAnsi" w:cstheme="minorBidi"/>
          <w:sz w:val="24"/>
          <w:szCs w:val="24"/>
          <w:lang w:val="de-DE" w:eastAsia="ja-JP"/>
        </w:rPr>
        <w:tab/>
      </w:r>
      <w:r w:rsidRPr="007F5212">
        <w:rPr>
          <w:color w:val="000000" w:themeColor="text1"/>
        </w:rPr>
        <w:t>Vierter Tag: Donnerstag, 08.05.2014</w:t>
      </w:r>
      <w:r>
        <w:tab/>
      </w:r>
      <w:r>
        <w:fldChar w:fldCharType="begin"/>
      </w:r>
      <w:r>
        <w:instrText xml:space="preserve"> PAGEREF _Toc262222056 \h </w:instrText>
      </w:r>
      <w:r>
        <w:fldChar w:fldCharType="separate"/>
      </w:r>
      <w:r>
        <w:t>27</w:t>
      </w:r>
      <w:r>
        <w:fldChar w:fldCharType="end"/>
      </w:r>
    </w:p>
    <w:p w14:paraId="0BF94FE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9.5</w:t>
      </w:r>
      <w:r>
        <w:rPr>
          <w:rFonts w:asciiTheme="minorHAnsi" w:eastAsiaTheme="minorEastAsia" w:hAnsiTheme="minorHAnsi" w:cstheme="minorBidi"/>
          <w:sz w:val="24"/>
          <w:szCs w:val="24"/>
          <w:lang w:val="de-DE" w:eastAsia="ja-JP"/>
        </w:rPr>
        <w:tab/>
      </w:r>
      <w:r w:rsidRPr="007F5212">
        <w:rPr>
          <w:color w:val="000000" w:themeColor="text1"/>
        </w:rPr>
        <w:t>Fünfter Tag: Montag, 19.05.2014</w:t>
      </w:r>
      <w:r>
        <w:tab/>
      </w:r>
      <w:r>
        <w:fldChar w:fldCharType="begin"/>
      </w:r>
      <w:r>
        <w:instrText xml:space="preserve"> PAGEREF _Toc262222057 \h </w:instrText>
      </w:r>
      <w:r>
        <w:fldChar w:fldCharType="separate"/>
      </w:r>
      <w:r>
        <w:t>29</w:t>
      </w:r>
      <w:r>
        <w:fldChar w:fldCharType="end"/>
      </w:r>
    </w:p>
    <w:p w14:paraId="767B1A5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9.6</w:t>
      </w:r>
      <w:r>
        <w:rPr>
          <w:rFonts w:asciiTheme="minorHAnsi" w:eastAsiaTheme="minorEastAsia" w:hAnsiTheme="minorHAnsi" w:cstheme="minorBidi"/>
          <w:sz w:val="24"/>
          <w:szCs w:val="24"/>
          <w:lang w:val="de-DE" w:eastAsia="ja-JP"/>
        </w:rPr>
        <w:tab/>
      </w:r>
      <w:r w:rsidRPr="007F5212">
        <w:rPr>
          <w:color w:val="000000" w:themeColor="text1"/>
        </w:rPr>
        <w:t>Sechster Tag: Dienstag, 20.05.2014</w:t>
      </w:r>
      <w:r>
        <w:tab/>
      </w:r>
      <w:r>
        <w:fldChar w:fldCharType="begin"/>
      </w:r>
      <w:r>
        <w:instrText xml:space="preserve"> PAGEREF _Toc262222058 \h </w:instrText>
      </w:r>
      <w:r>
        <w:fldChar w:fldCharType="separate"/>
      </w:r>
      <w:r>
        <w:t>31</w:t>
      </w:r>
      <w:r>
        <w:fldChar w:fldCharType="end"/>
      </w:r>
    </w:p>
    <w:p w14:paraId="6BAEA278"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9.7</w:t>
      </w:r>
      <w:r>
        <w:rPr>
          <w:rFonts w:asciiTheme="minorHAnsi" w:eastAsiaTheme="minorEastAsia" w:hAnsiTheme="minorHAnsi" w:cstheme="minorBidi"/>
          <w:sz w:val="24"/>
          <w:szCs w:val="24"/>
          <w:lang w:val="de-DE" w:eastAsia="ja-JP"/>
        </w:rPr>
        <w:tab/>
      </w:r>
      <w:r w:rsidRPr="007F5212">
        <w:rPr>
          <w:color w:val="000000" w:themeColor="text1"/>
        </w:rPr>
        <w:t>Siebter Tag: Mittwoch, 21.05.2014</w:t>
      </w:r>
      <w:r>
        <w:tab/>
      </w:r>
      <w:r>
        <w:fldChar w:fldCharType="begin"/>
      </w:r>
      <w:r>
        <w:instrText xml:space="preserve"> PAGEREF _Toc262222059 \h </w:instrText>
      </w:r>
      <w:r>
        <w:fldChar w:fldCharType="separate"/>
      </w:r>
      <w:r>
        <w:t>32</w:t>
      </w:r>
      <w:r>
        <w:fldChar w:fldCharType="end"/>
      </w:r>
    </w:p>
    <w:p w14:paraId="259BC337"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9.8</w:t>
      </w:r>
      <w:r>
        <w:rPr>
          <w:rFonts w:asciiTheme="minorHAnsi" w:eastAsiaTheme="minorEastAsia" w:hAnsiTheme="minorHAnsi" w:cstheme="minorBidi"/>
          <w:sz w:val="24"/>
          <w:szCs w:val="24"/>
          <w:lang w:val="de-DE" w:eastAsia="ja-JP"/>
        </w:rPr>
        <w:tab/>
      </w:r>
      <w:r w:rsidRPr="007F5212">
        <w:rPr>
          <w:color w:val="000000" w:themeColor="text1"/>
        </w:rPr>
        <w:t>Achter Tag: Donnerstag, 22.05.2014</w:t>
      </w:r>
      <w:r>
        <w:tab/>
      </w:r>
      <w:r>
        <w:fldChar w:fldCharType="begin"/>
      </w:r>
      <w:r>
        <w:instrText xml:space="preserve"> PAGEREF _Toc262222060 \h </w:instrText>
      </w:r>
      <w:r>
        <w:fldChar w:fldCharType="separate"/>
      </w:r>
      <w:r>
        <w:t>33</w:t>
      </w:r>
      <w:r>
        <w:fldChar w:fldCharType="end"/>
      </w:r>
    </w:p>
    <w:p w14:paraId="639CE4ED" w14:textId="77777777" w:rsidR="008504D7" w:rsidRDefault="008504D7">
      <w:pPr>
        <w:pStyle w:val="TOC2"/>
        <w:tabs>
          <w:tab w:val="left" w:pos="546"/>
        </w:tabs>
        <w:rPr>
          <w:rFonts w:asciiTheme="minorHAnsi" w:eastAsiaTheme="minorEastAsia" w:hAnsiTheme="minorHAnsi" w:cstheme="minorBidi"/>
          <w:sz w:val="24"/>
          <w:szCs w:val="24"/>
          <w:lang w:val="de-DE" w:eastAsia="ja-JP"/>
        </w:rPr>
      </w:pPr>
      <w:r w:rsidRPr="007F5212">
        <w:rPr>
          <w:color w:val="000000" w:themeColor="text1"/>
        </w:rPr>
        <w:t>9.9</w:t>
      </w:r>
      <w:r>
        <w:rPr>
          <w:rFonts w:asciiTheme="minorHAnsi" w:eastAsiaTheme="minorEastAsia" w:hAnsiTheme="minorHAnsi" w:cstheme="minorBidi"/>
          <w:sz w:val="24"/>
          <w:szCs w:val="24"/>
          <w:lang w:val="de-DE" w:eastAsia="ja-JP"/>
        </w:rPr>
        <w:tab/>
      </w:r>
      <w:r w:rsidRPr="007F5212">
        <w:rPr>
          <w:color w:val="000000" w:themeColor="text1"/>
        </w:rPr>
        <w:t>Neunter Tag: Montag, 26.05.2014</w:t>
      </w:r>
      <w:r>
        <w:tab/>
      </w:r>
      <w:r>
        <w:fldChar w:fldCharType="begin"/>
      </w:r>
      <w:r>
        <w:instrText xml:space="preserve"> PAGEREF _Toc262222061 \h </w:instrText>
      </w:r>
      <w:r>
        <w:fldChar w:fldCharType="separate"/>
      </w:r>
      <w:r>
        <w:t>34</w:t>
      </w:r>
      <w:r>
        <w:fldChar w:fldCharType="end"/>
      </w:r>
    </w:p>
    <w:p w14:paraId="1507510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9.10</w:t>
      </w:r>
      <w:r>
        <w:rPr>
          <w:rFonts w:asciiTheme="minorHAnsi" w:eastAsiaTheme="minorEastAsia" w:hAnsiTheme="minorHAnsi" w:cstheme="minorBidi"/>
          <w:sz w:val="24"/>
          <w:szCs w:val="24"/>
          <w:lang w:val="de-DE" w:eastAsia="ja-JP"/>
        </w:rPr>
        <w:tab/>
      </w:r>
      <w:r w:rsidRPr="007F5212">
        <w:rPr>
          <w:color w:val="000000" w:themeColor="text1"/>
        </w:rPr>
        <w:t>Zehnter Tag: Dienstag, 27.05.2014</w:t>
      </w:r>
      <w:r>
        <w:tab/>
      </w:r>
      <w:r>
        <w:fldChar w:fldCharType="begin"/>
      </w:r>
      <w:r>
        <w:instrText xml:space="preserve"> PAGEREF _Toc262222062 \h </w:instrText>
      </w:r>
      <w:r>
        <w:fldChar w:fldCharType="separate"/>
      </w:r>
      <w:r>
        <w:t>35</w:t>
      </w:r>
      <w:r>
        <w:fldChar w:fldCharType="end"/>
      </w:r>
    </w:p>
    <w:p w14:paraId="54BC803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_Toc262222063 \h </w:instrText>
      </w:r>
      <w:r>
        <w:fldChar w:fldCharType="separate"/>
      </w:r>
      <w:r>
        <w:t>36</w:t>
      </w:r>
      <w:r>
        <w:fldChar w:fldCharType="end"/>
      </w:r>
    </w:p>
    <w:p w14:paraId="5E8E9AEF"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_Toc262222064 \h </w:instrText>
      </w:r>
      <w:r>
        <w:rPr>
          <w:noProof/>
        </w:rPr>
      </w:r>
      <w:r>
        <w:rPr>
          <w:noProof/>
        </w:rPr>
        <w:fldChar w:fldCharType="separate"/>
      </w:r>
      <w:r>
        <w:rPr>
          <w:noProof/>
        </w:rPr>
        <w:t>37</w:t>
      </w:r>
      <w:r>
        <w:rPr>
          <w:noProof/>
        </w:rPr>
        <w:fldChar w:fldCharType="end"/>
      </w:r>
    </w:p>
    <w:p w14:paraId="1FDAB970"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11.</w:t>
      </w:r>
      <w:r>
        <w:rPr>
          <w:rFonts w:asciiTheme="minorHAnsi" w:eastAsiaTheme="minorEastAsia" w:hAnsiTheme="minorHAnsi" w:cstheme="minorBidi"/>
          <w:b w:val="0"/>
          <w:bCs w:val="0"/>
          <w:noProof/>
          <w:sz w:val="24"/>
          <w:lang w:val="de-DE" w:eastAsia="ja-JP"/>
        </w:rPr>
        <w:tab/>
      </w:r>
      <w:r w:rsidRPr="007F5212">
        <w:rPr>
          <w:noProof/>
          <w:color w:val="000000" w:themeColor="text1"/>
        </w:rPr>
        <w:t>Abschlussbericht</w:t>
      </w:r>
      <w:r>
        <w:rPr>
          <w:noProof/>
        </w:rPr>
        <w:tab/>
      </w:r>
      <w:r>
        <w:rPr>
          <w:noProof/>
        </w:rPr>
        <w:fldChar w:fldCharType="begin"/>
      </w:r>
      <w:r>
        <w:rPr>
          <w:noProof/>
        </w:rPr>
        <w:instrText xml:space="preserve"> PAGEREF _Toc262222065 \h </w:instrText>
      </w:r>
      <w:r>
        <w:rPr>
          <w:noProof/>
        </w:rPr>
      </w:r>
      <w:r>
        <w:rPr>
          <w:noProof/>
        </w:rPr>
        <w:fldChar w:fldCharType="separate"/>
      </w:r>
      <w:r>
        <w:rPr>
          <w:noProof/>
        </w:rPr>
        <w:t>41</w:t>
      </w:r>
      <w:r>
        <w:rPr>
          <w:noProof/>
        </w:rPr>
        <w:fldChar w:fldCharType="end"/>
      </w:r>
    </w:p>
    <w:p w14:paraId="2508C5C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11.1</w:t>
      </w:r>
      <w:r>
        <w:rPr>
          <w:rFonts w:asciiTheme="minorHAnsi" w:eastAsiaTheme="minorEastAsia" w:hAnsiTheme="minorHAnsi" w:cstheme="minorBidi"/>
          <w:sz w:val="24"/>
          <w:szCs w:val="24"/>
          <w:lang w:val="de-DE" w:eastAsia="ja-JP"/>
        </w:rPr>
        <w:tab/>
      </w:r>
      <w:r w:rsidRPr="007F5212">
        <w:rPr>
          <w:color w:val="000000" w:themeColor="text1"/>
        </w:rPr>
        <w:t>Vergleich Ist/Soll</w:t>
      </w:r>
      <w:r>
        <w:tab/>
      </w:r>
      <w:r>
        <w:fldChar w:fldCharType="begin"/>
      </w:r>
      <w:r>
        <w:instrText xml:space="preserve"> PAGEREF _Toc262222066 \h </w:instrText>
      </w:r>
      <w:r>
        <w:fldChar w:fldCharType="separate"/>
      </w:r>
      <w:r>
        <w:t>41</w:t>
      </w:r>
      <w:r>
        <w:fldChar w:fldCharType="end"/>
      </w:r>
    </w:p>
    <w:p w14:paraId="5C97E65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11.2</w:t>
      </w:r>
      <w:r>
        <w:rPr>
          <w:rFonts w:asciiTheme="minorHAnsi" w:eastAsiaTheme="minorEastAsia" w:hAnsiTheme="minorHAnsi" w:cstheme="minorBidi"/>
          <w:sz w:val="24"/>
          <w:szCs w:val="24"/>
          <w:lang w:val="de-DE" w:eastAsia="ja-JP"/>
        </w:rPr>
        <w:tab/>
      </w:r>
      <w:r w:rsidRPr="007F5212">
        <w:rPr>
          <w:color w:val="000000" w:themeColor="text1"/>
        </w:rPr>
        <w:t>Mittelbedarf</w:t>
      </w:r>
      <w:r>
        <w:tab/>
      </w:r>
      <w:r>
        <w:fldChar w:fldCharType="begin"/>
      </w:r>
      <w:r>
        <w:instrText xml:space="preserve"> PAGEREF _Toc262222067 \h </w:instrText>
      </w:r>
      <w:r>
        <w:fldChar w:fldCharType="separate"/>
      </w:r>
      <w:r>
        <w:t>41</w:t>
      </w:r>
      <w:r>
        <w:fldChar w:fldCharType="end"/>
      </w:r>
    </w:p>
    <w:p w14:paraId="4A6D68C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11.3</w:t>
      </w:r>
      <w:r>
        <w:rPr>
          <w:rFonts w:asciiTheme="minorHAnsi" w:eastAsiaTheme="minorEastAsia" w:hAnsiTheme="minorHAnsi" w:cstheme="minorBidi"/>
          <w:sz w:val="24"/>
          <w:szCs w:val="24"/>
          <w:lang w:val="de-DE" w:eastAsia="ja-JP"/>
        </w:rPr>
        <w:tab/>
      </w:r>
      <w:r w:rsidRPr="007F5212">
        <w:rPr>
          <w:color w:val="000000" w:themeColor="text1"/>
        </w:rPr>
        <w:t>Realisierungsbericht</w:t>
      </w:r>
      <w:r>
        <w:tab/>
      </w:r>
      <w:r>
        <w:fldChar w:fldCharType="begin"/>
      </w:r>
      <w:r>
        <w:instrText xml:space="preserve"> PAGEREF _Toc262222068 \h </w:instrText>
      </w:r>
      <w:r>
        <w:fldChar w:fldCharType="separate"/>
      </w:r>
      <w:r>
        <w:t>41</w:t>
      </w:r>
      <w:r>
        <w:fldChar w:fldCharType="end"/>
      </w:r>
    </w:p>
    <w:p w14:paraId="6259A92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11.4</w:t>
      </w:r>
      <w:r>
        <w:rPr>
          <w:rFonts w:asciiTheme="minorHAnsi" w:eastAsiaTheme="minorEastAsia" w:hAnsiTheme="minorHAnsi" w:cstheme="minorBidi"/>
          <w:sz w:val="24"/>
          <w:szCs w:val="24"/>
          <w:lang w:val="de-DE" w:eastAsia="ja-JP"/>
        </w:rPr>
        <w:tab/>
      </w:r>
      <w:r w:rsidRPr="007F5212">
        <w:rPr>
          <w:color w:val="000000" w:themeColor="text1"/>
        </w:rPr>
        <w:t>Testbericht</w:t>
      </w:r>
      <w:r>
        <w:tab/>
      </w:r>
      <w:r>
        <w:fldChar w:fldCharType="begin"/>
      </w:r>
      <w:r>
        <w:instrText xml:space="preserve"> PAGEREF _Toc262222069 \h </w:instrText>
      </w:r>
      <w:r>
        <w:fldChar w:fldCharType="separate"/>
      </w:r>
      <w:r>
        <w:t>41</w:t>
      </w:r>
      <w:r>
        <w:fldChar w:fldCharType="end"/>
      </w:r>
    </w:p>
    <w:p w14:paraId="24BC327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11.5</w:t>
      </w:r>
      <w:r>
        <w:rPr>
          <w:rFonts w:asciiTheme="minorHAnsi" w:eastAsiaTheme="minorEastAsia" w:hAnsiTheme="minorHAnsi" w:cstheme="minorBidi"/>
          <w:sz w:val="24"/>
          <w:szCs w:val="24"/>
          <w:lang w:val="de-DE" w:eastAsia="ja-JP"/>
        </w:rPr>
        <w:tab/>
      </w:r>
      <w:r w:rsidRPr="007F5212">
        <w:rPr>
          <w:color w:val="000000" w:themeColor="text1"/>
        </w:rPr>
        <w:t>Fazit zum Projekt</w:t>
      </w:r>
      <w:r>
        <w:tab/>
      </w:r>
      <w:r>
        <w:fldChar w:fldCharType="begin"/>
      </w:r>
      <w:r>
        <w:instrText xml:space="preserve"> PAGEREF _Toc262222070 \h </w:instrText>
      </w:r>
      <w:r>
        <w:fldChar w:fldCharType="separate"/>
      </w:r>
      <w:r>
        <w:t>41</w:t>
      </w:r>
      <w:r>
        <w:fldChar w:fldCharType="end"/>
      </w:r>
    </w:p>
    <w:p w14:paraId="62E8B02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_Toc262222071 \h </w:instrText>
      </w:r>
      <w:r>
        <w:fldChar w:fldCharType="separate"/>
      </w:r>
      <w:r>
        <w:t>41</w:t>
      </w:r>
      <w:r>
        <w:fldChar w:fldCharType="end"/>
      </w:r>
    </w:p>
    <w:p w14:paraId="13BADFD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Teil 1</w:t>
      </w:r>
      <w:r>
        <w:rPr>
          <w:noProof/>
        </w:rPr>
        <w:tab/>
      </w:r>
      <w:r>
        <w:rPr>
          <w:noProof/>
        </w:rPr>
        <w:fldChar w:fldCharType="begin"/>
      </w:r>
      <w:r>
        <w:rPr>
          <w:noProof/>
        </w:rPr>
        <w:instrText xml:space="preserve"> PAGEREF _Toc262222072 \h </w:instrText>
      </w:r>
      <w:r>
        <w:rPr>
          <w:noProof/>
        </w:rPr>
      </w:r>
      <w:r>
        <w:rPr>
          <w:noProof/>
        </w:rPr>
        <w:fldChar w:fldCharType="separate"/>
      </w:r>
      <w:r>
        <w:rPr>
          <w:noProof/>
        </w:rPr>
        <w:t>42</w:t>
      </w:r>
      <w:r>
        <w:rPr>
          <w:noProof/>
        </w:rPr>
        <w:fldChar w:fldCharType="end"/>
      </w:r>
    </w:p>
    <w:p w14:paraId="03296DB5" w14:textId="77777777" w:rsidR="008504D7" w:rsidRDefault="008504D7">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_Toc262222073 \h </w:instrText>
      </w:r>
      <w:r>
        <w:rPr>
          <w:noProof/>
        </w:rPr>
      </w:r>
      <w:r>
        <w:rPr>
          <w:noProof/>
        </w:rPr>
        <w:fldChar w:fldCharType="separate"/>
      </w:r>
      <w:r>
        <w:rPr>
          <w:noProof/>
        </w:rPr>
        <w:t>43</w:t>
      </w:r>
      <w:r>
        <w:rPr>
          <w:noProof/>
        </w:rPr>
        <w:fldChar w:fldCharType="end"/>
      </w:r>
    </w:p>
    <w:p w14:paraId="67627A3D"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_Toc262222074 \h </w:instrText>
      </w:r>
      <w:r>
        <w:rPr>
          <w:noProof/>
        </w:rPr>
      </w:r>
      <w:r>
        <w:rPr>
          <w:noProof/>
        </w:rPr>
        <w:fldChar w:fldCharType="separate"/>
      </w:r>
      <w:r>
        <w:rPr>
          <w:noProof/>
        </w:rPr>
        <w:t>44</w:t>
      </w:r>
      <w:r>
        <w:rPr>
          <w:noProof/>
        </w:rPr>
        <w:fldChar w:fldCharType="end"/>
      </w:r>
    </w:p>
    <w:p w14:paraId="47F86CEC"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_Toc262222075 \h </w:instrText>
      </w:r>
      <w:r>
        <w:fldChar w:fldCharType="separate"/>
      </w:r>
      <w:r>
        <w:t>44</w:t>
      </w:r>
      <w:r>
        <w:fldChar w:fldCharType="end"/>
      </w:r>
    </w:p>
    <w:p w14:paraId="207786C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Systembeschreibung</w:t>
      </w:r>
      <w:r>
        <w:rPr>
          <w:noProof/>
        </w:rPr>
        <w:tab/>
      </w:r>
      <w:r>
        <w:rPr>
          <w:noProof/>
        </w:rPr>
        <w:fldChar w:fldCharType="begin"/>
      </w:r>
      <w:r>
        <w:rPr>
          <w:noProof/>
        </w:rPr>
        <w:instrText xml:space="preserve"> PAGEREF _Toc262222076 \h </w:instrText>
      </w:r>
      <w:r>
        <w:rPr>
          <w:noProof/>
        </w:rPr>
      </w:r>
      <w:r>
        <w:rPr>
          <w:noProof/>
        </w:rPr>
        <w:fldChar w:fldCharType="separate"/>
      </w:r>
      <w:r>
        <w:rPr>
          <w:noProof/>
        </w:rPr>
        <w:t>44</w:t>
      </w:r>
      <w:r>
        <w:rPr>
          <w:noProof/>
        </w:rPr>
        <w:fldChar w:fldCharType="end"/>
      </w:r>
    </w:p>
    <w:p w14:paraId="24797EF8"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_Toc262222077 \h </w:instrText>
      </w:r>
      <w:r>
        <w:rPr>
          <w:noProof/>
        </w:rPr>
      </w:r>
      <w:r>
        <w:rPr>
          <w:noProof/>
        </w:rPr>
        <w:fldChar w:fldCharType="separate"/>
      </w:r>
      <w:r>
        <w:rPr>
          <w:noProof/>
        </w:rPr>
        <w:t>44</w:t>
      </w:r>
      <w:r>
        <w:rPr>
          <w:noProof/>
        </w:rPr>
        <w:fldChar w:fldCharType="end"/>
      </w:r>
    </w:p>
    <w:p w14:paraId="6408B64D"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_Toc262222078 \h </w:instrText>
      </w:r>
      <w:r>
        <w:rPr>
          <w:noProof/>
        </w:rPr>
      </w:r>
      <w:r>
        <w:rPr>
          <w:noProof/>
        </w:rPr>
        <w:fldChar w:fldCharType="separate"/>
      </w:r>
      <w:r>
        <w:rPr>
          <w:noProof/>
        </w:rPr>
        <w:t>44</w:t>
      </w:r>
      <w:r>
        <w:rPr>
          <w:noProof/>
        </w:rPr>
        <w:fldChar w:fldCharType="end"/>
      </w:r>
    </w:p>
    <w:p w14:paraId="3D468961"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13.1.1.3</w:t>
      </w:r>
      <w:r>
        <w:rPr>
          <w:rFonts w:asciiTheme="minorHAnsi" w:eastAsiaTheme="minorEastAsia" w:hAnsiTheme="minorHAnsi"/>
          <w:noProof/>
          <w:sz w:val="24"/>
          <w:szCs w:val="24"/>
          <w:lang w:val="de-DE" w:eastAsia="ja-JP"/>
        </w:rPr>
        <w:tab/>
      </w:r>
      <w:r>
        <w:rPr>
          <w:noProof/>
        </w:rPr>
        <w:t>Github/Git.4teamwork</w:t>
      </w:r>
      <w:r>
        <w:rPr>
          <w:noProof/>
        </w:rPr>
        <w:tab/>
      </w:r>
      <w:r>
        <w:rPr>
          <w:noProof/>
        </w:rPr>
        <w:fldChar w:fldCharType="begin"/>
      </w:r>
      <w:r>
        <w:rPr>
          <w:noProof/>
        </w:rPr>
        <w:instrText xml:space="preserve"> PAGEREF _Toc262222079 \h </w:instrText>
      </w:r>
      <w:r>
        <w:rPr>
          <w:noProof/>
        </w:rPr>
      </w:r>
      <w:r>
        <w:rPr>
          <w:noProof/>
        </w:rPr>
        <w:fldChar w:fldCharType="separate"/>
      </w:r>
      <w:r>
        <w:rPr>
          <w:noProof/>
        </w:rPr>
        <w:t>44</w:t>
      </w:r>
      <w:r>
        <w:rPr>
          <w:noProof/>
        </w:rPr>
        <w:fldChar w:fldCharType="end"/>
      </w:r>
    </w:p>
    <w:p w14:paraId="56112D2C"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13.1.1.4</w:t>
      </w:r>
      <w:r>
        <w:rPr>
          <w:rFonts w:asciiTheme="minorHAnsi" w:eastAsiaTheme="minorEastAsia" w:hAnsiTheme="minorHAnsi"/>
          <w:noProof/>
          <w:sz w:val="24"/>
          <w:szCs w:val="24"/>
          <w:lang w:val="de-DE" w:eastAsia="ja-JP"/>
        </w:rPr>
        <w:tab/>
      </w:r>
      <w:r>
        <w:rPr>
          <w:noProof/>
        </w:rPr>
        <w:t>Ticketingsystem</w:t>
      </w:r>
      <w:r>
        <w:rPr>
          <w:noProof/>
        </w:rPr>
        <w:tab/>
      </w:r>
      <w:r>
        <w:rPr>
          <w:noProof/>
        </w:rPr>
        <w:fldChar w:fldCharType="begin"/>
      </w:r>
      <w:r>
        <w:rPr>
          <w:noProof/>
        </w:rPr>
        <w:instrText xml:space="preserve"> PAGEREF _Toc262222080 \h </w:instrText>
      </w:r>
      <w:r>
        <w:rPr>
          <w:noProof/>
        </w:rPr>
      </w:r>
      <w:r>
        <w:rPr>
          <w:noProof/>
        </w:rPr>
        <w:fldChar w:fldCharType="separate"/>
      </w:r>
      <w:r>
        <w:rPr>
          <w:noProof/>
        </w:rPr>
        <w:t>45</w:t>
      </w:r>
      <w:r>
        <w:rPr>
          <w:noProof/>
        </w:rPr>
        <w:fldChar w:fldCharType="end"/>
      </w:r>
    </w:p>
    <w:p w14:paraId="6BFED02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_Toc262222081 \h </w:instrText>
      </w:r>
      <w:r>
        <w:rPr>
          <w:noProof/>
        </w:rPr>
      </w:r>
      <w:r>
        <w:rPr>
          <w:noProof/>
        </w:rPr>
        <w:fldChar w:fldCharType="separate"/>
      </w:r>
      <w:r>
        <w:rPr>
          <w:noProof/>
        </w:rPr>
        <w:t>45</w:t>
      </w:r>
      <w:r>
        <w:rPr>
          <w:noProof/>
        </w:rPr>
        <w:fldChar w:fldCharType="end"/>
      </w:r>
    </w:p>
    <w:p w14:paraId="2983E92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_Toc262222082 \h </w:instrText>
      </w:r>
      <w:r>
        <w:rPr>
          <w:noProof/>
        </w:rPr>
      </w:r>
      <w:r>
        <w:rPr>
          <w:noProof/>
        </w:rPr>
        <w:fldChar w:fldCharType="separate"/>
      </w:r>
      <w:r>
        <w:rPr>
          <w:noProof/>
        </w:rPr>
        <w:t>46</w:t>
      </w:r>
      <w:r>
        <w:rPr>
          <w:noProof/>
        </w:rPr>
        <w:fldChar w:fldCharType="end"/>
      </w:r>
    </w:p>
    <w:p w14:paraId="4493F1D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13.1.4</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_Toc262222083 \h </w:instrText>
      </w:r>
      <w:r>
        <w:rPr>
          <w:noProof/>
        </w:rPr>
      </w:r>
      <w:r>
        <w:rPr>
          <w:noProof/>
        </w:rPr>
        <w:fldChar w:fldCharType="separate"/>
      </w:r>
      <w:r>
        <w:rPr>
          <w:noProof/>
        </w:rPr>
        <w:t>47</w:t>
      </w:r>
      <w:r>
        <w:rPr>
          <w:noProof/>
        </w:rPr>
        <w:fldChar w:fldCharType="end"/>
      </w:r>
    </w:p>
    <w:p w14:paraId="7AB227F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13.1.5</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_Toc262222084 \h </w:instrText>
      </w:r>
      <w:r>
        <w:rPr>
          <w:noProof/>
        </w:rPr>
      </w:r>
      <w:r>
        <w:rPr>
          <w:noProof/>
        </w:rPr>
        <w:fldChar w:fldCharType="separate"/>
      </w:r>
      <w:r>
        <w:rPr>
          <w:noProof/>
        </w:rPr>
        <w:t>47</w:t>
      </w:r>
      <w:r>
        <w:rPr>
          <w:noProof/>
        </w:rPr>
        <w:fldChar w:fldCharType="end"/>
      </w:r>
    </w:p>
    <w:p w14:paraId="1FB4EF0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13.1.6</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_Toc262222085 \h </w:instrText>
      </w:r>
      <w:r>
        <w:rPr>
          <w:noProof/>
        </w:rPr>
      </w:r>
      <w:r>
        <w:rPr>
          <w:noProof/>
        </w:rPr>
        <w:fldChar w:fldCharType="separate"/>
      </w:r>
      <w:r>
        <w:rPr>
          <w:noProof/>
        </w:rPr>
        <w:t>47</w:t>
      </w:r>
      <w:r>
        <w:rPr>
          <w:noProof/>
        </w:rPr>
        <w:fldChar w:fldCharType="end"/>
      </w:r>
    </w:p>
    <w:p w14:paraId="7B438C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13.1.7</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_Toc262222086 \h </w:instrText>
      </w:r>
      <w:r>
        <w:rPr>
          <w:noProof/>
        </w:rPr>
      </w:r>
      <w:r>
        <w:rPr>
          <w:noProof/>
        </w:rPr>
        <w:fldChar w:fldCharType="separate"/>
      </w:r>
      <w:r>
        <w:rPr>
          <w:noProof/>
        </w:rPr>
        <w:t>47</w:t>
      </w:r>
      <w:r>
        <w:rPr>
          <w:noProof/>
        </w:rPr>
        <w:fldChar w:fldCharType="end"/>
      </w:r>
    </w:p>
    <w:p w14:paraId="698449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13.1.8</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_Toc262222087 \h </w:instrText>
      </w:r>
      <w:r>
        <w:rPr>
          <w:noProof/>
        </w:rPr>
      </w:r>
      <w:r>
        <w:rPr>
          <w:noProof/>
        </w:rPr>
        <w:fldChar w:fldCharType="separate"/>
      </w:r>
      <w:r>
        <w:rPr>
          <w:noProof/>
        </w:rPr>
        <w:t>47</w:t>
      </w:r>
      <w:r>
        <w:rPr>
          <w:noProof/>
        </w:rPr>
        <w:fldChar w:fldCharType="end"/>
      </w:r>
    </w:p>
    <w:p w14:paraId="12F390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13.1.9</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_Toc262222088 \h </w:instrText>
      </w:r>
      <w:r>
        <w:rPr>
          <w:noProof/>
        </w:rPr>
      </w:r>
      <w:r>
        <w:rPr>
          <w:noProof/>
        </w:rPr>
        <w:fldChar w:fldCharType="separate"/>
      </w:r>
      <w:r>
        <w:rPr>
          <w:noProof/>
        </w:rPr>
        <w:t>47</w:t>
      </w:r>
      <w:r>
        <w:rPr>
          <w:noProof/>
        </w:rPr>
        <w:fldChar w:fldCharType="end"/>
      </w:r>
    </w:p>
    <w:p w14:paraId="24EFE6DF"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13.1.10</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_Toc262222089 \h </w:instrText>
      </w:r>
      <w:r>
        <w:rPr>
          <w:noProof/>
        </w:rPr>
      </w:r>
      <w:r>
        <w:rPr>
          <w:noProof/>
        </w:rPr>
        <w:fldChar w:fldCharType="separate"/>
      </w:r>
      <w:r>
        <w:rPr>
          <w:noProof/>
        </w:rPr>
        <w:t>47</w:t>
      </w:r>
      <w:r>
        <w:rPr>
          <w:noProof/>
        </w:rPr>
        <w:fldChar w:fldCharType="end"/>
      </w:r>
    </w:p>
    <w:p w14:paraId="2278B38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_Toc262222090 \h </w:instrText>
      </w:r>
      <w:r>
        <w:fldChar w:fldCharType="separate"/>
      </w:r>
      <w:r>
        <w:t>48</w:t>
      </w:r>
      <w:r>
        <w:fldChar w:fldCharType="end"/>
      </w:r>
    </w:p>
    <w:p w14:paraId="0B8C3CE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13.3</w:t>
      </w:r>
      <w:r>
        <w:rPr>
          <w:rFonts w:asciiTheme="minorHAnsi" w:eastAsiaTheme="minorEastAsia" w:hAnsiTheme="minorHAnsi" w:cstheme="minorBidi"/>
          <w:sz w:val="24"/>
          <w:szCs w:val="24"/>
          <w:lang w:val="de-DE" w:eastAsia="ja-JP"/>
        </w:rPr>
        <w:tab/>
      </w:r>
      <w:r w:rsidRPr="007F5212">
        <w:rPr>
          <w:color w:val="000000" w:themeColor="text1"/>
        </w:rPr>
        <w:t>Vorgehensziele</w:t>
      </w:r>
      <w:r>
        <w:tab/>
      </w:r>
      <w:r>
        <w:fldChar w:fldCharType="begin"/>
      </w:r>
      <w:r>
        <w:instrText xml:space="preserve"> PAGEREF _Toc262222091 \h </w:instrText>
      </w:r>
      <w:r>
        <w:fldChar w:fldCharType="separate"/>
      </w:r>
      <w:r>
        <w:t>49</w:t>
      </w:r>
      <w:r>
        <w:fldChar w:fldCharType="end"/>
      </w:r>
    </w:p>
    <w:p w14:paraId="1E0A25BE"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Systemziele</w:t>
      </w:r>
      <w:r>
        <w:tab/>
      </w:r>
      <w:r>
        <w:fldChar w:fldCharType="begin"/>
      </w:r>
      <w:r>
        <w:instrText xml:space="preserve"> PAGEREF _Toc262222092 \h </w:instrText>
      </w:r>
      <w:r>
        <w:fldChar w:fldCharType="separate"/>
      </w:r>
      <w:r>
        <w:t>49</w:t>
      </w:r>
      <w:r>
        <w:fldChar w:fldCharType="end"/>
      </w:r>
    </w:p>
    <w:p w14:paraId="0656B51B"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13.5</w:t>
      </w:r>
      <w:r>
        <w:rPr>
          <w:rFonts w:asciiTheme="minorHAnsi" w:eastAsiaTheme="minorEastAsia" w:hAnsiTheme="minorHAnsi" w:cstheme="minorBidi"/>
          <w:sz w:val="24"/>
          <w:szCs w:val="24"/>
          <w:lang w:val="de-DE" w:eastAsia="ja-JP"/>
        </w:rPr>
        <w:tab/>
      </w:r>
      <w:r w:rsidRPr="007F5212">
        <w:rPr>
          <w:color w:val="000000" w:themeColor="text1"/>
        </w:rPr>
        <w:t>Anwendungsbereich</w:t>
      </w:r>
      <w:r>
        <w:tab/>
      </w:r>
      <w:r>
        <w:fldChar w:fldCharType="begin"/>
      </w:r>
      <w:r>
        <w:instrText xml:space="preserve"> PAGEREF _Toc262222093 \h </w:instrText>
      </w:r>
      <w:r>
        <w:fldChar w:fldCharType="separate"/>
      </w:r>
      <w:r>
        <w:t>50</w:t>
      </w:r>
      <w:r>
        <w:fldChar w:fldCharType="end"/>
      </w:r>
    </w:p>
    <w:p w14:paraId="476E806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_Toc262222094 \h </w:instrText>
      </w:r>
      <w:r>
        <w:fldChar w:fldCharType="separate"/>
      </w:r>
      <w:r>
        <w:t>50</w:t>
      </w:r>
      <w:r>
        <w:fldChar w:fldCharType="end"/>
      </w:r>
    </w:p>
    <w:p w14:paraId="754201E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13.6.1</w:t>
      </w:r>
      <w:r>
        <w:rPr>
          <w:rFonts w:asciiTheme="minorHAnsi" w:eastAsiaTheme="minorEastAsia" w:hAnsiTheme="minorHAnsi"/>
          <w:noProof/>
          <w:sz w:val="24"/>
          <w:szCs w:val="24"/>
          <w:lang w:val="de-DE" w:eastAsia="ja-JP"/>
        </w:rPr>
        <w:tab/>
      </w:r>
      <w:r>
        <w:rPr>
          <w:noProof/>
        </w:rPr>
        <w:t>Funktionale Anforderungen</w:t>
      </w:r>
      <w:r>
        <w:rPr>
          <w:noProof/>
        </w:rPr>
        <w:tab/>
      </w:r>
      <w:r>
        <w:rPr>
          <w:noProof/>
        </w:rPr>
        <w:fldChar w:fldCharType="begin"/>
      </w:r>
      <w:r>
        <w:rPr>
          <w:noProof/>
        </w:rPr>
        <w:instrText xml:space="preserve"> PAGEREF _Toc262222095 \h </w:instrText>
      </w:r>
      <w:r>
        <w:rPr>
          <w:noProof/>
        </w:rPr>
      </w:r>
      <w:r>
        <w:rPr>
          <w:noProof/>
        </w:rPr>
        <w:fldChar w:fldCharType="separate"/>
      </w:r>
      <w:r>
        <w:rPr>
          <w:noProof/>
        </w:rPr>
        <w:t>50</w:t>
      </w:r>
      <w:r>
        <w:rPr>
          <w:noProof/>
        </w:rPr>
        <w:fldChar w:fldCharType="end"/>
      </w:r>
    </w:p>
    <w:p w14:paraId="0050FEF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_Toc262222096 \h </w:instrText>
      </w:r>
      <w:r>
        <w:rPr>
          <w:noProof/>
        </w:rPr>
      </w:r>
      <w:r>
        <w:rPr>
          <w:noProof/>
        </w:rPr>
        <w:fldChar w:fldCharType="separate"/>
      </w:r>
      <w:r>
        <w:rPr>
          <w:noProof/>
        </w:rPr>
        <w:t>50</w:t>
      </w:r>
      <w:r>
        <w:rPr>
          <w:noProof/>
        </w:rPr>
        <w:fldChar w:fldCharType="end"/>
      </w:r>
    </w:p>
    <w:p w14:paraId="3E52658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13.6.3</w:t>
      </w:r>
      <w:r>
        <w:rPr>
          <w:rFonts w:asciiTheme="minorHAnsi" w:eastAsiaTheme="minorEastAsia" w:hAnsiTheme="minorHAnsi"/>
          <w:noProof/>
          <w:sz w:val="24"/>
          <w:szCs w:val="24"/>
          <w:lang w:val="de-DE" w:eastAsia="ja-JP"/>
        </w:rPr>
        <w:tab/>
      </w:r>
      <w:r>
        <w:rPr>
          <w:noProof/>
        </w:rPr>
        <w:t>Wirtschaftlichkeit</w:t>
      </w:r>
      <w:r>
        <w:rPr>
          <w:noProof/>
        </w:rPr>
        <w:tab/>
      </w:r>
      <w:r>
        <w:rPr>
          <w:noProof/>
        </w:rPr>
        <w:fldChar w:fldCharType="begin"/>
      </w:r>
      <w:r>
        <w:rPr>
          <w:noProof/>
        </w:rPr>
        <w:instrText xml:space="preserve"> PAGEREF _Toc262222097 \h </w:instrText>
      </w:r>
      <w:r>
        <w:rPr>
          <w:noProof/>
        </w:rPr>
      </w:r>
      <w:r>
        <w:rPr>
          <w:noProof/>
        </w:rPr>
        <w:fldChar w:fldCharType="separate"/>
      </w:r>
      <w:r>
        <w:rPr>
          <w:noProof/>
        </w:rPr>
        <w:t>50</w:t>
      </w:r>
      <w:r>
        <w:rPr>
          <w:noProof/>
        </w:rPr>
        <w:fldChar w:fldCharType="end"/>
      </w:r>
    </w:p>
    <w:p w14:paraId="7A0CF7E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13.7</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_Toc262222098 \h </w:instrText>
      </w:r>
      <w:r>
        <w:fldChar w:fldCharType="separate"/>
      </w:r>
      <w:r>
        <w:t>52</w:t>
      </w:r>
      <w:r>
        <w:fldChar w:fldCharType="end"/>
      </w:r>
    </w:p>
    <w:p w14:paraId="5E8F52A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13.8</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_Toc262222099 \h </w:instrText>
      </w:r>
      <w:r>
        <w:fldChar w:fldCharType="separate"/>
      </w:r>
      <w:r>
        <w:t>52</w:t>
      </w:r>
      <w:r>
        <w:fldChar w:fldCharType="end"/>
      </w:r>
    </w:p>
    <w:p w14:paraId="3B639722"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_Toc262222100 \h </w:instrText>
      </w:r>
      <w:r>
        <w:rPr>
          <w:noProof/>
        </w:rPr>
      </w:r>
      <w:r>
        <w:rPr>
          <w:noProof/>
        </w:rPr>
        <w:fldChar w:fldCharType="separate"/>
      </w:r>
      <w:r>
        <w:rPr>
          <w:noProof/>
        </w:rPr>
        <w:t>52</w:t>
      </w:r>
      <w:r>
        <w:rPr>
          <w:noProof/>
        </w:rPr>
        <w:fldChar w:fldCharType="end"/>
      </w:r>
    </w:p>
    <w:p w14:paraId="76A9B67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13.8.2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_Toc262222101 \h </w:instrText>
      </w:r>
      <w:r>
        <w:rPr>
          <w:noProof/>
        </w:rPr>
      </w:r>
      <w:r>
        <w:rPr>
          <w:noProof/>
        </w:rPr>
        <w:fldChar w:fldCharType="separate"/>
      </w:r>
      <w:r>
        <w:rPr>
          <w:noProof/>
        </w:rPr>
        <w:t>52</w:t>
      </w:r>
      <w:r>
        <w:rPr>
          <w:noProof/>
        </w:rPr>
        <w:fldChar w:fldCharType="end"/>
      </w:r>
    </w:p>
    <w:p w14:paraId="67CAA9A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rsidRPr="007F5212">
        <w:rPr>
          <w:color w:val="000000" w:themeColor="text1"/>
        </w:rPr>
        <w:t>13.9</w:t>
      </w:r>
      <w:r>
        <w:rPr>
          <w:rFonts w:asciiTheme="minorHAnsi" w:eastAsiaTheme="minorEastAsia" w:hAnsiTheme="minorHAnsi" w:cstheme="minorBidi"/>
          <w:sz w:val="24"/>
          <w:szCs w:val="24"/>
          <w:lang w:val="de-DE" w:eastAsia="ja-JP"/>
        </w:rPr>
        <w:tab/>
      </w:r>
      <w:r w:rsidRPr="007F5212">
        <w:rPr>
          <w:color w:val="000000" w:themeColor="text1"/>
        </w:rPr>
        <w:t>Variantenentscheid</w:t>
      </w:r>
      <w:r>
        <w:tab/>
      </w:r>
      <w:r>
        <w:fldChar w:fldCharType="begin"/>
      </w:r>
      <w:r>
        <w:instrText xml:space="preserve"> PAGEREF _Toc262222102 \h </w:instrText>
      </w:r>
      <w:r>
        <w:fldChar w:fldCharType="separate"/>
      </w:r>
      <w:r>
        <w:t>53</w:t>
      </w:r>
      <w:r>
        <w:fldChar w:fldCharType="end"/>
      </w:r>
    </w:p>
    <w:p w14:paraId="64DB808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sidRPr="007F5212">
        <w:rPr>
          <w:noProof/>
          <w:color w:val="000000" w:themeColor="text1"/>
        </w:rPr>
        <w:t>13.9.1</w:t>
      </w:r>
      <w:r>
        <w:rPr>
          <w:rFonts w:asciiTheme="minorHAnsi" w:eastAsiaTheme="minorEastAsia" w:hAnsiTheme="minorHAnsi"/>
          <w:noProof/>
          <w:sz w:val="24"/>
          <w:szCs w:val="24"/>
          <w:lang w:val="de-DE" w:eastAsia="ja-JP"/>
        </w:rPr>
        <w:tab/>
      </w:r>
      <w:r w:rsidRPr="007F5212">
        <w:rPr>
          <w:noProof/>
          <w:color w:val="000000" w:themeColor="text1"/>
        </w:rPr>
        <w:t>Begründung</w:t>
      </w:r>
      <w:r>
        <w:rPr>
          <w:noProof/>
        </w:rPr>
        <w:tab/>
      </w:r>
      <w:r>
        <w:rPr>
          <w:noProof/>
        </w:rPr>
        <w:fldChar w:fldCharType="begin"/>
      </w:r>
      <w:r>
        <w:rPr>
          <w:noProof/>
        </w:rPr>
        <w:instrText xml:space="preserve"> PAGEREF _Toc262222103 \h </w:instrText>
      </w:r>
      <w:r>
        <w:rPr>
          <w:noProof/>
        </w:rPr>
      </w:r>
      <w:r>
        <w:rPr>
          <w:noProof/>
        </w:rPr>
        <w:fldChar w:fldCharType="separate"/>
      </w:r>
      <w:r>
        <w:rPr>
          <w:noProof/>
        </w:rPr>
        <w:t>53</w:t>
      </w:r>
      <w:r>
        <w:rPr>
          <w:noProof/>
        </w:rPr>
        <w:fldChar w:fldCharType="end"/>
      </w:r>
    </w:p>
    <w:p w14:paraId="53DF77FD"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Informationssicherheit und Datenschutz (ISDS)</w:t>
      </w:r>
      <w:r>
        <w:tab/>
      </w:r>
      <w:r>
        <w:fldChar w:fldCharType="begin"/>
      </w:r>
      <w:r>
        <w:instrText xml:space="preserve"> PAGEREF _Toc262222104 \h </w:instrText>
      </w:r>
      <w:r>
        <w:fldChar w:fldCharType="separate"/>
      </w:r>
      <w:r>
        <w:t>53</w:t>
      </w:r>
      <w:r>
        <w:fldChar w:fldCharType="end"/>
      </w:r>
    </w:p>
    <w:p w14:paraId="3F0B0BC9"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13.11</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_Toc262222105 \h </w:instrText>
      </w:r>
      <w:r>
        <w:fldChar w:fldCharType="separate"/>
      </w:r>
      <w:r>
        <w:t>53</w:t>
      </w:r>
      <w:r>
        <w:fldChar w:fldCharType="end"/>
      </w:r>
    </w:p>
    <w:p w14:paraId="25D006EC"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_Toc262222106 \h </w:instrText>
      </w:r>
      <w:r>
        <w:fldChar w:fldCharType="separate"/>
      </w:r>
      <w:r>
        <w:t>55</w:t>
      </w:r>
      <w:r>
        <w:fldChar w:fldCharType="end"/>
      </w:r>
    </w:p>
    <w:p w14:paraId="38A64A9A"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_Toc262222107 \h </w:instrText>
      </w:r>
      <w:r>
        <w:rPr>
          <w:noProof/>
        </w:rPr>
      </w:r>
      <w:r>
        <w:rPr>
          <w:noProof/>
        </w:rPr>
        <w:fldChar w:fldCharType="separate"/>
      </w:r>
      <w:r>
        <w:rPr>
          <w:noProof/>
        </w:rPr>
        <w:t>55</w:t>
      </w:r>
      <w:r>
        <w:rPr>
          <w:noProof/>
        </w:rPr>
        <w:fldChar w:fldCharType="end"/>
      </w:r>
    </w:p>
    <w:p w14:paraId="5E88B8A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_Toc262222108 \h </w:instrText>
      </w:r>
      <w:r>
        <w:fldChar w:fldCharType="separate"/>
      </w:r>
      <w:r>
        <w:t>55</w:t>
      </w:r>
      <w:r>
        <w:fldChar w:fldCharType="end"/>
      </w:r>
    </w:p>
    <w:p w14:paraId="3E1FEBA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_Toc262222109 \h </w:instrText>
      </w:r>
      <w:r>
        <w:fldChar w:fldCharType="separate"/>
      </w:r>
      <w:r>
        <w:t>55</w:t>
      </w:r>
      <w:r>
        <w:fldChar w:fldCharType="end"/>
      </w:r>
    </w:p>
    <w:p w14:paraId="69A0467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_Toc262222110 \h </w:instrText>
      </w:r>
      <w:r>
        <w:rPr>
          <w:noProof/>
        </w:rPr>
      </w:r>
      <w:r>
        <w:rPr>
          <w:noProof/>
        </w:rPr>
        <w:fldChar w:fldCharType="separate"/>
      </w:r>
      <w:r>
        <w:rPr>
          <w:noProof/>
        </w:rPr>
        <w:t>55</w:t>
      </w:r>
      <w:r>
        <w:rPr>
          <w:noProof/>
        </w:rPr>
        <w:fldChar w:fldCharType="end"/>
      </w:r>
    </w:p>
    <w:p w14:paraId="44BC83D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14.2.2</w:t>
      </w:r>
      <w:r>
        <w:rPr>
          <w:rFonts w:asciiTheme="minorHAnsi" w:eastAsiaTheme="minorEastAsia" w:hAnsiTheme="minorHAnsi"/>
          <w:noProof/>
          <w:sz w:val="24"/>
          <w:szCs w:val="24"/>
          <w:lang w:val="de-DE" w:eastAsia="ja-JP"/>
        </w:rPr>
        <w:tab/>
      </w:r>
      <w:r>
        <w:rPr>
          <w:noProof/>
        </w:rPr>
        <w:t>Ziele und Wünsche</w:t>
      </w:r>
      <w:r>
        <w:rPr>
          <w:noProof/>
        </w:rPr>
        <w:tab/>
      </w:r>
      <w:r>
        <w:rPr>
          <w:noProof/>
        </w:rPr>
        <w:fldChar w:fldCharType="begin"/>
      </w:r>
      <w:r>
        <w:rPr>
          <w:noProof/>
        </w:rPr>
        <w:instrText xml:space="preserve"> PAGEREF _Toc262222111 \h </w:instrText>
      </w:r>
      <w:r>
        <w:rPr>
          <w:noProof/>
        </w:rPr>
      </w:r>
      <w:r>
        <w:rPr>
          <w:noProof/>
        </w:rPr>
        <w:fldChar w:fldCharType="separate"/>
      </w:r>
      <w:r>
        <w:rPr>
          <w:noProof/>
        </w:rPr>
        <w:t>55</w:t>
      </w:r>
      <w:r>
        <w:rPr>
          <w:noProof/>
        </w:rPr>
        <w:fldChar w:fldCharType="end"/>
      </w:r>
    </w:p>
    <w:p w14:paraId="0F1BDBC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14.2.3</w:t>
      </w:r>
      <w:r>
        <w:rPr>
          <w:rFonts w:asciiTheme="minorHAnsi" w:eastAsiaTheme="minorEastAsia" w:hAnsiTheme="minorHAnsi"/>
          <w:noProof/>
          <w:sz w:val="24"/>
          <w:szCs w:val="24"/>
          <w:lang w:val="de-DE" w:eastAsia="ja-JP"/>
        </w:rPr>
        <w:tab/>
      </w:r>
      <w:r>
        <w:rPr>
          <w:noProof/>
        </w:rPr>
        <w:t>Zielgruppen</w:t>
      </w:r>
      <w:r>
        <w:rPr>
          <w:noProof/>
        </w:rPr>
        <w:tab/>
      </w:r>
      <w:r>
        <w:rPr>
          <w:noProof/>
        </w:rPr>
        <w:fldChar w:fldCharType="begin"/>
      </w:r>
      <w:r>
        <w:rPr>
          <w:noProof/>
        </w:rPr>
        <w:instrText xml:space="preserve"> PAGEREF _Toc262222112 \h </w:instrText>
      </w:r>
      <w:r>
        <w:rPr>
          <w:noProof/>
        </w:rPr>
      </w:r>
      <w:r>
        <w:rPr>
          <w:noProof/>
        </w:rPr>
        <w:fldChar w:fldCharType="separate"/>
      </w:r>
      <w:r>
        <w:rPr>
          <w:noProof/>
        </w:rPr>
        <w:t>55</w:t>
      </w:r>
      <w:r>
        <w:rPr>
          <w:noProof/>
        </w:rPr>
        <w:fldChar w:fldCharType="end"/>
      </w:r>
    </w:p>
    <w:p w14:paraId="3ACB2BF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14.2.4</w:t>
      </w:r>
      <w:r>
        <w:rPr>
          <w:rFonts w:asciiTheme="minorHAnsi" w:eastAsiaTheme="minorEastAsia" w:hAnsiTheme="minorHAnsi"/>
          <w:noProof/>
          <w:sz w:val="24"/>
          <w:szCs w:val="24"/>
          <w:lang w:val="de-DE" w:eastAsia="ja-JP"/>
        </w:rPr>
        <w:tab/>
      </w:r>
      <w:r>
        <w:rPr>
          <w:noProof/>
        </w:rPr>
        <w:t>Angebot</w:t>
      </w:r>
      <w:r>
        <w:rPr>
          <w:noProof/>
        </w:rPr>
        <w:tab/>
      </w:r>
      <w:r>
        <w:rPr>
          <w:noProof/>
        </w:rPr>
        <w:fldChar w:fldCharType="begin"/>
      </w:r>
      <w:r>
        <w:rPr>
          <w:noProof/>
        </w:rPr>
        <w:instrText xml:space="preserve"> PAGEREF _Toc262222113 \h </w:instrText>
      </w:r>
      <w:r>
        <w:rPr>
          <w:noProof/>
        </w:rPr>
      </w:r>
      <w:r>
        <w:rPr>
          <w:noProof/>
        </w:rPr>
        <w:fldChar w:fldCharType="separate"/>
      </w:r>
      <w:r>
        <w:rPr>
          <w:noProof/>
        </w:rPr>
        <w:t>56</w:t>
      </w:r>
      <w:r>
        <w:rPr>
          <w:noProof/>
        </w:rPr>
        <w:fldChar w:fldCharType="end"/>
      </w:r>
    </w:p>
    <w:p w14:paraId="1F63B32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14.2.5</w:t>
      </w:r>
      <w:r>
        <w:rPr>
          <w:rFonts w:asciiTheme="minorHAnsi" w:eastAsiaTheme="minorEastAsia" w:hAnsiTheme="minorHAnsi"/>
          <w:noProof/>
          <w:sz w:val="24"/>
          <w:szCs w:val="24"/>
          <w:lang w:val="de-DE" w:eastAsia="ja-JP"/>
        </w:rPr>
        <w:tab/>
      </w:r>
      <w:r>
        <w:rPr>
          <w:noProof/>
        </w:rPr>
        <w:t>Zeitrahmen / Budget</w:t>
      </w:r>
      <w:r>
        <w:rPr>
          <w:noProof/>
        </w:rPr>
        <w:tab/>
      </w:r>
      <w:r>
        <w:rPr>
          <w:noProof/>
        </w:rPr>
        <w:fldChar w:fldCharType="begin"/>
      </w:r>
      <w:r>
        <w:rPr>
          <w:noProof/>
        </w:rPr>
        <w:instrText xml:space="preserve"> PAGEREF _Toc262222114 \h </w:instrText>
      </w:r>
      <w:r>
        <w:rPr>
          <w:noProof/>
        </w:rPr>
      </w:r>
      <w:r>
        <w:rPr>
          <w:noProof/>
        </w:rPr>
        <w:fldChar w:fldCharType="separate"/>
      </w:r>
      <w:r>
        <w:rPr>
          <w:noProof/>
        </w:rPr>
        <w:t>56</w:t>
      </w:r>
      <w:r>
        <w:rPr>
          <w:noProof/>
        </w:rPr>
        <w:fldChar w:fldCharType="end"/>
      </w:r>
    </w:p>
    <w:p w14:paraId="4EDC86A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14.2.6</w:t>
      </w:r>
      <w:r>
        <w:rPr>
          <w:rFonts w:asciiTheme="minorHAnsi" w:eastAsiaTheme="minorEastAsia" w:hAnsiTheme="minorHAnsi"/>
          <w:noProof/>
          <w:sz w:val="24"/>
          <w:szCs w:val="24"/>
          <w:lang w:val="de-DE" w:eastAsia="ja-JP"/>
        </w:rPr>
        <w:tab/>
      </w:r>
      <w:r>
        <w:rPr>
          <w:noProof/>
        </w:rPr>
        <w:t>Übergeordnete Ziele</w:t>
      </w:r>
      <w:r>
        <w:rPr>
          <w:noProof/>
        </w:rPr>
        <w:tab/>
      </w:r>
      <w:r>
        <w:rPr>
          <w:noProof/>
        </w:rPr>
        <w:fldChar w:fldCharType="begin"/>
      </w:r>
      <w:r>
        <w:rPr>
          <w:noProof/>
        </w:rPr>
        <w:instrText xml:space="preserve"> PAGEREF _Toc262222115 \h </w:instrText>
      </w:r>
      <w:r>
        <w:rPr>
          <w:noProof/>
        </w:rPr>
      </w:r>
      <w:r>
        <w:rPr>
          <w:noProof/>
        </w:rPr>
        <w:fldChar w:fldCharType="separate"/>
      </w:r>
      <w:r>
        <w:rPr>
          <w:noProof/>
        </w:rPr>
        <w:t>56</w:t>
      </w:r>
      <w:r>
        <w:rPr>
          <w:noProof/>
        </w:rPr>
        <w:fldChar w:fldCharType="end"/>
      </w:r>
    </w:p>
    <w:p w14:paraId="7D26AA4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14.2.7</w:t>
      </w:r>
      <w:r>
        <w:rPr>
          <w:rFonts w:asciiTheme="minorHAnsi" w:eastAsiaTheme="minorEastAsia" w:hAnsiTheme="minorHAnsi"/>
          <w:noProof/>
          <w:sz w:val="24"/>
          <w:szCs w:val="24"/>
          <w:lang w:val="de-DE" w:eastAsia="ja-JP"/>
        </w:rPr>
        <w:tab/>
      </w:r>
      <w:r>
        <w:rPr>
          <w:noProof/>
        </w:rPr>
        <w:t>Integration in die bestehende Umgebung</w:t>
      </w:r>
      <w:r>
        <w:rPr>
          <w:noProof/>
        </w:rPr>
        <w:tab/>
      </w:r>
      <w:r>
        <w:rPr>
          <w:noProof/>
        </w:rPr>
        <w:fldChar w:fldCharType="begin"/>
      </w:r>
      <w:r>
        <w:rPr>
          <w:noProof/>
        </w:rPr>
        <w:instrText xml:space="preserve"> PAGEREF _Toc262222116 \h </w:instrText>
      </w:r>
      <w:r>
        <w:rPr>
          <w:noProof/>
        </w:rPr>
      </w:r>
      <w:r>
        <w:rPr>
          <w:noProof/>
        </w:rPr>
        <w:fldChar w:fldCharType="separate"/>
      </w:r>
      <w:r>
        <w:rPr>
          <w:noProof/>
        </w:rPr>
        <w:t>56</w:t>
      </w:r>
      <w:r>
        <w:rPr>
          <w:noProof/>
        </w:rPr>
        <w:fldChar w:fldCharType="end"/>
      </w:r>
    </w:p>
    <w:p w14:paraId="4F6052E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14.2.8</w:t>
      </w:r>
      <w:r>
        <w:rPr>
          <w:rFonts w:asciiTheme="minorHAnsi" w:eastAsiaTheme="minorEastAsia" w:hAnsiTheme="minorHAnsi"/>
          <w:noProof/>
          <w:sz w:val="24"/>
          <w:szCs w:val="24"/>
          <w:lang w:val="de-DE" w:eastAsia="ja-JP"/>
        </w:rPr>
        <w:tab/>
      </w:r>
      <w:r>
        <w:rPr>
          <w:noProof/>
        </w:rPr>
        <w:t>Chancen</w:t>
      </w:r>
      <w:r>
        <w:rPr>
          <w:noProof/>
        </w:rPr>
        <w:tab/>
      </w:r>
      <w:r>
        <w:rPr>
          <w:noProof/>
        </w:rPr>
        <w:fldChar w:fldCharType="begin"/>
      </w:r>
      <w:r>
        <w:rPr>
          <w:noProof/>
        </w:rPr>
        <w:instrText xml:space="preserve"> PAGEREF _Toc262222117 \h </w:instrText>
      </w:r>
      <w:r>
        <w:rPr>
          <w:noProof/>
        </w:rPr>
      </w:r>
      <w:r>
        <w:rPr>
          <w:noProof/>
        </w:rPr>
        <w:fldChar w:fldCharType="separate"/>
      </w:r>
      <w:r>
        <w:rPr>
          <w:noProof/>
        </w:rPr>
        <w:t>56</w:t>
      </w:r>
      <w:r>
        <w:rPr>
          <w:noProof/>
        </w:rPr>
        <w:fldChar w:fldCharType="end"/>
      </w:r>
    </w:p>
    <w:p w14:paraId="3D59E07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14.2.9</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_Toc262222118 \h </w:instrText>
      </w:r>
      <w:r>
        <w:rPr>
          <w:noProof/>
        </w:rPr>
      </w:r>
      <w:r>
        <w:rPr>
          <w:noProof/>
        </w:rPr>
        <w:fldChar w:fldCharType="separate"/>
      </w:r>
      <w:r>
        <w:rPr>
          <w:noProof/>
        </w:rPr>
        <w:t>56</w:t>
      </w:r>
      <w:r>
        <w:rPr>
          <w:noProof/>
        </w:rPr>
        <w:fldChar w:fldCharType="end"/>
      </w:r>
    </w:p>
    <w:p w14:paraId="3C04AF3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Allgemeine Anforderungen</w:t>
      </w:r>
      <w:r>
        <w:tab/>
      </w:r>
      <w:r>
        <w:fldChar w:fldCharType="begin"/>
      </w:r>
      <w:r>
        <w:instrText xml:space="preserve"> PAGEREF _Toc262222119 \h </w:instrText>
      </w:r>
      <w:r>
        <w:fldChar w:fldCharType="separate"/>
      </w:r>
      <w:r>
        <w:t>56</w:t>
      </w:r>
      <w:r>
        <w:fldChar w:fldCharType="end"/>
      </w:r>
    </w:p>
    <w:p w14:paraId="1AC37C9F"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Funktionale Anforderung</w:t>
      </w:r>
      <w:r>
        <w:rPr>
          <w:noProof/>
        </w:rPr>
        <w:tab/>
      </w:r>
      <w:r>
        <w:rPr>
          <w:noProof/>
        </w:rPr>
        <w:fldChar w:fldCharType="begin"/>
      </w:r>
      <w:r>
        <w:rPr>
          <w:noProof/>
        </w:rPr>
        <w:instrText xml:space="preserve"> PAGEREF _Toc262222120 \h </w:instrText>
      </w:r>
      <w:r>
        <w:rPr>
          <w:noProof/>
        </w:rPr>
      </w:r>
      <w:r>
        <w:rPr>
          <w:noProof/>
        </w:rPr>
        <w:fldChar w:fldCharType="separate"/>
      </w:r>
      <w:r>
        <w:rPr>
          <w:noProof/>
        </w:rPr>
        <w:t>57</w:t>
      </w:r>
      <w:r>
        <w:rPr>
          <w:noProof/>
        </w:rPr>
        <w:fldChar w:fldCharType="end"/>
      </w:r>
    </w:p>
    <w:p w14:paraId="5890A1D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Nicht funktionale Anforderungen</w:t>
      </w:r>
      <w:r>
        <w:rPr>
          <w:noProof/>
        </w:rPr>
        <w:tab/>
      </w:r>
      <w:r>
        <w:rPr>
          <w:noProof/>
        </w:rPr>
        <w:fldChar w:fldCharType="begin"/>
      </w:r>
      <w:r>
        <w:rPr>
          <w:noProof/>
        </w:rPr>
        <w:instrText xml:space="preserve"> PAGEREF _Toc262222121 \h </w:instrText>
      </w:r>
      <w:r>
        <w:rPr>
          <w:noProof/>
        </w:rPr>
      </w:r>
      <w:r>
        <w:rPr>
          <w:noProof/>
        </w:rPr>
        <w:fldChar w:fldCharType="separate"/>
      </w:r>
      <w:r>
        <w:rPr>
          <w:noProof/>
        </w:rPr>
        <w:t>57</w:t>
      </w:r>
      <w:r>
        <w:rPr>
          <w:noProof/>
        </w:rPr>
        <w:fldChar w:fldCharType="end"/>
      </w:r>
    </w:p>
    <w:p w14:paraId="3F9DE39D"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_Toc262222122 \h </w:instrText>
      </w:r>
      <w:r>
        <w:fldChar w:fldCharType="separate"/>
      </w:r>
      <w:r>
        <w:t>57</w:t>
      </w:r>
      <w:r>
        <w:fldChar w:fldCharType="end"/>
      </w:r>
    </w:p>
    <w:p w14:paraId="2731D97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Physikalische Hardware / Software Lokal</w:t>
      </w:r>
      <w:r>
        <w:rPr>
          <w:noProof/>
        </w:rPr>
        <w:tab/>
      </w:r>
      <w:r>
        <w:rPr>
          <w:noProof/>
        </w:rPr>
        <w:fldChar w:fldCharType="begin"/>
      </w:r>
      <w:r>
        <w:rPr>
          <w:noProof/>
        </w:rPr>
        <w:instrText xml:space="preserve"> PAGEREF _Toc262222123 \h </w:instrText>
      </w:r>
      <w:r>
        <w:rPr>
          <w:noProof/>
        </w:rPr>
      </w:r>
      <w:r>
        <w:rPr>
          <w:noProof/>
        </w:rPr>
        <w:fldChar w:fldCharType="separate"/>
      </w:r>
      <w:r>
        <w:rPr>
          <w:noProof/>
        </w:rPr>
        <w:t>58</w:t>
      </w:r>
      <w:r>
        <w:rPr>
          <w:noProof/>
        </w:rPr>
        <w:fldChar w:fldCharType="end"/>
      </w:r>
    </w:p>
    <w:p w14:paraId="3E6FDB55"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Physikalische Hardware / Software Server</w:t>
      </w:r>
      <w:r>
        <w:rPr>
          <w:noProof/>
        </w:rPr>
        <w:tab/>
      </w:r>
      <w:r>
        <w:rPr>
          <w:noProof/>
        </w:rPr>
        <w:fldChar w:fldCharType="begin"/>
      </w:r>
      <w:r>
        <w:rPr>
          <w:noProof/>
        </w:rPr>
        <w:instrText xml:space="preserve"> PAGEREF _Toc262222124 \h </w:instrText>
      </w:r>
      <w:r>
        <w:rPr>
          <w:noProof/>
        </w:rPr>
      </w:r>
      <w:r>
        <w:rPr>
          <w:noProof/>
        </w:rPr>
        <w:fldChar w:fldCharType="separate"/>
      </w:r>
      <w:r>
        <w:rPr>
          <w:noProof/>
        </w:rPr>
        <w:t>59</w:t>
      </w:r>
      <w:r>
        <w:rPr>
          <w:noProof/>
        </w:rPr>
        <w:fldChar w:fldCharType="end"/>
      </w:r>
    </w:p>
    <w:p w14:paraId="643E1B73"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_Toc262222125 \h </w:instrText>
      </w:r>
      <w:r>
        <w:fldChar w:fldCharType="separate"/>
      </w:r>
      <w:r>
        <w:t>59</w:t>
      </w:r>
      <w:r>
        <w:fldChar w:fldCharType="end"/>
      </w:r>
    </w:p>
    <w:p w14:paraId="3DB0073C"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_Toc262222126 \h </w:instrText>
      </w:r>
      <w:r>
        <w:rPr>
          <w:noProof/>
        </w:rPr>
      </w:r>
      <w:r>
        <w:rPr>
          <w:noProof/>
        </w:rPr>
        <w:fldChar w:fldCharType="separate"/>
      </w:r>
      <w:r>
        <w:rPr>
          <w:noProof/>
        </w:rPr>
        <w:t>60</w:t>
      </w:r>
      <w:r>
        <w:rPr>
          <w:noProof/>
        </w:rPr>
        <w:fldChar w:fldCharType="end"/>
      </w:r>
    </w:p>
    <w:p w14:paraId="2512575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_Toc262222127 \h </w:instrText>
      </w:r>
      <w:r>
        <w:rPr>
          <w:noProof/>
        </w:rPr>
      </w:r>
      <w:r>
        <w:rPr>
          <w:noProof/>
        </w:rPr>
        <w:fldChar w:fldCharType="separate"/>
      </w:r>
      <w:r>
        <w:rPr>
          <w:noProof/>
        </w:rPr>
        <w:t>61</w:t>
      </w:r>
      <w:r>
        <w:rPr>
          <w:noProof/>
        </w:rPr>
        <w:fldChar w:fldCharType="end"/>
      </w:r>
    </w:p>
    <w:p w14:paraId="4BACCC6A"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_Toc262222128 \h </w:instrText>
      </w:r>
      <w:r>
        <w:fldChar w:fldCharType="separate"/>
      </w:r>
      <w:r>
        <w:t>62</w:t>
      </w:r>
      <w:r>
        <w:fldChar w:fldCharType="end"/>
      </w:r>
    </w:p>
    <w:p w14:paraId="3F2AE05D"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_Toc262222129 \h </w:instrText>
      </w:r>
      <w:r>
        <w:rPr>
          <w:noProof/>
        </w:rPr>
      </w:r>
      <w:r>
        <w:rPr>
          <w:noProof/>
        </w:rPr>
        <w:fldChar w:fldCharType="separate"/>
      </w:r>
      <w:r>
        <w:rPr>
          <w:noProof/>
        </w:rPr>
        <w:t>62</w:t>
      </w:r>
      <w:r>
        <w:rPr>
          <w:noProof/>
        </w:rPr>
        <w:fldChar w:fldCharType="end"/>
      </w:r>
    </w:p>
    <w:p w14:paraId="6AEE322A"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_Toc262222130 \h </w:instrText>
      </w:r>
      <w:r>
        <w:rPr>
          <w:noProof/>
        </w:rPr>
      </w:r>
      <w:r>
        <w:rPr>
          <w:noProof/>
        </w:rPr>
        <w:fldChar w:fldCharType="separate"/>
      </w:r>
      <w:r>
        <w:rPr>
          <w:noProof/>
        </w:rPr>
        <w:t>62</w:t>
      </w:r>
      <w:r>
        <w:rPr>
          <w:noProof/>
        </w:rPr>
        <w:fldChar w:fldCharType="end"/>
      </w:r>
    </w:p>
    <w:p w14:paraId="4F07620E"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_Toc262222131 \h </w:instrText>
      </w:r>
      <w:r>
        <w:rPr>
          <w:noProof/>
        </w:rPr>
      </w:r>
      <w:r>
        <w:rPr>
          <w:noProof/>
        </w:rPr>
        <w:fldChar w:fldCharType="separate"/>
      </w:r>
      <w:r>
        <w:rPr>
          <w:noProof/>
        </w:rPr>
        <w:t>62</w:t>
      </w:r>
      <w:r>
        <w:rPr>
          <w:noProof/>
        </w:rPr>
        <w:fldChar w:fldCharType="end"/>
      </w:r>
    </w:p>
    <w:p w14:paraId="694983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14.6.4</w:t>
      </w:r>
      <w:r>
        <w:rPr>
          <w:rFonts w:asciiTheme="minorHAnsi" w:eastAsiaTheme="minorEastAsia" w:hAnsiTheme="minorHAnsi"/>
          <w:noProof/>
          <w:sz w:val="24"/>
          <w:szCs w:val="24"/>
          <w:lang w:val="de-DE" w:eastAsia="ja-JP"/>
        </w:rPr>
        <w:tab/>
      </w:r>
      <w:r>
        <w:rPr>
          <w:noProof/>
        </w:rPr>
        <w:t>Qualitätssicherung</w:t>
      </w:r>
      <w:r>
        <w:rPr>
          <w:noProof/>
        </w:rPr>
        <w:tab/>
      </w:r>
      <w:r>
        <w:rPr>
          <w:noProof/>
        </w:rPr>
        <w:fldChar w:fldCharType="begin"/>
      </w:r>
      <w:r>
        <w:rPr>
          <w:noProof/>
        </w:rPr>
        <w:instrText xml:space="preserve"> PAGEREF _Toc262222132 \h </w:instrText>
      </w:r>
      <w:r>
        <w:rPr>
          <w:noProof/>
        </w:rPr>
      </w:r>
      <w:r>
        <w:rPr>
          <w:noProof/>
        </w:rPr>
        <w:fldChar w:fldCharType="separate"/>
      </w:r>
      <w:r>
        <w:rPr>
          <w:noProof/>
        </w:rPr>
        <w:t>62</w:t>
      </w:r>
      <w:r>
        <w:rPr>
          <w:noProof/>
        </w:rPr>
        <w:fldChar w:fldCharType="end"/>
      </w:r>
    </w:p>
    <w:p w14:paraId="4434C2D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14.6.5</w:t>
      </w:r>
      <w:r>
        <w:rPr>
          <w:rFonts w:asciiTheme="minorHAnsi" w:eastAsiaTheme="minorEastAsia" w:hAnsiTheme="minorHAnsi"/>
          <w:noProof/>
          <w:sz w:val="24"/>
          <w:szCs w:val="24"/>
          <w:lang w:val="de-DE" w:eastAsia="ja-JP"/>
        </w:rPr>
        <w:tab/>
      </w:r>
      <w:r>
        <w:rPr>
          <w:noProof/>
        </w:rPr>
        <w:t>Sicherung / Archivierung des Skripts</w:t>
      </w:r>
      <w:r>
        <w:rPr>
          <w:noProof/>
        </w:rPr>
        <w:tab/>
      </w:r>
      <w:r>
        <w:rPr>
          <w:noProof/>
        </w:rPr>
        <w:fldChar w:fldCharType="begin"/>
      </w:r>
      <w:r>
        <w:rPr>
          <w:noProof/>
        </w:rPr>
        <w:instrText xml:space="preserve"> PAGEREF _Toc262222133 \h </w:instrText>
      </w:r>
      <w:r>
        <w:rPr>
          <w:noProof/>
        </w:rPr>
      </w:r>
      <w:r>
        <w:rPr>
          <w:noProof/>
        </w:rPr>
        <w:fldChar w:fldCharType="separate"/>
      </w:r>
      <w:r>
        <w:rPr>
          <w:noProof/>
        </w:rPr>
        <w:t>62</w:t>
      </w:r>
      <w:r>
        <w:rPr>
          <w:noProof/>
        </w:rPr>
        <w:fldChar w:fldCharType="end"/>
      </w:r>
    </w:p>
    <w:p w14:paraId="3723926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14.6.6</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_Toc262222134 \h </w:instrText>
      </w:r>
      <w:r>
        <w:rPr>
          <w:noProof/>
        </w:rPr>
      </w:r>
      <w:r>
        <w:rPr>
          <w:noProof/>
        </w:rPr>
        <w:fldChar w:fldCharType="separate"/>
      </w:r>
      <w:r>
        <w:rPr>
          <w:noProof/>
        </w:rPr>
        <w:t>62</w:t>
      </w:r>
      <w:r>
        <w:rPr>
          <w:noProof/>
        </w:rPr>
        <w:fldChar w:fldCharType="end"/>
      </w:r>
    </w:p>
    <w:p w14:paraId="6AB3C976"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14.6.7</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_Toc262222135 \h </w:instrText>
      </w:r>
      <w:r>
        <w:rPr>
          <w:noProof/>
        </w:rPr>
      </w:r>
      <w:r>
        <w:rPr>
          <w:noProof/>
        </w:rPr>
        <w:fldChar w:fldCharType="separate"/>
      </w:r>
      <w:r>
        <w:rPr>
          <w:noProof/>
        </w:rPr>
        <w:t>63</w:t>
      </w:r>
      <w:r>
        <w:rPr>
          <w:noProof/>
        </w:rPr>
        <w:fldChar w:fldCharType="end"/>
      </w:r>
    </w:p>
    <w:p w14:paraId="0E44AA7B"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14.6.8</w:t>
      </w:r>
      <w:r>
        <w:rPr>
          <w:rFonts w:asciiTheme="minorHAnsi" w:eastAsiaTheme="minorEastAsia" w:hAnsiTheme="minorHAnsi"/>
          <w:noProof/>
          <w:sz w:val="24"/>
          <w:szCs w:val="24"/>
          <w:lang w:val="de-DE" w:eastAsia="ja-JP"/>
        </w:rPr>
        <w:tab/>
      </w:r>
      <w:r>
        <w:rPr>
          <w:noProof/>
        </w:rPr>
        <w:t>Fehlerhandling</w:t>
      </w:r>
      <w:r>
        <w:rPr>
          <w:noProof/>
        </w:rPr>
        <w:tab/>
      </w:r>
      <w:r>
        <w:rPr>
          <w:noProof/>
        </w:rPr>
        <w:fldChar w:fldCharType="begin"/>
      </w:r>
      <w:r>
        <w:rPr>
          <w:noProof/>
        </w:rPr>
        <w:instrText xml:space="preserve"> PAGEREF _Toc262222136 \h </w:instrText>
      </w:r>
      <w:r>
        <w:rPr>
          <w:noProof/>
        </w:rPr>
      </w:r>
      <w:r>
        <w:rPr>
          <w:noProof/>
        </w:rPr>
        <w:fldChar w:fldCharType="separate"/>
      </w:r>
      <w:r>
        <w:rPr>
          <w:noProof/>
        </w:rPr>
        <w:t>63</w:t>
      </w:r>
      <w:r>
        <w:rPr>
          <w:noProof/>
        </w:rPr>
        <w:fldChar w:fldCharType="end"/>
      </w:r>
    </w:p>
    <w:p w14:paraId="7B4CF8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14.6.9</w:t>
      </w:r>
      <w:r>
        <w:rPr>
          <w:rFonts w:asciiTheme="minorHAnsi" w:eastAsiaTheme="minorEastAsia" w:hAnsiTheme="minorHAnsi"/>
          <w:noProof/>
          <w:sz w:val="24"/>
          <w:szCs w:val="24"/>
          <w:lang w:val="de-DE" w:eastAsia="ja-JP"/>
        </w:rPr>
        <w:tab/>
      </w:r>
      <w:r>
        <w:rPr>
          <w:noProof/>
        </w:rPr>
        <w:t>Betrieb auf Client</w:t>
      </w:r>
      <w:r>
        <w:rPr>
          <w:noProof/>
        </w:rPr>
        <w:tab/>
      </w:r>
      <w:r>
        <w:rPr>
          <w:noProof/>
        </w:rPr>
        <w:fldChar w:fldCharType="begin"/>
      </w:r>
      <w:r>
        <w:rPr>
          <w:noProof/>
        </w:rPr>
        <w:instrText xml:space="preserve"> PAGEREF _Toc262222137 \h </w:instrText>
      </w:r>
      <w:r>
        <w:rPr>
          <w:noProof/>
        </w:rPr>
      </w:r>
      <w:r>
        <w:rPr>
          <w:noProof/>
        </w:rPr>
        <w:fldChar w:fldCharType="separate"/>
      </w:r>
      <w:r>
        <w:rPr>
          <w:noProof/>
        </w:rPr>
        <w:t>63</w:t>
      </w:r>
      <w:r>
        <w:rPr>
          <w:noProof/>
        </w:rPr>
        <w:fldChar w:fldCharType="end"/>
      </w:r>
    </w:p>
    <w:p w14:paraId="52F04700" w14:textId="77777777" w:rsidR="008504D7" w:rsidRDefault="008504D7">
      <w:pPr>
        <w:pStyle w:val="TOC3"/>
        <w:tabs>
          <w:tab w:val="left" w:pos="1414"/>
          <w:tab w:val="right" w:leader="dot" w:pos="9061"/>
        </w:tabs>
        <w:rPr>
          <w:rFonts w:asciiTheme="minorHAnsi" w:eastAsiaTheme="minorEastAsia" w:hAnsiTheme="minorHAnsi"/>
          <w:noProof/>
          <w:sz w:val="24"/>
          <w:szCs w:val="24"/>
          <w:lang w:val="de-DE" w:eastAsia="ja-JP"/>
        </w:rPr>
      </w:pPr>
      <w:r>
        <w:rPr>
          <w:noProof/>
        </w:rPr>
        <w:t>14.6.10</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_Toc262222138 \h </w:instrText>
      </w:r>
      <w:r>
        <w:rPr>
          <w:noProof/>
        </w:rPr>
      </w:r>
      <w:r>
        <w:rPr>
          <w:noProof/>
        </w:rPr>
        <w:fldChar w:fldCharType="separate"/>
      </w:r>
      <w:r>
        <w:rPr>
          <w:noProof/>
        </w:rPr>
        <w:t>63</w:t>
      </w:r>
      <w:r>
        <w:rPr>
          <w:noProof/>
        </w:rPr>
        <w:fldChar w:fldCharType="end"/>
      </w:r>
    </w:p>
    <w:p w14:paraId="66E0B61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_Toc262222139 \h </w:instrText>
      </w:r>
      <w:r>
        <w:fldChar w:fldCharType="separate"/>
      </w:r>
      <w:r>
        <w:t>63</w:t>
      </w:r>
      <w:r>
        <w:fldChar w:fldCharType="end"/>
      </w:r>
    </w:p>
    <w:p w14:paraId="55B5C008"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_Toc262222140 \h </w:instrText>
      </w:r>
      <w:r>
        <w:rPr>
          <w:noProof/>
        </w:rPr>
      </w:r>
      <w:r>
        <w:rPr>
          <w:noProof/>
        </w:rPr>
        <w:fldChar w:fldCharType="separate"/>
      </w:r>
      <w:r>
        <w:rPr>
          <w:noProof/>
        </w:rPr>
        <w:t>63</w:t>
      </w:r>
      <w:r>
        <w:rPr>
          <w:noProof/>
        </w:rPr>
        <w:fldChar w:fldCharType="end"/>
      </w:r>
    </w:p>
    <w:p w14:paraId="3894D789"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_Toc262222141 \h </w:instrText>
      </w:r>
      <w:r>
        <w:rPr>
          <w:noProof/>
        </w:rPr>
      </w:r>
      <w:r>
        <w:rPr>
          <w:noProof/>
        </w:rPr>
        <w:fldChar w:fldCharType="separate"/>
      </w:r>
      <w:r>
        <w:rPr>
          <w:noProof/>
        </w:rPr>
        <w:t>63</w:t>
      </w:r>
      <w:r>
        <w:rPr>
          <w:noProof/>
        </w:rPr>
        <w:fldChar w:fldCharType="end"/>
      </w:r>
    </w:p>
    <w:p w14:paraId="411D7A70"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14.7.3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_Toc262222142 \h </w:instrText>
      </w:r>
      <w:r>
        <w:rPr>
          <w:noProof/>
        </w:rPr>
      </w:r>
      <w:r>
        <w:rPr>
          <w:noProof/>
        </w:rPr>
        <w:fldChar w:fldCharType="separate"/>
      </w:r>
      <w:r>
        <w:rPr>
          <w:noProof/>
        </w:rPr>
        <w:t>64</w:t>
      </w:r>
      <w:r>
        <w:rPr>
          <w:noProof/>
        </w:rPr>
        <w:fldChar w:fldCharType="end"/>
      </w:r>
    </w:p>
    <w:p w14:paraId="22EEE219"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14.7.3.1</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_Toc262222143 \h </w:instrText>
      </w:r>
      <w:r>
        <w:rPr>
          <w:noProof/>
        </w:rPr>
      </w:r>
      <w:r>
        <w:rPr>
          <w:noProof/>
        </w:rPr>
        <w:fldChar w:fldCharType="separate"/>
      </w:r>
      <w:r>
        <w:rPr>
          <w:noProof/>
        </w:rPr>
        <w:t>64</w:t>
      </w:r>
      <w:r>
        <w:rPr>
          <w:noProof/>
        </w:rPr>
        <w:fldChar w:fldCharType="end"/>
      </w:r>
    </w:p>
    <w:p w14:paraId="41649087" w14:textId="77777777" w:rsidR="008504D7" w:rsidRDefault="008504D7">
      <w:pPr>
        <w:pStyle w:val="TOC4"/>
        <w:tabs>
          <w:tab w:val="right" w:leader="dot" w:pos="9061"/>
        </w:tabs>
        <w:rPr>
          <w:rFonts w:asciiTheme="minorHAnsi" w:eastAsiaTheme="minorEastAsia" w:hAnsiTheme="minorHAnsi"/>
          <w:noProof/>
          <w:sz w:val="24"/>
          <w:szCs w:val="24"/>
          <w:lang w:val="de-DE" w:eastAsia="ja-JP"/>
        </w:rPr>
      </w:pPr>
      <w:r w:rsidRPr="007F5212">
        <w:rPr>
          <w:noProof/>
        </w:rPr>
        <w:t>Die Hauptziele betreffend der Tests sind nachfolgend aufgelistet:</w:t>
      </w:r>
      <w:r>
        <w:rPr>
          <w:noProof/>
        </w:rPr>
        <w:tab/>
      </w:r>
      <w:r>
        <w:rPr>
          <w:noProof/>
        </w:rPr>
        <w:fldChar w:fldCharType="begin"/>
      </w:r>
      <w:r>
        <w:rPr>
          <w:noProof/>
        </w:rPr>
        <w:instrText xml:space="preserve"> PAGEREF _Toc262222144 \h </w:instrText>
      </w:r>
      <w:r>
        <w:rPr>
          <w:noProof/>
        </w:rPr>
      </w:r>
      <w:r>
        <w:rPr>
          <w:noProof/>
        </w:rPr>
        <w:fldChar w:fldCharType="separate"/>
      </w:r>
      <w:r>
        <w:rPr>
          <w:noProof/>
        </w:rPr>
        <w:t>64</w:t>
      </w:r>
      <w:r>
        <w:rPr>
          <w:noProof/>
        </w:rPr>
        <w:fldChar w:fldCharType="end"/>
      </w:r>
    </w:p>
    <w:p w14:paraId="4A0974C4"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14.7.3.2</w:t>
      </w:r>
      <w:r>
        <w:rPr>
          <w:rFonts w:asciiTheme="minorHAnsi" w:eastAsiaTheme="minorEastAsia" w:hAnsiTheme="minorHAnsi"/>
          <w:noProof/>
          <w:sz w:val="24"/>
          <w:szCs w:val="24"/>
          <w:lang w:val="de-DE" w:eastAsia="ja-JP"/>
        </w:rPr>
        <w:tab/>
      </w:r>
      <w:r>
        <w:rPr>
          <w:noProof/>
        </w:rPr>
        <w:t>Testender</w:t>
      </w:r>
      <w:r>
        <w:rPr>
          <w:noProof/>
        </w:rPr>
        <w:tab/>
      </w:r>
      <w:r>
        <w:rPr>
          <w:noProof/>
        </w:rPr>
        <w:fldChar w:fldCharType="begin"/>
      </w:r>
      <w:r>
        <w:rPr>
          <w:noProof/>
        </w:rPr>
        <w:instrText xml:space="preserve"> PAGEREF _Toc262222145 \h </w:instrText>
      </w:r>
      <w:r>
        <w:rPr>
          <w:noProof/>
        </w:rPr>
      </w:r>
      <w:r>
        <w:rPr>
          <w:noProof/>
        </w:rPr>
        <w:fldChar w:fldCharType="separate"/>
      </w:r>
      <w:r>
        <w:rPr>
          <w:noProof/>
        </w:rPr>
        <w:t>64</w:t>
      </w:r>
      <w:r>
        <w:rPr>
          <w:noProof/>
        </w:rPr>
        <w:fldChar w:fldCharType="end"/>
      </w:r>
    </w:p>
    <w:p w14:paraId="67D1685B"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14.7.3.3</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_Toc262222146 \h </w:instrText>
      </w:r>
      <w:r>
        <w:rPr>
          <w:noProof/>
        </w:rPr>
      </w:r>
      <w:r>
        <w:rPr>
          <w:noProof/>
        </w:rPr>
        <w:fldChar w:fldCharType="separate"/>
      </w:r>
      <w:r>
        <w:rPr>
          <w:noProof/>
        </w:rPr>
        <w:t>64</w:t>
      </w:r>
      <w:r>
        <w:rPr>
          <w:noProof/>
        </w:rPr>
        <w:fldChar w:fldCharType="end"/>
      </w:r>
    </w:p>
    <w:p w14:paraId="679D4D23" w14:textId="77777777" w:rsidR="008504D7" w:rsidRDefault="008504D7">
      <w:pPr>
        <w:pStyle w:val="TOC4"/>
        <w:tabs>
          <w:tab w:val="left" w:pos="1695"/>
          <w:tab w:val="right" w:leader="dot" w:pos="9061"/>
        </w:tabs>
        <w:rPr>
          <w:rFonts w:asciiTheme="minorHAnsi" w:eastAsiaTheme="minorEastAsia" w:hAnsiTheme="minorHAnsi"/>
          <w:noProof/>
          <w:sz w:val="24"/>
          <w:szCs w:val="24"/>
          <w:lang w:val="de-DE" w:eastAsia="ja-JP"/>
        </w:rPr>
      </w:pPr>
      <w:r>
        <w:rPr>
          <w:noProof/>
        </w:rPr>
        <w:t>14.7.3.4</w:t>
      </w:r>
      <w:r>
        <w:rPr>
          <w:rFonts w:asciiTheme="minorHAnsi" w:eastAsiaTheme="minorEastAsia" w:hAnsiTheme="minorHAnsi"/>
          <w:noProof/>
          <w:sz w:val="24"/>
          <w:szCs w:val="24"/>
          <w:lang w:val="de-DE" w:eastAsia="ja-JP"/>
        </w:rPr>
        <w:tab/>
      </w:r>
      <w:r>
        <w:rPr>
          <w:noProof/>
        </w:rPr>
        <w:t>Testumgebung</w:t>
      </w:r>
      <w:r>
        <w:rPr>
          <w:noProof/>
        </w:rPr>
        <w:tab/>
      </w:r>
      <w:r>
        <w:rPr>
          <w:noProof/>
        </w:rPr>
        <w:fldChar w:fldCharType="begin"/>
      </w:r>
      <w:r>
        <w:rPr>
          <w:noProof/>
        </w:rPr>
        <w:instrText xml:space="preserve"> PAGEREF _Toc262222147 \h </w:instrText>
      </w:r>
      <w:r>
        <w:rPr>
          <w:noProof/>
        </w:rPr>
      </w:r>
      <w:r>
        <w:rPr>
          <w:noProof/>
        </w:rPr>
        <w:fldChar w:fldCharType="separate"/>
      </w:r>
      <w:r>
        <w:rPr>
          <w:noProof/>
        </w:rPr>
        <w:t>64</w:t>
      </w:r>
      <w:r>
        <w:rPr>
          <w:noProof/>
        </w:rPr>
        <w:fldChar w:fldCharType="end"/>
      </w:r>
    </w:p>
    <w:p w14:paraId="18A52F01"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14.7.4</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_Toc262222148 \h </w:instrText>
      </w:r>
      <w:r>
        <w:rPr>
          <w:noProof/>
        </w:rPr>
      </w:r>
      <w:r>
        <w:rPr>
          <w:noProof/>
        </w:rPr>
        <w:fldChar w:fldCharType="separate"/>
      </w:r>
      <w:r>
        <w:rPr>
          <w:noProof/>
        </w:rPr>
        <w:t>64</w:t>
      </w:r>
      <w:r>
        <w:rPr>
          <w:noProof/>
        </w:rPr>
        <w:fldChar w:fldCharType="end"/>
      </w:r>
    </w:p>
    <w:p w14:paraId="1408F370"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_Toc262222149 \h </w:instrText>
      </w:r>
      <w:r>
        <w:rPr>
          <w:noProof/>
        </w:rPr>
      </w:r>
      <w:r>
        <w:rPr>
          <w:noProof/>
        </w:rPr>
        <w:fldChar w:fldCharType="separate"/>
      </w:r>
      <w:r>
        <w:rPr>
          <w:noProof/>
        </w:rPr>
        <w:t>64</w:t>
      </w:r>
      <w:r>
        <w:rPr>
          <w:noProof/>
        </w:rPr>
        <w:fldChar w:fldCharType="end"/>
      </w:r>
    </w:p>
    <w:p w14:paraId="366FBA66" w14:textId="77777777" w:rsidR="008504D7" w:rsidRDefault="008504D7">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_Toc262222150 \h </w:instrText>
      </w:r>
      <w:r>
        <w:rPr>
          <w:noProof/>
        </w:rPr>
      </w:r>
      <w:r>
        <w:rPr>
          <w:noProof/>
        </w:rPr>
        <w:fldChar w:fldCharType="separate"/>
      </w:r>
      <w:r>
        <w:rPr>
          <w:noProof/>
        </w:rPr>
        <w:t>66</w:t>
      </w:r>
      <w:r>
        <w:rPr>
          <w:noProof/>
        </w:rPr>
        <w:fldChar w:fldCharType="end"/>
      </w:r>
    </w:p>
    <w:p w14:paraId="774EA30F"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_Toc262222151 \h </w:instrText>
      </w:r>
      <w:r>
        <w:fldChar w:fldCharType="separate"/>
      </w:r>
      <w:r>
        <w:t>67</w:t>
      </w:r>
      <w:r>
        <w:fldChar w:fldCharType="end"/>
      </w:r>
    </w:p>
    <w:p w14:paraId="1ED265A5"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14.9</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_Toc262222152 \h </w:instrText>
      </w:r>
      <w:r>
        <w:fldChar w:fldCharType="separate"/>
      </w:r>
      <w:r>
        <w:t>68</w:t>
      </w:r>
      <w:r>
        <w:fldChar w:fldCharType="end"/>
      </w:r>
    </w:p>
    <w:p w14:paraId="089233B3"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_Toc262222153 \h </w:instrText>
      </w:r>
      <w:r>
        <w:rPr>
          <w:noProof/>
        </w:rPr>
      </w:r>
      <w:r>
        <w:rPr>
          <w:noProof/>
        </w:rPr>
        <w:fldChar w:fldCharType="separate"/>
      </w:r>
      <w:r>
        <w:rPr>
          <w:noProof/>
        </w:rPr>
        <w:t>69</w:t>
      </w:r>
      <w:r>
        <w:rPr>
          <w:noProof/>
        </w:rPr>
        <w:fldChar w:fldCharType="end"/>
      </w:r>
    </w:p>
    <w:p w14:paraId="6BD61BD0"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_Toc262222154 \h </w:instrText>
      </w:r>
      <w:r>
        <w:fldChar w:fldCharType="separate"/>
      </w:r>
      <w:r>
        <w:t>69</w:t>
      </w:r>
      <w:r>
        <w:fldChar w:fldCharType="end"/>
      </w:r>
    </w:p>
    <w:p w14:paraId="0FF5E6D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_Toc262222155 \h </w:instrText>
      </w:r>
      <w:r>
        <w:fldChar w:fldCharType="separate"/>
      </w:r>
      <w:r>
        <w:t>69</w:t>
      </w:r>
      <w:r>
        <w:fldChar w:fldCharType="end"/>
      </w:r>
    </w:p>
    <w:p w14:paraId="67A56559"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_Toc262222156 \h </w:instrText>
      </w:r>
      <w:r>
        <w:fldChar w:fldCharType="separate"/>
      </w:r>
      <w:r>
        <w:t>69</w:t>
      </w:r>
      <w:r>
        <w:fldChar w:fldCharType="end"/>
      </w:r>
    </w:p>
    <w:p w14:paraId="4F2DFDB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_Toc262222157 \h </w:instrText>
      </w:r>
      <w:r>
        <w:fldChar w:fldCharType="separate"/>
      </w:r>
      <w:r>
        <w:t>70</w:t>
      </w:r>
      <w:r>
        <w:fldChar w:fldCharType="end"/>
      </w:r>
    </w:p>
    <w:p w14:paraId="326B5562"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_Toc262222158 \h </w:instrText>
      </w:r>
      <w:r>
        <w:fldChar w:fldCharType="separate"/>
      </w:r>
      <w:r>
        <w:t>70</w:t>
      </w:r>
      <w:r>
        <w:fldChar w:fldCharType="end"/>
      </w:r>
    </w:p>
    <w:p w14:paraId="5AB76CC3"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_Toc262222159 \h </w:instrText>
      </w:r>
      <w:r>
        <w:rPr>
          <w:noProof/>
        </w:rPr>
      </w:r>
      <w:r>
        <w:rPr>
          <w:noProof/>
        </w:rPr>
        <w:fldChar w:fldCharType="separate"/>
      </w:r>
      <w:r>
        <w:rPr>
          <w:noProof/>
        </w:rPr>
        <w:t>70</w:t>
      </w:r>
      <w:r>
        <w:rPr>
          <w:noProof/>
        </w:rPr>
        <w:fldChar w:fldCharType="end"/>
      </w:r>
    </w:p>
    <w:p w14:paraId="49D45EB7"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_Toc262222160 \h </w:instrText>
      </w:r>
      <w:r>
        <w:rPr>
          <w:noProof/>
        </w:rPr>
      </w:r>
      <w:r>
        <w:rPr>
          <w:noProof/>
        </w:rPr>
        <w:fldChar w:fldCharType="separate"/>
      </w:r>
      <w:r>
        <w:rPr>
          <w:noProof/>
        </w:rPr>
        <w:t>70</w:t>
      </w:r>
      <w:r>
        <w:rPr>
          <w:noProof/>
        </w:rPr>
        <w:fldChar w:fldCharType="end"/>
      </w:r>
    </w:p>
    <w:p w14:paraId="73425F34" w14:textId="77777777" w:rsidR="008504D7" w:rsidRDefault="008504D7">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_Toc262222161 \h </w:instrText>
      </w:r>
      <w:r>
        <w:rPr>
          <w:noProof/>
        </w:rPr>
      </w:r>
      <w:r>
        <w:rPr>
          <w:noProof/>
        </w:rPr>
        <w:fldChar w:fldCharType="separate"/>
      </w:r>
      <w:r>
        <w:rPr>
          <w:noProof/>
        </w:rPr>
        <w:t>70</w:t>
      </w:r>
      <w:r>
        <w:rPr>
          <w:noProof/>
        </w:rPr>
        <w:fldChar w:fldCharType="end"/>
      </w:r>
    </w:p>
    <w:p w14:paraId="544B4E18"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_Toc262222162 \h </w:instrText>
      </w:r>
      <w:r>
        <w:fldChar w:fldCharType="separate"/>
      </w:r>
      <w:r>
        <w:t>72</w:t>
      </w:r>
      <w:r>
        <w:fldChar w:fldCharType="end"/>
      </w:r>
    </w:p>
    <w:p w14:paraId="67FFC077"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ein einem Branch des Pakets „eGov“</w:t>
      </w:r>
      <w:r>
        <w:tab/>
      </w:r>
      <w:r>
        <w:fldChar w:fldCharType="begin"/>
      </w:r>
      <w:r>
        <w:instrText xml:space="preserve"> PAGEREF _Toc262222163 \h </w:instrText>
      </w:r>
      <w:r>
        <w:fldChar w:fldCharType="separate"/>
      </w:r>
      <w:r>
        <w:t>72</w:t>
      </w:r>
      <w:r>
        <w:fldChar w:fldCharType="end"/>
      </w:r>
    </w:p>
    <w:p w14:paraId="5987759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Lösungen testen / Vorabnahme</w:t>
      </w:r>
      <w:r>
        <w:tab/>
      </w:r>
      <w:r>
        <w:fldChar w:fldCharType="begin"/>
      </w:r>
      <w:r>
        <w:instrText xml:space="preserve"> PAGEREF _Toc262222164 \h </w:instrText>
      </w:r>
      <w:r>
        <w:fldChar w:fldCharType="separate"/>
      </w:r>
      <w:r>
        <w:t>72</w:t>
      </w:r>
      <w:r>
        <w:fldChar w:fldCharType="end"/>
      </w:r>
    </w:p>
    <w:p w14:paraId="3CB6EBF6"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System erstellen</w:t>
      </w:r>
      <w:r>
        <w:tab/>
      </w:r>
      <w:r>
        <w:fldChar w:fldCharType="begin"/>
      </w:r>
      <w:r>
        <w:instrText xml:space="preserve"> PAGEREF _Toc262222165 \h </w:instrText>
      </w:r>
      <w:r>
        <w:fldChar w:fldCharType="separate"/>
      </w:r>
      <w:r>
        <w:t>72</w:t>
      </w:r>
      <w:r>
        <w:fldChar w:fldCharType="end"/>
      </w:r>
    </w:p>
    <w:p w14:paraId="5087087E"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_Toc262222166 \h </w:instrText>
      </w:r>
      <w:r>
        <w:fldChar w:fldCharType="separate"/>
      </w:r>
      <w:r>
        <w:t>72</w:t>
      </w:r>
      <w:r>
        <w:fldChar w:fldCharType="end"/>
      </w:r>
    </w:p>
    <w:p w14:paraId="675DB897"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Einführung vorbereiten</w:t>
      </w:r>
      <w:r>
        <w:tab/>
      </w:r>
      <w:r>
        <w:fldChar w:fldCharType="begin"/>
      </w:r>
      <w:r>
        <w:instrText xml:space="preserve"> PAGEREF _Toc262222167 \h </w:instrText>
      </w:r>
      <w:r>
        <w:fldChar w:fldCharType="separate"/>
      </w:r>
      <w:r>
        <w:t>73</w:t>
      </w:r>
      <w:r>
        <w:fldChar w:fldCharType="end"/>
      </w:r>
    </w:p>
    <w:p w14:paraId="117F6B80" w14:textId="77777777" w:rsidR="008504D7" w:rsidRDefault="008504D7">
      <w:pPr>
        <w:pStyle w:val="TOC2"/>
        <w:tabs>
          <w:tab w:val="left" w:pos="791"/>
        </w:tabs>
        <w:rPr>
          <w:rFonts w:asciiTheme="minorHAnsi" w:eastAsiaTheme="minorEastAsia" w:hAnsiTheme="minorHAnsi" w:cstheme="minorBidi"/>
          <w:sz w:val="24"/>
          <w:szCs w:val="24"/>
          <w:lang w:val="de-DE" w:eastAsia="ja-JP"/>
        </w:rPr>
      </w:pPr>
      <w:r>
        <w:t>15.12</w:t>
      </w:r>
      <w:r>
        <w:rPr>
          <w:rFonts w:asciiTheme="minorHAnsi" w:eastAsiaTheme="minorEastAsia" w:hAnsiTheme="minorHAnsi" w:cstheme="minorBidi"/>
          <w:sz w:val="24"/>
          <w:szCs w:val="24"/>
          <w:lang w:val="de-DE" w:eastAsia="ja-JP"/>
        </w:rPr>
        <w:tab/>
      </w:r>
      <w:r>
        <w:t>Schutzmassnahmen umsetzen</w:t>
      </w:r>
      <w:r>
        <w:tab/>
      </w:r>
      <w:r>
        <w:fldChar w:fldCharType="begin"/>
      </w:r>
      <w:r>
        <w:instrText xml:space="preserve"> PAGEREF _Toc262222168 \h </w:instrText>
      </w:r>
      <w:r>
        <w:fldChar w:fldCharType="separate"/>
      </w:r>
      <w:r>
        <w:t>73</w:t>
      </w:r>
      <w:r>
        <w:fldChar w:fldCharType="end"/>
      </w:r>
    </w:p>
    <w:p w14:paraId="604BBD87"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16.</w:t>
      </w:r>
      <w:r>
        <w:rPr>
          <w:rFonts w:asciiTheme="minorHAnsi" w:eastAsiaTheme="minorEastAsia" w:hAnsiTheme="minorHAnsi" w:cstheme="minorBidi"/>
          <w:b w:val="0"/>
          <w:bCs w:val="0"/>
          <w:noProof/>
          <w:sz w:val="24"/>
          <w:lang w:val="de-DE" w:eastAsia="ja-JP"/>
        </w:rPr>
        <w:tab/>
      </w:r>
      <w:r w:rsidRPr="007F5212">
        <w:rPr>
          <w:noProof/>
          <w:color w:val="000000" w:themeColor="text1"/>
        </w:rPr>
        <w:t>Einführung</w:t>
      </w:r>
      <w:r>
        <w:rPr>
          <w:noProof/>
        </w:rPr>
        <w:tab/>
      </w:r>
      <w:r>
        <w:rPr>
          <w:noProof/>
        </w:rPr>
        <w:fldChar w:fldCharType="begin"/>
      </w:r>
      <w:r>
        <w:rPr>
          <w:noProof/>
        </w:rPr>
        <w:instrText xml:space="preserve"> PAGEREF _Toc262222169 \h </w:instrText>
      </w:r>
      <w:r>
        <w:rPr>
          <w:noProof/>
        </w:rPr>
      </w:r>
      <w:r>
        <w:rPr>
          <w:noProof/>
        </w:rPr>
        <w:fldChar w:fldCharType="separate"/>
      </w:r>
      <w:r>
        <w:rPr>
          <w:noProof/>
        </w:rPr>
        <w:t>74</w:t>
      </w:r>
      <w:r>
        <w:rPr>
          <w:noProof/>
        </w:rPr>
        <w:fldChar w:fldCharType="end"/>
      </w:r>
    </w:p>
    <w:p w14:paraId="54B2CE71" w14:textId="77777777" w:rsidR="008504D7" w:rsidRDefault="008504D7">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_Toc262222170 \h </w:instrText>
      </w:r>
      <w:r>
        <w:fldChar w:fldCharType="separate"/>
      </w:r>
      <w:r>
        <w:t>74</w:t>
      </w:r>
      <w:r>
        <w:fldChar w:fldCharType="end"/>
      </w:r>
    </w:p>
    <w:p w14:paraId="6AA69C3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_Toc262222171 \h </w:instrText>
      </w:r>
      <w:r>
        <w:rPr>
          <w:noProof/>
        </w:rPr>
      </w:r>
      <w:r>
        <w:rPr>
          <w:noProof/>
        </w:rPr>
        <w:fldChar w:fldCharType="separate"/>
      </w:r>
      <w:r>
        <w:rPr>
          <w:noProof/>
        </w:rPr>
        <w:t>75</w:t>
      </w:r>
      <w:r>
        <w:rPr>
          <w:noProof/>
        </w:rPr>
        <w:fldChar w:fldCharType="end"/>
      </w:r>
    </w:p>
    <w:p w14:paraId="14C2E729"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_Toc262222172 \h </w:instrText>
      </w:r>
      <w:r>
        <w:rPr>
          <w:noProof/>
        </w:rPr>
      </w:r>
      <w:r>
        <w:rPr>
          <w:noProof/>
        </w:rPr>
        <w:fldChar w:fldCharType="separate"/>
      </w:r>
      <w:r>
        <w:rPr>
          <w:noProof/>
        </w:rPr>
        <w:t>75</w:t>
      </w:r>
      <w:r>
        <w:rPr>
          <w:noProof/>
        </w:rPr>
        <w:fldChar w:fldCharType="end"/>
      </w:r>
    </w:p>
    <w:p w14:paraId="142ABDD4"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sidRPr="007F5212">
        <w:rPr>
          <w:noProof/>
          <w:color w:val="000000" w:themeColor="text1"/>
        </w:rPr>
        <w:t>19.</w:t>
      </w:r>
      <w:r>
        <w:rPr>
          <w:rFonts w:asciiTheme="minorHAnsi" w:eastAsiaTheme="minorEastAsia" w:hAnsiTheme="minorHAnsi" w:cstheme="minorBidi"/>
          <w:b w:val="0"/>
          <w:bCs w:val="0"/>
          <w:noProof/>
          <w:sz w:val="24"/>
          <w:lang w:val="de-DE" w:eastAsia="ja-JP"/>
        </w:rPr>
        <w:tab/>
      </w:r>
      <w:r w:rsidRPr="007F5212">
        <w:rPr>
          <w:noProof/>
          <w:color w:val="000000" w:themeColor="text1"/>
        </w:rPr>
        <w:t>Unterschriften für Abnahme</w:t>
      </w:r>
      <w:r>
        <w:rPr>
          <w:noProof/>
        </w:rPr>
        <w:tab/>
      </w:r>
      <w:r>
        <w:rPr>
          <w:noProof/>
        </w:rPr>
        <w:fldChar w:fldCharType="begin"/>
      </w:r>
      <w:r>
        <w:rPr>
          <w:noProof/>
        </w:rPr>
        <w:instrText xml:space="preserve"> PAGEREF _Toc262222173 \h </w:instrText>
      </w:r>
      <w:r>
        <w:rPr>
          <w:noProof/>
        </w:rPr>
      </w:r>
      <w:r>
        <w:rPr>
          <w:noProof/>
        </w:rPr>
        <w:fldChar w:fldCharType="separate"/>
      </w:r>
      <w:r>
        <w:rPr>
          <w:noProof/>
        </w:rPr>
        <w:t>76</w:t>
      </w:r>
      <w:r>
        <w:rPr>
          <w:noProof/>
        </w:rPr>
        <w:fldChar w:fldCharType="end"/>
      </w:r>
    </w:p>
    <w:p w14:paraId="46C12EC1" w14:textId="77777777" w:rsidR="008504D7" w:rsidRDefault="008504D7">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_Toc262222174 \h </w:instrText>
      </w:r>
      <w:r>
        <w:rPr>
          <w:noProof/>
        </w:rPr>
      </w:r>
      <w:r>
        <w:rPr>
          <w:noProof/>
        </w:rPr>
        <w:fldChar w:fldCharType="separate"/>
      </w:r>
      <w:r>
        <w:rPr>
          <w:noProof/>
        </w:rPr>
        <w:t>77</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3" w:name="_Toc262222034"/>
      <w:r>
        <w:lastRenderedPageBreak/>
        <w:t>Abbildungsverzeichnis</w:t>
      </w:r>
      <w:bookmarkEnd w:id="3"/>
    </w:p>
    <w:p w14:paraId="074D136A" w14:textId="77777777" w:rsidR="00D17686"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r w:rsidR="00D17686">
        <w:rPr>
          <w:noProof/>
        </w:rPr>
        <w:t>Abbildung 3: Phasenmodell</w:t>
      </w:r>
      <w:r w:rsidR="00D17686">
        <w:rPr>
          <w:noProof/>
        </w:rPr>
        <w:tab/>
      </w:r>
      <w:r w:rsidR="00D17686">
        <w:rPr>
          <w:noProof/>
        </w:rPr>
        <w:fldChar w:fldCharType="begin"/>
      </w:r>
      <w:r w:rsidR="00D17686">
        <w:rPr>
          <w:noProof/>
        </w:rPr>
        <w:instrText xml:space="preserve"> PAGEREF _Toc262221230 \h </w:instrText>
      </w:r>
      <w:r w:rsidR="00D17686">
        <w:rPr>
          <w:noProof/>
        </w:rPr>
      </w:r>
      <w:r w:rsidR="00D17686">
        <w:rPr>
          <w:noProof/>
        </w:rPr>
        <w:fldChar w:fldCharType="separate"/>
      </w:r>
      <w:r w:rsidR="00D17686">
        <w:rPr>
          <w:noProof/>
        </w:rPr>
        <w:t>69</w:t>
      </w:r>
      <w:r w:rsidR="00D17686">
        <w:rPr>
          <w:noProof/>
        </w:rPr>
        <w:fldChar w:fldCharType="end"/>
      </w:r>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4" w:name="_Toc262222035"/>
      <w:r w:rsidRPr="00E10423">
        <w:t>Tabellenverzeichnis</w:t>
      </w:r>
      <w:bookmarkEnd w:id="4"/>
    </w:p>
    <w:p w14:paraId="60A69468" w14:textId="77777777" w:rsidR="00EE006E" w:rsidRDefault="004C5F99">
      <w:pPr>
        <w:pStyle w:val="TableofFigures"/>
        <w:tabs>
          <w:tab w:val="right" w:leader="dot" w:pos="9061"/>
        </w:tabs>
        <w:rPr>
          <w:rFonts w:asciiTheme="minorHAnsi" w:eastAsiaTheme="minorEastAsia" w:hAnsiTheme="minorHAnsi" w:cstheme="minorBidi"/>
          <w:noProof/>
          <w:sz w:val="24"/>
          <w:lang w:val="de-DE" w:eastAsia="ja-JP"/>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r w:rsidR="00EE006E">
        <w:rPr>
          <w:noProof/>
        </w:rPr>
        <w:t>Tabelle 1: Projektrollen</w:t>
      </w:r>
      <w:r w:rsidR="00EE006E">
        <w:rPr>
          <w:noProof/>
        </w:rPr>
        <w:tab/>
      </w:r>
      <w:r w:rsidR="00EE006E">
        <w:rPr>
          <w:noProof/>
        </w:rPr>
        <w:fldChar w:fldCharType="begin"/>
      </w:r>
      <w:r w:rsidR="00EE006E">
        <w:rPr>
          <w:noProof/>
        </w:rPr>
        <w:instrText xml:space="preserve"> PAGEREF _Toc262221231 \h </w:instrText>
      </w:r>
      <w:r w:rsidR="00EE006E">
        <w:rPr>
          <w:noProof/>
        </w:rPr>
      </w:r>
      <w:r w:rsidR="00EE006E">
        <w:rPr>
          <w:noProof/>
        </w:rPr>
        <w:fldChar w:fldCharType="separate"/>
      </w:r>
      <w:r w:rsidR="00EE006E">
        <w:rPr>
          <w:noProof/>
        </w:rPr>
        <w:t>14</w:t>
      </w:r>
      <w:r w:rsidR="00EE006E">
        <w:rPr>
          <w:noProof/>
        </w:rPr>
        <w:fldChar w:fldCharType="end"/>
      </w:r>
    </w:p>
    <w:p w14:paraId="719834E4"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2: Vorkenntnisse</w:t>
      </w:r>
      <w:r>
        <w:rPr>
          <w:noProof/>
        </w:rPr>
        <w:tab/>
      </w:r>
      <w:r>
        <w:rPr>
          <w:noProof/>
        </w:rPr>
        <w:fldChar w:fldCharType="begin"/>
      </w:r>
      <w:r>
        <w:rPr>
          <w:noProof/>
        </w:rPr>
        <w:instrText xml:space="preserve"> PAGEREF _Toc262221232 \h </w:instrText>
      </w:r>
      <w:r>
        <w:rPr>
          <w:noProof/>
        </w:rPr>
      </w:r>
      <w:r>
        <w:rPr>
          <w:noProof/>
        </w:rPr>
        <w:fldChar w:fldCharType="separate"/>
      </w:r>
      <w:r>
        <w:rPr>
          <w:noProof/>
        </w:rPr>
        <w:t>15</w:t>
      </w:r>
      <w:r>
        <w:rPr>
          <w:noProof/>
        </w:rPr>
        <w:fldChar w:fldCharType="end"/>
      </w:r>
    </w:p>
    <w:p w14:paraId="77320A3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3: Datensicherung Git</w:t>
      </w:r>
      <w:r>
        <w:rPr>
          <w:noProof/>
        </w:rPr>
        <w:tab/>
      </w:r>
      <w:r>
        <w:rPr>
          <w:noProof/>
        </w:rPr>
        <w:fldChar w:fldCharType="begin"/>
      </w:r>
      <w:r>
        <w:rPr>
          <w:noProof/>
        </w:rPr>
        <w:instrText xml:space="preserve"> PAGEREF _Toc262221233 \h </w:instrText>
      </w:r>
      <w:r>
        <w:rPr>
          <w:noProof/>
        </w:rPr>
      </w:r>
      <w:r>
        <w:rPr>
          <w:noProof/>
        </w:rPr>
        <w:fldChar w:fldCharType="separate"/>
      </w:r>
      <w:r>
        <w:rPr>
          <w:noProof/>
        </w:rPr>
        <w:t>21</w:t>
      </w:r>
      <w:r>
        <w:rPr>
          <w:noProof/>
        </w:rPr>
        <w:fldChar w:fldCharType="end"/>
      </w:r>
    </w:p>
    <w:p w14:paraId="55BF7FEE"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4: Ist-Ablauf Plattform aufsetzten 1</w:t>
      </w:r>
      <w:r>
        <w:rPr>
          <w:noProof/>
        </w:rPr>
        <w:tab/>
      </w:r>
      <w:r>
        <w:rPr>
          <w:noProof/>
        </w:rPr>
        <w:fldChar w:fldCharType="begin"/>
      </w:r>
      <w:r>
        <w:rPr>
          <w:noProof/>
        </w:rPr>
        <w:instrText xml:space="preserve"> PAGEREF _Toc262221234 \h </w:instrText>
      </w:r>
      <w:r>
        <w:rPr>
          <w:noProof/>
        </w:rPr>
      </w:r>
      <w:r>
        <w:rPr>
          <w:noProof/>
        </w:rPr>
        <w:fldChar w:fldCharType="separate"/>
      </w:r>
      <w:r>
        <w:rPr>
          <w:noProof/>
        </w:rPr>
        <w:t>52</w:t>
      </w:r>
      <w:r>
        <w:rPr>
          <w:noProof/>
        </w:rPr>
        <w:fldChar w:fldCharType="end"/>
      </w:r>
    </w:p>
    <w:p w14:paraId="2E9BA91A"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5: Ist-Ablauf Plattform aufsetzten 2</w:t>
      </w:r>
      <w:r>
        <w:rPr>
          <w:noProof/>
        </w:rPr>
        <w:tab/>
      </w:r>
      <w:r>
        <w:rPr>
          <w:noProof/>
        </w:rPr>
        <w:fldChar w:fldCharType="begin"/>
      </w:r>
      <w:r>
        <w:rPr>
          <w:noProof/>
        </w:rPr>
        <w:instrText xml:space="preserve"> PAGEREF _Toc262221235 \h </w:instrText>
      </w:r>
      <w:r>
        <w:rPr>
          <w:noProof/>
        </w:rPr>
      </w:r>
      <w:r>
        <w:rPr>
          <w:noProof/>
        </w:rPr>
        <w:fldChar w:fldCharType="separate"/>
      </w:r>
      <w:r>
        <w:rPr>
          <w:noProof/>
        </w:rPr>
        <w:t>52</w:t>
      </w:r>
      <w:r>
        <w:rPr>
          <w:noProof/>
        </w:rPr>
        <w:fldChar w:fldCharType="end"/>
      </w:r>
    </w:p>
    <w:p w14:paraId="24B3038B"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6: Soll-Ablauf Plattform aufsetzten</w:t>
      </w:r>
      <w:r>
        <w:rPr>
          <w:noProof/>
        </w:rPr>
        <w:tab/>
      </w:r>
      <w:r>
        <w:rPr>
          <w:noProof/>
        </w:rPr>
        <w:fldChar w:fldCharType="begin"/>
      </w:r>
      <w:r>
        <w:rPr>
          <w:noProof/>
        </w:rPr>
        <w:instrText xml:space="preserve"> PAGEREF _Toc262221236 \h </w:instrText>
      </w:r>
      <w:r>
        <w:rPr>
          <w:noProof/>
        </w:rPr>
      </w:r>
      <w:r>
        <w:rPr>
          <w:noProof/>
        </w:rPr>
        <w:fldChar w:fldCharType="separate"/>
      </w:r>
      <w:r>
        <w:rPr>
          <w:noProof/>
        </w:rPr>
        <w:t>53</w:t>
      </w:r>
      <w:r>
        <w:rPr>
          <w:noProof/>
        </w:rPr>
        <w:fldChar w:fldCharType="end"/>
      </w:r>
    </w:p>
    <w:p w14:paraId="029BAEB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7: Vorgehensziele</w:t>
      </w:r>
      <w:r>
        <w:rPr>
          <w:noProof/>
        </w:rPr>
        <w:tab/>
      </w:r>
      <w:r>
        <w:rPr>
          <w:noProof/>
        </w:rPr>
        <w:fldChar w:fldCharType="begin"/>
      </w:r>
      <w:r>
        <w:rPr>
          <w:noProof/>
        </w:rPr>
        <w:instrText xml:space="preserve"> PAGEREF _Toc262221237 \h </w:instrText>
      </w:r>
      <w:r>
        <w:rPr>
          <w:noProof/>
        </w:rPr>
      </w:r>
      <w:r>
        <w:rPr>
          <w:noProof/>
        </w:rPr>
        <w:fldChar w:fldCharType="separate"/>
      </w:r>
      <w:r>
        <w:rPr>
          <w:noProof/>
        </w:rPr>
        <w:t>53</w:t>
      </w:r>
      <w:r>
        <w:rPr>
          <w:noProof/>
        </w:rPr>
        <w:fldChar w:fldCharType="end"/>
      </w:r>
    </w:p>
    <w:p w14:paraId="298A2CF9"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8: Systemziele</w:t>
      </w:r>
      <w:r>
        <w:rPr>
          <w:noProof/>
        </w:rPr>
        <w:tab/>
      </w:r>
      <w:r>
        <w:rPr>
          <w:noProof/>
        </w:rPr>
        <w:fldChar w:fldCharType="begin"/>
      </w:r>
      <w:r>
        <w:rPr>
          <w:noProof/>
        </w:rPr>
        <w:instrText xml:space="preserve"> PAGEREF _Toc262221238 \h </w:instrText>
      </w:r>
      <w:r>
        <w:rPr>
          <w:noProof/>
        </w:rPr>
      </w:r>
      <w:r>
        <w:rPr>
          <w:noProof/>
        </w:rPr>
        <w:fldChar w:fldCharType="separate"/>
      </w:r>
      <w:r>
        <w:rPr>
          <w:noProof/>
        </w:rPr>
        <w:t>54</w:t>
      </w:r>
      <w:r>
        <w:rPr>
          <w:noProof/>
        </w:rPr>
        <w:fldChar w:fldCharType="end"/>
      </w:r>
    </w:p>
    <w:p w14:paraId="34EC106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rFonts w:eastAsiaTheme="minorHAnsi" w:cstheme="minorBidi"/>
          <w:b/>
          <w:bCs/>
          <w:noProof/>
          <w:color w:val="4F81BD" w:themeColor="accent1"/>
          <w:lang w:eastAsia="en-US"/>
        </w:rPr>
        <w:t>Tabelle 2: Variantenentscheid</w:t>
      </w:r>
      <w:r>
        <w:rPr>
          <w:noProof/>
        </w:rPr>
        <w:tab/>
      </w:r>
      <w:r>
        <w:rPr>
          <w:noProof/>
        </w:rPr>
        <w:fldChar w:fldCharType="begin"/>
      </w:r>
      <w:r>
        <w:rPr>
          <w:noProof/>
        </w:rPr>
        <w:instrText xml:space="preserve"> PAGEREF _Toc262221239 \h </w:instrText>
      </w:r>
      <w:r>
        <w:rPr>
          <w:noProof/>
        </w:rPr>
      </w:r>
      <w:r>
        <w:rPr>
          <w:noProof/>
        </w:rPr>
        <w:fldChar w:fldCharType="separate"/>
      </w:r>
      <w:r>
        <w:rPr>
          <w:noProof/>
        </w:rPr>
        <w:t>58</w:t>
      </w:r>
      <w:r>
        <w:rPr>
          <w:noProof/>
        </w:rPr>
        <w:fldChar w:fldCharType="end"/>
      </w:r>
    </w:p>
    <w:p w14:paraId="5F3EC00C"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10: Physikalische Hardware/Software Macbook pro</w:t>
      </w:r>
      <w:r>
        <w:rPr>
          <w:noProof/>
        </w:rPr>
        <w:tab/>
      </w:r>
      <w:r>
        <w:rPr>
          <w:noProof/>
        </w:rPr>
        <w:fldChar w:fldCharType="begin"/>
      </w:r>
      <w:r>
        <w:rPr>
          <w:noProof/>
        </w:rPr>
        <w:instrText xml:space="preserve"> PAGEREF _Toc262221240 \h </w:instrText>
      </w:r>
      <w:r>
        <w:rPr>
          <w:noProof/>
        </w:rPr>
      </w:r>
      <w:r>
        <w:rPr>
          <w:noProof/>
        </w:rPr>
        <w:fldChar w:fldCharType="separate"/>
      </w:r>
      <w:r>
        <w:rPr>
          <w:noProof/>
        </w:rPr>
        <w:t>65</w:t>
      </w:r>
      <w:r>
        <w:rPr>
          <w:noProof/>
        </w:rPr>
        <w:fldChar w:fldCharType="end"/>
      </w:r>
    </w:p>
    <w:p w14:paraId="055A6AC6"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11: Physikalische Hardware/Software Server</w:t>
      </w:r>
      <w:r>
        <w:rPr>
          <w:noProof/>
        </w:rPr>
        <w:tab/>
      </w:r>
      <w:r>
        <w:rPr>
          <w:noProof/>
        </w:rPr>
        <w:fldChar w:fldCharType="begin"/>
      </w:r>
      <w:r>
        <w:rPr>
          <w:noProof/>
        </w:rPr>
        <w:instrText xml:space="preserve"> PAGEREF _Toc262221241 \h </w:instrText>
      </w:r>
      <w:r>
        <w:rPr>
          <w:noProof/>
        </w:rPr>
      </w:r>
      <w:r>
        <w:rPr>
          <w:noProof/>
        </w:rPr>
        <w:fldChar w:fldCharType="separate"/>
      </w:r>
      <w:r>
        <w:rPr>
          <w:noProof/>
        </w:rPr>
        <w:t>65</w:t>
      </w:r>
      <w:r>
        <w:rPr>
          <w:noProof/>
        </w:rPr>
        <w:fldChar w:fldCharType="end"/>
      </w:r>
    </w:p>
    <w:p w14:paraId="78BEDC4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Pr>
          <w:noProof/>
        </w:rPr>
        <w:t>Tabelle 12: Erläuterung der Inhaltstype</w:t>
      </w:r>
      <w:r>
        <w:rPr>
          <w:noProof/>
        </w:rPr>
        <w:tab/>
      </w:r>
      <w:r>
        <w:rPr>
          <w:noProof/>
        </w:rPr>
        <w:fldChar w:fldCharType="begin"/>
      </w:r>
      <w:r>
        <w:rPr>
          <w:noProof/>
        </w:rPr>
        <w:instrText xml:space="preserve"> PAGEREF _Toc262221242 \h </w:instrText>
      </w:r>
      <w:r>
        <w:rPr>
          <w:noProof/>
        </w:rPr>
      </w:r>
      <w:r>
        <w:rPr>
          <w:noProof/>
        </w:rPr>
        <w:fldChar w:fldCharType="separate"/>
      </w:r>
      <w:r>
        <w:rPr>
          <w:noProof/>
        </w:rPr>
        <w:t>67</w:t>
      </w:r>
      <w:r>
        <w:rPr>
          <w:noProof/>
        </w:rPr>
        <w:fldChar w:fldCharType="end"/>
      </w:r>
    </w:p>
    <w:p w14:paraId="4D16AD3F" w14:textId="77777777" w:rsidR="00EE006E" w:rsidRDefault="00EE006E">
      <w:pPr>
        <w:pStyle w:val="TableofFigures"/>
        <w:tabs>
          <w:tab w:val="right" w:leader="dot" w:pos="9061"/>
        </w:tabs>
        <w:rPr>
          <w:rFonts w:asciiTheme="minorHAnsi" w:eastAsiaTheme="minorEastAsia" w:hAnsiTheme="minorHAnsi" w:cstheme="minorBidi"/>
          <w:noProof/>
          <w:sz w:val="24"/>
          <w:lang w:val="de-DE" w:eastAsia="ja-JP"/>
        </w:rPr>
      </w:pPr>
      <w:r w:rsidRPr="00A9109E">
        <w:rPr>
          <w:noProof/>
          <w:color w:val="000000" w:themeColor="text1"/>
        </w:rPr>
        <w:t>Tabelle 3: Testprotokoll</w:t>
      </w:r>
      <w:r>
        <w:rPr>
          <w:noProof/>
        </w:rPr>
        <w:tab/>
      </w:r>
      <w:r>
        <w:rPr>
          <w:noProof/>
        </w:rPr>
        <w:fldChar w:fldCharType="begin"/>
      </w:r>
      <w:r>
        <w:rPr>
          <w:noProof/>
        </w:rPr>
        <w:instrText xml:space="preserve"> PAGEREF _Toc262221243 \h </w:instrText>
      </w:r>
      <w:r>
        <w:rPr>
          <w:noProof/>
        </w:rPr>
      </w:r>
      <w:r>
        <w:rPr>
          <w:noProof/>
        </w:rPr>
        <w:fldChar w:fldCharType="separate"/>
      </w:r>
      <w:r>
        <w:rPr>
          <w:noProof/>
        </w:rPr>
        <w:t>78</w:t>
      </w:r>
      <w:r>
        <w:rPr>
          <w:noProof/>
        </w:rPr>
        <w:fldChar w:fldCharType="end"/>
      </w:r>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5" w:name="_Toc262222036"/>
      <w:r>
        <w:lastRenderedPageBreak/>
        <w:t>Management Summary</w:t>
      </w:r>
      <w:bookmarkEnd w:id="5"/>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6" w:name="_Toc114965586"/>
      <w:r w:rsidRPr="004C5F99">
        <w:rPr>
          <w:color w:val="000000" w:themeColor="text1"/>
        </w:rPr>
        <w:t>Ausgangssituation</w:t>
      </w:r>
    </w:p>
    <w:bookmarkEnd w:id="6"/>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7" w:name="_Toc262222037"/>
      <w:r>
        <w:lastRenderedPageBreak/>
        <w:t>Teil 1: Ablauf und Umfeld</w:t>
      </w:r>
      <w:bookmarkEnd w:id="7"/>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641A59DF" w14:textId="20B9A9B0" w:rsidR="004C5F99" w:rsidRDefault="00297488" w:rsidP="004C5F99">
      <w:pPr>
        <w:pStyle w:val="IPA-Textkrper"/>
        <w:tabs>
          <w:tab w:val="left" w:pos="2127"/>
        </w:tabs>
      </w:pPr>
      <w:r>
        <w:rPr>
          <w:noProof/>
          <w:lang w:val="en-US" w:eastAsia="en-US"/>
        </w:rPr>
        <w:drawing>
          <wp:anchor distT="0" distB="0" distL="114300" distR="114300" simplePos="0" relativeHeight="251647488" behindDoc="1" locked="0" layoutInCell="1" allowOverlap="1" wp14:anchorId="57CCD264" wp14:editId="0DAF902B">
            <wp:simplePos x="0" y="0"/>
            <wp:positionH relativeFrom="column">
              <wp:posOffset>0</wp:posOffset>
            </wp:positionH>
            <wp:positionV relativeFrom="paragraph">
              <wp:posOffset>125095</wp:posOffset>
            </wp:positionV>
            <wp:extent cx="2057400" cy="2057400"/>
            <wp:effectExtent l="0" t="0" r="0" b="0"/>
            <wp:wrapNone/>
            <wp:docPr id="23" name="Picture 23" descr="SSD:Users:mischu:Dropbox:IPA:4twTwitter-avat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ropbox:IPA:4twTwitter-avatar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F6A7DC" w14:textId="77777777" w:rsidR="00260B13" w:rsidRDefault="00260B13" w:rsidP="004C5F99">
      <w:pPr>
        <w:pStyle w:val="IPA-Textkrper"/>
        <w:tabs>
          <w:tab w:val="left" w:pos="2127"/>
        </w:tabs>
      </w:pPr>
    </w:p>
    <w:p w14:paraId="691EA497" w14:textId="1C862B7B" w:rsidR="004C5F99" w:rsidRDefault="00D10CF2">
      <w:pPr>
        <w:spacing w:after="200"/>
      </w:pPr>
      <w:r>
        <w:rPr>
          <w:noProof/>
          <w:lang w:val="en-US"/>
        </w:rPr>
        <mc:AlternateContent>
          <mc:Choice Requires="wps">
            <w:drawing>
              <wp:anchor distT="0" distB="0" distL="114300" distR="114300" simplePos="0" relativeHeight="251660800" behindDoc="0" locked="0" layoutInCell="1" allowOverlap="1" wp14:anchorId="623EC9C7" wp14:editId="1DCFBBB3">
                <wp:simplePos x="0" y="0"/>
                <wp:positionH relativeFrom="column">
                  <wp:posOffset>0</wp:posOffset>
                </wp:positionH>
                <wp:positionV relativeFrom="paragraph">
                  <wp:posOffset>1588135</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6C793F9F" w14:textId="77777777" w:rsidR="00126C51" w:rsidRPr="003C3A5C" w:rsidRDefault="00126C51" w:rsidP="00D10CF2">
                            <w:pPr>
                              <w:pStyle w:val="Caption"/>
                              <w:rPr>
                                <w:rFonts w:eastAsia="Times New Roman" w:cs="Times New Roman"/>
                                <w:noProof/>
                                <w:szCs w:val="24"/>
                              </w:rPr>
                            </w:pPr>
                            <w:bookmarkStart w:id="8" w:name="_Toc387424727"/>
                            <w:r>
                              <w:t xml:space="preserve">Abbildung </w:t>
                            </w:r>
                            <w:r w:rsidR="009A0863">
                              <w:fldChar w:fldCharType="begin"/>
                            </w:r>
                            <w:r w:rsidR="009A0863">
                              <w:instrText xml:space="preserve"> SEQ Abbildung \* ARABIC </w:instrText>
                            </w:r>
                            <w:r w:rsidR="009A0863">
                              <w:fldChar w:fldCharType="separate"/>
                            </w:r>
                            <w:r>
                              <w:rPr>
                                <w:noProof/>
                              </w:rPr>
                              <w:t>1</w:t>
                            </w:r>
                            <w:r w:rsidR="009A0863">
                              <w:rPr>
                                <w:noProof/>
                              </w:rPr>
                              <w:fldChar w:fldCharType="end"/>
                            </w:r>
                            <w:r>
                              <w:t>: Logo 4teamwork AG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125.05pt;width:162pt;height:20.3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" stroked="f">
                <v:textbox style="mso-fit-shape-to-text:t" inset="0,0,0,0">
                  <w:txbxContent>
                    <w:p w14:paraId="6C793F9F" w14:textId="77777777" w:rsidR="00126C51" w:rsidRPr="003C3A5C" w:rsidRDefault="00126C51" w:rsidP="00D10CF2">
                      <w:pPr>
                        <w:pStyle w:val="Caption"/>
                        <w:rPr>
                          <w:rFonts w:eastAsia="Times New Roman" w:cs="Times New Roman"/>
                          <w:noProof/>
                          <w:szCs w:val="24"/>
                        </w:rPr>
                      </w:pPr>
                      <w:bookmarkStart w:id="9" w:name="_Toc387424727"/>
                      <w:r>
                        <w:t xml:space="preserve">Abbildung </w:t>
                      </w:r>
                      <w:fldSimple w:instr=" SEQ Abbildung \* ARABIC ">
                        <w:r>
                          <w:rPr>
                            <w:noProof/>
                          </w:rPr>
                          <w:t>1</w:t>
                        </w:r>
                      </w:fldSimple>
                      <w:r>
                        <w:t>: Logo 4teamwork AG</w:t>
                      </w:r>
                      <w:bookmarkEnd w:id="9"/>
                    </w:p>
                  </w:txbxContent>
                </v:textbox>
              </v:shape>
            </w:pict>
          </mc:Fallback>
        </mc:AlternateContent>
      </w:r>
      <w:r w:rsidR="004C5F99">
        <w:br w:type="page"/>
      </w:r>
    </w:p>
    <w:p w14:paraId="579D22C6" w14:textId="77777777" w:rsidR="004C5F99" w:rsidRDefault="004C5F99" w:rsidP="004C5F99">
      <w:pPr>
        <w:pStyle w:val="Heading1"/>
      </w:pPr>
      <w:bookmarkStart w:id="9" w:name="_Toc262222038"/>
      <w:r>
        <w:lastRenderedPageBreak/>
        <w:t>Aufgabenstellung</w:t>
      </w:r>
      <w:bookmarkEnd w:id="9"/>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0" w:name="_Toc262222039"/>
      <w:r>
        <w:t>Ausgangslage</w:t>
      </w:r>
      <w:bookmarkEnd w:id="10"/>
    </w:p>
    <w:p w14:paraId="1EE3BBF3" w14:textId="77777777" w:rsidR="006C7DD4" w:rsidRDefault="006C7DD4" w:rsidP="006C7DD4">
      <w:r w:rsidRPr="003626F5">
        <w:t>4teamwork entwickelt mehrere webbasierte Standardlösungen: teamraum Collab, teamraum Intranet, teamraum Web. Diese Lösungen basieren auf dem Content Management System Plone und werden in einem geordneten Releaseprozess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1" w:name="_Toc262222040"/>
      <w:r>
        <w:t>Auftragsformulierung</w:t>
      </w:r>
      <w:bookmarkEnd w:id="11"/>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1) Bereitstellen eines VMWare-Image mit einem vorbereiteten Release einer Webanwendung inkl. Beispielinhalten und -benutzer. Das VMWare-Image kann dann regelmässig neu geladen werden.</w:t>
      </w:r>
      <w:r w:rsidRPr="003626F5">
        <w:br/>
        <w:t>2) Auf einer bestehenden Linux-Umgebung werden per Buildout (d.h. geskriptet) automatisiert neue Webinstallationen installiert und gestartet.</w:t>
      </w:r>
      <w:r w:rsidRPr="003626F5">
        <w:br/>
        <w:t>Die höher bewertete Variante soll umgesetzt werden (siehe 2)).</w:t>
      </w:r>
      <w:r w:rsidRPr="003626F5">
        <w:br/>
      </w:r>
      <w:r w:rsidRPr="003626F5">
        <w:br/>
        <w:t>2) Für eine der oben genannten Standardlösungen von teamraum soll eine automatisierte Demoplattform im Internet installiert werden, so dass interessierte Personen die Lösungen selbständig antesten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teamraum automatisiert zu installieren, soll auch für künftige Entwicklungs- und Testreleases </w:t>
      </w:r>
      <w:r w:rsidRPr="003626F5">
        <w:lastRenderedPageBreak/>
        <w:t>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2" w:name="_Toc262222041"/>
      <w:r>
        <w:t>Mittel und Methoden</w:t>
      </w:r>
      <w:bookmarkEnd w:id="12"/>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21A541F9" w14:textId="77777777" w:rsidR="009663BB" w:rsidRDefault="009663BB" w:rsidP="009663BB">
      <w:pPr>
        <w:pStyle w:val="ListParagraph"/>
      </w:pPr>
      <w:r w:rsidRPr="00F30B7F">
        <w:t>Dies stellt das Arbeitsgerät für den Täglichen Gebrauch in der Firma 4teamwork AG dar.</w:t>
      </w:r>
      <w:r>
        <w:t xml:space="preserve"> Für die Ablage ist folgende Struktur definiert worden.</w:t>
      </w:r>
    </w:p>
    <w:p w14:paraId="5BE0A487" w14:textId="744B0AED" w:rsidR="009663BB" w:rsidRPr="001C34C6" w:rsidRDefault="00DC1F96" w:rsidP="009663BB">
      <w:pPr>
        <w:pStyle w:val="ListParagraph"/>
        <w:rPr>
          <w:color w:val="FF0000"/>
        </w:rPr>
      </w:pPr>
      <w:r>
        <w:rPr>
          <w:color w:val="FF0000"/>
        </w:rPr>
        <w:t>Struktur einpflegen</w:t>
      </w:r>
    </w:p>
    <w:p w14:paraId="5414BC4A" w14:textId="77777777" w:rsidR="009663BB" w:rsidRPr="00F30B7F" w:rsidRDefault="009663BB" w:rsidP="009663BB">
      <w:pPr>
        <w:pStyle w:val="ListParagraph"/>
      </w:pP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Conten Management System „Plone“,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1A1EF7B6"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48512" behindDoc="0" locked="0" layoutInCell="1" allowOverlap="1" wp14:anchorId="4774BB5A" wp14:editId="2F6FEE07">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3D59B0B" w:rsidR="009663BB" w:rsidRDefault="009663BB" w:rsidP="009663BB">
      <w:pPr>
        <w:pStyle w:val="IPA-Textkrper"/>
        <w:keepNext/>
        <w:tabs>
          <w:tab w:val="left" w:pos="2268"/>
        </w:tabs>
      </w:pPr>
    </w:p>
    <w:p w14:paraId="2109B85F" w14:textId="12FF387D" w:rsidR="009663BB" w:rsidRDefault="009663BB" w:rsidP="009663BB">
      <w:pPr>
        <w:pStyle w:val="Caption"/>
        <w:rPr>
          <w:szCs w:val="22"/>
        </w:rPr>
      </w:pPr>
      <w:bookmarkStart w:id="13" w:name="_Toc387424728"/>
      <w:r>
        <w:t xml:space="preserve">Abbildung </w:t>
      </w:r>
      <w:r w:rsidR="005F22D2">
        <w:t>2</w:t>
      </w:r>
      <w:r>
        <w:t>: Hermes 5 IPA</w:t>
      </w:r>
      <w:bookmarkEnd w:id="13"/>
    </w:p>
    <w:p w14:paraId="6BA28698" w14:textId="77777777" w:rsidR="009663BB" w:rsidRDefault="009663BB" w:rsidP="009663BB">
      <w:pPr>
        <w:pStyle w:val="IPA-Textkrper"/>
        <w:tabs>
          <w:tab w:val="left" w:pos="2268"/>
        </w:tabs>
        <w:spacing w:before="0" w:after="0"/>
        <w:rPr>
          <w:szCs w:val="22"/>
        </w:rPr>
      </w:pPr>
    </w:p>
    <w:p w14:paraId="55126F33" w14:textId="77777777" w:rsidR="009663BB" w:rsidRPr="00F30B7F" w:rsidRDefault="009663BB" w:rsidP="009663BB">
      <w:pPr>
        <w:pStyle w:val="IPA-Textkrper"/>
        <w:tabs>
          <w:tab w:val="left" w:pos="2268"/>
        </w:tabs>
        <w:spacing w:before="0" w:after="0"/>
        <w:rPr>
          <w:szCs w:val="22"/>
        </w:rPr>
      </w:pPr>
    </w:p>
    <w:p w14:paraId="6275555C" w14:textId="77777777" w:rsidR="00FA6FCA" w:rsidRDefault="009D310D" w:rsidP="00FA6FCA">
      <w:pPr>
        <w:pStyle w:val="Heading2"/>
      </w:pPr>
      <w:bookmarkStart w:id="14" w:name="_Toc262222042"/>
      <w:r w:rsidRPr="00C87E17">
        <w:lastRenderedPageBreak/>
        <w:t>Projektmanagementplan</w:t>
      </w:r>
      <w:bookmarkEnd w:id="14"/>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6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63B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5E47E7">
            <w:pPr>
              <w:pStyle w:val="IPA-Tabelle"/>
              <w:rPr>
                <w:sz w:val="22"/>
                <w:szCs w:val="22"/>
              </w:rPr>
            </w:pPr>
            <w:r w:rsidRPr="00D562BD">
              <w:rPr>
                <w:sz w:val="22"/>
                <w:szCs w:val="22"/>
              </w:rPr>
              <w:t>Kürzel</w:t>
            </w:r>
          </w:p>
        </w:tc>
      </w:tr>
      <w:tr w:rsidR="009663BB" w:rsidRPr="00435642" w14:paraId="506C3D5D" w14:textId="77777777" w:rsidTr="00966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5E47E7">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5E47E7">
            <w:pPr>
              <w:pStyle w:val="IPA-Tabelle"/>
              <w:rPr>
                <w:b w:val="0"/>
                <w:sz w:val="22"/>
                <w:szCs w:val="22"/>
              </w:rPr>
            </w:pPr>
            <w:r>
              <w:rPr>
                <w:b w:val="0"/>
                <w:sz w:val="22"/>
                <w:szCs w:val="22"/>
              </w:rPr>
              <w:t>MW</w:t>
            </w:r>
          </w:p>
        </w:tc>
      </w:tr>
      <w:tr w:rsidR="009663BB" w:rsidRPr="00435642" w14:paraId="5CCD2F32"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63B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5E47E7">
            <w:pPr>
              <w:pStyle w:val="IPA-Tabelle"/>
              <w:rPr>
                <w:b w:val="0"/>
                <w:sz w:val="22"/>
                <w:szCs w:val="22"/>
              </w:rPr>
            </w:pPr>
            <w:r>
              <w:rPr>
                <w:b w:val="0"/>
                <w:sz w:val="22"/>
                <w:szCs w:val="22"/>
              </w:rPr>
              <w:t>MS</w:t>
            </w:r>
          </w:p>
        </w:tc>
      </w:tr>
      <w:tr w:rsidR="009663BB" w:rsidRPr="00435642" w14:paraId="7AE259AB"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5E47E7">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5E47E7">
            <w:pPr>
              <w:pStyle w:val="IPA-Tabelle"/>
              <w:rPr>
                <w:b w:val="0"/>
                <w:sz w:val="22"/>
                <w:szCs w:val="22"/>
              </w:rPr>
            </w:pPr>
            <w:r>
              <w:rPr>
                <w:b w:val="0"/>
                <w:sz w:val="22"/>
                <w:szCs w:val="22"/>
              </w:rPr>
              <w:t>VM</w:t>
            </w:r>
          </w:p>
        </w:tc>
      </w:tr>
      <w:tr w:rsidR="009663BB" w:rsidRPr="00435642" w14:paraId="6C426C4B" w14:textId="77777777" w:rsidTr="005E47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5E47E7">
            <w:pPr>
              <w:pStyle w:val="IPA-Tabelle"/>
              <w:rPr>
                <w:b w:val="0"/>
                <w:sz w:val="22"/>
                <w:szCs w:val="22"/>
              </w:rPr>
            </w:pPr>
            <w:r>
              <w:rPr>
                <w:b w:val="0"/>
                <w:sz w:val="22"/>
                <w:szCs w:val="22"/>
              </w:rPr>
              <w:t>PH</w:t>
            </w:r>
          </w:p>
        </w:tc>
      </w:tr>
      <w:tr w:rsidR="009663BB" w:rsidRPr="00435642" w14:paraId="20DBCD51" w14:textId="77777777" w:rsidTr="005E47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5E47E7">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5E47E7">
            <w:pPr>
              <w:pStyle w:val="IPA-Tabelle"/>
              <w:rPr>
                <w:b w:val="0"/>
                <w:sz w:val="22"/>
                <w:szCs w:val="22"/>
              </w:rPr>
            </w:pPr>
            <w:r>
              <w:rPr>
                <w:b w:val="0"/>
                <w:sz w:val="22"/>
                <w:szCs w:val="22"/>
              </w:rPr>
              <w:t>ML</w:t>
            </w:r>
          </w:p>
        </w:tc>
      </w:tr>
      <w:tr w:rsidR="009663BB" w:rsidRPr="00435642" w14:paraId="4E681EA2" w14:textId="77777777" w:rsidTr="005E47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5E47E7">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5E47E7">
            <w:pPr>
              <w:pStyle w:val="IPA-Tabelle"/>
              <w:rPr>
                <w:b w:val="0"/>
                <w:sz w:val="22"/>
                <w:szCs w:val="22"/>
              </w:rPr>
            </w:pPr>
            <w:r>
              <w:rPr>
                <w:b w:val="0"/>
                <w:sz w:val="22"/>
                <w:szCs w:val="22"/>
              </w:rPr>
              <w:t>TB</w:t>
            </w:r>
          </w:p>
        </w:tc>
      </w:tr>
    </w:tbl>
    <w:p w14:paraId="3ED6B3BF" w14:textId="77777777" w:rsidR="00AF24F8" w:rsidRPr="00F107F7" w:rsidRDefault="00AF24F8" w:rsidP="00AF24F8">
      <w:pPr>
        <w:pStyle w:val="IPA-Textkrper"/>
        <w:spacing w:after="0"/>
        <w:rPr>
          <w:b/>
        </w:rPr>
      </w:pPr>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58752"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126C51" w:rsidRDefault="00126C51" w:rsidP="00AF24F8">
                            <w:pPr>
                              <w:jc w:val="center"/>
                              <w:rPr>
                                <w:b/>
                              </w:rPr>
                            </w:pPr>
                            <w:r>
                              <w:rPr>
                                <w:b/>
                              </w:rPr>
                              <w:t>Aufgraggeber</w:t>
                            </w:r>
                          </w:p>
                          <w:p w14:paraId="28F47B9F" w14:textId="77777777" w:rsidR="00126C51" w:rsidRPr="00136985" w:rsidRDefault="00126C51"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0" style="position:absolute;margin-left:101.45pt;margin-top:7.4pt;width:226.5pt;height:60.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" fillcolor="#4f81bd [3204]" strokecolor="#243f60 [1604]" strokeweight="2pt">
                <v:textbox>
                  <w:txbxContent>
                    <w:p w14:paraId="49C86C6D" w14:textId="77777777" w:rsidR="00126C51" w:rsidRDefault="00126C51" w:rsidP="00AF24F8">
                      <w:pPr>
                        <w:jc w:val="center"/>
                        <w:rPr>
                          <w:b/>
                        </w:rPr>
                      </w:pPr>
                      <w:proofErr w:type="spellStart"/>
                      <w:r>
                        <w:rPr>
                          <w:b/>
                        </w:rPr>
                        <w:t>Aufgraggeber</w:t>
                      </w:r>
                      <w:proofErr w:type="spellEnd"/>
                    </w:p>
                    <w:p w14:paraId="28F47B9F" w14:textId="77777777" w:rsidR="00126C51" w:rsidRPr="00136985" w:rsidRDefault="00126C51"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77777777" w:rsidR="00126C51" w:rsidRPr="00B22B36" w:rsidRDefault="00126C51" w:rsidP="00AF24F8">
                            <w:pPr>
                              <w:pStyle w:val="Caption"/>
                              <w:rPr>
                                <w:rFonts w:eastAsia="Times New Roman" w:cs="Times New Roman"/>
                                <w:noProof/>
                              </w:rPr>
                            </w:pPr>
                            <w:bookmarkStart w:id="15" w:name="_Toc387424729"/>
                            <w:r>
                              <w:t xml:space="preserve">Abbildung </w:t>
                            </w:r>
                            <w:r w:rsidR="009A0863">
                              <w:fldChar w:fldCharType="begin"/>
                            </w:r>
                            <w:r w:rsidR="009A0863">
                              <w:instrText xml:space="preserve"> SEQ Abbildung \* ARABIC </w:instrText>
                            </w:r>
                            <w:r w:rsidR="009A0863">
                              <w:fldChar w:fldCharType="separate"/>
                            </w:r>
                            <w:r>
                              <w:rPr>
                                <w:noProof/>
                              </w:rPr>
                              <w:t>3</w:t>
                            </w:r>
                            <w:r w:rsidR="009A0863">
                              <w:rPr>
                                <w:noProof/>
                              </w:rPr>
                              <w:fldChar w:fldCharType="end"/>
                            </w:r>
                            <w:r>
                              <w:t>: Projektmanagementplan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1" type="#_x0000_t202" style="position:absolute;margin-left:0;margin-top:369.5pt;width:426.6pt;height:20.3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1fUMs4AgAAdwQAAA4AAAAAAAAA&#10;AAAAAAAALAIAAGRycy9lMm9Eb2MueG1sUEsBAi0AFAAGAAgAAAAhADqZK0/hAAAACAEAAA8AAAAA&#10;AAAAAAAAAAAAkAQAAGRycy9kb3ducmV2LnhtbFBLBQYAAAAABAAEAPMAAACeBQAAAAA=&#10;" stroked="f">
                <v:textbox style="mso-fit-shape-to-text:t" inset="0,0,0,0">
                  <w:txbxContent>
                    <w:p w14:paraId="46375D6D" w14:textId="77777777" w:rsidR="00126C51" w:rsidRPr="00B22B36" w:rsidRDefault="00126C51" w:rsidP="00AF24F8">
                      <w:pPr>
                        <w:pStyle w:val="Caption"/>
                        <w:rPr>
                          <w:rFonts w:eastAsia="Times New Roman" w:cs="Times New Roman"/>
                          <w:noProof/>
                        </w:rPr>
                      </w:pPr>
                      <w:bookmarkStart w:id="17" w:name="_Toc387424729"/>
                      <w:r>
                        <w:t xml:space="preserve">Abbildung </w:t>
                      </w:r>
                      <w:fldSimple w:instr=" SEQ Abbildung \* ARABIC ">
                        <w:r>
                          <w:rPr>
                            <w:noProof/>
                          </w:rPr>
                          <w:t>3</w:t>
                        </w:r>
                      </w:fldSimple>
                      <w:r>
                        <w:t>: Projektmanagementplan</w:t>
                      </w:r>
                      <w:bookmarkEnd w:id="17"/>
                    </w:p>
                  </w:txbxContent>
                </v:textbox>
              </v:shape>
            </w:pict>
          </mc:Fallback>
        </mc:AlternateContent>
      </w:r>
      <w:r>
        <w:rPr>
          <w:noProof/>
          <w:szCs w:val="22"/>
          <w:lang w:val="en-US" w:eastAsia="en-US"/>
        </w:rPr>
        <mc:AlternateContent>
          <mc:Choice Requires="wps">
            <w:drawing>
              <wp:anchor distT="0" distB="0" distL="114300" distR="114300" simplePos="0" relativeHeight="251649536"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53632"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2" style="position:absolute;margin-left:343.2pt;margin-top:7.7pt;width:126.7pt;height:6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AtqjU4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126C51" w:rsidRPr="00C932A0" w:rsidRDefault="00126C51" w:rsidP="00AF24F8">
                      <w:pPr>
                        <w:jc w:val="center"/>
                        <w:rPr>
                          <w:b/>
                        </w:rPr>
                      </w:pPr>
                      <w:r w:rsidRPr="00C932A0">
                        <w:rPr>
                          <w:b/>
                        </w:rPr>
                        <w:t>Projektausschuss</w:t>
                      </w:r>
                    </w:p>
                    <w:p w14:paraId="2C968096" w14:textId="77777777" w:rsidR="00126C51" w:rsidRPr="00CA6B85" w:rsidRDefault="00126C51"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4656"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51584"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126C51" w:rsidRDefault="00126C51" w:rsidP="00AF24F8">
                                <w:pPr>
                                  <w:jc w:val="center"/>
                                  <w:rPr>
                                    <w:color w:val="FFFFFF"/>
                                  </w:rPr>
                                </w:pPr>
                                <w:r>
                                  <w:rPr>
                                    <w:rFonts w:cs="Arial"/>
                                    <w:b/>
                                  </w:rPr>
                                  <w:t>Product Manager Teamraum</w:t>
                                </w:r>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3" style="position:absolute;margin-left:0;margin-top:13.95pt;width:426.6pt;height:296.7pt;z-index:251654656"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">
                <v:roundrect id="AutoShape 99" o:spid="_x0000_s1034"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77777777" w:rsidR="00126C51" w:rsidRPr="00FD7F2A" w:rsidRDefault="00126C51" w:rsidP="00AF24F8">
                        <w:pPr>
                          <w:rPr>
                            <w:b/>
                          </w:rPr>
                        </w:pPr>
                        <w:r>
                          <w:rPr>
                            <w:b/>
                          </w:rPr>
                          <w:t>Qualität- &amp; Sicherheitsmanager</w:t>
                        </w:r>
                      </w:p>
                      <w:p w14:paraId="52F21F7C" w14:textId="77777777" w:rsidR="00126C51" w:rsidRDefault="00126C51"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5"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6"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126C51" w:rsidRPr="003C5A8B" w:rsidRDefault="00126C51"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26C51" w:rsidRPr="003C5A8B"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7"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8"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126C51" w:rsidRPr="003C5A8B" w:rsidRDefault="00126C51" w:rsidP="00AF24F8">
                          <w:pPr>
                            <w:jc w:val="center"/>
                            <w:rPr>
                              <w:b/>
                              <w:color w:val="FFFFFF" w:themeColor="background1"/>
                            </w:rPr>
                          </w:pPr>
                          <w:r>
                            <w:rPr>
                              <w:b/>
                              <w:color w:val="FFFFFF" w:themeColor="background1"/>
                            </w:rPr>
                            <w:t>Entwickler</w:t>
                          </w:r>
                        </w:p>
                        <w:p w14:paraId="3085D10E" w14:textId="77777777" w:rsidR="00126C51" w:rsidRPr="008975CC" w:rsidRDefault="00126C51"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39"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77777777" w:rsidR="00126C51" w:rsidRDefault="00126C51"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26C51" w:rsidRPr="008975CC" w:rsidRDefault="00126C51"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0"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126C51" w:rsidRPr="003C5A8B" w:rsidRDefault="00126C51" w:rsidP="00AF24F8">
                          <w:pPr>
                            <w:jc w:val="center"/>
                            <w:rPr>
                              <w:b/>
                              <w:color w:val="FFFFFF" w:themeColor="background1"/>
                            </w:rPr>
                          </w:pPr>
                          <w:r>
                            <w:rPr>
                              <w:b/>
                              <w:color w:val="FFFFFF" w:themeColor="background1"/>
                            </w:rPr>
                            <w:t>Tester</w:t>
                          </w:r>
                        </w:p>
                        <w:p w14:paraId="58369AB6" w14:textId="77777777" w:rsidR="00126C51" w:rsidRPr="00F54237" w:rsidRDefault="00126C51" w:rsidP="00AF24F8">
                          <w:pPr>
                            <w:jc w:val="center"/>
                            <w:rPr>
                              <w:color w:val="FFFFFF" w:themeColor="background1"/>
                            </w:rPr>
                          </w:pPr>
                          <w:r w:rsidRPr="00F54237">
                            <w:rPr>
                              <w:color w:val="FFFFFF" w:themeColor="background1"/>
                            </w:rPr>
                            <w:t>Dr. Thomas Buchberger</w:t>
                          </w:r>
                        </w:p>
                      </w:txbxContent>
                    </v:textbox>
                  </v:roundrect>
                  <v:shape id="AutoShape 104" o:spid="_x0000_s1041"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2"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3"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5680"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4" style="position:absolute;margin-left:233.3pt;margin-top:8.05pt;width:126.7pt;height:6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" fillcolor="#4f81bd [3204]" strokecolor="#243f60 [1604]" strokeweight="2pt">
                <v:textbox>
                  <w:txbxContent>
                    <w:p w14:paraId="41DA2BF5" w14:textId="77777777" w:rsidR="00126C51" w:rsidRPr="00C932A0" w:rsidRDefault="00126C51" w:rsidP="00AF24F8">
                      <w:pPr>
                        <w:jc w:val="center"/>
                        <w:rPr>
                          <w:b/>
                        </w:rPr>
                      </w:pPr>
                      <w:r>
                        <w:rPr>
                          <w:b/>
                        </w:rPr>
                        <w:t>Fachvorgesetzter</w:t>
                      </w:r>
                    </w:p>
                    <w:p w14:paraId="69D528CC" w14:textId="77777777" w:rsidR="00126C51" w:rsidRPr="00136985" w:rsidRDefault="00126C51"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6704"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50560"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16" w:name="_Toc260406732"/>
      <w:bookmarkStart w:id="17" w:name="_Toc262222043"/>
      <w:r>
        <w:lastRenderedPageBreak/>
        <w:t>Projektrollen</w:t>
      </w:r>
      <w:bookmarkEnd w:id="16"/>
      <w:bookmarkEnd w:id="17"/>
    </w:p>
    <w:tbl>
      <w:tblPr>
        <w:tblStyle w:val="LightGrid-Accent1"/>
        <w:tblW w:w="0" w:type="auto"/>
        <w:tblLook w:val="01E0" w:firstRow="1" w:lastRow="1" w:firstColumn="1" w:lastColumn="1" w:noHBand="0" w:noVBand="0"/>
      </w:tblPr>
      <w:tblGrid>
        <w:gridCol w:w="3652"/>
        <w:gridCol w:w="5559"/>
      </w:tblGrid>
      <w:tr w:rsidR="00AF24F8" w14:paraId="649A4583" w14:textId="77777777" w:rsidTr="00AF2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5E47E7">
            <w:pPr>
              <w:rPr>
                <w:rFonts w:eastAsia="Times New Roman" w:cs="Times New Roman"/>
                <w:b w:val="0"/>
              </w:rPr>
            </w:pPr>
            <w:bookmarkStart w:id="18" w:name="_Toc249335796"/>
            <w:bookmarkStart w:id="19"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5E47E7">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5E47E7">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3F631B9C" w:rsidR="00AF24F8" w:rsidRPr="00435642" w:rsidRDefault="00AF24F8" w:rsidP="00D44DF4">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sidR="00D44DF4" w:rsidRPr="00D44DF4">
              <w:rPr>
                <w:b w:val="0"/>
                <w:sz w:val="22"/>
                <w:szCs w:val="22"/>
              </w:rPr>
              <w:t xml:space="preserve">vgl. </w:t>
            </w:r>
            <w:r w:rsidR="00D44DF4">
              <w:rPr>
                <w:b w:val="0"/>
                <w:sz w:val="22"/>
                <w:szCs w:val="22"/>
              </w:rPr>
              <w:t>Lenkungsausschuss</w:t>
            </w:r>
            <w:r w:rsidR="00D44DF4" w:rsidRPr="00D44DF4">
              <w:rPr>
                <w:b w:val="0"/>
                <w:sz w:val="22"/>
                <w:szCs w:val="22"/>
              </w:rPr>
              <w:t xml:space="preserve"> o.j:o.s</w:t>
            </w:r>
            <w:r w:rsidR="00D44DF4" w:rsidRPr="00D44DF4">
              <w:rPr>
                <w:rFonts w:cs="Arial"/>
                <w:b w:val="0"/>
                <w:color w:val="000000"/>
                <w:sz w:val="23"/>
                <w:szCs w:val="23"/>
                <w:lang w:val="de-DE"/>
              </w:rPr>
              <w:t>)</w:t>
            </w:r>
            <w:r w:rsidRPr="00D44DF4">
              <w:rPr>
                <w:b w:val="0"/>
                <w:sz w:val="22"/>
                <w:szCs w:val="22"/>
              </w:rPr>
              <w:t xml:space="preserve"> </w:t>
            </w:r>
            <w:r>
              <w:rPr>
                <w:b w:val="0"/>
                <w:sz w:val="22"/>
                <w:szCs w:val="22"/>
              </w:rPr>
              <w:t>Er definiert Rahmenbedingungen und Anforderungen.</w:t>
            </w:r>
          </w:p>
        </w:tc>
      </w:tr>
      <w:tr w:rsidR="00AF24F8" w14:paraId="63917C1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5E47E7">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5E7142DB" w:rsidR="00AF24F8" w:rsidRPr="00A85B3C" w:rsidRDefault="00A85B3C" w:rsidP="005E47E7">
            <w:pPr>
              <w:pStyle w:val="IPA-Tabelle"/>
              <w:rPr>
                <w:b w:val="0"/>
                <w:color w:val="FF0000"/>
                <w:sz w:val="22"/>
                <w:szCs w:val="22"/>
              </w:rPr>
            </w:pPr>
            <w:r w:rsidRPr="00A85B3C">
              <w:rPr>
                <w:b w:val="0"/>
                <w:color w:val="FF0000"/>
                <w:sz w:val="22"/>
                <w:szCs w:val="22"/>
              </w:rPr>
              <w:t>Beschreibung Validexperte</w:t>
            </w:r>
          </w:p>
        </w:tc>
      </w:tr>
      <w:tr w:rsidR="00AF24F8" w14:paraId="7E62A035"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5E47E7">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5E47E7">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5E47E7">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5E47E7">
            <w:pPr>
              <w:pStyle w:val="IPA-Tabelle"/>
              <w:rPr>
                <w:b w:val="0"/>
                <w:sz w:val="22"/>
                <w:szCs w:val="22"/>
              </w:rPr>
            </w:pPr>
            <w:r>
              <w:rPr>
                <w:b w:val="0"/>
                <w:sz w:val="22"/>
                <w:szCs w:val="22"/>
              </w:rPr>
              <w:t>Sie ist bei der Bewertung der Dokumentation beteiligt.</w:t>
            </w:r>
          </w:p>
        </w:tc>
      </w:tr>
      <w:tr w:rsidR="00AF24F8" w14:paraId="46BFCC7D"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5E47E7">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5E47E7">
            <w:pPr>
              <w:pStyle w:val="IPA-Tabelle"/>
              <w:rPr>
                <w:b w:val="0"/>
                <w:sz w:val="22"/>
                <w:szCs w:val="22"/>
              </w:rPr>
            </w:pPr>
            <w:r>
              <w:rPr>
                <w:b w:val="0"/>
                <w:sz w:val="22"/>
                <w:szCs w:val="22"/>
              </w:rPr>
              <w:t>Er ist für die Betreuung des Auszubildenden zuständig.</w:t>
            </w:r>
          </w:p>
        </w:tc>
      </w:tr>
      <w:tr w:rsidR="00AF24F8" w14:paraId="6278D655"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5E47E7">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5E47E7">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AF2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5E47E7">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5E47E7">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AF24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5E47E7">
            <w:pPr>
              <w:pStyle w:val="IPA-Tabelle"/>
              <w:rPr>
                <w:b w:val="0"/>
                <w:sz w:val="22"/>
                <w:szCs w:val="22"/>
              </w:rPr>
            </w:pPr>
            <w:r w:rsidRPr="00EE006E">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5E47E7">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AF24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5E47E7">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5E47E7">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02309A20" w14:textId="21BC5F43" w:rsidR="000B569E" w:rsidRDefault="00AF24F8" w:rsidP="00AF24F8">
      <w:pPr>
        <w:pStyle w:val="Caption"/>
      </w:pPr>
      <w:bookmarkStart w:id="20" w:name="_Toc387424552"/>
      <w:bookmarkStart w:id="21" w:name="_Toc262221231"/>
      <w:r>
        <w:t xml:space="preserve">Tabelle </w:t>
      </w:r>
      <w:r w:rsidR="009A0863">
        <w:fldChar w:fldCharType="begin"/>
      </w:r>
      <w:r w:rsidR="009A0863">
        <w:instrText xml:space="preserve"> SEQ Tabelle \* ARABIC </w:instrText>
      </w:r>
      <w:r w:rsidR="009A0863">
        <w:fldChar w:fldCharType="separate"/>
      </w:r>
      <w:r>
        <w:rPr>
          <w:noProof/>
        </w:rPr>
        <w:t>1</w:t>
      </w:r>
      <w:r w:rsidR="009A0863">
        <w:rPr>
          <w:noProof/>
        </w:rPr>
        <w:fldChar w:fldCharType="end"/>
      </w:r>
      <w:r>
        <w:t>: Projektrollen</w:t>
      </w:r>
      <w:bookmarkEnd w:id="20"/>
      <w:bookmarkEnd w:id="18"/>
      <w:bookmarkEnd w:id="19"/>
      <w:bookmarkEnd w:id="21"/>
    </w:p>
    <w:p w14:paraId="68F10C64" w14:textId="02753CBC" w:rsidR="003977DA" w:rsidRDefault="003977DA">
      <w:pPr>
        <w:spacing w:after="200"/>
      </w:pPr>
      <w:r>
        <w:br w:type="page"/>
      </w:r>
    </w:p>
    <w:p w14:paraId="3495D951" w14:textId="77777777" w:rsidR="006C7DD4" w:rsidRDefault="006C7DD4" w:rsidP="006C7DD4">
      <w:pPr>
        <w:pStyle w:val="Heading1"/>
      </w:pPr>
      <w:bookmarkStart w:id="22" w:name="_Toc260406733"/>
      <w:bookmarkStart w:id="23" w:name="_Toc262222044"/>
      <w:r>
        <w:lastRenderedPageBreak/>
        <w:t>Vorkenntnisse</w:t>
      </w:r>
      <w:bookmarkEnd w:id="22"/>
      <w:bookmarkEnd w:id="23"/>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F409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vAlign w:val="center"/>
          </w:tcPr>
          <w:p w14:paraId="3E6FB45D" w14:textId="77777777" w:rsidR="00AF24F8" w:rsidRPr="00435642" w:rsidRDefault="00AF24F8" w:rsidP="005E47E7">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5E47E7">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vAlign w:val="center"/>
          </w:tcPr>
          <w:p w14:paraId="367C4E3D" w14:textId="77777777" w:rsidR="00AF24F8" w:rsidRPr="00435642" w:rsidRDefault="00AF24F8" w:rsidP="005E47E7">
            <w:pPr>
              <w:pStyle w:val="IPA-Tabelle"/>
              <w:rPr>
                <w:sz w:val="22"/>
                <w:szCs w:val="22"/>
              </w:rPr>
            </w:pPr>
            <w:r w:rsidRPr="00435642">
              <w:rPr>
                <w:sz w:val="22"/>
                <w:szCs w:val="22"/>
              </w:rPr>
              <w:t>Dauer</w:t>
            </w:r>
          </w:p>
        </w:tc>
      </w:tr>
      <w:tr w:rsidR="00AF24F8" w14:paraId="54337156"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73F340EC" w14:textId="77777777" w:rsidR="00AF24F8" w:rsidRPr="00435642" w:rsidRDefault="00AF24F8" w:rsidP="005E47E7">
            <w:pPr>
              <w:pStyle w:val="IPA-Tabelle"/>
              <w:rPr>
                <w:b w:val="0"/>
                <w:sz w:val="22"/>
                <w:szCs w:val="22"/>
              </w:rPr>
            </w:pPr>
            <w:r w:rsidRPr="00435642">
              <w:rPr>
                <w:b w:val="0"/>
                <w:sz w:val="22"/>
                <w:szCs w:val="22"/>
              </w:rPr>
              <w:t xml:space="preserve">Webanwendung Teamraum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560E8463" w14:textId="77777777" w:rsidR="00AF24F8" w:rsidRPr="00435642" w:rsidRDefault="00AF24F8" w:rsidP="005E47E7">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vAlign w:val="center"/>
          </w:tcPr>
          <w:p w14:paraId="05F99E1D"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5F6C05D3"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548FCFED" w14:textId="77777777" w:rsidR="00AF24F8" w:rsidRPr="00435642" w:rsidRDefault="00AF24F8" w:rsidP="005E47E7">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C288F37" w14:textId="77777777" w:rsidR="00AF24F8" w:rsidRPr="00435642" w:rsidRDefault="00AF24F8" w:rsidP="005E47E7">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B0AFBD6" w14:textId="77777777" w:rsidR="00AF24F8" w:rsidRPr="00435642" w:rsidRDefault="00AF24F8" w:rsidP="00F40925">
            <w:pPr>
              <w:pStyle w:val="IPA-Tabelle"/>
              <w:rPr>
                <w:b w:val="0"/>
                <w:sz w:val="22"/>
                <w:szCs w:val="22"/>
              </w:rPr>
            </w:pPr>
            <w:r w:rsidRPr="00435642">
              <w:rPr>
                <w:b w:val="0"/>
                <w:sz w:val="22"/>
                <w:szCs w:val="22"/>
              </w:rPr>
              <w:t>2 Jahre</w:t>
            </w:r>
          </w:p>
        </w:tc>
      </w:tr>
      <w:tr w:rsidR="00AF24F8" w14:paraId="6F5EEC34"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4E285BA0" w14:textId="77777777" w:rsidR="00AF24F8" w:rsidRPr="00435642" w:rsidRDefault="00AF24F8" w:rsidP="005E47E7">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D4FD925" w14:textId="77777777" w:rsidR="00AF24F8" w:rsidRPr="00435642" w:rsidRDefault="00AF24F8" w:rsidP="005E47E7">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vAlign w:val="center"/>
          </w:tcPr>
          <w:p w14:paraId="7B4A6057"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279877CF" w14:textId="77777777" w:rsidR="00AF24F8" w:rsidRPr="00435642" w:rsidRDefault="00AF24F8" w:rsidP="005E47E7">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1F390FDA" w14:textId="77777777" w:rsidR="00AF24F8" w:rsidRPr="00435642" w:rsidRDefault="00AF24F8" w:rsidP="005E47E7">
            <w:pPr>
              <w:pStyle w:val="IPA-Tabelle"/>
              <w:jc w:val="center"/>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6B21D4E4" w14:textId="77777777" w:rsidR="00AF24F8" w:rsidRPr="00435642" w:rsidRDefault="00AF24F8" w:rsidP="00F40925">
            <w:pPr>
              <w:pStyle w:val="IPA-Tabelle"/>
              <w:rPr>
                <w:b w:val="0"/>
                <w:sz w:val="22"/>
                <w:szCs w:val="22"/>
              </w:rPr>
            </w:pPr>
            <w:r w:rsidRPr="00435642">
              <w:rPr>
                <w:b w:val="0"/>
                <w:sz w:val="22"/>
                <w:szCs w:val="22"/>
              </w:rPr>
              <w:t>-</w:t>
            </w:r>
          </w:p>
        </w:tc>
      </w:tr>
      <w:tr w:rsidR="00AF24F8" w14:paraId="3D06EE6B"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vAlign w:val="center"/>
          </w:tcPr>
          <w:p w14:paraId="3C55F24B" w14:textId="77777777" w:rsidR="00AF24F8" w:rsidRPr="00435642" w:rsidRDefault="00AF24F8" w:rsidP="005E47E7">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vAlign w:val="center"/>
          </w:tcPr>
          <w:p w14:paraId="483D0C8D" w14:textId="77777777" w:rsidR="00AF24F8" w:rsidRPr="00435642" w:rsidRDefault="00AF24F8" w:rsidP="005E47E7">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vAlign w:val="center"/>
          </w:tcPr>
          <w:p w14:paraId="691746E0" w14:textId="77777777" w:rsidR="00AF24F8" w:rsidRPr="00435642" w:rsidRDefault="00AF24F8" w:rsidP="00F40925">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F409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vAlign w:val="center"/>
          </w:tcPr>
          <w:p w14:paraId="4DF5600D" w14:textId="77777777" w:rsidR="00AF24F8" w:rsidRPr="00CF75AD" w:rsidRDefault="00AF24F8" w:rsidP="005E47E7">
            <w:pPr>
              <w:pStyle w:val="IPA-Tabelle"/>
              <w:rPr>
                <w:b w:val="0"/>
                <w:sz w:val="22"/>
                <w:szCs w:val="22"/>
              </w:rPr>
            </w:pPr>
            <w:r w:rsidRPr="00CF75AD">
              <w:rPr>
                <w:b w:val="0"/>
                <w:sz w:val="22"/>
                <w:szCs w:val="22"/>
              </w:rPr>
              <w:t>Git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vAlign w:val="center"/>
          </w:tcPr>
          <w:p w14:paraId="5972C31D" w14:textId="77777777" w:rsidR="00AF24F8" w:rsidRPr="00CF75AD" w:rsidRDefault="00AF24F8" w:rsidP="005E47E7">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vAlign w:val="center"/>
          </w:tcPr>
          <w:p w14:paraId="22B41B0F" w14:textId="77777777" w:rsidR="00AF24F8" w:rsidRPr="00435642" w:rsidRDefault="00AF24F8" w:rsidP="00F40925">
            <w:pPr>
              <w:pStyle w:val="IPA-Tabelle"/>
              <w:keepNext/>
              <w:rPr>
                <w:b w:val="0"/>
                <w:sz w:val="22"/>
                <w:szCs w:val="22"/>
              </w:rPr>
            </w:pPr>
            <w:r w:rsidRPr="00435642">
              <w:rPr>
                <w:b w:val="0"/>
                <w:sz w:val="22"/>
                <w:szCs w:val="22"/>
              </w:rPr>
              <w:t>0.5 Jahr</w:t>
            </w:r>
          </w:p>
        </w:tc>
      </w:tr>
      <w:tr w:rsidR="00AF24F8" w14:paraId="20B73AB1" w14:textId="77777777" w:rsidTr="00F409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vAlign w:val="center"/>
          </w:tcPr>
          <w:p w14:paraId="07A56773" w14:textId="77777777" w:rsidR="00AF24F8" w:rsidRPr="00CF75AD" w:rsidRDefault="00AF24F8" w:rsidP="005E47E7">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vAlign w:val="center"/>
          </w:tcPr>
          <w:p w14:paraId="6F7E5A66" w14:textId="77777777" w:rsidR="00AF24F8" w:rsidRPr="00CF75AD" w:rsidRDefault="00AF24F8" w:rsidP="005E47E7">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vAlign w:val="center"/>
          </w:tcPr>
          <w:p w14:paraId="5D5F0106" w14:textId="77777777" w:rsidR="00AF24F8" w:rsidRPr="00435642" w:rsidRDefault="00AF24F8" w:rsidP="00F40925">
            <w:pPr>
              <w:pStyle w:val="IPA-Tabelle"/>
              <w:keepNext/>
              <w:rPr>
                <w:b w:val="0"/>
                <w:sz w:val="22"/>
                <w:szCs w:val="22"/>
              </w:rPr>
            </w:pPr>
            <w:r>
              <w:rPr>
                <w:b w:val="0"/>
                <w:sz w:val="22"/>
                <w:szCs w:val="22"/>
              </w:rPr>
              <w:t>7 Jahre</w:t>
            </w:r>
          </w:p>
        </w:tc>
      </w:tr>
      <w:tr w:rsidR="00AF24F8" w14:paraId="5E6D28E7" w14:textId="77777777" w:rsidTr="00F409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30536747" w14:textId="77777777" w:rsidR="00AF24F8" w:rsidRPr="00435642" w:rsidRDefault="00AF24F8" w:rsidP="005E47E7">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0AADD381" w14:textId="77777777" w:rsidR="00AF24F8" w:rsidRPr="00435642" w:rsidRDefault="00AF24F8" w:rsidP="005E47E7">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vAlign w:val="center"/>
          </w:tcPr>
          <w:p w14:paraId="4997C4FE" w14:textId="77777777" w:rsidR="00AF24F8" w:rsidRPr="00435642" w:rsidRDefault="00AF24F8" w:rsidP="00F40925">
            <w:pPr>
              <w:pStyle w:val="IPA-Tabelle"/>
              <w:keepNext/>
              <w:rPr>
                <w:b w:val="0"/>
                <w:sz w:val="22"/>
                <w:szCs w:val="22"/>
              </w:rPr>
            </w:pPr>
            <w:r>
              <w:rPr>
                <w:b w:val="0"/>
                <w:sz w:val="22"/>
                <w:szCs w:val="22"/>
              </w:rPr>
              <w:t>0.5 Jahre</w:t>
            </w:r>
          </w:p>
        </w:tc>
      </w:tr>
    </w:tbl>
    <w:p w14:paraId="6A7DCE56" w14:textId="76A9975D" w:rsidR="000B569E" w:rsidRDefault="00AF24F8" w:rsidP="00AF24F8">
      <w:pPr>
        <w:pStyle w:val="Caption"/>
      </w:pPr>
      <w:bookmarkStart w:id="24" w:name="_Toc387424553"/>
      <w:bookmarkStart w:id="25" w:name="_Toc262221232"/>
      <w:r>
        <w:t xml:space="preserve">Tabelle </w:t>
      </w:r>
      <w:r w:rsidR="009A0863">
        <w:fldChar w:fldCharType="begin"/>
      </w:r>
      <w:r w:rsidR="009A0863">
        <w:instrText xml:space="preserve"> SEQ Tabelle \* ARABIC </w:instrText>
      </w:r>
      <w:r w:rsidR="009A0863">
        <w:fldChar w:fldCharType="separate"/>
      </w:r>
      <w:r>
        <w:rPr>
          <w:noProof/>
        </w:rPr>
        <w:t>2</w:t>
      </w:r>
      <w:r w:rsidR="009A0863">
        <w:rPr>
          <w:noProof/>
        </w:rPr>
        <w:fldChar w:fldCharType="end"/>
      </w:r>
      <w:r>
        <w:t>: Vorkenntnisse</w:t>
      </w:r>
      <w:bookmarkEnd w:id="24"/>
      <w:bookmarkEnd w:id="25"/>
    </w:p>
    <w:p w14:paraId="7761AEE0" w14:textId="77777777" w:rsidR="000B569E" w:rsidRDefault="000B569E" w:rsidP="000B569E">
      <w:pPr>
        <w:pStyle w:val="Heading1"/>
      </w:pPr>
      <w:bookmarkStart w:id="26" w:name="_Toc262222045"/>
      <w:r>
        <w:t>Vorarbeiten</w:t>
      </w:r>
      <w:bookmarkEnd w:id="26"/>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27" w:name="_Toc388120139"/>
      <w:bookmarkStart w:id="28" w:name="_Toc262222046"/>
      <w:r>
        <w:t>Rahmenbedingungen</w:t>
      </w:r>
      <w:bookmarkEnd w:id="27"/>
      <w:bookmarkEnd w:id="28"/>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IPA Dokumentation muss bis am 27.05.2014 um 18:00 auf der Plattform pkorg hochgeladen werden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29" w:name="_Toc262222047"/>
      <w:r>
        <w:lastRenderedPageBreak/>
        <w:t>Firmenstandards</w:t>
      </w:r>
      <w:bookmarkEnd w:id="29"/>
    </w:p>
    <w:p w14:paraId="4C700704" w14:textId="2486FCAB" w:rsidR="005E47E7" w:rsidRDefault="005E47E7" w:rsidP="005E47E7">
      <w:pPr>
        <w:rPr>
          <w:color w:val="FF0000"/>
        </w:rPr>
      </w:pPr>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1"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0" w:name="_Toc262222048"/>
      <w:r>
        <w:t>Organisation der IPA</w:t>
      </w:r>
      <w:bookmarkEnd w:id="30"/>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39066398" w14:textId="650ABC90" w:rsidR="0037781D" w:rsidRDefault="00F12189" w:rsidP="0037781D">
      <w:r>
        <w:rPr>
          <w:noProof/>
          <w:lang w:val="en-US"/>
        </w:rPr>
        <w:drawing>
          <wp:inline distT="0" distB="0" distL="0" distR="0" wp14:anchorId="7BDAD114" wp14:editId="273DAD6C">
            <wp:extent cx="4797002" cy="3867732"/>
            <wp:effectExtent l="0" t="0" r="3810" b="0"/>
            <wp:docPr id="5" name="Picture 2" descr="SSD:Users:mischu:Desktop:Mein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MeinArbeitsplatz.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7402" cy="3868055"/>
                    </a:xfrm>
                    <a:prstGeom prst="rect">
                      <a:avLst/>
                    </a:prstGeom>
                    <a:noFill/>
                    <a:ln>
                      <a:noFill/>
                    </a:ln>
                  </pic:spPr>
                </pic:pic>
              </a:graphicData>
            </a:graphic>
          </wp:inline>
        </w:drawing>
      </w:r>
    </w:p>
    <w:p w14:paraId="0D44276B" w14:textId="36FA156E" w:rsidR="005E47E7" w:rsidRPr="005E47E7" w:rsidRDefault="003977DA" w:rsidP="005E47E7">
      <w:pPr>
        <w:pStyle w:val="Caption"/>
      </w:pPr>
      <w:bookmarkStart w:id="31" w:name="_Toc387424730"/>
      <w:r>
        <w:rPr>
          <w:noProof/>
          <w:lang w:val="en-US"/>
        </w:rPr>
        <w:drawing>
          <wp:anchor distT="0" distB="0" distL="114300" distR="114300" simplePos="0" relativeHeight="251659776" behindDoc="0" locked="0" layoutInCell="1" allowOverlap="1" wp14:anchorId="03E95CB6" wp14:editId="7D8C6352">
            <wp:simplePos x="0" y="0"/>
            <wp:positionH relativeFrom="column">
              <wp:posOffset>0</wp:posOffset>
            </wp:positionH>
            <wp:positionV relativeFrom="paragraph">
              <wp:posOffset>215266</wp:posOffset>
            </wp:positionV>
            <wp:extent cx="3356075" cy="2518410"/>
            <wp:effectExtent l="0" t="0" r="0" b="0"/>
            <wp:wrapNone/>
            <wp:docPr id="1" name="Picture 1" descr="SSD:Users:mischu:Desktop:IPA_michel.weingart:Bilder:Arbeits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Arbeitsplat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6075" cy="25184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E47E7" w:rsidRPr="005E47E7">
        <w:t xml:space="preserve">Abbildung </w:t>
      </w:r>
      <w:r w:rsidR="008E5CE2">
        <w:t>4</w:t>
      </w:r>
      <w:r w:rsidR="005E47E7" w:rsidRPr="005E47E7">
        <w:t>: Mein Arbeitsplatz Schema</w:t>
      </w:r>
      <w:bookmarkEnd w:id="31"/>
    </w:p>
    <w:p w14:paraId="2E070612" w14:textId="7B0D145E" w:rsidR="00286D0B" w:rsidRDefault="00286D0B" w:rsidP="00286D0B">
      <w:pPr>
        <w:pStyle w:val="IPA-Textkrper"/>
      </w:pPr>
    </w:p>
    <w:p w14:paraId="3777920F" w14:textId="6DBAEBEF" w:rsidR="001B30C0" w:rsidRDefault="001B30C0" w:rsidP="00286D0B">
      <w:pPr>
        <w:pStyle w:val="IPA-Textkrper"/>
      </w:pPr>
    </w:p>
    <w:p w14:paraId="012B1654" w14:textId="77777777" w:rsidR="001B30C0" w:rsidRDefault="001B30C0" w:rsidP="00286D0B">
      <w:pPr>
        <w:pStyle w:val="IPA-Textkrper"/>
      </w:pPr>
    </w:p>
    <w:p w14:paraId="6D0455ED" w14:textId="77777777" w:rsidR="001B30C0" w:rsidRDefault="001B30C0" w:rsidP="00286D0B">
      <w:pPr>
        <w:pStyle w:val="IPA-Textkrper"/>
      </w:pPr>
    </w:p>
    <w:p w14:paraId="5A6154E4" w14:textId="77777777" w:rsidR="001B30C0" w:rsidRDefault="001B30C0" w:rsidP="00286D0B">
      <w:pPr>
        <w:pStyle w:val="IPA-Textkrper"/>
      </w:pPr>
    </w:p>
    <w:p w14:paraId="63029481" w14:textId="77777777" w:rsidR="001B30C0" w:rsidRDefault="001B30C0" w:rsidP="00286D0B">
      <w:pPr>
        <w:pStyle w:val="IPA-Textkrper"/>
      </w:pPr>
    </w:p>
    <w:p w14:paraId="7508055B" w14:textId="77777777" w:rsidR="001B30C0" w:rsidRDefault="001B30C0" w:rsidP="00286D0B">
      <w:pPr>
        <w:pStyle w:val="IPA-Textkrper"/>
      </w:pPr>
    </w:p>
    <w:p w14:paraId="081E81B1" w14:textId="77777777" w:rsidR="001B30C0" w:rsidRDefault="001B30C0" w:rsidP="00286D0B">
      <w:pPr>
        <w:pStyle w:val="IPA-Textkrper"/>
      </w:pPr>
    </w:p>
    <w:p w14:paraId="72969101" w14:textId="115C62F0" w:rsidR="001B30C0" w:rsidRPr="001B30C0" w:rsidRDefault="001B30C0" w:rsidP="001B30C0">
      <w:pPr>
        <w:pStyle w:val="Caption"/>
      </w:pPr>
      <w:bookmarkStart w:id="32" w:name="_Toc387424731"/>
      <w:r w:rsidRPr="001B30C0">
        <w:lastRenderedPageBreak/>
        <w:t xml:space="preserve">Abbildung </w:t>
      </w:r>
      <w:r>
        <w:t>5</w:t>
      </w:r>
      <w:r w:rsidRPr="001B30C0">
        <w:t>: Mein Arbeitsplatz Bild</w:t>
      </w:r>
      <w:bookmarkEnd w:id="32"/>
    </w:p>
    <w:p w14:paraId="678680C5" w14:textId="00C37FE5" w:rsidR="00286D0B" w:rsidRDefault="005F22D2" w:rsidP="00286D0B">
      <w:pPr>
        <w:pStyle w:val="IPA-Textkrper"/>
      </w:pPr>
      <w:r w:rsidRPr="00874307">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r w:rsidR="00286D0B">
        <w:rPr>
          <w:noProof/>
          <w:lang w:val="en-US" w:eastAsia="en-US"/>
        </w:rPr>
        <w:drawing>
          <wp:inline distT="0" distB="0" distL="0" distR="0" wp14:anchorId="7B21D9B4" wp14:editId="35A148FB">
            <wp:extent cx="5752465" cy="4752975"/>
            <wp:effectExtent l="0" t="0" r="0" b="0"/>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inline>
        </w:drawing>
      </w:r>
    </w:p>
    <w:p w14:paraId="3FB4FBEE" w14:textId="0A7ACAA7" w:rsidR="005F22D2" w:rsidRDefault="005F22D2" w:rsidP="005F22D2">
      <w:pPr>
        <w:pStyle w:val="Caption"/>
      </w:pPr>
      <w:bookmarkStart w:id="33" w:name="_Toc387424732"/>
      <w:r>
        <w:t>Abbildung 6: Kanban</w:t>
      </w:r>
      <w:bookmarkEnd w:id="33"/>
    </w:p>
    <w:p w14:paraId="4527937D" w14:textId="77777777" w:rsidR="0037781D" w:rsidRPr="0037781D" w:rsidRDefault="0037781D" w:rsidP="0037781D">
      <w:pPr>
        <w:pStyle w:val="Heading2"/>
        <w:rPr>
          <w:lang w:val="de-DE"/>
        </w:rPr>
      </w:pPr>
      <w:bookmarkStart w:id="34" w:name="_Toc262222049"/>
      <w:r>
        <w:t>Datensicherung der IPA</w:t>
      </w:r>
      <w:bookmarkEnd w:id="34"/>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Git Repository </w:t>
      </w:r>
    </w:p>
    <w:p w14:paraId="6872A0C1" w14:textId="77777777" w:rsidR="005F22D2" w:rsidRDefault="005F22D2" w:rsidP="005F22D2">
      <w:pPr>
        <w:ind w:left="709"/>
      </w:pPr>
      <w:r>
        <w:t>Eine automatische Versionierung ist gewährleistet, ein Datenverlust wird vermieden und der Datenschutz eingehalten. Zusätzlich werden getätigte Änderungen in einem geregelten Prozess kontrolliert und Fehler somit reduziert. Eine Beschreibung zu Github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3A2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3A286B">
            <w:pPr>
              <w:pStyle w:val="IPA-Tabelle"/>
            </w:pPr>
            <w:bookmarkStart w:id="35" w:name="_Toc387424554"/>
            <w:bookmarkStart w:id="36" w:name="_Toc262221233"/>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3A286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3A286B">
            <w:pPr>
              <w:pStyle w:val="IPA-Tabelle"/>
              <w:rPr>
                <w:sz w:val="22"/>
                <w:szCs w:val="22"/>
              </w:rPr>
            </w:pPr>
            <w:r w:rsidRPr="00435642">
              <w:rPr>
                <w:sz w:val="22"/>
                <w:szCs w:val="22"/>
              </w:rPr>
              <w:t>Beschreibung</w:t>
            </w:r>
          </w:p>
        </w:tc>
      </w:tr>
      <w:tr w:rsidR="003A286B" w14:paraId="26E6277F" w14:textId="77777777" w:rsidTr="003A28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3A286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3A286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3A286B">
            <w:pPr>
              <w:pStyle w:val="IPA-Tabelle"/>
              <w:rPr>
                <w:b w:val="0"/>
                <w:sz w:val="22"/>
                <w:szCs w:val="22"/>
              </w:rPr>
            </w:pPr>
            <w:r w:rsidRPr="00435642">
              <w:rPr>
                <w:b w:val="0"/>
                <w:sz w:val="22"/>
                <w:szCs w:val="22"/>
              </w:rPr>
              <w:t>Ablage von:</w:t>
            </w:r>
          </w:p>
          <w:p w14:paraId="6019544F" w14:textId="77777777" w:rsidR="003A286B" w:rsidRPr="00435642" w:rsidRDefault="003A286B" w:rsidP="003A286B">
            <w:pPr>
              <w:pStyle w:val="IPA-Tabelle"/>
              <w:rPr>
                <w:b w:val="0"/>
                <w:sz w:val="22"/>
                <w:szCs w:val="22"/>
              </w:rPr>
            </w:pPr>
            <w:r w:rsidRPr="00435642">
              <w:rPr>
                <w:b w:val="0"/>
                <w:sz w:val="22"/>
                <w:szCs w:val="22"/>
              </w:rPr>
              <w:t>- Dokumenten</w:t>
            </w:r>
          </w:p>
          <w:p w14:paraId="46C4482B" w14:textId="77777777" w:rsidR="003A286B" w:rsidRPr="00435642" w:rsidRDefault="003A286B" w:rsidP="003A286B">
            <w:pPr>
              <w:pStyle w:val="IPA-Tabelle"/>
              <w:rPr>
                <w:b w:val="0"/>
                <w:sz w:val="22"/>
                <w:szCs w:val="22"/>
              </w:rPr>
            </w:pPr>
            <w:r w:rsidRPr="00435642">
              <w:rPr>
                <w:b w:val="0"/>
                <w:sz w:val="22"/>
                <w:szCs w:val="22"/>
              </w:rPr>
              <w:t>- Quellcode</w:t>
            </w:r>
          </w:p>
          <w:p w14:paraId="01B20E95" w14:textId="4159BAB1" w:rsidR="003A286B" w:rsidRPr="00435642" w:rsidRDefault="003A286B" w:rsidP="003A286B">
            <w:pPr>
              <w:pStyle w:val="IPA-Tabelle"/>
              <w:rPr>
                <w:b w:val="0"/>
                <w:sz w:val="22"/>
                <w:szCs w:val="22"/>
              </w:rPr>
            </w:pPr>
            <w:r w:rsidRPr="00435642">
              <w:rPr>
                <w:b w:val="0"/>
                <w:sz w:val="22"/>
                <w:szCs w:val="22"/>
              </w:rPr>
              <w:t>- Bilder</w:t>
            </w:r>
            <w:r>
              <w:rPr>
                <w:b w:val="0"/>
                <w:sz w:val="22"/>
                <w:szCs w:val="22"/>
              </w:rPr>
              <w:t>/Grafiken</w:t>
            </w:r>
          </w:p>
        </w:tc>
      </w:tr>
    </w:tbl>
    <w:p w14:paraId="0B90F0FA" w14:textId="77777777" w:rsidR="005F22D2" w:rsidRDefault="005F22D2" w:rsidP="005F22D2">
      <w:pPr>
        <w:pStyle w:val="Caption"/>
      </w:pPr>
      <w:r>
        <w:t xml:space="preserve">Tabelle </w:t>
      </w:r>
      <w:r w:rsidR="009A0863">
        <w:fldChar w:fldCharType="begin"/>
      </w:r>
      <w:r w:rsidR="009A0863">
        <w:instrText xml:space="preserve"> SEQ Tabelle \* ARABIC </w:instrText>
      </w:r>
      <w:r w:rsidR="009A0863">
        <w:fldChar w:fldCharType="separate"/>
      </w:r>
      <w:r>
        <w:rPr>
          <w:noProof/>
        </w:rPr>
        <w:t>3</w:t>
      </w:r>
      <w:r w:rsidR="009A0863">
        <w:rPr>
          <w:noProof/>
        </w:rPr>
        <w:fldChar w:fldCharType="end"/>
      </w:r>
      <w:r>
        <w:t>: Datensicherung G</w:t>
      </w:r>
      <w:bookmarkEnd w:id="35"/>
      <w:r>
        <w:t>it</w:t>
      </w:r>
      <w:bookmarkEnd w:id="36"/>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37" w:name="_Toc388120143"/>
      <w:bookmarkStart w:id="38" w:name="_Toc262222050"/>
      <w:r>
        <w:t>Meilensteine</w:t>
      </w:r>
      <w:bookmarkEnd w:id="37"/>
      <w:bookmarkEnd w:id="38"/>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5F2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435642" w:rsidRDefault="005F22D2" w:rsidP="005F22D2">
            <w:pPr>
              <w:pStyle w:val="IPA-Tabelle"/>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5F22D2">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5F22D2">
            <w:pPr>
              <w:pStyle w:val="IPA-Tabelle"/>
              <w:rPr>
                <w:sz w:val="22"/>
                <w:szCs w:val="22"/>
              </w:rPr>
            </w:pPr>
            <w:r w:rsidRPr="00435642">
              <w:rPr>
                <w:sz w:val="22"/>
                <w:szCs w:val="22"/>
              </w:rPr>
              <w:t>Erreicht</w:t>
            </w:r>
          </w:p>
        </w:tc>
      </w:tr>
      <w:tr w:rsidR="005F22D2" w14:paraId="027BC7F6"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5F22D2">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5F22D2">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5F22D2">
            <w:pPr>
              <w:pStyle w:val="IPA-Tabelle"/>
              <w:rPr>
                <w:b w:val="0"/>
                <w:sz w:val="22"/>
                <w:szCs w:val="22"/>
              </w:rPr>
            </w:pPr>
            <w:r w:rsidRPr="00435642">
              <w:rPr>
                <w:b w:val="0"/>
                <w:sz w:val="22"/>
                <w:szCs w:val="22"/>
              </w:rPr>
              <w:t>Ja</w:t>
            </w:r>
          </w:p>
        </w:tc>
      </w:tr>
      <w:tr w:rsidR="005F22D2" w14:paraId="452126C9"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5F22D2">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5F22D2">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5F22D2">
            <w:pPr>
              <w:pStyle w:val="IPA-Tabelle"/>
              <w:rPr>
                <w:b w:val="0"/>
                <w:sz w:val="22"/>
                <w:szCs w:val="22"/>
              </w:rPr>
            </w:pPr>
            <w:r w:rsidRPr="00435642">
              <w:rPr>
                <w:b w:val="0"/>
                <w:sz w:val="22"/>
                <w:szCs w:val="22"/>
              </w:rPr>
              <w:t>Ja</w:t>
            </w:r>
          </w:p>
        </w:tc>
      </w:tr>
      <w:tr w:rsidR="005F22D2" w14:paraId="36BD0BA1" w14:textId="77777777" w:rsidTr="005F2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5F22D2">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5F22D2">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5F22D2">
            <w:pPr>
              <w:pStyle w:val="IPA-Tabelle"/>
              <w:rPr>
                <w:b w:val="0"/>
                <w:sz w:val="22"/>
                <w:szCs w:val="22"/>
              </w:rPr>
            </w:pPr>
            <w:r>
              <w:rPr>
                <w:b w:val="0"/>
                <w:sz w:val="22"/>
                <w:szCs w:val="22"/>
              </w:rPr>
              <w:t>Ja</w:t>
            </w:r>
          </w:p>
        </w:tc>
      </w:tr>
      <w:tr w:rsidR="005F22D2" w14:paraId="1BD23973" w14:textId="77777777" w:rsidTr="005F22D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5F22D2">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5F22D2">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77777777" w:rsidR="005F22D2" w:rsidRPr="00435642" w:rsidRDefault="005F22D2" w:rsidP="005F22D2">
            <w:pPr>
              <w:pStyle w:val="IPA-Tabelle"/>
              <w:jc w:val="center"/>
              <w:rPr>
                <w:b w:val="0"/>
                <w:sz w:val="22"/>
                <w:szCs w:val="22"/>
              </w:rPr>
            </w:pPr>
          </w:p>
        </w:tc>
      </w:tr>
      <w:tr w:rsidR="005F22D2" w14:paraId="5D4E468C" w14:textId="77777777" w:rsidTr="005F22D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5F22D2">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5F22D2">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5F22D2">
            <w:pPr>
              <w:pStyle w:val="IPA-Tabelle"/>
              <w:keepNext/>
              <w:rPr>
                <w:b w:val="0"/>
                <w:sz w:val="22"/>
                <w:szCs w:val="22"/>
              </w:rPr>
            </w:pPr>
          </w:p>
        </w:tc>
      </w:tr>
    </w:tbl>
    <w:p w14:paraId="1EF5501D" w14:textId="146D1CD9" w:rsidR="005F22D2" w:rsidRDefault="005F22D2" w:rsidP="005F22D2">
      <w:pPr>
        <w:pStyle w:val="Caption"/>
      </w:pPr>
      <w:bookmarkStart w:id="39" w:name="_Toc387424555"/>
      <w:r>
        <w:t>Tabelle 4: Meilensteine</w:t>
      </w:r>
      <w:bookmarkEnd w:id="39"/>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15"/>
          <w:footerReference w:type="default" r:id="rId16"/>
          <w:headerReference w:type="first" r:id="rId17"/>
          <w:footerReference w:type="first" r:id="rId18"/>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0" w:name="_Toc262222051"/>
      <w:r>
        <w:lastRenderedPageBreak/>
        <w:t>Zeitplan</w:t>
      </w:r>
      <w:bookmarkEnd w:id="40"/>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19"/>
          <w:footerReference w:type="first" r:id="rId20"/>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1" w:name="_Toc262222052"/>
      <w:r>
        <w:lastRenderedPageBreak/>
        <w:t>Arbeitsjournal</w:t>
      </w:r>
      <w:bookmarkEnd w:id="41"/>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735EB1C9" w14:textId="77777777" w:rsidR="005F22D2" w:rsidRPr="00E10423" w:rsidRDefault="005F22D2" w:rsidP="005F22D2">
      <w:pPr>
        <w:pStyle w:val="IPA-Textkrper"/>
        <w:rPr>
          <w:szCs w:val="22"/>
        </w:rPr>
      </w:pPr>
      <w:r w:rsidRPr="00E10423">
        <w:rPr>
          <w:szCs w:val="22"/>
        </w:rPr>
        <w:t>Die Festlegungen dieses Dokuments gelten im Projekt</w:t>
      </w:r>
      <w:r>
        <w:fldChar w:fldCharType="begin"/>
      </w:r>
      <w:r>
        <w:instrText xml:space="preserve"> SUBJECT  \* MERGEFORMAT </w:instrText>
      </w:r>
      <w:r>
        <w:rPr>
          <w:szCs w:val="22"/>
        </w:rPr>
        <w:fldChar w:fldCharType="end"/>
      </w:r>
      <w:r w:rsidRPr="00E10423">
        <w:rPr>
          <w:szCs w:val="22"/>
        </w:rPr>
        <w:t>.</w:t>
      </w:r>
    </w:p>
    <w:p w14:paraId="12D76BDA" w14:textId="77777777" w:rsidR="005F22D2" w:rsidRPr="00E10423" w:rsidRDefault="005F22D2" w:rsidP="005F22D2">
      <w:pPr>
        <w:pStyle w:val="IPA-Textkrper"/>
        <w:rPr>
          <w:szCs w:val="22"/>
        </w:rPr>
      </w:pPr>
      <w:r w:rsidRPr="00E10423">
        <w:rPr>
          <w:szCs w:val="22"/>
        </w:rPr>
        <w:t>Gemäss Art. 5 Absatz 2 der Wegleitung über die individuelle praktische Arbeit (IPA) an Lehrabschlussprüfungen des BBT vom 27. August 2001 gilt:</w:t>
      </w:r>
    </w:p>
    <w:p w14:paraId="6D51392C" w14:textId="77777777" w:rsidR="005F22D2" w:rsidRPr="00E10423" w:rsidRDefault="005F22D2" w:rsidP="005F22D2">
      <w:pPr>
        <w:pStyle w:val="IPA-Textkrper"/>
        <w:rPr>
          <w:i/>
          <w:iCs/>
          <w:szCs w:val="22"/>
          <w:lang w:val="de-DE" w:eastAsia="en-US"/>
        </w:rPr>
      </w:pPr>
      <w:r w:rsidRPr="00E10423">
        <w:rPr>
          <w:i/>
          <w:iCs/>
          <w:szCs w:val="22"/>
          <w:lang w:val="de-DE" w:eastAsia="en-US"/>
        </w:rPr>
        <w:t>„Die zu prüfende Person führt ein Arbeitsjournal. Sie dokumentiert darin täglich das Vorgehen, den Stand der Prüfungsarbeit, sämtliche fremde Hilfestellungen und besondere Vorkommnisse wie z.B. Änderungen der Aufgabenstellung, Arbeitsunterbrüche, organisatorische Probleme, Abweichungen von der Soll-Planung.“</w:t>
      </w:r>
    </w:p>
    <w:p w14:paraId="600B48EA" w14:textId="77777777" w:rsidR="005F22D2" w:rsidRPr="00E10423" w:rsidRDefault="005F22D2" w:rsidP="005F22D2">
      <w:pPr>
        <w:pStyle w:val="IPA-Textkrper"/>
        <w:rPr>
          <w:szCs w:val="22"/>
        </w:rPr>
      </w:pPr>
      <w:r w:rsidRPr="00E10423">
        <w:rPr>
          <w:szCs w:val="22"/>
        </w:rPr>
        <w:t>Das Arbeitsjournal zur IPA ist zwingend zu führen und den Experten und Fachvorgesetzten vorzulegen. Das Arbeitsjournal ist täglich sinngemäss und korrekt auszufüllen.</w:t>
      </w:r>
    </w:p>
    <w:p w14:paraId="2BF923A2" w14:textId="77777777" w:rsidR="005F22D2" w:rsidRDefault="005F22D2" w:rsidP="005F22D2">
      <w:pPr>
        <w:pStyle w:val="IPA-Textkrper"/>
        <w:rPr>
          <w:szCs w:val="22"/>
        </w:rPr>
      </w:pPr>
      <w:r w:rsidRPr="00E10423">
        <w:rPr>
          <w:szCs w:val="22"/>
        </w:rPr>
        <w:t>Das Arbeitsjournal dient der Nachvollziehbarkeit der von den Lernenden ausgeführten Arbeiten und wird als Teil der IPA in die Bewertung mit einbezogen.</w:t>
      </w:r>
    </w:p>
    <w:p w14:paraId="60B39196" w14:textId="77777777" w:rsidR="008F6D25" w:rsidRDefault="008F6D25">
      <w:pPr>
        <w:spacing w:after="200"/>
      </w:pPr>
      <w:r>
        <w:br w:type="page"/>
      </w:r>
    </w:p>
    <w:p w14:paraId="63E51257" w14:textId="4095BB9C" w:rsidR="008F6D25" w:rsidRPr="008F6D25" w:rsidRDefault="008F6D25" w:rsidP="008F6D25">
      <w:pPr>
        <w:pStyle w:val="Heading2"/>
        <w:rPr>
          <w:color w:val="000000" w:themeColor="text1"/>
        </w:rPr>
      </w:pPr>
      <w:bookmarkStart w:id="42" w:name="_Toc262222053"/>
      <w:r w:rsidRPr="008F6D25">
        <w:rPr>
          <w:color w:val="000000" w:themeColor="text1"/>
        </w:rPr>
        <w:lastRenderedPageBreak/>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9562E1" w:rsidRPr="009562E1">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hyperlink r:id="rId21" w:history="1">
              <w:r w:rsidRPr="00516AB6">
                <w:rPr>
                  <w:iCs/>
                  <w:sz w:val="22"/>
                  <w:szCs w:val="22"/>
                </w:rPr>
                <w:t xml:space="preserve"> </w:t>
              </w:r>
              <w:r w:rsidRPr="00516AB6">
                <w:rPr>
                  <w:sz w:val="22"/>
                  <w:szCs w:val="22"/>
                </w:rPr>
                <w:t>https://github.com/4teamwork“ unter dem Namen „IPA_michel.weingart.git</w:t>
              </w:r>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Header / Footer...</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Vorarbeiten / Firmenstandards / Organisaiton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Ich habe anfangs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3" w:name="_Toc26222205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9562E1" w:rsidRPr="009562E1">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4" w:name="_Toc26222205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Sytemarchitektur von meinem </w:t>
            </w:r>
            <w:r w:rsidRPr="00AF728A">
              <w:rPr>
                <w:color w:val="000000" w:themeColor="text1"/>
                <w:sz w:val="22"/>
                <w:szCs w:val="22"/>
              </w:rPr>
              <w:t xml:space="preserve">MacBook Pro </w:t>
            </w:r>
            <w:r>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7777777"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Plattform) meinem Fachvorgesetzten Dr. 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Ein interner Projektleiter, Murat Tokmak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9562E1" w:rsidRPr="009562E1">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Werden Branches von Branches erstellt oder ist dies</w:t>
            </w:r>
            <w:r>
              <w:rPr>
                <w:color w:val="000000" w:themeColor="text1"/>
                <w:sz w:val="22"/>
                <w:szCs w:val="22"/>
                <w:lang w:val="de-DE"/>
              </w:rPr>
              <w:t xml:space="preserve"> mit einzelnen Commits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5" w:name="_Toc26222205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46" w:name="_Toc26222205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4A59FAF3" w14:textId="77777777" w:rsidR="00BA003A" w:rsidRDefault="00BA003A" w:rsidP="00BA003A">
            <w:pPr>
              <w:pStyle w:val="IPA-Tabelle"/>
              <w:rPr>
                <w:color w:val="000000" w:themeColor="text1"/>
                <w:sz w:val="22"/>
                <w:szCs w:val="22"/>
              </w:rPr>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r w:rsidRPr="005F05AD">
              <w:rPr>
                <w:color w:val="000000" w:themeColor="text1"/>
                <w:szCs w:val="22"/>
                <w:lang w:eastAsia="en-US"/>
              </w:rPr>
              <w:t>SyntaxError: Non-ASCII character '\xc3' in file demo-teamraum.py on l</w:t>
            </w:r>
            <w:r>
              <w:rPr>
                <w:color w:val="000000" w:themeColor="text1"/>
                <w:szCs w:val="22"/>
                <w:lang w:eastAsia="en-US"/>
              </w:rPr>
              <w:t>ine 1, but no encoding declared.</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 xml:space="preserve">Hilfestellung erhalten. Morgen werde ich versuchen, dass eine Option dem Skript </w:t>
            </w:r>
            <w:r>
              <w:rPr>
                <w:color w:val="000000" w:themeColor="text1"/>
                <w:sz w:val="22"/>
                <w:szCs w:val="22"/>
                <w:lang w:val="de-DE"/>
              </w:rPr>
              <w:lastRenderedPageBreak/>
              <w:t>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lastRenderedPageBreak/>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47" w:name="_Toc26222205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235242AF" w14:textId="3E046126" w:rsidR="008F6D25" w:rsidRPr="008F6D25" w:rsidRDefault="00A84520" w:rsidP="00630A1C">
            <w:pPr>
              <w:pStyle w:val="IPA-Tabelle"/>
              <w:rPr>
                <w:color w:val="000000" w:themeColor="text1"/>
                <w:sz w:val="22"/>
                <w:szCs w:val="22"/>
              </w:rPr>
            </w:pPr>
            <w:r>
              <w:rPr>
                <w:color w:val="000000" w:themeColor="text1"/>
                <w:sz w:val="22"/>
                <w:szCs w:val="22"/>
              </w:rPr>
              <w:t>Morgen werde ich ein Profil definieren im Branch des Pakets</w:t>
            </w:r>
            <w:r w:rsidR="00630A1C">
              <w:rPr>
                <w:color w:val="000000" w:themeColor="text1"/>
                <w:sz w:val="22"/>
                <w:szCs w:val="22"/>
              </w:rPr>
              <w:t xml:space="preserve"> „eGov“. E</w:t>
            </w:r>
            <w:r w:rsidR="008A3EC4">
              <w:rPr>
                <w:color w:val="000000" w:themeColor="text1"/>
                <w:sz w:val="22"/>
                <w:szCs w:val="22"/>
              </w:rPr>
              <w:t>inige</w:t>
            </w:r>
            <w:r w:rsidR="00630A1C">
              <w:rPr>
                <w:color w:val="000000" w:themeColor="text1"/>
                <w:sz w:val="22"/>
                <w:szCs w:val="22"/>
              </w:rPr>
              <w:t xml:space="preserve"> Konfigurationen</w:t>
            </w:r>
            <w:r w:rsidR="00EB12AE">
              <w:rPr>
                <w:color w:val="000000" w:themeColor="text1"/>
                <w:sz w:val="22"/>
                <w:szCs w:val="22"/>
              </w:rPr>
              <w:t xml:space="preserve"> </w:t>
            </w:r>
            <w:r w:rsidR="00630A1C">
              <w:rPr>
                <w:color w:val="000000" w:themeColor="text1"/>
                <w:sz w:val="22"/>
                <w:szCs w:val="22"/>
              </w:rPr>
              <w:t>wird der</w:t>
            </w:r>
            <w:r w:rsidR="008A3EC4" w:rsidRPr="008A3EC4">
              <w:rPr>
                <w:color w:val="000000" w:themeColor="text1"/>
                <w:sz w:val="22"/>
                <w:szCs w:val="22"/>
              </w:rPr>
              <w:t xml:space="preserve"> </w:t>
            </w:r>
            <w:r w:rsidR="009562E1" w:rsidRPr="009562E1">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durchführen</w:t>
            </w:r>
            <w:r w:rsidR="008A3EC4" w:rsidRPr="008A3EC4">
              <w:rPr>
                <w:rFonts w:cs="Arial"/>
                <w:sz w:val="22"/>
                <w:szCs w:val="22"/>
              </w:rPr>
              <w:t>.</w:t>
            </w: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48" w:name="_Toc26222205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1856BC70" w14:textId="77777777" w:rsidTr="00F61FAD">
        <w:tc>
          <w:tcPr>
            <w:tcW w:w="6388"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F61FAD">
        <w:tc>
          <w:tcPr>
            <w:tcW w:w="6388" w:type="dxa"/>
            <w:tcBorders>
              <w:bottom w:val="dotted" w:sz="4" w:space="0" w:color="auto"/>
            </w:tcBorders>
            <w:tcMar>
              <w:top w:w="85" w:type="dxa"/>
              <w:bottom w:w="85" w:type="dxa"/>
            </w:tcMar>
          </w:tcPr>
          <w:p w14:paraId="5287D307"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FB7922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06FB200"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0C61D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E119B7D" w14:textId="77777777" w:rsidR="008F6D25" w:rsidRPr="008F6D25" w:rsidRDefault="008F6D25" w:rsidP="00F61FAD">
            <w:pPr>
              <w:pStyle w:val="IPA-Tabelle"/>
              <w:jc w:val="center"/>
              <w:rPr>
                <w:color w:val="000000" w:themeColor="text1"/>
                <w:sz w:val="22"/>
                <w:szCs w:val="22"/>
              </w:rPr>
            </w:pPr>
          </w:p>
        </w:tc>
      </w:tr>
      <w:tr w:rsidR="008F6D25" w:rsidRPr="008F6D25" w14:paraId="168D6622" w14:textId="77777777" w:rsidTr="00F61FAD">
        <w:tc>
          <w:tcPr>
            <w:tcW w:w="6388" w:type="dxa"/>
            <w:tcBorders>
              <w:bottom w:val="dotted" w:sz="4" w:space="0" w:color="auto"/>
            </w:tcBorders>
            <w:tcMar>
              <w:top w:w="85" w:type="dxa"/>
              <w:bottom w:w="85" w:type="dxa"/>
            </w:tcMar>
          </w:tcPr>
          <w:p w14:paraId="3C0256F5"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0CEC9F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58272E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2318992"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7177A8A3" w14:textId="77777777" w:rsidR="008F6D25" w:rsidRPr="008F6D25" w:rsidRDefault="008F6D25" w:rsidP="00F61FAD">
            <w:pPr>
              <w:pStyle w:val="IPA-Tabelle"/>
              <w:jc w:val="center"/>
              <w:rPr>
                <w:color w:val="000000" w:themeColor="text1"/>
                <w:sz w:val="22"/>
                <w:szCs w:val="22"/>
              </w:rPr>
            </w:pPr>
          </w:p>
        </w:tc>
      </w:tr>
      <w:tr w:rsidR="008F6D25" w:rsidRPr="008F6D25" w14:paraId="6F69C384" w14:textId="77777777" w:rsidTr="00F61FAD">
        <w:tc>
          <w:tcPr>
            <w:tcW w:w="6388"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539F37"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A0FE8FC"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052E845B" w14:textId="77777777" w:rsidTr="00F61FAD">
        <w:tc>
          <w:tcPr>
            <w:tcW w:w="6388"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51839A10" w14:textId="77777777" w:rsidTr="00F61FAD">
        <w:tc>
          <w:tcPr>
            <w:tcW w:w="6388"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5AF963CE" w14:textId="77777777" w:rsidTr="00F61FAD">
        <w:tc>
          <w:tcPr>
            <w:tcW w:w="9430" w:type="dxa"/>
            <w:gridSpan w:val="4"/>
            <w:tcBorders>
              <w:bottom w:val="dotted" w:sz="4" w:space="0" w:color="auto"/>
            </w:tcBorders>
            <w:tcMar>
              <w:top w:w="85" w:type="dxa"/>
              <w:bottom w:w="85" w:type="dxa"/>
            </w:tcMar>
          </w:tcPr>
          <w:p w14:paraId="49765075" w14:textId="77777777" w:rsidR="008F6D25" w:rsidRPr="008F6D25" w:rsidRDefault="008F6D25" w:rsidP="00F61FAD">
            <w:pPr>
              <w:pStyle w:val="IPA-Tabelle"/>
              <w:rPr>
                <w:color w:val="000000" w:themeColor="text1"/>
                <w:sz w:val="22"/>
                <w:szCs w:val="22"/>
                <w:lang w:val="de-DE"/>
              </w:rPr>
            </w:pPr>
          </w:p>
        </w:tc>
      </w:tr>
      <w:tr w:rsidR="008F6D25" w:rsidRPr="008F6D25" w14:paraId="7894BC9F" w14:textId="77777777" w:rsidTr="00F61FAD">
        <w:tc>
          <w:tcPr>
            <w:tcW w:w="6388"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7D1514D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2CCEAB9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A74101D" w14:textId="77777777" w:rsidTr="00F61FAD">
        <w:tc>
          <w:tcPr>
            <w:tcW w:w="6388"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219AD9C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5D61982" w14:textId="77777777" w:rsidR="008F6D25" w:rsidRDefault="008F6D25" w:rsidP="00A81307">
      <w:pPr>
        <w:spacing w:after="200"/>
      </w:pPr>
    </w:p>
    <w:p w14:paraId="119D7994" w14:textId="77777777" w:rsidR="008F6D25" w:rsidRDefault="008F6D25">
      <w:pPr>
        <w:spacing w:after="200"/>
      </w:pPr>
      <w:r>
        <w:br w:type="page"/>
      </w:r>
    </w:p>
    <w:p w14:paraId="614DE513" w14:textId="05C09583" w:rsidR="008F6D25" w:rsidRPr="008F6D25" w:rsidRDefault="008F6D25" w:rsidP="008F6D25">
      <w:pPr>
        <w:pStyle w:val="Heading2"/>
        <w:rPr>
          <w:color w:val="000000" w:themeColor="text1"/>
        </w:rPr>
      </w:pPr>
      <w:bookmarkStart w:id="49" w:name="_Toc262222060"/>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0" w:name="_Toc26222206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3F34518E" w:rsidR="008F6D25" w:rsidRPr="008F6D25" w:rsidRDefault="008F6D25" w:rsidP="008F6D25">
      <w:pPr>
        <w:pStyle w:val="Heading2"/>
        <w:rPr>
          <w:color w:val="000000" w:themeColor="text1"/>
        </w:rPr>
      </w:pPr>
      <w:bookmarkStart w:id="51" w:name="_Toc262222062"/>
      <w:r>
        <w:rPr>
          <w:color w:val="000000" w:themeColor="text1"/>
        </w:rPr>
        <w:lastRenderedPageBreak/>
        <w:t>Zehnter</w:t>
      </w:r>
      <w:r w:rsidR="009C4942">
        <w:rPr>
          <w:color w:val="000000" w:themeColor="text1"/>
        </w:rPr>
        <w:t xml:space="preserve"> Tag: Dienstag</w:t>
      </w:r>
      <w:r w:rsidRPr="008F6D25">
        <w:rPr>
          <w:color w:val="000000" w:themeColor="text1"/>
        </w:rPr>
        <w:t xml:space="preserve">, </w:t>
      </w:r>
      <w:r w:rsidR="009C4942">
        <w:rPr>
          <w:color w:val="000000" w:themeColor="text1"/>
        </w:rPr>
        <w:t>27</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77777777" w:rsidR="005A7A17" w:rsidRDefault="005A7A17" w:rsidP="005A7A17">
      <w:pPr>
        <w:pStyle w:val="Heading2"/>
      </w:pPr>
      <w:bookmarkStart w:id="52" w:name="_Toc388120156"/>
      <w:bookmarkStart w:id="53" w:name="_Toc262222063"/>
      <w:r>
        <w:lastRenderedPageBreak/>
        <w:t>Arbeitszeit total</w:t>
      </w:r>
      <w:bookmarkEnd w:id="52"/>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4" w:name="_Toc388120157"/>
      <w:bookmarkStart w:id="55" w:name="_Toc262222064"/>
      <w:r>
        <w:lastRenderedPageBreak/>
        <w:t>Projekt</w:t>
      </w:r>
      <w:r w:rsidRPr="000905DF">
        <w:t>journal</w:t>
      </w:r>
      <w:bookmarkEnd w:id="54"/>
      <w:bookmarkEnd w:id="55"/>
    </w:p>
    <w:p w14:paraId="50306246" w14:textId="77777777" w:rsidR="005A7A17" w:rsidRPr="00266639" w:rsidRDefault="005A7A17" w:rsidP="005A7A17">
      <w:pPr>
        <w:rPr>
          <w:lang w:val="en-US"/>
        </w:rPr>
      </w:pPr>
      <w:r w:rsidRPr="00266639">
        <w:rPr>
          <w:lang w:val="en-US"/>
        </w:rPr>
        <w:t>Im Projektjournal sind Informationen chronologisch gesammelt, welche im Verlauf</w:t>
      </w:r>
    </w:p>
    <w:p w14:paraId="6B3706FF" w14:textId="77777777" w:rsidR="005A7A17" w:rsidRPr="00266639" w:rsidRDefault="005A7A17" w:rsidP="005A7A17">
      <w:pPr>
        <w:rPr>
          <w:lang w:val="en-US"/>
        </w:rPr>
      </w:pPr>
      <w:r w:rsidRPr="00266639">
        <w:rPr>
          <w:lang w:val="en-US"/>
        </w:rPr>
        <w:t>De</w:t>
      </w:r>
      <w:r>
        <w:rPr>
          <w:lang w:val="en-US"/>
        </w:rPr>
        <w:t xml:space="preserve">s Projekts </w:t>
      </w:r>
      <w:r w:rsidRPr="00266639">
        <w:rPr>
          <w:lang w:val="en-US"/>
        </w:rPr>
        <w:t>ei</w:t>
      </w:r>
      <w:r>
        <w:rPr>
          <w:lang w:val="en-US"/>
        </w:rPr>
        <w:t>ne Rolle spielen. Besprechungsp</w:t>
      </w:r>
      <w:r w:rsidRPr="00266639">
        <w:rPr>
          <w:lang w:val="en-US"/>
        </w:rPr>
        <w:t>rotokolle mit Entscheiden und Abmachungen</w:t>
      </w:r>
    </w:p>
    <w:p w14:paraId="3914503C" w14:textId="77777777" w:rsidR="005A7A17" w:rsidRDefault="005A7A17" w:rsidP="005A7A17">
      <w:pPr>
        <w:rPr>
          <w:lang w:val="en-US"/>
        </w:rPr>
      </w:pPr>
      <w:r w:rsidRPr="00266639">
        <w:rPr>
          <w:lang w:val="en-US"/>
        </w:rPr>
        <w:t>sind besonders wichtig.</w:t>
      </w:r>
      <w:r>
        <w:rPr>
          <w:lang w:val="en-US"/>
        </w:rPr>
        <w:t xml:space="preserve"> Das Projektjournal wird laufend abgefüllt.</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5B56E157"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E25C8BF"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A9354C8" w14:textId="77777777" w:rsidR="005A7A17" w:rsidRDefault="005A7A17" w:rsidP="00BA003A">
            <w:pPr>
              <w:pStyle w:val="IPA-Tabelle"/>
              <w:rPr>
                <w:rFonts w:cs="Arial"/>
                <w:b w:val="0"/>
                <w:sz w:val="22"/>
                <w:szCs w:val="22"/>
              </w:rPr>
            </w:pPr>
            <w:r>
              <w:rPr>
                <w:rFonts w:cs="Arial"/>
                <w:b w:val="0"/>
                <w:sz w:val="22"/>
                <w:szCs w:val="22"/>
              </w:rPr>
              <w:t>Meilenstein</w:t>
            </w:r>
          </w:p>
        </w:tc>
      </w:tr>
      <w:tr w:rsidR="005A7A17" w14:paraId="7C9FE31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66EA10"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32E2720" w14:textId="75B99C44"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3B7B284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CD8F6B4"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A7D1428" w14:textId="77777777" w:rsidR="005A7A17" w:rsidRPr="00266639" w:rsidRDefault="005A7A17" w:rsidP="00BA003A">
            <w:pPr>
              <w:pStyle w:val="IPA-Tabelle"/>
              <w:rPr>
                <w:rFonts w:cs="Arial"/>
                <w:b w:val="0"/>
                <w:sz w:val="22"/>
                <w:szCs w:val="22"/>
                <w:lang w:val="en-US"/>
              </w:rPr>
            </w:pPr>
            <w:r>
              <w:rPr>
                <w:rFonts w:cs="Arial"/>
                <w:b w:val="0"/>
                <w:sz w:val="22"/>
                <w:szCs w:val="22"/>
              </w:rPr>
              <w:t>Start der IPA</w:t>
            </w:r>
          </w:p>
        </w:tc>
      </w:tr>
      <w:tr w:rsidR="005A7A17" w14:paraId="1071D1B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EC5459E"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10CBB14" w14:textId="77777777" w:rsidR="005A7A17" w:rsidRDefault="005A7A17" w:rsidP="00BA003A">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36436AF3"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BA003A">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94F292E"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CEB79F8" w14:textId="77777777" w:rsidR="005A7A17" w:rsidRPr="00266639" w:rsidRDefault="005A7A17" w:rsidP="00BA003A">
            <w:pPr>
              <w:pStyle w:val="IPA-Tabelle"/>
              <w:rPr>
                <w:rFonts w:cs="Arial"/>
                <w:b w:val="0"/>
                <w:sz w:val="22"/>
                <w:szCs w:val="22"/>
              </w:rPr>
            </w:pPr>
            <w:r>
              <w:rPr>
                <w:rFonts w:cs="Arial"/>
                <w:b w:val="0"/>
                <w:sz w:val="22"/>
                <w:szCs w:val="22"/>
              </w:rPr>
              <w:t>Telefonbesprechung</w:t>
            </w:r>
          </w:p>
        </w:tc>
      </w:tr>
      <w:tr w:rsidR="005A7A17" w14:paraId="60C0DD7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7227E44"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7152B4D1"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1FCFB4A"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14136A6" w14:textId="77777777" w:rsidR="005A7A17" w:rsidRPr="00266639" w:rsidRDefault="005A7A17" w:rsidP="00BA003A">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E939CAC"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FEE4056" w14:textId="77777777" w:rsidR="005A7A17" w:rsidRPr="00266639" w:rsidRDefault="005A7A17" w:rsidP="00BA003A">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2C70C6"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BA003A">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645B382"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B04636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1C20C1BE"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0DCEC83"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66A03CE" w14:textId="66FDD590"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4F4A7589"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FB5550A"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A8C3141" w14:textId="77777777" w:rsidR="005A7A17" w:rsidRPr="00266639" w:rsidRDefault="005A7A17" w:rsidP="00BA003A">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768BEA53"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0A95F05" w14:textId="77777777" w:rsidR="005A7A17" w:rsidRDefault="005A7A17" w:rsidP="00BA003A">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0AAD9590" w14:textId="77777777" w:rsidR="005A7A17" w:rsidRDefault="005A7A17" w:rsidP="00BA003A">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p w14:paraId="404F60C6" w14:textId="77777777" w:rsidR="005A7A17" w:rsidRPr="00266639" w:rsidRDefault="005A7A17" w:rsidP="00BA003A">
            <w:pPr>
              <w:pStyle w:val="IPA-Tabelle"/>
              <w:rPr>
                <w:rFonts w:cs="Arial"/>
                <w:b w:val="0"/>
                <w:sz w:val="22"/>
                <w:szCs w:val="22"/>
              </w:rPr>
            </w:pP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D7AD18"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78CF02CE"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8AB9CC9"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53F5A697"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EC5A620"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F831CD3" w14:textId="4219B578" w:rsidR="005A7A17" w:rsidRDefault="009562E1" w:rsidP="00BA003A">
            <w:pPr>
              <w:pStyle w:val="IPA-Tabelle"/>
              <w:rPr>
                <w:rFonts w:cs="Arial"/>
                <w:b w:val="0"/>
                <w:sz w:val="22"/>
                <w:szCs w:val="22"/>
              </w:rPr>
            </w:pPr>
            <w:r>
              <w:rPr>
                <w:rFonts w:cs="Arial"/>
                <w:b w:val="0"/>
                <w:sz w:val="22"/>
                <w:szCs w:val="22"/>
              </w:rPr>
              <w:t>Product Manager Teamraum</w:t>
            </w:r>
            <w:r w:rsidR="005A7A17">
              <w:rPr>
                <w:rFonts w:cs="Arial"/>
                <w:b w:val="0"/>
                <w:sz w:val="22"/>
                <w:szCs w:val="22"/>
              </w:rPr>
              <w:t>, Mathias Leimgruber</w:t>
            </w:r>
          </w:p>
        </w:tc>
      </w:tr>
      <w:tr w:rsidR="005A7A17" w14:paraId="3AAEA7B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204C3D4"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D94EBE" w14:textId="77777777" w:rsidR="005A7A17" w:rsidRPr="00266639" w:rsidRDefault="005A7A17" w:rsidP="00BA003A">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5965D9E5" w14:textId="77777777" w:rsidR="005A7A17" w:rsidRPr="00266639" w:rsidRDefault="005A7A17" w:rsidP="00BA003A">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3651709" w14:textId="77777777" w:rsidR="005A7A17" w:rsidRDefault="005A7A17" w:rsidP="00BA003A">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5A7A1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5A7A1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5A7A1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5A7A1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E604B55"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BA003A">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AE89174"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720D5F4" w14:textId="77777777" w:rsidR="005A7A17" w:rsidRDefault="005A7A17" w:rsidP="00BA003A">
            <w:pPr>
              <w:pStyle w:val="IPA-Tabelle"/>
              <w:rPr>
                <w:rFonts w:cs="Arial"/>
                <w:b w:val="0"/>
                <w:sz w:val="22"/>
                <w:szCs w:val="22"/>
              </w:rPr>
            </w:pPr>
            <w:r>
              <w:rPr>
                <w:rFonts w:cs="Arial"/>
                <w:b w:val="0"/>
                <w:sz w:val="22"/>
                <w:szCs w:val="22"/>
              </w:rPr>
              <w:t>Mailing</w:t>
            </w:r>
          </w:p>
        </w:tc>
      </w:tr>
      <w:tr w:rsidR="005A7A17" w14:paraId="4139D0E4"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B14B8B9"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34FF4D00" w14:textId="77777777" w:rsidR="005A7A17" w:rsidRPr="00123C00" w:rsidRDefault="005A7A17" w:rsidP="00BA003A">
            <w:pPr>
              <w:pStyle w:val="IPA-Tabelle"/>
              <w:rPr>
                <w:rFonts w:cs="Arial"/>
                <w:b w:val="0"/>
                <w:sz w:val="22"/>
                <w:szCs w:val="22"/>
              </w:rPr>
            </w:pP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620F9723"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61187" w14:textId="77777777" w:rsidR="005A7A17" w:rsidRPr="00266639" w:rsidRDefault="005A7A17" w:rsidP="00BA003A">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666811A1"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1793E7B" w14:textId="77777777" w:rsidR="005A7A17" w:rsidRDefault="005A7A17" w:rsidP="00BA003A">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BA003A">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47B42B4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3EF0C89"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4C0BFDC"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06521C22"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CCA0114"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C9835BB" w14:textId="77777777" w:rsidR="005A7A17" w:rsidRPr="00123C00" w:rsidRDefault="005A7A17" w:rsidP="00BA003A">
            <w:pPr>
              <w:pStyle w:val="IPA-Tabelle"/>
              <w:rPr>
                <w:rFonts w:cs="Arial"/>
                <w:b w:val="0"/>
                <w:sz w:val="22"/>
                <w:szCs w:val="22"/>
              </w:rPr>
            </w:pPr>
            <w:r>
              <w:rPr>
                <w:rFonts w:cs="Arial"/>
                <w:b w:val="0"/>
                <w:sz w:val="22"/>
                <w:szCs w:val="22"/>
              </w:rPr>
              <w:t>Interner Projektleiter, Murat Tokmak</w:t>
            </w:r>
          </w:p>
        </w:tc>
      </w:tr>
      <w:tr w:rsidR="005A7A17" w14:paraId="1E1922E6"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70DE59F"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B2ED11E" w14:textId="77777777" w:rsidR="005A7A17" w:rsidRPr="00266639" w:rsidRDefault="005A7A17" w:rsidP="00BA003A">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455C9178"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0B45801D"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2BAEC97C"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FBEB060"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218110C5"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5CDA476"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45347A57"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946378C" w14:textId="77777777" w:rsidR="005A7A17" w:rsidRPr="00123C00" w:rsidRDefault="005A7A17" w:rsidP="00BA003A">
            <w:pPr>
              <w:pStyle w:val="IPA-Tabelle"/>
              <w:rPr>
                <w:rFonts w:cs="Arial"/>
                <w:b w:val="0"/>
                <w:sz w:val="22"/>
                <w:szCs w:val="22"/>
              </w:rPr>
            </w:pPr>
            <w:r>
              <w:rPr>
                <w:rFonts w:cs="Arial"/>
                <w:b w:val="0"/>
                <w:sz w:val="22"/>
                <w:szCs w:val="22"/>
              </w:rPr>
              <w:t>Fachvorgesetzter, Pascal Habegger</w:t>
            </w:r>
          </w:p>
        </w:tc>
      </w:tr>
      <w:tr w:rsidR="005A7A17" w14:paraId="42FE5D1A"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2B4253"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F9C1C82" w14:textId="77777777" w:rsidR="005A7A17" w:rsidRPr="00266639" w:rsidRDefault="005A7A17" w:rsidP="00BA003A">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334678E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3199E4B4" w14:textId="77777777" w:rsidR="005A7A17" w:rsidRPr="00114196" w:rsidRDefault="005A7A17" w:rsidP="00BA003A">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14927ABB" w14:textId="77777777" w:rsidR="005A7A17" w:rsidRPr="00266639" w:rsidRDefault="005A7A17" w:rsidP="00BA003A">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BA003A">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006B95D"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D01E525" w14:textId="77777777" w:rsidR="005A7A17" w:rsidRDefault="005A7A17" w:rsidP="00BA003A">
            <w:pPr>
              <w:pStyle w:val="IPA-Tabelle"/>
              <w:rPr>
                <w:rFonts w:cs="Arial"/>
                <w:b w:val="0"/>
                <w:sz w:val="22"/>
                <w:szCs w:val="22"/>
              </w:rPr>
            </w:pPr>
            <w:r>
              <w:rPr>
                <w:rFonts w:cs="Arial"/>
                <w:b w:val="0"/>
                <w:sz w:val="22"/>
                <w:szCs w:val="22"/>
              </w:rPr>
              <w:t xml:space="preserve">Meeting </w:t>
            </w:r>
          </w:p>
        </w:tc>
      </w:tr>
      <w:tr w:rsidR="005A7A17" w14:paraId="3D005D3D"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93CF5D4" w14:textId="77777777" w:rsidR="005A7A17" w:rsidRPr="00266639"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02AF6F9B" w14:textId="77777777" w:rsidR="005A7A17" w:rsidRPr="00E70A1B" w:rsidRDefault="005A7A17" w:rsidP="005A7A1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77777777" w:rsidR="005A7A17" w:rsidRPr="00F348D6" w:rsidRDefault="005A7A17" w:rsidP="005A7A1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2F6677D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5205C74C" w14:textId="77777777" w:rsidR="005A7A17" w:rsidRPr="00266639" w:rsidRDefault="005A7A17" w:rsidP="00BA003A">
            <w:pPr>
              <w:pStyle w:val="IPA-Tabelle"/>
              <w:rPr>
                <w:rFonts w:cs="Arial"/>
                <w:sz w:val="22"/>
                <w:szCs w:val="22"/>
              </w:rPr>
            </w:pPr>
            <w:r w:rsidRPr="00266639">
              <w:rPr>
                <w:rFonts w:cs="Arial"/>
                <w:sz w:val="22"/>
                <w:szCs w:val="22"/>
                <w:lang w:val="en-US"/>
              </w:rPr>
              <w:lastRenderedPageBreak/>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42BB9C28"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5A7A1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5A7A1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911342D"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740B627C" w14:textId="77777777" w:rsidR="005A7A17" w:rsidRDefault="005A7A17" w:rsidP="00BA003A">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Pr>
                <w:rFonts w:cs="Arial"/>
                <w:b w:val="0"/>
                <w:sz w:val="22"/>
                <w:szCs w:val="22"/>
                <w:lang w:val="en-US"/>
              </w:rPr>
              <w:t>werden stattdessen soll mit Verweisen gearbeitet werden.</w:t>
            </w:r>
          </w:p>
          <w:p w14:paraId="45009E24" w14:textId="77777777" w:rsidR="005A7A17" w:rsidRDefault="005A7A17" w:rsidP="00BA003A">
            <w:pPr>
              <w:pStyle w:val="IPA-Tabelle"/>
              <w:tabs>
                <w:tab w:val="clear" w:pos="709"/>
                <w:tab w:val="left" w:pos="643"/>
              </w:tabs>
              <w:ind w:left="720"/>
              <w:rPr>
                <w:rFonts w:cs="Arial"/>
                <w:b w:val="0"/>
                <w:sz w:val="22"/>
                <w:szCs w:val="22"/>
                <w:lang w:val="en-US"/>
              </w:rPr>
            </w:pPr>
          </w:p>
          <w:p w14:paraId="43BF92EF"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BA003A">
            <w:pPr>
              <w:pStyle w:val="IPA-Tabelle"/>
              <w:tabs>
                <w:tab w:val="clear" w:pos="709"/>
                <w:tab w:val="left" w:pos="643"/>
              </w:tabs>
              <w:rPr>
                <w:rFonts w:cs="Arial"/>
                <w:b w:val="0"/>
                <w:sz w:val="22"/>
                <w:szCs w:val="22"/>
                <w:lang w:val="en-US"/>
              </w:rPr>
            </w:pPr>
          </w:p>
          <w:p w14:paraId="3BE8DB87"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BA003A">
            <w:pPr>
              <w:pStyle w:val="IPA-Tabelle"/>
              <w:tabs>
                <w:tab w:val="clear" w:pos="709"/>
                <w:tab w:val="left" w:pos="643"/>
              </w:tabs>
              <w:rPr>
                <w:rFonts w:cs="Arial"/>
                <w:b w:val="0"/>
                <w:sz w:val="22"/>
                <w:szCs w:val="22"/>
                <w:lang w:val="en-US"/>
              </w:rPr>
            </w:pPr>
          </w:p>
          <w:p w14:paraId="0E7F51BB" w14:textId="77777777" w:rsidR="005A7A17" w:rsidRDefault="005A7A17" w:rsidP="00BA003A">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1B93713F"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Mittel und Methoden gehören zur Systemarchitektur</w:t>
            </w:r>
          </w:p>
          <w:p w14:paraId="026C4E2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Richtlinien betreffend Coding sind bie 4teamwork vorhanden (Pepa8).</w:t>
            </w:r>
          </w:p>
          <w:p w14:paraId="2574D3E4"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5795CD10" w14:textId="77777777" w:rsidR="005A7A17" w:rsidRDefault="005A7A17" w:rsidP="005A7A1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p w14:paraId="28E8B2BC" w14:textId="77777777" w:rsidR="005A7A17" w:rsidRPr="00E13BED" w:rsidRDefault="005A7A17" w:rsidP="00BA003A">
            <w:pPr>
              <w:pStyle w:val="IPA-Tabelle"/>
              <w:tabs>
                <w:tab w:val="clear" w:pos="709"/>
                <w:tab w:val="left" w:pos="643"/>
              </w:tabs>
              <w:rPr>
                <w:rFonts w:cs="Arial"/>
                <w:b w:val="0"/>
                <w:sz w:val="22"/>
                <w:szCs w:val="22"/>
                <w:lang w:val="en-US"/>
              </w:rPr>
            </w:pPr>
          </w:p>
        </w:tc>
      </w:tr>
    </w:tbl>
    <w:p w14:paraId="44BF25A2" w14:textId="77777777" w:rsidR="005A7A17" w:rsidRDefault="005A7A1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BA0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74138ED8" w14:textId="77777777" w:rsidR="005A7A17" w:rsidRPr="00266639" w:rsidRDefault="005A7A17" w:rsidP="00BA003A">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BA003A">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66450A9" w14:textId="77777777" w:rsidR="005A7A17" w:rsidRPr="00266639" w:rsidRDefault="005A7A17" w:rsidP="00BA003A">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1771752" w14:textId="77777777" w:rsidR="005A7A17" w:rsidRDefault="005A7A17" w:rsidP="00BA003A">
            <w:pPr>
              <w:pStyle w:val="IPA-Tabelle"/>
              <w:rPr>
                <w:rFonts w:cs="Arial"/>
                <w:b w:val="0"/>
                <w:sz w:val="22"/>
                <w:szCs w:val="22"/>
              </w:rPr>
            </w:pPr>
            <w:r>
              <w:rPr>
                <w:rFonts w:cs="Arial"/>
                <w:b w:val="0"/>
                <w:sz w:val="22"/>
                <w:szCs w:val="22"/>
              </w:rPr>
              <w:t>Kurzmeeting</w:t>
            </w:r>
          </w:p>
        </w:tc>
      </w:tr>
      <w:tr w:rsidR="005A7A17" w14:paraId="67E6BFF8" w14:textId="77777777" w:rsidTr="00BA00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393FA04F" w14:textId="77777777" w:rsidR="005A7A17" w:rsidRDefault="005A7A17" w:rsidP="00BA003A">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8F5C72C" w14:textId="77777777" w:rsidR="005A7A17" w:rsidRPr="00123C00" w:rsidRDefault="005A7A17" w:rsidP="00BA003A">
            <w:pPr>
              <w:pStyle w:val="IPA-Tabelle"/>
              <w:rPr>
                <w:rFonts w:cs="Arial"/>
                <w:b w:val="0"/>
                <w:sz w:val="22"/>
                <w:szCs w:val="22"/>
              </w:rPr>
            </w:pPr>
            <w:r>
              <w:rPr>
                <w:rFonts w:cs="Arial"/>
                <w:b w:val="0"/>
                <w:sz w:val="22"/>
                <w:szCs w:val="22"/>
              </w:rPr>
              <w:t>Fachvorgesetzter, Pascal Habegger</w:t>
            </w:r>
          </w:p>
        </w:tc>
      </w:tr>
      <w:tr w:rsidR="005A7A17" w14:paraId="31A1EC3D" w14:textId="77777777" w:rsidTr="00BA00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A5F76E5" w14:textId="77777777" w:rsidR="005A7A17" w:rsidRPr="00266639" w:rsidRDefault="005A7A17" w:rsidP="00BA003A">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B60F4F3" w14:textId="77777777" w:rsidR="005A7A17" w:rsidRPr="00266639" w:rsidRDefault="005A7A17" w:rsidP="00BA003A">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BA003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2BF0B175" w14:textId="77777777" w:rsidR="005A7A17" w:rsidRPr="00266639" w:rsidRDefault="005A7A17" w:rsidP="00BA003A">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4BD4B26A" w14:textId="77777777" w:rsidR="005A7A17" w:rsidRPr="00114196" w:rsidRDefault="005A7A17" w:rsidP="00BA003A">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B0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vAlign w:val="center"/>
          </w:tcPr>
          <w:p w14:paraId="0F9461A4" w14:textId="77777777" w:rsidR="001B07CF" w:rsidRPr="00266639" w:rsidRDefault="001B07CF" w:rsidP="001B07CF">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B07CF">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0C2733A2" w14:textId="77777777" w:rsidR="001B07CF" w:rsidRPr="00266639" w:rsidRDefault="001B07CF" w:rsidP="001B07CF">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56F4817A" w14:textId="77777777" w:rsidR="001B07CF" w:rsidRDefault="001B07CF" w:rsidP="001B07CF">
            <w:pPr>
              <w:pStyle w:val="IPA-Tabelle"/>
              <w:rPr>
                <w:rFonts w:cs="Arial"/>
                <w:b w:val="0"/>
                <w:sz w:val="22"/>
                <w:szCs w:val="22"/>
              </w:rPr>
            </w:pPr>
            <w:r>
              <w:rPr>
                <w:rFonts w:cs="Arial"/>
                <w:b w:val="0"/>
                <w:sz w:val="22"/>
                <w:szCs w:val="22"/>
              </w:rPr>
              <w:t>Kurzmeeting</w:t>
            </w:r>
          </w:p>
        </w:tc>
      </w:tr>
      <w:tr w:rsidR="001B07CF" w14:paraId="3FBF3EE3" w14:textId="77777777" w:rsidTr="001B07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1D81EF9C" w14:textId="77777777" w:rsidR="001B07CF" w:rsidRDefault="001B07CF" w:rsidP="001B07CF">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1CD202B9" w14:textId="35C41749" w:rsidR="00815217" w:rsidRPr="00123C00" w:rsidRDefault="00815217" w:rsidP="001B07CF">
            <w:pPr>
              <w:pStyle w:val="IPA-Tabelle"/>
              <w:rPr>
                <w:rFonts w:cs="Arial"/>
                <w:b w:val="0"/>
                <w:sz w:val="22"/>
                <w:szCs w:val="22"/>
              </w:rPr>
            </w:pPr>
            <w:r>
              <w:rPr>
                <w:rFonts w:cs="Arial"/>
                <w:b w:val="0"/>
                <w:sz w:val="22"/>
                <w:szCs w:val="22"/>
              </w:rPr>
              <w:t>Entwickler, Jonas Baumann</w:t>
            </w:r>
          </w:p>
        </w:tc>
      </w:tr>
      <w:tr w:rsidR="001B07CF" w14:paraId="2AA7E683" w14:textId="77777777" w:rsidTr="001B07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vAlign w:val="center"/>
          </w:tcPr>
          <w:p w14:paraId="26DC4F7A" w14:textId="77777777" w:rsidR="001B07CF" w:rsidRPr="00266639" w:rsidRDefault="001B07CF" w:rsidP="001B07CF">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vAlign w:val="center"/>
          </w:tcPr>
          <w:p w14:paraId="6CE1B9F5" w14:textId="1C19F539" w:rsidR="001B07CF" w:rsidRPr="00266639" w:rsidRDefault="00815217" w:rsidP="001B07CF">
            <w:pPr>
              <w:pStyle w:val="IPA-Tabelle"/>
              <w:rPr>
                <w:rFonts w:cs="Arial"/>
                <w:b w:val="0"/>
                <w:sz w:val="22"/>
                <w:szCs w:val="22"/>
                <w:lang w:val="en-US"/>
              </w:rPr>
            </w:pPr>
            <w:r>
              <w:rPr>
                <w:rFonts w:cs="Arial"/>
                <w:b w:val="0"/>
                <w:sz w:val="22"/>
                <w:szCs w:val="22"/>
              </w:rPr>
              <w:t>OptionParser</w:t>
            </w:r>
          </w:p>
        </w:tc>
      </w:tr>
      <w:tr w:rsidR="001B07CF" w14:paraId="7B4BDB1D" w14:textId="77777777" w:rsidTr="001B07C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vAlign w:val="center"/>
          </w:tcPr>
          <w:p w14:paraId="064308D5" w14:textId="77777777" w:rsidR="001B07CF" w:rsidRPr="00266639" w:rsidRDefault="001B07CF" w:rsidP="001B07CF">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vAlign w:val="center"/>
          </w:tcPr>
          <w:p w14:paraId="54B693AB" w14:textId="4811336B" w:rsidR="001B07CF" w:rsidRPr="00114196" w:rsidRDefault="00815217" w:rsidP="001B07CF">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56" w:name="_Toc85623859"/>
      <w:bookmarkStart w:id="57" w:name="_Toc262222065"/>
      <w:r w:rsidRPr="0066659B">
        <w:rPr>
          <w:color w:val="000000" w:themeColor="text1"/>
        </w:rPr>
        <w:lastRenderedPageBreak/>
        <w:t>Abschlussbericht</w:t>
      </w:r>
      <w:bookmarkEnd w:id="56"/>
      <w:bookmarkEnd w:id="57"/>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58" w:name="_Toc114965609"/>
      <w:bookmarkStart w:id="59" w:name="_Toc262222066"/>
      <w:r w:rsidRPr="0066659B">
        <w:rPr>
          <w:color w:val="000000" w:themeColor="text1"/>
        </w:rPr>
        <w:t>Vergleich Ist/Soll</w:t>
      </w:r>
      <w:bookmarkEnd w:id="58"/>
      <w:bookmarkEnd w:id="59"/>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0" w:name="_Toc262222067"/>
      <w:r w:rsidRPr="0066659B">
        <w:rPr>
          <w:color w:val="000000" w:themeColor="text1"/>
        </w:rPr>
        <w:t>Mittelbedarf</w:t>
      </w:r>
      <w:bookmarkEnd w:id="60"/>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1" w:name="_Toc262222068"/>
      <w:r w:rsidRPr="0066659B">
        <w:rPr>
          <w:color w:val="000000" w:themeColor="text1"/>
        </w:rPr>
        <w:t>Realisierungsbericht</w:t>
      </w:r>
      <w:bookmarkEnd w:id="61"/>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2" w:name="_Toc262222069"/>
      <w:r w:rsidRPr="0066659B">
        <w:rPr>
          <w:color w:val="000000" w:themeColor="text1"/>
        </w:rPr>
        <w:t>Testbericht</w:t>
      </w:r>
      <w:bookmarkEnd w:id="62"/>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3" w:name="_Toc262222070"/>
      <w:r w:rsidRPr="0066659B">
        <w:rPr>
          <w:color w:val="000000" w:themeColor="text1"/>
        </w:rPr>
        <w:t>Fazit zum Projekt</w:t>
      </w:r>
      <w:bookmarkEnd w:id="63"/>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64" w:name="_Toc114965610"/>
      <w:bookmarkStart w:id="65" w:name="_Toc262222071"/>
      <w:r w:rsidRPr="00956B85">
        <w:t>Persönliches</w:t>
      </w:r>
      <w:r w:rsidRPr="0066659B">
        <w:t xml:space="preserve"> Fazit</w:t>
      </w:r>
      <w:bookmarkEnd w:id="64"/>
      <w:bookmarkEnd w:id="65"/>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66" w:name="_Toc59932917"/>
      <w:bookmarkStart w:id="67" w:name="_Toc59938033"/>
      <w:bookmarkStart w:id="68" w:name="_Toc85623860"/>
      <w:bookmarkStart w:id="69" w:name="_Toc262222072"/>
      <w:r w:rsidRPr="0066659B">
        <w:rPr>
          <w:color w:val="000000" w:themeColor="text1"/>
        </w:rPr>
        <w:lastRenderedPageBreak/>
        <w:t>Unterschriften</w:t>
      </w:r>
      <w:bookmarkEnd w:id="66"/>
      <w:bookmarkEnd w:id="67"/>
      <w:bookmarkEnd w:id="68"/>
      <w:r w:rsidRPr="0066659B">
        <w:rPr>
          <w:color w:val="000000" w:themeColor="text1"/>
        </w:rPr>
        <w:t xml:space="preserve"> Teil 1</w:t>
      </w:r>
      <w:bookmarkEnd w:id="69"/>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Michel Weingart</w:t>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0" w:name="_Toc262222073"/>
      <w:r>
        <w:lastRenderedPageBreak/>
        <w:t>Teil 2: Projektdokumentation</w:t>
      </w:r>
      <w:bookmarkEnd w:id="70"/>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Pr="00416CDC" w:rsidRDefault="000F0775" w:rsidP="00733060">
      <w:pPr>
        <w:pStyle w:val="Heading1"/>
      </w:pPr>
      <w:bookmarkStart w:id="71" w:name="_Toc262222074"/>
      <w:r>
        <w:lastRenderedPageBreak/>
        <w:t>Initialisierung</w:t>
      </w:r>
      <w:bookmarkEnd w:id="71"/>
    </w:p>
    <w:p w14:paraId="7DAF2779" w14:textId="77777777" w:rsidR="00014F52" w:rsidRDefault="00014F52" w:rsidP="00014F52">
      <w:pPr>
        <w:pStyle w:val="Heading2"/>
        <w:spacing w:before="120"/>
        <w:ind w:left="576" w:hanging="576"/>
      </w:pPr>
      <w:bookmarkStart w:id="72" w:name="_Toc388120168"/>
      <w:bookmarkStart w:id="73" w:name="_Toc262222075"/>
      <w:r w:rsidRPr="000F19E3">
        <w:t>Situationsanalyse</w:t>
      </w:r>
      <w:bookmarkEnd w:id="72"/>
      <w:bookmarkEnd w:id="73"/>
    </w:p>
    <w:p w14:paraId="438A47D7" w14:textId="77777777" w:rsidR="00014F52" w:rsidRDefault="00014F52" w:rsidP="00014F52">
      <w:pPr>
        <w:pStyle w:val="IPA-Textkrper"/>
      </w:pPr>
      <w:r>
        <w:t>In der Situationsanalyse wird der Sachverhalt durchleuchtet, die Ausgangslage erläutert und verschiedene Aspekte zur Situation aufgezeigt. Die Situationsanalyse stellt die Grundlage für die Suche nach einer Lösung dar.</w:t>
      </w:r>
    </w:p>
    <w:p w14:paraId="2AF2D8C0" w14:textId="77777777" w:rsidR="00014F52" w:rsidRDefault="00014F52" w:rsidP="00014F52">
      <w:pPr>
        <w:pStyle w:val="Heading3"/>
      </w:pPr>
      <w:bookmarkStart w:id="74" w:name="_Toc388120169"/>
      <w:bookmarkStart w:id="75" w:name="_Toc262222076"/>
      <w:r>
        <w:t>Systembeschreibung</w:t>
      </w:r>
      <w:bookmarkEnd w:id="74"/>
      <w:bookmarkEnd w:id="75"/>
    </w:p>
    <w:p w14:paraId="417208D4" w14:textId="77777777" w:rsidR="00014F52" w:rsidRPr="005A68F8" w:rsidRDefault="00014F52" w:rsidP="00014F52">
      <w:pPr>
        <w:pStyle w:val="IPA-Textkrper"/>
      </w:pPr>
      <w:r>
        <w:t xml:space="preserve">Um ein Basisverständnis zu diesem Projekt zu schaffen, wird zuerst aufgezeigt, welche wichtigsten Systeme/ Entwicklungstools bei 4teamwork zum Einsatz kommen. </w:t>
      </w:r>
    </w:p>
    <w:p w14:paraId="4EC98701" w14:textId="77777777" w:rsidR="00014F52" w:rsidRDefault="00014F52" w:rsidP="00014F52">
      <w:pPr>
        <w:pStyle w:val="Heading4"/>
      </w:pPr>
      <w:bookmarkStart w:id="76" w:name="_Toc388120170"/>
      <w:bookmarkStart w:id="77" w:name="_Toc262222077"/>
      <w:r>
        <w:t>Plone</w:t>
      </w:r>
      <w:bookmarkEnd w:id="76"/>
      <w:bookmarkEnd w:id="77"/>
    </w:p>
    <w:p w14:paraId="244D10F9" w14:textId="77777777"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77777777" w:rsidR="00014F52" w:rsidRPr="004B6870" w:rsidRDefault="00014F52" w:rsidP="00014F52">
      <w:pPr>
        <w:pStyle w:val="ListParagraph"/>
        <w:numPr>
          <w:ilvl w:val="0"/>
          <w:numId w:val="35"/>
        </w:numPr>
        <w:rPr>
          <w:rFonts w:eastAsia="Times New Roman" w:cs="Times New Roman"/>
          <w:color w:val="FF0000"/>
          <w:szCs w:val="24"/>
          <w:lang w:eastAsia="de-DE"/>
        </w:rPr>
      </w:pPr>
      <w:r w:rsidRPr="004B6870">
        <w:rPr>
          <w:rFonts w:eastAsia="Times New Roman" w:cs="Times New Roman"/>
          <w:color w:val="FF0000"/>
          <w:szCs w:val="24"/>
          <w:lang w:eastAsia="de-DE"/>
        </w:rPr>
        <w:t>Grosse und professionelle Community</w:t>
      </w:r>
    </w:p>
    <w:p w14:paraId="17B52C38" w14:textId="77777777" w:rsidR="00014F52" w:rsidRPr="00BD66CD" w:rsidRDefault="00014F52" w:rsidP="00014F52">
      <w:pPr>
        <w:rPr>
          <w:rFonts w:eastAsia="Times New Roman" w:cs="Times New Roman"/>
          <w:color w:val="FF0000"/>
          <w:szCs w:val="24"/>
          <w:lang w:eastAsia="de-DE"/>
        </w:rPr>
      </w:pPr>
      <w:r>
        <w:rPr>
          <w:rFonts w:eastAsia="Times New Roman" w:cs="Times New Roman"/>
          <w:color w:val="FF0000"/>
          <w:szCs w:val="24"/>
          <w:lang w:eastAsia="de-DE"/>
        </w:rPr>
        <w:t>Das CMS Plone wird seit der Firmengründung von 4teamwork AG zur Bereitstellung von Webplattformen verwendet.</w:t>
      </w:r>
      <w:r>
        <w:rPr>
          <w:rFonts w:eastAsia="Times New Roman" w:cs="Times New Roman"/>
          <w:szCs w:val="24"/>
          <w:lang w:eastAsia="de-DE"/>
        </w:rPr>
        <w:t xml:space="preserve"> Es hat sich als verlässliches und dynamisches System erwiesen.</w:t>
      </w:r>
    </w:p>
    <w:p w14:paraId="1C6E27C1" w14:textId="77777777" w:rsidR="00014F52" w:rsidRDefault="00014F52" w:rsidP="00014F52">
      <w:pPr>
        <w:pStyle w:val="Heading4"/>
      </w:pPr>
      <w:bookmarkStart w:id="78" w:name="_Toc388120171"/>
      <w:bookmarkStart w:id="79" w:name="_Toc262222078"/>
      <w:r>
        <w:t>Teamraum</w:t>
      </w:r>
      <w:bookmarkEnd w:id="78"/>
      <w:bookmarkEnd w:id="79"/>
    </w:p>
    <w:p w14:paraId="48F7CE8F" w14:textId="1D0A725F" w:rsidR="00014F52" w:rsidRDefault="00014F52" w:rsidP="00014F52">
      <w:pPr>
        <w:pStyle w:val="IPA-Textkrper"/>
      </w:pPr>
      <w:r>
        <w:t xml:space="preserve">Die modulare </w:t>
      </w:r>
      <w:r>
        <w:fldChar w:fldCharType="begin"/>
      </w:r>
      <w:r>
        <w:instrText xml:space="preserve"> HYPERLINK "http://www.4teamwork.ch/loesungen/teamraum" \t "_self" </w:instrText>
      </w:r>
      <w:r>
        <w:fldChar w:fldCharType="separate"/>
      </w:r>
      <w:r>
        <w:t>teamraum</w:t>
      </w:r>
      <w:r w:rsidRPr="00B7610D">
        <w:t xml:space="preserve"> Produktelinie</w:t>
      </w:r>
      <w:r>
        <w:fldChar w:fldCharType="end"/>
      </w:r>
      <w:r>
        <w:t> wird von zahlreichen Kunden als Alternative zu SharePoint eingesetzt. Die Lösungen werden mit HTML5 Technologie entwickelt. Als Basis des Produkts teamraum dient Plone als Content Management System.</w:t>
      </w:r>
      <w:r w:rsidR="004828C5">
        <w:t xml:space="preserve"> </w:t>
      </w:r>
      <w:r w:rsidR="004828C5">
        <w:rPr>
          <w:rFonts w:cs="Arial"/>
          <w:color w:val="000000"/>
          <w:sz w:val="23"/>
          <w:szCs w:val="23"/>
          <w:lang w:val="de-DE"/>
        </w:rPr>
        <w:t>(vgl. Produkte 4teamwork 2013:o.s)</w:t>
      </w:r>
    </w:p>
    <w:p w14:paraId="65BC2DAC" w14:textId="0B72A55A" w:rsidR="00014F52" w:rsidRDefault="00014F52" w:rsidP="00014F52">
      <w:pPr>
        <w:pStyle w:val="Heading4"/>
      </w:pPr>
      <w:bookmarkStart w:id="80" w:name="_Toc388120172"/>
      <w:bookmarkStart w:id="81" w:name="_Toc262222079"/>
      <w:r>
        <w:t>Github</w:t>
      </w:r>
      <w:bookmarkEnd w:id="80"/>
      <w:r w:rsidR="008B0984">
        <w:t>/Git.4teamwork</w:t>
      </w:r>
      <w:bookmarkEnd w:id="81"/>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6F1FCD">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6F1FCD">
            <w:pPr>
              <w:pStyle w:val="IPA-Tabelle"/>
              <w:rPr>
                <w:sz w:val="22"/>
                <w:szCs w:val="22"/>
              </w:rPr>
            </w:pPr>
            <w:r>
              <w:rPr>
                <w:sz w:val="22"/>
                <w:szCs w:val="22"/>
              </w:rPr>
              <w:t>Auswirkung</w:t>
            </w:r>
          </w:p>
        </w:tc>
      </w:tr>
      <w:tr w:rsidR="00014F52" w14:paraId="690A8082"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6F1FCD">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6F1FCD">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6F1FCD">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6F1FCD">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6F1FCD">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6F1FCD">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6F1FCD">
            <w:pPr>
              <w:pStyle w:val="IPA-Tabelle"/>
              <w:rPr>
                <w:b w:val="0"/>
                <w:sz w:val="22"/>
                <w:szCs w:val="22"/>
              </w:rPr>
            </w:pPr>
            <w:r w:rsidRPr="004275F9">
              <w:rPr>
                <w:b w:val="0"/>
                <w:sz w:val="22"/>
                <w:szCs w:val="22"/>
              </w:rPr>
              <w:t xml:space="preserve">Alle Änderungen, welche innerhalb </w:t>
            </w:r>
            <w:r w:rsidRPr="004275F9">
              <w:rPr>
                <w:b w:val="0"/>
                <w:sz w:val="22"/>
                <w:szCs w:val="22"/>
              </w:rPr>
              <w:lastRenderedPageBreak/>
              <w:t>des heruntergeladenen Pakets</w:t>
            </w:r>
            <w:r>
              <w:rPr>
                <w:b w:val="0"/>
                <w:sz w:val="22"/>
                <w:szCs w:val="22"/>
              </w:rPr>
              <w:t xml:space="preserve"> vorgenommen wurden</w:t>
            </w:r>
            <w:r w:rsidR="000F4C8C">
              <w:rPr>
                <w:b w:val="0"/>
                <w:sz w:val="22"/>
                <w:szCs w:val="22"/>
              </w:rPr>
              <w:t>,</w:t>
            </w:r>
            <w:r>
              <w:rPr>
                <w:b w:val="0"/>
                <w:sz w:val="22"/>
                <w:szCs w:val="22"/>
              </w:rPr>
              <w:t xml:space="preserve"> sind dem 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6F1FCD">
            <w:pPr>
              <w:pStyle w:val="IPA-Tabelle"/>
              <w:rPr>
                <w:b w:val="0"/>
                <w:sz w:val="22"/>
                <w:szCs w:val="22"/>
              </w:rPr>
            </w:pPr>
            <w:r>
              <w:rPr>
                <w:b w:val="0"/>
                <w:sz w:val="22"/>
                <w:szCs w:val="22"/>
              </w:rPr>
              <w:lastRenderedPageBreak/>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6F1FCD">
            <w:pPr>
              <w:pStyle w:val="IPA-Tabelle"/>
              <w:rPr>
                <w:b w:val="0"/>
                <w:sz w:val="22"/>
                <w:szCs w:val="22"/>
              </w:rPr>
            </w:pPr>
            <w:r w:rsidRPr="004275F9">
              <w:rPr>
                <w:b w:val="0"/>
                <w:sz w:val="22"/>
                <w:szCs w:val="22"/>
              </w:rPr>
              <w:t>Der Änderung wird eine Beschreibung hinzugefügt.</w:t>
            </w:r>
          </w:p>
        </w:tc>
      </w:tr>
      <w:tr w:rsidR="00014F52" w14:paraId="11AA90A5"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6F1FCD">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6F1FCD">
            <w:pPr>
              <w:pStyle w:val="IPA-Tabelle"/>
            </w:pPr>
            <w:r>
              <w:rPr>
                <w:b w:val="0"/>
                <w:sz w:val="22"/>
                <w:szCs w:val="22"/>
              </w:rPr>
              <w:t xml:space="preserve">Die Änderung wird auf das Git Repository hochgeladen. </w:t>
            </w:r>
          </w:p>
        </w:tc>
      </w:tr>
    </w:tbl>
    <w:p w14:paraId="577BD0D3" w14:textId="77777777" w:rsidR="00014F52" w:rsidRDefault="00014F52" w:rsidP="00014F52">
      <w:pPr>
        <w:pStyle w:val="IPA-Textkrper"/>
        <w:spacing w:before="0" w:after="0"/>
      </w:pPr>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0F9AB35" w14:textId="3D92BE16" w:rsidR="00014F52" w:rsidRDefault="00014F52" w:rsidP="00014F52">
      <w:pPr>
        <w:pStyle w:val="IPA-Textkrper"/>
        <w:spacing w:before="0" w:after="0"/>
      </w:pPr>
      <w:r>
        <w:rPr>
          <w:noProof/>
          <w:lang w:val="en-US" w:eastAsia="en-US"/>
        </w:rPr>
        <w:drawing>
          <wp:inline distT="0" distB="0" distL="0" distR="0" wp14:anchorId="0D5669DA" wp14:editId="394595DB">
            <wp:extent cx="4462145" cy="4377055"/>
            <wp:effectExtent l="0" t="0" r="825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145" cy="4377055"/>
                    </a:xfrm>
                    <a:prstGeom prst="rect">
                      <a:avLst/>
                    </a:prstGeom>
                    <a:noFill/>
                    <a:ln>
                      <a:noFill/>
                    </a:ln>
                  </pic:spPr>
                </pic:pic>
              </a:graphicData>
            </a:graphic>
          </wp:inline>
        </w:drawing>
      </w:r>
    </w:p>
    <w:p w14:paraId="633495D4" w14:textId="77777777" w:rsidR="00014F52" w:rsidRDefault="00014F52" w:rsidP="00014F52">
      <w:pPr>
        <w:pStyle w:val="Heading4"/>
      </w:pPr>
      <w:bookmarkStart w:id="82" w:name="_Toc388120173"/>
      <w:bookmarkStart w:id="83" w:name="_Toc262222080"/>
      <w:r>
        <w:t>Ticketingsystem</w:t>
      </w:r>
      <w:bookmarkEnd w:id="82"/>
      <w:bookmarkEnd w:id="83"/>
    </w:p>
    <w:p w14:paraId="7364DFC5" w14:textId="77777777" w:rsidR="00014F52" w:rsidRDefault="00014F52" w:rsidP="00014F52">
      <w:pPr>
        <w:pStyle w:val="IPA-Textkrper"/>
        <w:spacing w:before="0" w:after="0"/>
      </w:pPr>
      <w:r>
        <w:t>Im Ticketingsystem von 4teamwork werden, als Teilprozess des Supportmanagements, Problemfälle durch Kunden oder interne Mitarbeiter erfasst. Für Probleme, welche einem Major-Release zugeordnet werden können, werden sogenannte Paketreleases, in einem Branch eines Pakets, erstellt.</w:t>
      </w:r>
    </w:p>
    <w:p w14:paraId="7FE98F22" w14:textId="77777777" w:rsidR="00014F52" w:rsidRPr="006F0504" w:rsidRDefault="00014F52" w:rsidP="00014F52">
      <w:pPr>
        <w:pStyle w:val="Heading3"/>
      </w:pPr>
      <w:bookmarkStart w:id="84" w:name="_Toc388120175"/>
      <w:bookmarkStart w:id="85" w:name="_Toc262222081"/>
      <w:r>
        <w:t>Ausgangslage</w:t>
      </w:r>
      <w:bookmarkEnd w:id="84"/>
      <w:bookmarkEnd w:id="85"/>
    </w:p>
    <w:p w14:paraId="3E25143F" w14:textId="07B16035" w:rsidR="00014F52" w:rsidRDefault="000F4C8C" w:rsidP="00014F52">
      <w:pPr>
        <w:pStyle w:val="IPA-Hinweistexte"/>
        <w:spacing w:before="0" w:after="0"/>
        <w:rPr>
          <w:i w:val="0"/>
          <w:vanish w:val="0"/>
          <w:color w:val="auto"/>
          <w:lang w:eastAsia="de-DE"/>
        </w:rPr>
      </w:pPr>
      <w:r>
        <w:rPr>
          <w:i w:val="0"/>
          <w:vanish w:val="0"/>
          <w:color w:val="auto"/>
          <w:lang w:eastAsia="de-DE"/>
        </w:rPr>
        <w:t>T</w:t>
      </w:r>
      <w:r w:rsidR="00014F52">
        <w:rPr>
          <w:i w:val="0"/>
          <w:vanish w:val="0"/>
          <w:color w:val="auto"/>
          <w:lang w:eastAsia="de-DE"/>
        </w:rPr>
        <w:t>eamraum Collab, teamraum Intranet und teamraum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2F868955" w14:textId="77777777" w:rsidR="00014F52" w:rsidRDefault="00014F52" w:rsidP="00014F52">
      <w:pPr>
        <w:pStyle w:val="IPA-Textkrper"/>
        <w:spacing w:before="0" w:after="0"/>
      </w:pPr>
      <w:r>
        <w:t xml:space="preserve">Diese werden genutzt um Verbesserungen in die Produkte einfliessen zu lassen. </w:t>
      </w:r>
    </w:p>
    <w:p w14:paraId="574F508D" w14:textId="77777777" w:rsidR="00014F52" w:rsidRDefault="00014F52" w:rsidP="00014F52">
      <w:pPr>
        <w:pStyle w:val="IPA-Textkrper"/>
        <w:spacing w:before="0" w:after="0"/>
      </w:pPr>
      <w:r>
        <w:lastRenderedPageBreak/>
        <w:t>Um die Durchführung dieses Releaseprozesses einhalten zu können, sind mehrere Teilschritte definiert.</w:t>
      </w:r>
    </w:p>
    <w:p w14:paraId="18D226CA" w14:textId="77777777" w:rsidR="00014F52" w:rsidRDefault="00014F52" w:rsidP="00014F52">
      <w:pPr>
        <w:pStyle w:val="IPA-Textkrper"/>
        <w:numPr>
          <w:ilvl w:val="0"/>
          <w:numId w:val="34"/>
        </w:numPr>
        <w:spacing w:before="0" w:after="0"/>
      </w:pPr>
      <w:r>
        <w:t>Gemeldete Probleme werden in einem Ticket bei 4teamwork erfasst</w:t>
      </w:r>
    </w:p>
    <w:p w14:paraId="5126C6A2" w14:textId="77777777" w:rsidR="00014F52" w:rsidRDefault="00014F52" w:rsidP="00014F52">
      <w:pPr>
        <w:pStyle w:val="IPA-Textkrper"/>
        <w:numPr>
          <w:ilvl w:val="0"/>
          <w:numId w:val="34"/>
        </w:numPr>
        <w:spacing w:before="0" w:after="0"/>
      </w:pPr>
      <w:r>
        <w:t>Pro Ticket wird ein Paketrelease erstellt</w:t>
      </w:r>
    </w:p>
    <w:p w14:paraId="579F17FB" w14:textId="77777777" w:rsidR="00014F52" w:rsidRDefault="00014F52" w:rsidP="00014F52">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D67DDF1" w14:textId="77777777" w:rsidR="00014F52" w:rsidRDefault="00014F52" w:rsidP="00014F52">
      <w:pPr>
        <w:pStyle w:val="IPA-Textkrper"/>
        <w:numPr>
          <w:ilvl w:val="0"/>
          <w:numId w:val="34"/>
        </w:numPr>
        <w:spacing w:before="0" w:after="0"/>
      </w:pPr>
      <w:r>
        <w:t>Der Major-Release wird eingespielt</w:t>
      </w:r>
    </w:p>
    <w:p w14:paraId="64BA0D49" w14:textId="77777777" w:rsidR="00014F52" w:rsidRDefault="00014F52" w:rsidP="00014F52">
      <w:pPr>
        <w:pStyle w:val="IPA-Textkrper"/>
        <w:spacing w:before="0" w:after="0"/>
      </w:pPr>
      <w:r>
        <w:t xml:space="preserve">Pro Jahr werden viele kleinere Paketreleases und 4-6 Major-Releases für die Produkte von 4teamwork eingespielt. </w:t>
      </w:r>
    </w:p>
    <w:p w14:paraId="509CA633" w14:textId="77777777" w:rsidR="00014F52" w:rsidRDefault="00014F52" w:rsidP="00014F52">
      <w:pPr>
        <w:pStyle w:val="IPA-Textkrper"/>
        <w:spacing w:before="0" w:after="0"/>
      </w:pPr>
    </w:p>
    <w:p w14:paraId="24A0D5F6" w14:textId="77777777" w:rsidR="00014F52" w:rsidRDefault="00014F52" w:rsidP="00014F52">
      <w:pPr>
        <w:pStyle w:val="IPA-Textkrper"/>
        <w:spacing w:before="0" w:after="0"/>
      </w:pPr>
      <w:r w:rsidRPr="000A637A">
        <w:t xml:space="preserve">Um </w:t>
      </w:r>
      <w:r>
        <w:t xml:space="preserve">für externe Benutzer </w:t>
      </w:r>
      <w:r w:rsidRPr="000A637A">
        <w:t>neue Releases zu testen, steht eine Demoplattform</w:t>
      </w:r>
      <w:r>
        <w:t xml:space="preserve"> unter der Adresse „www.demo.4teamwork.ch“</w:t>
      </w:r>
      <w:r w:rsidRPr="000A637A">
        <w:t xml:space="preserve"> zur Verfügung. </w:t>
      </w:r>
    </w:p>
    <w:p w14:paraId="493CF344" w14:textId="77777777" w:rsidR="00014F52" w:rsidRDefault="00014F52" w:rsidP="00014F52">
      <w:pPr>
        <w:pStyle w:val="IPA-Textkrper"/>
        <w:spacing w:before="0" w:after="0"/>
      </w:pPr>
      <w:r w:rsidRPr="000A637A">
        <w:t xml:space="preserve">Diese wird von Entwicklern </w:t>
      </w:r>
      <w:r>
        <w:t xml:space="preserve">nur </w:t>
      </w:r>
      <w:r w:rsidRPr="000A637A">
        <w:t>unregelmässig</w:t>
      </w:r>
      <w:r>
        <w:t xml:space="preserve"> neu aufgesetzt</w:t>
      </w:r>
      <w:r w:rsidRPr="000A637A">
        <w:t xml:space="preserve"> was</w:t>
      </w:r>
      <w:r>
        <w:t xml:space="preserve"> dazu führen kann, dass ein Release freigegeben wird, welcher vermeidbare Fehler enthält. In der nachfolgenden Grafik wird der Ist und Soll Zustand des Releaseprozesses aufgezeigt.</w:t>
      </w:r>
    </w:p>
    <w:p w14:paraId="424D5AAF" w14:textId="77777777" w:rsidR="00014F52" w:rsidRDefault="00014F52" w:rsidP="00014F52">
      <w:pPr>
        <w:pStyle w:val="IPA-Textkrper"/>
        <w:spacing w:before="0" w:after="0"/>
      </w:pPr>
    </w:p>
    <w:p w14:paraId="2C9CC364" w14:textId="6CFD4BC5" w:rsidR="00014F52" w:rsidRPr="000A637A" w:rsidRDefault="00014F52" w:rsidP="00014F52">
      <w:pPr>
        <w:pStyle w:val="IPA-Textkrper"/>
        <w:spacing w:before="0" w:after="0"/>
      </w:pPr>
      <w:r>
        <w:rPr>
          <w:noProof/>
          <w:lang w:val="en-US" w:eastAsia="en-US"/>
        </w:rPr>
        <w:drawing>
          <wp:inline distT="0" distB="0" distL="0" distR="0" wp14:anchorId="47277596" wp14:editId="3E2A048C">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1500A8AD" w14:textId="77777777" w:rsidR="00014F52" w:rsidRPr="009C6EE5" w:rsidRDefault="00014F52" w:rsidP="00014F52">
      <w:pPr>
        <w:pStyle w:val="Heading3"/>
      </w:pPr>
      <w:bookmarkStart w:id="86" w:name="_Toc388120176"/>
      <w:bookmarkStart w:id="87" w:name="_Toc262222082"/>
      <w:r>
        <w:t>Ziele und Wünsche</w:t>
      </w:r>
      <w:bookmarkEnd w:id="86"/>
      <w:bookmarkEnd w:id="87"/>
    </w:p>
    <w:p w14:paraId="5553A40D" w14:textId="3AC49870" w:rsidR="00014F52" w:rsidRDefault="00014F52" w:rsidP="00014F52">
      <w:pPr>
        <w:pStyle w:val="IPA-Textkrper"/>
        <w:spacing w:before="0" w:after="0"/>
      </w:pPr>
      <w:r w:rsidRPr="00034A17">
        <w:t xml:space="preserve">Das Ziel des Projekts ist, die </w:t>
      </w:r>
      <w:r>
        <w:t xml:space="preserve">automatische </w:t>
      </w:r>
      <w:r w:rsidRPr="00034A17">
        <w:t xml:space="preserve">Bereitstellung von Demoplattformen, auf welchen </w:t>
      </w:r>
      <w:r>
        <w:t xml:space="preserve">neue Releases getestet werden können. Benutzer und Inhalte werden zudem automatisch </w:t>
      </w:r>
      <w:r>
        <w:lastRenderedPageBreak/>
        <w:t>eingepflegt. Zudem wäre die Möglichkeit zu einer einfachen Implementation der Lösung auf den Servern</w:t>
      </w:r>
      <w:r w:rsidR="000F4C8C">
        <w:t xml:space="preserve"> von 4teamwork</w:t>
      </w:r>
      <w:r>
        <w:t xml:space="preserve"> wünschenswert.</w:t>
      </w:r>
    </w:p>
    <w:p w14:paraId="04C97133" w14:textId="77777777" w:rsidR="00014F52" w:rsidRDefault="00014F52" w:rsidP="00014F52">
      <w:pPr>
        <w:pStyle w:val="Heading3"/>
      </w:pPr>
      <w:bookmarkStart w:id="88" w:name="_Toc388120177"/>
      <w:bookmarkStart w:id="89" w:name="_Toc262222083"/>
      <w:r>
        <w:t>Zielgruppen</w:t>
      </w:r>
      <w:bookmarkEnd w:id="88"/>
      <w:bookmarkEnd w:id="89"/>
    </w:p>
    <w:p w14:paraId="3F086946" w14:textId="77777777" w:rsidR="00014F52" w:rsidRPr="00034A17" w:rsidRDefault="00014F52" w:rsidP="00014F52">
      <w:pPr>
        <w:pStyle w:val="IPA-Textkrper"/>
      </w:pPr>
      <w:r w:rsidRPr="00034A17">
        <w:t xml:space="preserve">Die </w:t>
      </w:r>
      <w:r>
        <w:t xml:space="preserve">Zielgruppe sind einerseits die externen Benutzer, welche sich auf der Demoplattform anmelden und die Releases testen können, sowie die Entwickler welche praktisch ohne Aufwand, eine Demoplattform mit den neusten Releases initialisieren können. </w:t>
      </w:r>
    </w:p>
    <w:p w14:paraId="40BB81AA" w14:textId="77777777" w:rsidR="00014F52" w:rsidRPr="007D7E5E" w:rsidRDefault="00014F52" w:rsidP="00014F52">
      <w:pPr>
        <w:pStyle w:val="Heading3"/>
      </w:pPr>
      <w:bookmarkStart w:id="90" w:name="_Toc388120178"/>
      <w:bookmarkStart w:id="91" w:name="_Toc262222084"/>
      <w:r w:rsidRPr="007D7E5E">
        <w:t>Angebot</w:t>
      </w:r>
      <w:bookmarkEnd w:id="90"/>
      <w:bookmarkEnd w:id="91"/>
    </w:p>
    <w:p w14:paraId="746A2B6D" w14:textId="77777777" w:rsidR="00014F52" w:rsidRPr="007D7E5E" w:rsidRDefault="00014F52" w:rsidP="00014F52">
      <w:pPr>
        <w:pStyle w:val="IPA-Textkrper"/>
      </w:pPr>
      <w:r w:rsidRPr="007D7E5E">
        <w:t>Das Angebot besteht darin, ein Produkt zu erstellen, welches die Automation gewährleistet und die Demoplattform mit Beispielinhalt und Beispielbenutzer erstellt.</w:t>
      </w:r>
    </w:p>
    <w:p w14:paraId="2810D82E" w14:textId="77777777" w:rsidR="00014F52" w:rsidRDefault="00014F52" w:rsidP="00014F52">
      <w:pPr>
        <w:pStyle w:val="Heading3"/>
      </w:pPr>
      <w:bookmarkStart w:id="92" w:name="_Toc388120179"/>
      <w:bookmarkStart w:id="93" w:name="_Toc262222085"/>
      <w:r>
        <w:t>Zeitrahmen / Budget</w:t>
      </w:r>
      <w:bookmarkEnd w:id="92"/>
      <w:bookmarkEnd w:id="93"/>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68C3F877" w14:textId="77777777" w:rsidR="00014F52" w:rsidRDefault="00014F52" w:rsidP="00014F52">
      <w:pPr>
        <w:pStyle w:val="Heading3"/>
      </w:pPr>
      <w:bookmarkStart w:id="94" w:name="_Toc388120180"/>
      <w:bookmarkStart w:id="95" w:name="_Toc262222086"/>
      <w:r>
        <w:t>Übergeordnete Ziele</w:t>
      </w:r>
      <w:bookmarkEnd w:id="94"/>
      <w:bookmarkEnd w:id="95"/>
    </w:p>
    <w:p w14:paraId="411FE80A" w14:textId="77777777" w:rsidR="00014F52" w:rsidRDefault="00014F52" w:rsidP="00014F52">
      <w:pPr>
        <w:pStyle w:val="IPA-Textkrper"/>
        <w:rPr>
          <w:b/>
        </w:rPr>
      </w:pPr>
      <w:r>
        <w:t>Neuste Releases werden zum Testen zur Verfügung gestellt was dazu führen soll, dass Fehler in den Releases besser erkannt werden. Somit sollen die Qualität der Releases und auch die Qualität der Produkte von 4teamwork verbessert werden. Wird die Qualität der Produkte erhöht, festigt dies die Marktposition der Produkte von 4teamwork.</w:t>
      </w:r>
    </w:p>
    <w:p w14:paraId="00159650" w14:textId="77777777" w:rsidR="00014F52" w:rsidRDefault="00014F52" w:rsidP="00014F52">
      <w:pPr>
        <w:pStyle w:val="Heading3"/>
      </w:pPr>
      <w:bookmarkStart w:id="96" w:name="_Toc388120181"/>
      <w:bookmarkStart w:id="97" w:name="_Toc262222087"/>
      <w:r>
        <w:t>Integration in die bestehende Umgebung</w:t>
      </w:r>
      <w:bookmarkEnd w:id="96"/>
      <w:bookmarkEnd w:id="97"/>
    </w:p>
    <w:p w14:paraId="573423E6" w14:textId="77777777" w:rsidR="00014F52" w:rsidRPr="00BA3D2D" w:rsidRDefault="00014F52" w:rsidP="00014F52">
      <w:pPr>
        <w:pStyle w:val="IPA-Textkrper"/>
      </w:pPr>
      <w:r w:rsidRPr="00BA3D2D">
        <w:t>Die Lösung soll nach Abschluss des Projekts, auf einem zur Verfügung gestellten Server implementiert werden. Dazu werden einige Änderungen der Lösung erforderlich sein.</w:t>
      </w:r>
    </w:p>
    <w:p w14:paraId="0652082D" w14:textId="77777777" w:rsidR="00014F52" w:rsidRDefault="00014F52" w:rsidP="00014F52">
      <w:pPr>
        <w:pStyle w:val="Heading3"/>
      </w:pPr>
      <w:bookmarkStart w:id="98" w:name="_Toc388120182"/>
      <w:bookmarkStart w:id="99" w:name="_Toc262222088"/>
      <w:r>
        <w:t>Chancen</w:t>
      </w:r>
      <w:bookmarkEnd w:id="98"/>
      <w:bookmarkEnd w:id="99"/>
    </w:p>
    <w:p w14:paraId="14104A64" w14:textId="77777777"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50029FF7" w14:textId="77777777" w:rsidR="00014F52" w:rsidRPr="0094622F" w:rsidRDefault="00014F52" w:rsidP="00014F52">
      <w:pPr>
        <w:pStyle w:val="IPA-Textkrper"/>
      </w:pPr>
      <w:r>
        <w:t xml:space="preserve">Der Markt </w:t>
      </w:r>
      <w:r w:rsidRPr="00C94299">
        <w:t>umfasst teilweise ähnliche Lösungen</w:t>
      </w:r>
      <w:r>
        <w:rPr>
          <w:color w:val="FF0000"/>
        </w:rPr>
        <w:t xml:space="preserve"> </w:t>
      </w:r>
      <w:r w:rsidRPr="0042213C">
        <w:t>wie</w:t>
      </w:r>
      <w:r>
        <w:t xml:space="preserve"> diejenigen, welche von 4teamwork angeboten werden. Wenn die Qualität der Produkte gewährleistet werden kann, ist die Konkurrenzfähigkeit garantiert.</w:t>
      </w:r>
    </w:p>
    <w:p w14:paraId="0FBFA512" w14:textId="77777777" w:rsidR="00014F52" w:rsidRPr="0086589C" w:rsidRDefault="00014F52" w:rsidP="00014F52">
      <w:pPr>
        <w:pStyle w:val="Heading3"/>
      </w:pPr>
      <w:bookmarkStart w:id="100" w:name="_Toc388120183"/>
      <w:bookmarkStart w:id="101" w:name="_Toc262222089"/>
      <w:r w:rsidRPr="0086589C">
        <w:t>Zusammenfassung</w:t>
      </w:r>
      <w:bookmarkEnd w:id="100"/>
      <w:bookmarkEnd w:id="101"/>
      <w:r w:rsidRPr="0086589C">
        <w:t xml:space="preserve"> </w:t>
      </w:r>
    </w:p>
    <w:p w14:paraId="462C4AF4" w14:textId="77777777" w:rsidR="00014F52" w:rsidRDefault="00014F52" w:rsidP="00014F52">
      <w:pPr>
        <w:pStyle w:val="IPA-Textkrper"/>
        <w:spacing w:before="0" w:after="0"/>
      </w:pPr>
      <w:r>
        <w:t xml:space="preserve">Das Projekt, ermöglicht eine Verbesserung der Produkte von 4teamwork in verschiedenen Bereichen. </w:t>
      </w:r>
    </w:p>
    <w:p w14:paraId="2C443AF3" w14:textId="77777777" w:rsidR="00014F52" w:rsidRDefault="00014F52" w:rsidP="00014F52">
      <w:pPr>
        <w:pStyle w:val="IPA-Textkrper"/>
        <w:numPr>
          <w:ilvl w:val="0"/>
          <w:numId w:val="29"/>
        </w:numPr>
        <w:spacing w:before="0" w:after="0"/>
      </w:pPr>
      <w:r>
        <w:lastRenderedPageBreak/>
        <w:t xml:space="preserve">Entwickler benötigen weniger Aufwand um eine Demoplattform zur Verfügung zu stellen. Die gewonnene Zeit kann wiederum in die Produkte von 4teamwork einfliessen, was die Markt- und Konkurrenzfähigkeit steigert. </w:t>
      </w:r>
    </w:p>
    <w:p w14:paraId="50963A9E" w14:textId="77777777" w:rsidR="00014F52" w:rsidRDefault="00014F52" w:rsidP="00014F52">
      <w:pPr>
        <w:pStyle w:val="IPA-Textkrper"/>
        <w:numPr>
          <w:ilvl w:val="0"/>
          <w:numId w:val="29"/>
        </w:numPr>
        <w:spacing w:before="0" w:after="0"/>
      </w:pPr>
      <w:r>
        <w:t>Die Releases werden mit weniger Fehler veröffentlicht was wiederum die Markt- und Konkurrenzfähigkeit steigert.</w:t>
      </w:r>
    </w:p>
    <w:p w14:paraId="2E539E09" w14:textId="77777777" w:rsidR="00014F52" w:rsidRDefault="00014F52" w:rsidP="00014F52">
      <w:pPr>
        <w:pStyle w:val="IPA-Textkrper"/>
        <w:numPr>
          <w:ilvl w:val="0"/>
          <w:numId w:val="29"/>
        </w:numPr>
        <w:spacing w:before="0" w:after="0"/>
      </w:pPr>
      <w:r>
        <w:t>Die Kundenzufriedenheit wird erhöht, da weniger Fehler bei den Produkten vorhanden sind.</w:t>
      </w:r>
    </w:p>
    <w:p w14:paraId="04B75FC6" w14:textId="77777777" w:rsidR="00014F52" w:rsidRDefault="00014F52" w:rsidP="00014F52">
      <w:pPr>
        <w:pStyle w:val="Heading2"/>
        <w:tabs>
          <w:tab w:val="clear" w:pos="851"/>
        </w:tabs>
        <w:spacing w:before="120"/>
      </w:pPr>
      <w:bookmarkStart w:id="102" w:name="_Toc114965594"/>
      <w:bookmarkStart w:id="103" w:name="_Toc388120184"/>
      <w:bookmarkStart w:id="104" w:name="_Toc262222090"/>
      <w:r>
        <w:t>Studie Ist Zustand / Soll-Zustand</w:t>
      </w:r>
      <w:bookmarkEnd w:id="102"/>
      <w:bookmarkEnd w:id="103"/>
      <w:bookmarkEnd w:id="104"/>
    </w:p>
    <w:p w14:paraId="09E1EEC6"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 xml:space="preserve">Ist: </w:t>
      </w:r>
    </w:p>
    <w:p w14:paraId="3B91CC1D" w14:textId="77777777" w:rsidR="00014F52" w:rsidRDefault="00014F52" w:rsidP="00014F5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6350587D" w14:textId="2318C998" w:rsidR="00014F52" w:rsidRDefault="00014F52" w:rsidP="00014F52">
      <w:pPr>
        <w:pStyle w:val="IPA-Hinweistexte"/>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C5F9917" w14:textId="77777777" w:rsidR="00014F52" w:rsidRDefault="00014F52" w:rsidP="00014F52">
      <w:pPr>
        <w:pStyle w:val="IPA-Hinweistexte"/>
        <w:rPr>
          <w:i w:val="0"/>
          <w:vanish w:val="0"/>
          <w:color w:val="auto"/>
          <w:lang w:eastAsia="de-DE"/>
        </w:rPr>
      </w:pPr>
      <w:r>
        <w:rPr>
          <w:i w:val="0"/>
          <w:vanish w:val="0"/>
          <w:color w:val="auto"/>
          <w:lang w:eastAsia="de-DE"/>
        </w:rPr>
        <w:t>Der aktuelle Prozess um diese Plattform aufzusetzen, sieht folgendermassen aus:</w:t>
      </w:r>
    </w:p>
    <w:p w14:paraId="481763A2" w14:textId="77777777" w:rsidR="00014F52" w:rsidRDefault="00014F52" w:rsidP="00014F52">
      <w:pPr>
        <w:spacing w:after="200"/>
        <w:rPr>
          <w:rFonts w:eastAsia="Times New Roman" w:cs="Times New Roman"/>
          <w:lang w:eastAsia="de-DE"/>
        </w:rPr>
      </w:pPr>
    </w:p>
    <w:tbl>
      <w:tblPr>
        <w:tblStyle w:val="TableGrid"/>
        <w:tblW w:w="9181" w:type="dxa"/>
        <w:tblLayout w:type="fixed"/>
        <w:tblLook w:val="04A0" w:firstRow="1" w:lastRow="0" w:firstColumn="1" w:lastColumn="0" w:noHBand="0" w:noVBand="1"/>
      </w:tblPr>
      <w:tblGrid>
        <w:gridCol w:w="3369"/>
        <w:gridCol w:w="312"/>
        <w:gridCol w:w="5500"/>
      </w:tblGrid>
      <w:tr w:rsidR="00014F52" w14:paraId="14F53EF2" w14:textId="77777777" w:rsidTr="006F1FCD">
        <w:trPr>
          <w:hidden w:val="0"/>
        </w:trPr>
        <w:tc>
          <w:tcPr>
            <w:tcW w:w="3369" w:type="dxa"/>
            <w:tcBorders>
              <w:left w:val="single" w:sz="4" w:space="0" w:color="auto"/>
              <w:bottom w:val="single" w:sz="4" w:space="0" w:color="auto"/>
            </w:tcBorders>
          </w:tcPr>
          <w:p w14:paraId="44561F69"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Durchführungsschritte</w:t>
            </w:r>
          </w:p>
        </w:tc>
        <w:tc>
          <w:tcPr>
            <w:tcW w:w="312" w:type="dxa"/>
            <w:tcBorders>
              <w:top w:val="nil"/>
              <w:bottom w:val="nil"/>
            </w:tcBorders>
          </w:tcPr>
          <w:p w14:paraId="36FFC5A7"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0D4E6E97" w14:textId="77777777" w:rsidR="00014F52" w:rsidRDefault="00014F52" w:rsidP="006F1FCD">
            <w:pPr>
              <w:pStyle w:val="IPA-Hinweistexte"/>
              <w:jc w:val="center"/>
              <w:rPr>
                <w:i w:val="0"/>
                <w:vanish w:val="0"/>
                <w:color w:val="auto"/>
                <w:lang w:eastAsia="de-DE"/>
              </w:rPr>
            </w:pPr>
            <w:r w:rsidRPr="00A82E06">
              <w:rPr>
                <w:b/>
                <w:i w:val="0"/>
                <w:vanish w:val="0"/>
                <w:color w:val="auto"/>
                <w:lang w:eastAsia="de-DE"/>
              </w:rPr>
              <w:t xml:space="preserve">Eingabe </w:t>
            </w:r>
            <w:r>
              <w:rPr>
                <w:b/>
                <w:i w:val="0"/>
                <w:vanish w:val="0"/>
                <w:color w:val="auto"/>
                <w:lang w:eastAsia="de-DE"/>
              </w:rPr>
              <w:t xml:space="preserve">im </w:t>
            </w:r>
            <w:r w:rsidRPr="00A82E06">
              <w:rPr>
                <w:b/>
                <w:i w:val="0"/>
                <w:vanish w:val="0"/>
                <w:color w:val="auto"/>
                <w:lang w:eastAsia="de-DE"/>
              </w:rPr>
              <w:t>Terminal</w:t>
            </w:r>
          </w:p>
        </w:tc>
      </w:tr>
      <w:tr w:rsidR="00014F52" w:rsidRPr="009607B7" w14:paraId="6B1E5101" w14:textId="77777777" w:rsidTr="006F1FCD">
        <w:trPr>
          <w:trHeight w:val="91"/>
          <w:hidden w:val="0"/>
        </w:trPr>
        <w:tc>
          <w:tcPr>
            <w:tcW w:w="3369" w:type="dxa"/>
            <w:tcBorders>
              <w:left w:val="nil"/>
              <w:bottom w:val="nil"/>
              <w:right w:val="nil"/>
            </w:tcBorders>
          </w:tcPr>
          <w:p w14:paraId="1F7C8436" w14:textId="77777777" w:rsidR="00014F52" w:rsidRPr="009607B7" w:rsidRDefault="00014F52" w:rsidP="006F1FCD">
            <w:pPr>
              <w:pStyle w:val="IPA-Hinweistexte"/>
              <w:rPr>
                <w:b/>
                <w:i w:val="0"/>
                <w:vanish w:val="0"/>
                <w:color w:val="auto"/>
                <w:sz w:val="2"/>
                <w:szCs w:val="2"/>
                <w:lang w:eastAsia="de-DE"/>
              </w:rPr>
            </w:pPr>
          </w:p>
        </w:tc>
        <w:tc>
          <w:tcPr>
            <w:tcW w:w="312" w:type="dxa"/>
            <w:tcBorders>
              <w:top w:val="nil"/>
              <w:left w:val="nil"/>
              <w:bottom w:val="nil"/>
              <w:right w:val="nil"/>
            </w:tcBorders>
          </w:tcPr>
          <w:p w14:paraId="06E8CB3C" w14:textId="77777777" w:rsidR="00014F52" w:rsidRPr="009607B7" w:rsidRDefault="00014F52" w:rsidP="006F1FCD">
            <w:pPr>
              <w:pStyle w:val="IPA-Hinweistexte"/>
              <w:rPr>
                <w:i w:val="0"/>
                <w:vanish w:val="0"/>
                <w:color w:val="auto"/>
                <w:sz w:val="2"/>
                <w:szCs w:val="2"/>
                <w:lang w:eastAsia="de-DE"/>
              </w:rPr>
            </w:pPr>
          </w:p>
        </w:tc>
        <w:tc>
          <w:tcPr>
            <w:tcW w:w="5500" w:type="dxa"/>
            <w:tcBorders>
              <w:left w:val="nil"/>
              <w:bottom w:val="nil"/>
              <w:right w:val="nil"/>
            </w:tcBorders>
            <w:vAlign w:val="center"/>
          </w:tcPr>
          <w:p w14:paraId="2BC97871" w14:textId="77777777" w:rsidR="00014F52" w:rsidRPr="009607B7" w:rsidRDefault="00014F52" w:rsidP="006F1FCD">
            <w:pPr>
              <w:pStyle w:val="IPA-Hinweistexte"/>
              <w:rPr>
                <w:b/>
                <w:i w:val="0"/>
                <w:vanish w:val="0"/>
                <w:color w:val="auto"/>
                <w:sz w:val="2"/>
                <w:szCs w:val="2"/>
                <w:lang w:eastAsia="de-DE"/>
              </w:rPr>
            </w:pPr>
          </w:p>
        </w:tc>
      </w:tr>
      <w:tr w:rsidR="00014F52" w14:paraId="1AF79E65" w14:textId="77777777" w:rsidTr="006F1FCD">
        <w:trPr>
          <w:trHeight w:val="517"/>
        </w:trPr>
        <w:tc>
          <w:tcPr>
            <w:tcW w:w="3369" w:type="dxa"/>
            <w:vMerge w:val="restart"/>
            <w:tcBorders>
              <w:top w:val="nil"/>
              <w:left w:val="nil"/>
              <w:bottom w:val="nil"/>
              <w:right w:val="nil"/>
            </w:tcBorders>
          </w:tcPr>
          <w:p w14:paraId="051677EC" w14:textId="33DA3456" w:rsidR="00014F52" w:rsidRDefault="00014F52" w:rsidP="006F1FCD">
            <w:pPr>
              <w:pStyle w:val="IPA-Hinweistexte"/>
              <w:rPr>
                <w:i w:val="0"/>
                <w:vanish w:val="0"/>
                <w:color w:val="auto"/>
                <w:lang w:eastAsia="de-DE"/>
              </w:rPr>
            </w:pPr>
            <w:r>
              <w:rPr>
                <w:noProof/>
                <w:lang w:val="en-US"/>
              </w:rPr>
              <w:drawing>
                <wp:inline distT="0" distB="0" distL="0" distR="0" wp14:anchorId="2EDF8FC3" wp14:editId="3A8C4FB2">
                  <wp:extent cx="2049145" cy="3479800"/>
                  <wp:effectExtent l="0" t="0" r="825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9145" cy="3479800"/>
                          </a:xfrm>
                          <a:prstGeom prst="rect">
                            <a:avLst/>
                          </a:prstGeom>
                          <a:noFill/>
                          <a:ln>
                            <a:noFill/>
                          </a:ln>
                        </pic:spPr>
                      </pic:pic>
                    </a:graphicData>
                  </a:graphic>
                </wp:inline>
              </w:drawing>
            </w:r>
          </w:p>
        </w:tc>
        <w:tc>
          <w:tcPr>
            <w:tcW w:w="312" w:type="dxa"/>
            <w:tcBorders>
              <w:top w:val="nil"/>
              <w:left w:val="nil"/>
              <w:bottom w:val="nil"/>
              <w:right w:val="nil"/>
            </w:tcBorders>
          </w:tcPr>
          <w:p w14:paraId="4A034338"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bottom w:val="nil"/>
              <w:right w:val="nil"/>
            </w:tcBorders>
            <w:vAlign w:val="center"/>
          </w:tcPr>
          <w:p w14:paraId="7A3694CE" w14:textId="77777777" w:rsidR="00014F52" w:rsidRDefault="00014F52" w:rsidP="006F1FCD">
            <w:pPr>
              <w:pStyle w:val="IPA-Hinweistexte"/>
              <w:rPr>
                <w:i w:val="0"/>
                <w:vanish w:val="0"/>
                <w:color w:val="auto"/>
                <w:lang w:eastAsia="de-DE"/>
              </w:rPr>
            </w:pPr>
          </w:p>
        </w:tc>
      </w:tr>
      <w:tr w:rsidR="00014F52" w14:paraId="05B19744" w14:textId="77777777" w:rsidTr="006F1FCD">
        <w:trPr>
          <w:trHeight w:val="141"/>
          <w:hidden w:val="0"/>
        </w:trPr>
        <w:tc>
          <w:tcPr>
            <w:tcW w:w="3369" w:type="dxa"/>
            <w:vMerge/>
            <w:tcBorders>
              <w:left w:val="nil"/>
              <w:bottom w:val="nil"/>
              <w:right w:val="nil"/>
            </w:tcBorders>
          </w:tcPr>
          <w:p w14:paraId="28845066"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770D2C5F" w14:textId="77777777" w:rsidR="00014F52" w:rsidRPr="00761223" w:rsidRDefault="00014F52" w:rsidP="006F1FCD">
            <w:pPr>
              <w:pStyle w:val="IPA-Hinweistexte"/>
              <w:rPr>
                <w:i w:val="0"/>
                <w:vanish w:val="0"/>
                <w:color w:val="auto"/>
                <w:sz w:val="14"/>
                <w:szCs w:val="14"/>
                <w:lang w:eastAsia="de-DE"/>
              </w:rPr>
            </w:pPr>
          </w:p>
        </w:tc>
        <w:tc>
          <w:tcPr>
            <w:tcW w:w="5500" w:type="dxa"/>
            <w:tcBorders>
              <w:top w:val="nil"/>
              <w:left w:val="nil"/>
              <w:right w:val="nil"/>
            </w:tcBorders>
            <w:vAlign w:val="center"/>
          </w:tcPr>
          <w:p w14:paraId="4F6C381D" w14:textId="77777777" w:rsidR="00014F52" w:rsidRPr="00DA54FE" w:rsidRDefault="00014F52" w:rsidP="006F1FCD">
            <w:pPr>
              <w:pStyle w:val="IPA-Hinweistexte"/>
              <w:rPr>
                <w:i w:val="0"/>
                <w:vanish w:val="0"/>
                <w:color w:val="auto"/>
                <w:sz w:val="14"/>
                <w:szCs w:val="14"/>
                <w:lang w:eastAsia="de-DE"/>
              </w:rPr>
            </w:pPr>
          </w:p>
        </w:tc>
      </w:tr>
      <w:tr w:rsidR="00014F52" w14:paraId="25039A8B" w14:textId="77777777" w:rsidTr="006F1FCD">
        <w:trPr>
          <w:trHeight w:val="443"/>
          <w:hidden w:val="0"/>
        </w:trPr>
        <w:tc>
          <w:tcPr>
            <w:tcW w:w="3369" w:type="dxa"/>
            <w:vMerge/>
            <w:tcBorders>
              <w:left w:val="nil"/>
              <w:bottom w:val="nil"/>
              <w:right w:val="nil"/>
            </w:tcBorders>
          </w:tcPr>
          <w:p w14:paraId="0904C04E"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16523772"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6B25D259" w14:textId="77777777" w:rsidR="00014F52" w:rsidRDefault="00014F52" w:rsidP="006F1FCD">
            <w:pPr>
              <w:pStyle w:val="IPA-Hinweistexte"/>
              <w:rPr>
                <w:i w:val="0"/>
                <w:vanish w:val="0"/>
                <w:color w:val="auto"/>
                <w:lang w:eastAsia="de-DE"/>
              </w:rPr>
            </w:pPr>
            <w:r w:rsidRPr="00DA54FE">
              <w:rPr>
                <w:i w:val="0"/>
                <w:vanish w:val="0"/>
                <w:color w:val="auto"/>
                <w:lang w:eastAsia="de-DE"/>
              </w:rPr>
              <w:t>git@git.4teamwork.ch:egov/buildout-base.git</w:t>
            </w:r>
          </w:p>
        </w:tc>
      </w:tr>
      <w:tr w:rsidR="00014F52" w14:paraId="6C8A803A" w14:textId="77777777" w:rsidTr="006F1FCD">
        <w:trPr>
          <w:trHeight w:val="279"/>
          <w:hidden w:val="0"/>
        </w:trPr>
        <w:tc>
          <w:tcPr>
            <w:tcW w:w="3369" w:type="dxa"/>
            <w:vMerge/>
            <w:tcBorders>
              <w:left w:val="nil"/>
              <w:bottom w:val="nil"/>
              <w:right w:val="nil"/>
            </w:tcBorders>
          </w:tcPr>
          <w:p w14:paraId="164C83D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06B8610"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802BFF3" w14:textId="77777777" w:rsidR="00014F52" w:rsidRPr="00DA54FE" w:rsidRDefault="00014F52" w:rsidP="006F1FCD">
            <w:pPr>
              <w:pStyle w:val="IPA-Hinweistexte"/>
              <w:rPr>
                <w:i w:val="0"/>
                <w:vanish w:val="0"/>
                <w:color w:val="auto"/>
                <w:sz w:val="14"/>
                <w:szCs w:val="14"/>
                <w:lang w:eastAsia="de-DE"/>
              </w:rPr>
            </w:pPr>
          </w:p>
        </w:tc>
      </w:tr>
      <w:tr w:rsidR="00014F52" w14:paraId="47B59992" w14:textId="77777777" w:rsidTr="006F1FCD">
        <w:trPr>
          <w:trHeight w:val="453"/>
          <w:hidden w:val="0"/>
        </w:trPr>
        <w:tc>
          <w:tcPr>
            <w:tcW w:w="3369" w:type="dxa"/>
            <w:vMerge/>
            <w:tcBorders>
              <w:left w:val="nil"/>
              <w:bottom w:val="nil"/>
              <w:right w:val="nil"/>
            </w:tcBorders>
          </w:tcPr>
          <w:p w14:paraId="18661EB1"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0B43C40"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3D7835D2" w14:textId="77777777" w:rsidR="00014F52" w:rsidRDefault="00014F52" w:rsidP="006F1FCD">
            <w:pPr>
              <w:pStyle w:val="IPA-Hinweistexte"/>
              <w:rPr>
                <w:i w:val="0"/>
                <w:vanish w:val="0"/>
                <w:color w:val="auto"/>
                <w:lang w:eastAsia="de-DE"/>
              </w:rPr>
            </w:pPr>
            <w:r w:rsidRPr="00CB27F6">
              <w:rPr>
                <w:i w:val="0"/>
                <w:vanish w:val="0"/>
                <w:color w:val="auto"/>
                <w:lang w:eastAsia="de-DE"/>
              </w:rPr>
              <w:t>mkdir 10-demoplattform...</w:t>
            </w:r>
          </w:p>
        </w:tc>
      </w:tr>
      <w:tr w:rsidR="00014F52" w14:paraId="006C0D61" w14:textId="77777777" w:rsidTr="006F1FCD">
        <w:trPr>
          <w:trHeight w:val="234"/>
          <w:hidden w:val="0"/>
        </w:trPr>
        <w:tc>
          <w:tcPr>
            <w:tcW w:w="3369" w:type="dxa"/>
            <w:vMerge/>
            <w:tcBorders>
              <w:left w:val="nil"/>
              <w:bottom w:val="nil"/>
              <w:right w:val="nil"/>
            </w:tcBorders>
          </w:tcPr>
          <w:p w14:paraId="1CD15F8A"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274B0162"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0380D4B0" w14:textId="77777777" w:rsidR="00014F52" w:rsidRPr="00CB27F6" w:rsidRDefault="00014F52" w:rsidP="006F1FCD">
            <w:pPr>
              <w:pStyle w:val="IPA-Hinweistexte"/>
              <w:rPr>
                <w:i w:val="0"/>
                <w:vanish w:val="0"/>
                <w:color w:val="auto"/>
                <w:sz w:val="14"/>
                <w:szCs w:val="14"/>
                <w:lang w:eastAsia="de-DE"/>
              </w:rPr>
            </w:pPr>
          </w:p>
        </w:tc>
      </w:tr>
      <w:tr w:rsidR="00014F52" w14:paraId="11C62302" w14:textId="77777777" w:rsidTr="006F1FCD">
        <w:trPr>
          <w:trHeight w:val="407"/>
          <w:hidden w:val="0"/>
        </w:trPr>
        <w:tc>
          <w:tcPr>
            <w:tcW w:w="3369" w:type="dxa"/>
            <w:vMerge/>
            <w:tcBorders>
              <w:left w:val="nil"/>
              <w:bottom w:val="nil"/>
              <w:right w:val="nil"/>
            </w:tcBorders>
          </w:tcPr>
          <w:p w14:paraId="4C49E082"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4936C3C1"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550090F6" w14:textId="77777777" w:rsidR="00014F52" w:rsidRPr="00DA54FE" w:rsidRDefault="00014F52" w:rsidP="006F1FCD">
            <w:pPr>
              <w:pStyle w:val="IPA-Hinweistexte"/>
              <w:rPr>
                <w:i w:val="0"/>
                <w:vanish w:val="0"/>
                <w:color w:val="auto"/>
                <w:lang w:val="de-DE" w:eastAsia="de-DE"/>
              </w:rPr>
            </w:pPr>
            <w:r w:rsidRPr="00CB27F6">
              <w:rPr>
                <w:i w:val="0"/>
                <w:vanish w:val="0"/>
                <w:color w:val="auto"/>
                <w:lang w:eastAsia="de-DE"/>
              </w:rPr>
              <w:t>ln -s development.cfg buildout.cfg</w:t>
            </w:r>
          </w:p>
        </w:tc>
      </w:tr>
      <w:tr w:rsidR="00014F52" w14:paraId="641EA1DD" w14:textId="77777777" w:rsidTr="006F1FCD">
        <w:trPr>
          <w:trHeight w:val="129"/>
          <w:hidden w:val="0"/>
        </w:trPr>
        <w:tc>
          <w:tcPr>
            <w:tcW w:w="3369" w:type="dxa"/>
            <w:vMerge/>
            <w:tcBorders>
              <w:left w:val="nil"/>
              <w:bottom w:val="nil"/>
              <w:right w:val="nil"/>
            </w:tcBorders>
          </w:tcPr>
          <w:p w14:paraId="7939BDF1"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3738CBED" w14:textId="77777777" w:rsidR="00014F52" w:rsidRPr="00761223" w:rsidRDefault="00014F52" w:rsidP="006F1FCD">
            <w:pPr>
              <w:pStyle w:val="IPA-Hinweistexte"/>
              <w:rPr>
                <w:i w:val="0"/>
                <w:vanish w:val="0"/>
                <w:color w:val="auto"/>
                <w:sz w:val="14"/>
                <w:szCs w:val="14"/>
                <w:lang w:eastAsia="de-DE"/>
              </w:rPr>
            </w:pPr>
          </w:p>
        </w:tc>
        <w:tc>
          <w:tcPr>
            <w:tcW w:w="5500" w:type="dxa"/>
            <w:tcBorders>
              <w:left w:val="nil"/>
              <w:right w:val="nil"/>
            </w:tcBorders>
            <w:vAlign w:val="center"/>
          </w:tcPr>
          <w:p w14:paraId="18F402DD" w14:textId="77777777" w:rsidR="00014F52" w:rsidRPr="00CB27F6" w:rsidRDefault="00014F52" w:rsidP="006F1FCD">
            <w:pPr>
              <w:pStyle w:val="IPA-Hinweistexte"/>
              <w:rPr>
                <w:i w:val="0"/>
                <w:vanish w:val="0"/>
                <w:color w:val="auto"/>
                <w:sz w:val="14"/>
                <w:szCs w:val="14"/>
                <w:lang w:eastAsia="de-DE"/>
              </w:rPr>
            </w:pPr>
          </w:p>
        </w:tc>
      </w:tr>
      <w:tr w:rsidR="00014F52" w14:paraId="6CB80BC0" w14:textId="77777777" w:rsidTr="006F1FCD">
        <w:trPr>
          <w:hidden w:val="0"/>
        </w:trPr>
        <w:tc>
          <w:tcPr>
            <w:tcW w:w="3369" w:type="dxa"/>
            <w:vMerge/>
            <w:tcBorders>
              <w:left w:val="nil"/>
              <w:bottom w:val="nil"/>
              <w:right w:val="nil"/>
            </w:tcBorders>
          </w:tcPr>
          <w:p w14:paraId="0634835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27A045BA" w14:textId="77777777" w:rsidR="00014F52" w:rsidRPr="00761223" w:rsidRDefault="00014F52" w:rsidP="006F1FCD">
            <w:pPr>
              <w:pStyle w:val="IPA-Hinweistexte"/>
              <w:rPr>
                <w:i w:val="0"/>
                <w:vanish w:val="0"/>
                <w:color w:val="auto"/>
                <w:sz w:val="14"/>
                <w:szCs w:val="14"/>
                <w:lang w:eastAsia="de-DE"/>
              </w:rPr>
            </w:pPr>
          </w:p>
        </w:tc>
        <w:tc>
          <w:tcPr>
            <w:tcW w:w="5500" w:type="dxa"/>
            <w:tcBorders>
              <w:bottom w:val="single" w:sz="4" w:space="0" w:color="auto"/>
            </w:tcBorders>
            <w:vAlign w:val="center"/>
          </w:tcPr>
          <w:p w14:paraId="4A9FBA39" w14:textId="77777777" w:rsidR="00014F52" w:rsidRPr="00CB27F6" w:rsidRDefault="00014F52" w:rsidP="006F1FCD">
            <w:pPr>
              <w:pStyle w:val="IPA-Hinweistexte"/>
              <w:rPr>
                <w:rFonts w:cs="Arial"/>
                <w:i w:val="0"/>
                <w:vanish w:val="0"/>
                <w:color w:val="000000"/>
                <w:sz w:val="20"/>
                <w:szCs w:val="20"/>
              </w:rPr>
            </w:pPr>
            <w:r w:rsidRPr="00CB27F6">
              <w:rPr>
                <w:i w:val="0"/>
                <w:vanish w:val="0"/>
                <w:color w:val="auto"/>
                <w:lang w:eastAsia="de-DE"/>
              </w:rPr>
              <w:t>/Users/mischu/Plone/python/python-2.7/bin/python2.7 bootstrap.py</w:t>
            </w:r>
          </w:p>
        </w:tc>
      </w:tr>
      <w:tr w:rsidR="00014F52" w14:paraId="604E4A2E" w14:textId="77777777" w:rsidTr="006F1FCD">
        <w:trPr>
          <w:trHeight w:val="141"/>
          <w:hidden w:val="0"/>
        </w:trPr>
        <w:tc>
          <w:tcPr>
            <w:tcW w:w="3369" w:type="dxa"/>
            <w:vMerge/>
            <w:tcBorders>
              <w:left w:val="nil"/>
              <w:bottom w:val="nil"/>
              <w:right w:val="nil"/>
            </w:tcBorders>
          </w:tcPr>
          <w:p w14:paraId="6BA7A5EE"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19958BEE"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1925F5AA" w14:textId="77777777" w:rsidR="00014F52" w:rsidRPr="00CB27F6" w:rsidRDefault="00014F52" w:rsidP="006F1FCD">
            <w:pPr>
              <w:autoSpaceDE w:val="0"/>
              <w:autoSpaceDN w:val="0"/>
              <w:adjustRightInd w:val="0"/>
              <w:spacing w:line="288" w:lineRule="auto"/>
              <w:rPr>
                <w:i/>
                <w:vanish/>
                <w:sz w:val="4"/>
                <w:szCs w:val="4"/>
                <w:lang w:eastAsia="de-DE"/>
              </w:rPr>
            </w:pPr>
          </w:p>
        </w:tc>
      </w:tr>
      <w:tr w:rsidR="00014F52" w14:paraId="46E06201" w14:textId="77777777" w:rsidTr="006F1FCD">
        <w:trPr>
          <w:trHeight w:val="697"/>
          <w:hidden w:val="0"/>
        </w:trPr>
        <w:tc>
          <w:tcPr>
            <w:tcW w:w="3369" w:type="dxa"/>
            <w:vMerge/>
            <w:tcBorders>
              <w:left w:val="nil"/>
              <w:bottom w:val="nil"/>
              <w:right w:val="nil"/>
            </w:tcBorders>
          </w:tcPr>
          <w:p w14:paraId="3680B53B"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02B56F34" w14:textId="77777777" w:rsidR="00014F52" w:rsidRPr="00761223" w:rsidRDefault="00014F52" w:rsidP="00014F52">
            <w:pPr>
              <w:pStyle w:val="ListParagraph"/>
              <w:numPr>
                <w:ilvl w:val="0"/>
                <w:numId w:val="36"/>
              </w:numPr>
              <w:autoSpaceDE w:val="0"/>
              <w:autoSpaceDN w:val="0"/>
              <w:adjustRightInd w:val="0"/>
              <w:spacing w:line="288" w:lineRule="auto"/>
              <w:rPr>
                <w:rFonts w:cs="Arial"/>
                <w:color w:val="000000"/>
                <w:sz w:val="14"/>
                <w:szCs w:val="14"/>
                <w:lang w:val="de-DE"/>
              </w:rPr>
            </w:pPr>
          </w:p>
        </w:tc>
        <w:tc>
          <w:tcPr>
            <w:tcW w:w="5500" w:type="dxa"/>
            <w:tcBorders>
              <w:bottom w:val="single" w:sz="4" w:space="0" w:color="auto"/>
            </w:tcBorders>
            <w:vAlign w:val="center"/>
          </w:tcPr>
          <w:p w14:paraId="0577DE68"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Instanzenname eintragen</w:t>
            </w:r>
          </w:p>
          <w:p w14:paraId="629BFE51" w14:textId="77777777" w:rsidR="00014F52" w:rsidRPr="0024164C" w:rsidRDefault="00014F52" w:rsidP="00014F52">
            <w:pPr>
              <w:pStyle w:val="ListParagraph"/>
              <w:numPr>
                <w:ilvl w:val="0"/>
                <w:numId w:val="36"/>
              </w:numPr>
              <w:autoSpaceDE w:val="0"/>
              <w:autoSpaceDN w:val="0"/>
              <w:adjustRightInd w:val="0"/>
              <w:spacing w:line="288" w:lineRule="auto"/>
              <w:rPr>
                <w:rFonts w:eastAsia="Times New Roman" w:cs="Times New Roman"/>
                <w:lang w:eastAsia="de-DE"/>
              </w:rPr>
            </w:pPr>
            <w:r w:rsidRPr="0024164C">
              <w:rPr>
                <w:rFonts w:eastAsia="Times New Roman" w:cs="Times New Roman"/>
                <w:lang w:eastAsia="de-DE"/>
              </w:rPr>
              <w:t>Instanzennummern eingeben</w:t>
            </w:r>
          </w:p>
          <w:p w14:paraId="157865A7" w14:textId="77777777" w:rsidR="00014F52" w:rsidRPr="00CB27F6" w:rsidRDefault="00014F52" w:rsidP="00014F52">
            <w:pPr>
              <w:pStyle w:val="ListParagraph"/>
              <w:numPr>
                <w:ilvl w:val="0"/>
                <w:numId w:val="36"/>
              </w:numPr>
              <w:autoSpaceDE w:val="0"/>
              <w:autoSpaceDN w:val="0"/>
              <w:adjustRightInd w:val="0"/>
              <w:spacing w:line="288" w:lineRule="auto"/>
              <w:rPr>
                <w:rFonts w:cs="Arial"/>
                <w:color w:val="000000"/>
                <w:sz w:val="20"/>
                <w:szCs w:val="20"/>
                <w:lang w:val="de-DE"/>
              </w:rPr>
            </w:pPr>
            <w:r w:rsidRPr="0024164C">
              <w:rPr>
                <w:rFonts w:eastAsia="Times New Roman" w:cs="Times New Roman"/>
                <w:lang w:eastAsia="de-DE"/>
              </w:rPr>
              <w:t>Teamraum-Version angeben</w:t>
            </w:r>
          </w:p>
        </w:tc>
      </w:tr>
      <w:tr w:rsidR="00014F52" w14:paraId="0F2107E4" w14:textId="77777777" w:rsidTr="006F1FCD">
        <w:trPr>
          <w:trHeight w:val="99"/>
          <w:hidden w:val="0"/>
        </w:trPr>
        <w:tc>
          <w:tcPr>
            <w:tcW w:w="3369" w:type="dxa"/>
            <w:vMerge/>
            <w:tcBorders>
              <w:left w:val="nil"/>
              <w:bottom w:val="nil"/>
              <w:right w:val="nil"/>
            </w:tcBorders>
          </w:tcPr>
          <w:p w14:paraId="291C8BE5" w14:textId="77777777" w:rsidR="00014F52" w:rsidRDefault="00014F52" w:rsidP="006F1FCD">
            <w:pPr>
              <w:pStyle w:val="IPA-Hinweistexte"/>
              <w:rPr>
                <w:i w:val="0"/>
                <w:vanish w:val="0"/>
                <w:color w:val="auto"/>
                <w:lang w:eastAsia="de-DE"/>
              </w:rPr>
            </w:pPr>
          </w:p>
        </w:tc>
        <w:tc>
          <w:tcPr>
            <w:tcW w:w="312" w:type="dxa"/>
            <w:tcBorders>
              <w:top w:val="nil"/>
              <w:left w:val="nil"/>
              <w:bottom w:val="nil"/>
              <w:right w:val="nil"/>
            </w:tcBorders>
          </w:tcPr>
          <w:p w14:paraId="472F8743" w14:textId="77777777" w:rsidR="00014F52" w:rsidRPr="00761223" w:rsidRDefault="00014F52" w:rsidP="006F1FCD">
            <w:pPr>
              <w:autoSpaceDE w:val="0"/>
              <w:autoSpaceDN w:val="0"/>
              <w:adjustRightInd w:val="0"/>
              <w:spacing w:line="288" w:lineRule="auto"/>
              <w:rPr>
                <w:i/>
                <w:vanish/>
                <w:sz w:val="14"/>
                <w:szCs w:val="14"/>
                <w:lang w:eastAsia="de-DE"/>
              </w:rPr>
            </w:pPr>
          </w:p>
        </w:tc>
        <w:tc>
          <w:tcPr>
            <w:tcW w:w="5500" w:type="dxa"/>
            <w:tcBorders>
              <w:left w:val="nil"/>
              <w:right w:val="nil"/>
            </w:tcBorders>
            <w:vAlign w:val="center"/>
          </w:tcPr>
          <w:p w14:paraId="05650297" w14:textId="77777777" w:rsidR="00014F52" w:rsidRPr="00CB27F6" w:rsidRDefault="00014F52" w:rsidP="006F1FCD">
            <w:pPr>
              <w:autoSpaceDE w:val="0"/>
              <w:autoSpaceDN w:val="0"/>
              <w:adjustRightInd w:val="0"/>
              <w:spacing w:line="288" w:lineRule="auto"/>
              <w:rPr>
                <w:i/>
                <w:vanish/>
                <w:sz w:val="14"/>
                <w:szCs w:val="14"/>
                <w:lang w:eastAsia="de-DE"/>
              </w:rPr>
            </w:pPr>
          </w:p>
        </w:tc>
      </w:tr>
      <w:tr w:rsidR="00014F52" w14:paraId="7A2CE6E5" w14:textId="77777777" w:rsidTr="006F1FCD">
        <w:trPr>
          <w:trHeight w:val="612"/>
          <w:hidden w:val="0"/>
        </w:trPr>
        <w:tc>
          <w:tcPr>
            <w:tcW w:w="3369" w:type="dxa"/>
            <w:vMerge/>
            <w:tcBorders>
              <w:left w:val="nil"/>
              <w:bottom w:val="nil"/>
              <w:right w:val="nil"/>
            </w:tcBorders>
          </w:tcPr>
          <w:p w14:paraId="01386FAD" w14:textId="77777777" w:rsidR="00014F52" w:rsidRDefault="00014F52" w:rsidP="006F1FCD">
            <w:pPr>
              <w:pStyle w:val="IPA-Hinweistexte"/>
              <w:rPr>
                <w:i w:val="0"/>
                <w:vanish w:val="0"/>
                <w:color w:val="auto"/>
                <w:lang w:eastAsia="de-DE"/>
              </w:rPr>
            </w:pPr>
          </w:p>
        </w:tc>
        <w:tc>
          <w:tcPr>
            <w:tcW w:w="312" w:type="dxa"/>
            <w:tcBorders>
              <w:top w:val="nil"/>
              <w:left w:val="nil"/>
              <w:bottom w:val="nil"/>
            </w:tcBorders>
          </w:tcPr>
          <w:p w14:paraId="6D20FC03" w14:textId="77777777" w:rsidR="00014F52" w:rsidRPr="00761223" w:rsidRDefault="00014F52" w:rsidP="006F1FCD">
            <w:pPr>
              <w:autoSpaceDE w:val="0"/>
              <w:autoSpaceDN w:val="0"/>
              <w:adjustRightInd w:val="0"/>
              <w:spacing w:line="288" w:lineRule="auto"/>
              <w:rPr>
                <w:rFonts w:eastAsia="Times New Roman" w:cs="Times New Roman"/>
                <w:sz w:val="14"/>
                <w:szCs w:val="14"/>
                <w:lang w:eastAsia="de-DE"/>
              </w:rPr>
            </w:pPr>
          </w:p>
        </w:tc>
        <w:tc>
          <w:tcPr>
            <w:tcW w:w="5500" w:type="dxa"/>
            <w:vAlign w:val="center"/>
          </w:tcPr>
          <w:p w14:paraId="2570F9D3" w14:textId="77777777" w:rsidR="00014F52" w:rsidRPr="00CB27F6" w:rsidRDefault="00014F52" w:rsidP="006F1FCD">
            <w:pPr>
              <w:keepNext/>
              <w:autoSpaceDE w:val="0"/>
              <w:autoSpaceDN w:val="0"/>
              <w:adjustRightInd w:val="0"/>
              <w:spacing w:line="288" w:lineRule="auto"/>
              <w:rPr>
                <w:rFonts w:cs="Arial"/>
                <w:color w:val="000000"/>
                <w:sz w:val="20"/>
                <w:szCs w:val="20"/>
              </w:rPr>
            </w:pPr>
            <w:r w:rsidRPr="00CB27F6">
              <w:rPr>
                <w:rFonts w:eastAsia="Times New Roman" w:cs="Times New Roman"/>
                <w:lang w:eastAsia="de-DE"/>
              </w:rPr>
              <w:t>Bin/buildout</w:t>
            </w:r>
          </w:p>
        </w:tc>
      </w:tr>
    </w:tbl>
    <w:p w14:paraId="27A2D7D4" w14:textId="77777777" w:rsidR="00014F52" w:rsidRDefault="00014F52" w:rsidP="00014F52">
      <w:pPr>
        <w:pStyle w:val="Caption"/>
      </w:pPr>
      <w:bookmarkStart w:id="105" w:name="_Toc387424556"/>
      <w:bookmarkStart w:id="106" w:name="_Toc262221234"/>
      <w:r>
        <w:t xml:space="preserve">Tabelle </w:t>
      </w:r>
      <w:r w:rsidR="009A0863">
        <w:fldChar w:fldCharType="begin"/>
      </w:r>
      <w:r w:rsidR="009A0863">
        <w:instrText xml:space="preserve"> SEQ Tabelle \* ARABIC </w:instrText>
      </w:r>
      <w:r w:rsidR="009A0863">
        <w:fldChar w:fldCharType="separate"/>
      </w:r>
      <w:r>
        <w:rPr>
          <w:noProof/>
        </w:rPr>
        <w:t>4</w:t>
      </w:r>
      <w:r w:rsidR="009A0863">
        <w:rPr>
          <w:noProof/>
        </w:rPr>
        <w:fldChar w:fldCharType="end"/>
      </w:r>
      <w:r>
        <w:t>: Ist-Ablauf Plattform aufsetzten 1</w:t>
      </w:r>
      <w:bookmarkEnd w:id="105"/>
      <w:bookmarkEnd w:id="106"/>
    </w:p>
    <w:p w14:paraId="2D3EA494" w14:textId="5442E697" w:rsidR="003977DA" w:rsidRDefault="003977DA">
      <w:pPr>
        <w:spacing w:after="200"/>
      </w:pPr>
      <w:r>
        <w:br w:type="page"/>
      </w:r>
    </w:p>
    <w:tbl>
      <w:tblPr>
        <w:tblStyle w:val="TableGrid"/>
        <w:tblW w:w="0" w:type="auto"/>
        <w:tblLook w:val="04A0" w:firstRow="1" w:lastRow="0" w:firstColumn="1" w:lastColumn="0" w:noHBand="0" w:noVBand="1"/>
      </w:tblPr>
      <w:tblGrid>
        <w:gridCol w:w="3510"/>
      </w:tblGrid>
      <w:tr w:rsidR="00014F52" w14:paraId="4692AFE0" w14:textId="77777777" w:rsidTr="006F1FCD">
        <w:trPr>
          <w:hidden w:val="0"/>
        </w:trPr>
        <w:tc>
          <w:tcPr>
            <w:tcW w:w="3510" w:type="dxa"/>
            <w:tcBorders>
              <w:bottom w:val="single" w:sz="4" w:space="0" w:color="auto"/>
            </w:tcBorders>
          </w:tcPr>
          <w:p w14:paraId="573C7CF5" w14:textId="77777777" w:rsidR="00014F52" w:rsidRPr="00CB27F6" w:rsidRDefault="00014F52" w:rsidP="006F1FCD">
            <w:pPr>
              <w:pStyle w:val="IPA-Hinweistexte"/>
              <w:rPr>
                <w:b/>
                <w:i w:val="0"/>
                <w:vanish w:val="0"/>
                <w:color w:val="auto"/>
                <w:lang w:eastAsia="de-DE"/>
              </w:rPr>
            </w:pPr>
            <w:r w:rsidRPr="00CB27F6">
              <w:rPr>
                <w:b/>
                <w:i w:val="0"/>
                <w:vanish w:val="0"/>
                <w:color w:val="auto"/>
                <w:lang w:eastAsia="de-DE"/>
              </w:rPr>
              <w:lastRenderedPageBreak/>
              <w:t>Weitere Durchführungsschritte</w:t>
            </w:r>
          </w:p>
        </w:tc>
      </w:tr>
      <w:tr w:rsidR="00014F52" w14:paraId="23C23AB3" w14:textId="77777777" w:rsidTr="006F1FCD">
        <w:trPr>
          <w:hidden w:val="0"/>
        </w:trPr>
        <w:tc>
          <w:tcPr>
            <w:tcW w:w="3510" w:type="dxa"/>
            <w:tcBorders>
              <w:left w:val="nil"/>
              <w:bottom w:val="nil"/>
              <w:right w:val="nil"/>
            </w:tcBorders>
          </w:tcPr>
          <w:p w14:paraId="0471FB4C" w14:textId="77777777" w:rsidR="00014F52" w:rsidRPr="002D1D90" w:rsidRDefault="00014F52" w:rsidP="006F1FCD">
            <w:pPr>
              <w:pStyle w:val="IPA-Hinweistexte"/>
              <w:rPr>
                <w:b/>
                <w:i w:val="0"/>
                <w:vanish w:val="0"/>
                <w:color w:val="auto"/>
                <w:sz w:val="2"/>
                <w:szCs w:val="2"/>
                <w:lang w:eastAsia="de-DE"/>
              </w:rPr>
            </w:pPr>
          </w:p>
        </w:tc>
      </w:tr>
      <w:tr w:rsidR="00014F52" w14:paraId="15B6F2C5" w14:textId="77777777" w:rsidTr="006F1FCD">
        <w:tc>
          <w:tcPr>
            <w:tcW w:w="3510" w:type="dxa"/>
            <w:tcBorders>
              <w:top w:val="nil"/>
              <w:left w:val="nil"/>
              <w:bottom w:val="nil"/>
              <w:right w:val="nil"/>
            </w:tcBorders>
          </w:tcPr>
          <w:p w14:paraId="6D529F52" w14:textId="6D645E6E" w:rsidR="00014F52" w:rsidRDefault="00014F52" w:rsidP="006F1FCD">
            <w:pPr>
              <w:pStyle w:val="IPA-Hinweistexte"/>
              <w:keepNext/>
              <w:rPr>
                <w:i w:val="0"/>
                <w:vanish w:val="0"/>
                <w:color w:val="auto"/>
                <w:lang w:eastAsia="de-DE"/>
              </w:rPr>
            </w:pPr>
            <w:r>
              <w:rPr>
                <w:noProof/>
                <w:lang w:val="en-US"/>
              </w:rPr>
              <w:drawing>
                <wp:inline distT="0" distB="0" distL="0" distR="0" wp14:anchorId="519AEADB" wp14:editId="540C0D3A">
                  <wp:extent cx="2065655" cy="221805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5655" cy="2218055"/>
                          </a:xfrm>
                          <a:prstGeom prst="rect">
                            <a:avLst/>
                          </a:prstGeom>
                          <a:noFill/>
                          <a:ln>
                            <a:noFill/>
                          </a:ln>
                        </pic:spPr>
                      </pic:pic>
                    </a:graphicData>
                  </a:graphic>
                </wp:inline>
              </w:drawing>
            </w:r>
          </w:p>
        </w:tc>
      </w:tr>
    </w:tbl>
    <w:p w14:paraId="268C2B49" w14:textId="77777777" w:rsidR="00014F52" w:rsidRDefault="00014F52" w:rsidP="00014F52">
      <w:pPr>
        <w:pStyle w:val="Caption"/>
      </w:pPr>
      <w:bookmarkStart w:id="107" w:name="_Toc387424557"/>
      <w:bookmarkStart w:id="108" w:name="_Toc262221235"/>
      <w:r>
        <w:t xml:space="preserve">Tabelle </w:t>
      </w:r>
      <w:r w:rsidR="009A0863">
        <w:fldChar w:fldCharType="begin"/>
      </w:r>
      <w:r w:rsidR="009A0863">
        <w:instrText xml:space="preserve"> SEQ Tabelle \* ARABIC </w:instrText>
      </w:r>
      <w:r w:rsidR="009A0863">
        <w:fldChar w:fldCharType="separate"/>
      </w:r>
      <w:r>
        <w:rPr>
          <w:noProof/>
        </w:rPr>
        <w:t>5</w:t>
      </w:r>
      <w:r w:rsidR="009A0863">
        <w:rPr>
          <w:noProof/>
        </w:rPr>
        <w:fldChar w:fldCharType="end"/>
      </w:r>
      <w:r>
        <w:t>: Ist-</w:t>
      </w:r>
      <w:r w:rsidRPr="00B211B0">
        <w:t>Ablauf Plattform aufsetzten</w:t>
      </w:r>
      <w:r>
        <w:t xml:space="preserve"> 2</w:t>
      </w:r>
      <w:bookmarkEnd w:id="107"/>
      <w:bookmarkEnd w:id="108"/>
    </w:p>
    <w:p w14:paraId="4E31AF7C" w14:textId="77777777" w:rsidR="00014F52" w:rsidRPr="00FA79D2" w:rsidRDefault="00014F52" w:rsidP="00014F52">
      <w:pPr>
        <w:pStyle w:val="IPA-Hinweistexte"/>
        <w:rPr>
          <w:b/>
          <w:i w:val="0"/>
          <w:vanish w:val="0"/>
          <w:color w:val="auto"/>
          <w:lang w:eastAsia="de-DE"/>
        </w:rPr>
      </w:pPr>
      <w:r w:rsidRPr="00FA79D2">
        <w:rPr>
          <w:b/>
          <w:i w:val="0"/>
          <w:vanish w:val="0"/>
          <w:color w:val="auto"/>
          <w:lang w:eastAsia="de-DE"/>
        </w:rPr>
        <w:t>Soll:</w:t>
      </w:r>
    </w:p>
    <w:p w14:paraId="6325F91E" w14:textId="3EA24C65" w:rsidR="00014F52" w:rsidRDefault="00FA113D" w:rsidP="00014F52">
      <w:pPr>
        <w:pStyle w:val="IPA-Hinweistexte"/>
        <w:rPr>
          <w:i w:val="0"/>
          <w:vanish w:val="0"/>
          <w:color w:val="auto"/>
          <w:lang w:eastAsia="de-DE"/>
        </w:rPr>
      </w:pPr>
      <w:r>
        <w:rPr>
          <w:i w:val="0"/>
          <w:vanish w:val="0"/>
          <w:color w:val="auto"/>
          <w:lang w:eastAsia="de-DE"/>
        </w:rPr>
        <w:t>Das Aufsetzen der Domplattform soll ohne grossen Aufwand durchführbar sein.</w:t>
      </w:r>
    </w:p>
    <w:p w14:paraId="42D2E245" w14:textId="77777777" w:rsidR="00014F52" w:rsidRDefault="00014F52" w:rsidP="00014F52">
      <w:pPr>
        <w:pStyle w:val="IPA-Hinweistexte"/>
        <w:rPr>
          <w:i w:val="0"/>
          <w:vanish w:val="0"/>
          <w:color w:val="auto"/>
          <w:lang w:eastAsia="de-DE"/>
        </w:rPr>
      </w:pPr>
      <w:r>
        <w:rPr>
          <w:i w:val="0"/>
          <w:vanish w:val="0"/>
          <w:color w:val="auto"/>
          <w:lang w:eastAsia="de-DE"/>
        </w:rPr>
        <w:t>Der zukünftige Prozess sieht folgendermassen aus:</w:t>
      </w:r>
    </w:p>
    <w:p w14:paraId="2F3F39E6" w14:textId="77777777" w:rsidR="00014F52" w:rsidRDefault="00014F52" w:rsidP="00014F52">
      <w:pPr>
        <w:pStyle w:val="IPA-Hinweistexte"/>
        <w:rPr>
          <w:i w:val="0"/>
          <w:vanish w:val="0"/>
          <w:color w:val="auto"/>
          <w:lang w:eastAsia="de-DE"/>
        </w:rPr>
      </w:pPr>
    </w:p>
    <w:tbl>
      <w:tblPr>
        <w:tblStyle w:val="TableGrid"/>
        <w:tblpPr w:leftFromText="141" w:rightFromText="141" w:vertAnchor="text" w:horzAnchor="margin" w:tblpY="26"/>
        <w:tblW w:w="0" w:type="auto"/>
        <w:tblLook w:val="04A0" w:firstRow="1" w:lastRow="0" w:firstColumn="1" w:lastColumn="0" w:noHBand="0" w:noVBand="1"/>
      </w:tblPr>
      <w:tblGrid>
        <w:gridCol w:w="3510"/>
      </w:tblGrid>
      <w:tr w:rsidR="00014F52" w14:paraId="4B7BBFD9" w14:textId="77777777" w:rsidTr="006F1FCD">
        <w:trPr>
          <w:hidden w:val="0"/>
        </w:trPr>
        <w:tc>
          <w:tcPr>
            <w:tcW w:w="3510" w:type="dxa"/>
            <w:tcBorders>
              <w:bottom w:val="single" w:sz="4" w:space="0" w:color="auto"/>
            </w:tcBorders>
            <w:vAlign w:val="center"/>
          </w:tcPr>
          <w:p w14:paraId="279CF550" w14:textId="77777777" w:rsidR="00014F52" w:rsidRPr="00CB27F6" w:rsidRDefault="00014F52" w:rsidP="006F1FCD">
            <w:pPr>
              <w:pStyle w:val="IPA-Hinweistexte"/>
              <w:jc w:val="center"/>
              <w:rPr>
                <w:b/>
                <w:i w:val="0"/>
                <w:vanish w:val="0"/>
                <w:color w:val="auto"/>
                <w:lang w:eastAsia="de-DE"/>
              </w:rPr>
            </w:pPr>
            <w:r w:rsidRPr="00CB27F6">
              <w:rPr>
                <w:b/>
                <w:i w:val="0"/>
                <w:vanish w:val="0"/>
                <w:color w:val="auto"/>
                <w:lang w:eastAsia="de-DE"/>
              </w:rPr>
              <w:t>Durchführungsschritte</w:t>
            </w:r>
          </w:p>
        </w:tc>
      </w:tr>
      <w:tr w:rsidR="00014F52" w14:paraId="5A84D557" w14:textId="77777777" w:rsidTr="006F1FCD">
        <w:trPr>
          <w:hidden w:val="0"/>
        </w:trPr>
        <w:tc>
          <w:tcPr>
            <w:tcW w:w="3510" w:type="dxa"/>
            <w:tcBorders>
              <w:left w:val="nil"/>
              <w:bottom w:val="nil"/>
              <w:right w:val="nil"/>
            </w:tcBorders>
          </w:tcPr>
          <w:p w14:paraId="657BD41A" w14:textId="77777777" w:rsidR="00014F52" w:rsidRPr="002D1D90" w:rsidRDefault="00014F52" w:rsidP="006F1FCD">
            <w:pPr>
              <w:pStyle w:val="IPA-Hinweistexte"/>
              <w:rPr>
                <w:b/>
                <w:i w:val="0"/>
                <w:vanish w:val="0"/>
                <w:color w:val="auto"/>
                <w:sz w:val="2"/>
                <w:szCs w:val="2"/>
                <w:lang w:eastAsia="de-DE"/>
              </w:rPr>
            </w:pPr>
          </w:p>
        </w:tc>
      </w:tr>
      <w:tr w:rsidR="00014F52" w14:paraId="5CFF75D7" w14:textId="77777777" w:rsidTr="006F1FCD">
        <w:tc>
          <w:tcPr>
            <w:tcW w:w="3510" w:type="dxa"/>
            <w:tcBorders>
              <w:top w:val="nil"/>
              <w:left w:val="nil"/>
              <w:bottom w:val="nil"/>
              <w:right w:val="nil"/>
            </w:tcBorders>
          </w:tcPr>
          <w:p w14:paraId="34F95A06" w14:textId="3E9A2CD0" w:rsidR="00014F52" w:rsidRDefault="00014F52" w:rsidP="006F1FCD">
            <w:pPr>
              <w:pStyle w:val="IPA-Hinweistexte"/>
              <w:keepNext/>
              <w:rPr>
                <w:i w:val="0"/>
                <w:vanish w:val="0"/>
                <w:color w:val="auto"/>
                <w:lang w:eastAsia="de-DE"/>
              </w:rPr>
            </w:pPr>
            <w:r>
              <w:rPr>
                <w:noProof/>
                <w:lang w:val="en-US"/>
              </w:rPr>
              <w:drawing>
                <wp:inline distT="0" distB="0" distL="0" distR="0" wp14:anchorId="3F30A42F" wp14:editId="739BE481">
                  <wp:extent cx="2065655" cy="829945"/>
                  <wp:effectExtent l="0" t="0" r="0" b="825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5655" cy="829945"/>
                          </a:xfrm>
                          <a:prstGeom prst="rect">
                            <a:avLst/>
                          </a:prstGeom>
                          <a:noFill/>
                          <a:ln>
                            <a:noFill/>
                          </a:ln>
                        </pic:spPr>
                      </pic:pic>
                    </a:graphicData>
                  </a:graphic>
                </wp:inline>
              </w:drawing>
            </w:r>
          </w:p>
        </w:tc>
      </w:tr>
    </w:tbl>
    <w:p w14:paraId="4F5894E4" w14:textId="77777777" w:rsidR="00014F52" w:rsidRDefault="00014F52" w:rsidP="00014F52">
      <w:pPr>
        <w:pStyle w:val="Caption"/>
      </w:pPr>
    </w:p>
    <w:p w14:paraId="1454DC3A" w14:textId="77777777" w:rsidR="00014F52" w:rsidRDefault="00014F52" w:rsidP="00014F52">
      <w:pPr>
        <w:pStyle w:val="Caption"/>
      </w:pPr>
    </w:p>
    <w:p w14:paraId="1691580B" w14:textId="77777777" w:rsidR="00014F52" w:rsidRDefault="00014F52" w:rsidP="00014F52">
      <w:pPr>
        <w:pStyle w:val="Caption"/>
      </w:pPr>
    </w:p>
    <w:p w14:paraId="60EB4F99" w14:textId="77777777" w:rsidR="00014F52" w:rsidRDefault="00014F52" w:rsidP="00014F52">
      <w:pPr>
        <w:pStyle w:val="Caption"/>
      </w:pPr>
    </w:p>
    <w:p w14:paraId="3E5983DD" w14:textId="77777777" w:rsidR="00014F52" w:rsidRDefault="00014F52" w:rsidP="00014F52">
      <w:pPr>
        <w:pStyle w:val="Caption"/>
      </w:pPr>
    </w:p>
    <w:p w14:paraId="0B24829D" w14:textId="77777777" w:rsidR="00014F52" w:rsidRDefault="00014F52" w:rsidP="00014F52">
      <w:pPr>
        <w:pStyle w:val="Caption"/>
      </w:pPr>
      <w:bookmarkStart w:id="109" w:name="_Toc387424558"/>
      <w:bookmarkStart w:id="110" w:name="_Toc262221236"/>
      <w:r>
        <w:t xml:space="preserve">Tabelle </w:t>
      </w:r>
      <w:r w:rsidR="009A0863">
        <w:fldChar w:fldCharType="begin"/>
      </w:r>
      <w:r w:rsidR="009A0863">
        <w:instrText xml:space="preserve"> SEQ Tabelle \* ARABIC </w:instrText>
      </w:r>
      <w:r w:rsidR="009A0863">
        <w:fldChar w:fldCharType="separate"/>
      </w:r>
      <w:r>
        <w:rPr>
          <w:noProof/>
        </w:rPr>
        <w:t>6</w:t>
      </w:r>
      <w:r w:rsidR="009A0863">
        <w:rPr>
          <w:noProof/>
        </w:rPr>
        <w:fldChar w:fldCharType="end"/>
      </w:r>
      <w:r>
        <w:t xml:space="preserve">: Soll-Ablauf </w:t>
      </w:r>
      <w:r w:rsidRPr="00550ECC">
        <w:t>Plattform aufsetzten</w:t>
      </w:r>
      <w:bookmarkEnd w:id="109"/>
      <w:bookmarkEnd w:id="110"/>
    </w:p>
    <w:p w14:paraId="12B385E6" w14:textId="77777777" w:rsidR="00014F52" w:rsidRPr="00F61FAD" w:rsidRDefault="00014F52" w:rsidP="00014F52">
      <w:pPr>
        <w:pStyle w:val="Heading2"/>
        <w:spacing w:before="120"/>
        <w:rPr>
          <w:color w:val="000000" w:themeColor="text1"/>
        </w:rPr>
      </w:pPr>
      <w:bookmarkStart w:id="111" w:name="_Toc388120185"/>
      <w:bookmarkStart w:id="112" w:name="_Toc262222091"/>
      <w:r w:rsidRPr="00F61FAD">
        <w:rPr>
          <w:color w:val="000000" w:themeColor="text1"/>
        </w:rPr>
        <w:t>Vorgehensziele</w:t>
      </w:r>
      <w:bookmarkEnd w:id="111"/>
      <w:bookmarkEnd w:id="112"/>
    </w:p>
    <w:p w14:paraId="0C247943" w14:textId="77777777" w:rsidR="00014F52" w:rsidRPr="004B4249" w:rsidRDefault="00014F52" w:rsidP="00014F52">
      <w:pPr>
        <w:pStyle w:val="IPA-Hinweistexte"/>
        <w:spacing w:before="0" w:after="0"/>
        <w:rPr>
          <w:i w:val="0"/>
          <w:vanish w:val="0"/>
          <w:color w:val="auto"/>
          <w:lang w:eastAsia="de-DE"/>
        </w:rPr>
      </w:pPr>
      <w:r w:rsidRPr="004B4249">
        <w:rPr>
          <w:i w:val="0"/>
          <w:vanish w:val="0"/>
          <w:color w:val="auto"/>
          <w:lang w:eastAsia="de-DE"/>
        </w:rPr>
        <w:t>Ziel ist es, eine vollfunktionsfähige Lösung zu realisieren</w:t>
      </w:r>
      <w:r>
        <w:rPr>
          <w:i w:val="0"/>
          <w:vanish w:val="0"/>
          <w:color w:val="auto"/>
          <w:lang w:eastAsia="de-DE"/>
        </w:rPr>
        <w:t>,</w:t>
      </w:r>
      <w:r w:rsidRPr="004B4249">
        <w:rPr>
          <w:i w:val="0"/>
          <w:vanish w:val="0"/>
          <w:color w:val="auto"/>
          <w:lang w:eastAsia="de-DE"/>
        </w:rPr>
        <w:t xml:space="preserve"> welche eine Demoplattform zu Testzwecken mit Beispielbenutzer und Beispielinhalten </w:t>
      </w:r>
      <w:r>
        <w:rPr>
          <w:i w:val="0"/>
          <w:vanish w:val="0"/>
          <w:color w:val="auto"/>
          <w:lang w:eastAsia="de-DE"/>
        </w:rPr>
        <w:t>bereitstellt</w:t>
      </w:r>
      <w:r w:rsidRPr="004B4249">
        <w:rPr>
          <w:i w:val="0"/>
          <w:vanish w:val="0"/>
          <w:color w:val="auto"/>
          <w:lang w:eastAsia="de-DE"/>
        </w:rPr>
        <w:t xml:space="preserve">. </w:t>
      </w:r>
    </w:p>
    <w:p w14:paraId="6E4CB55C" w14:textId="77777777" w:rsidR="00014F52" w:rsidRPr="006773DB" w:rsidRDefault="00014F52" w:rsidP="00014F52">
      <w:pPr>
        <w:pStyle w:val="IPA-Textkrper"/>
        <w:spacing w:before="0"/>
      </w:pPr>
      <w:r w:rsidRPr="006773DB">
        <w:rPr>
          <w:vanish/>
        </w:rPr>
        <w:t>Die wichtigsten Bearbeitungsschritte um diese Vorgehensziele zu erreichen sind:</w:t>
      </w:r>
      <w:r w:rsidRPr="006773DB">
        <w:t xml:space="preserve"> </w:t>
      </w:r>
    </w:p>
    <w:tbl>
      <w:tblPr>
        <w:tblStyle w:val="LightGrid-Accent1"/>
        <w:tblW w:w="0" w:type="auto"/>
        <w:tblLayout w:type="fixed"/>
        <w:tblLook w:val="01E0" w:firstRow="1" w:lastRow="1" w:firstColumn="1" w:lastColumn="1" w:noHBand="0" w:noVBand="0"/>
      </w:tblPr>
      <w:tblGrid>
        <w:gridCol w:w="5070"/>
        <w:gridCol w:w="1559"/>
      </w:tblGrid>
      <w:tr w:rsidR="00014F52" w14:paraId="07C5A894" w14:textId="77777777" w:rsidTr="006F1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0FD68934" w14:textId="77777777" w:rsidR="00014F52" w:rsidRPr="00F216B0" w:rsidRDefault="00014F52" w:rsidP="006F1FCD">
            <w:pPr>
              <w:rPr>
                <w:rFonts w:eastAsia="Times New Roman" w:cs="Times New Roman"/>
              </w:rPr>
            </w:pPr>
            <w:r w:rsidRPr="00F216B0">
              <w:rPr>
                <w:rFonts w:eastAsia="Times New Roman" w:cs="Times New Roman"/>
              </w:rPr>
              <w:t>Bearbeitungsschritte</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tcPr>
          <w:p w14:paraId="345A5041" w14:textId="77777777" w:rsidR="00014F52" w:rsidRPr="00F216B0" w:rsidRDefault="00014F52" w:rsidP="006F1FCD">
            <w:pPr>
              <w:pStyle w:val="IPA-Tabelle"/>
              <w:rPr>
                <w:sz w:val="22"/>
                <w:szCs w:val="22"/>
              </w:rPr>
            </w:pPr>
            <w:r w:rsidRPr="00F216B0">
              <w:rPr>
                <w:sz w:val="22"/>
                <w:szCs w:val="22"/>
              </w:rPr>
              <w:t>Erreicht bis</w:t>
            </w:r>
          </w:p>
        </w:tc>
      </w:tr>
      <w:tr w:rsidR="00014F52" w14:paraId="0DF0D3E9"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4E0FCDF" w14:textId="77777777" w:rsidR="00014F52" w:rsidRPr="00F216B0" w:rsidRDefault="00014F52" w:rsidP="006F1FCD">
            <w:pPr>
              <w:pStyle w:val="IPA-Tabelle"/>
              <w:rPr>
                <w:b w:val="0"/>
                <w:sz w:val="22"/>
                <w:szCs w:val="22"/>
              </w:rPr>
            </w:pPr>
            <w:r w:rsidRPr="00F216B0">
              <w:rPr>
                <w:b w:val="0"/>
                <w:sz w:val="22"/>
                <w:szCs w:val="22"/>
              </w:rPr>
              <w:t>Variantenentscheid</w:t>
            </w:r>
            <w:r>
              <w:rPr>
                <w:b w:val="0"/>
                <w:sz w:val="22"/>
                <w:szCs w:val="22"/>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0651DF51" w14:textId="77777777" w:rsidR="00014F52" w:rsidRPr="00F216B0" w:rsidRDefault="00014F52" w:rsidP="006F1FCD">
            <w:pPr>
              <w:pStyle w:val="IPA-Tabelle"/>
              <w:rPr>
                <w:b w:val="0"/>
                <w:sz w:val="22"/>
                <w:szCs w:val="22"/>
              </w:rPr>
            </w:pPr>
            <w:r w:rsidRPr="00F216B0">
              <w:rPr>
                <w:b w:val="0"/>
                <w:sz w:val="22"/>
                <w:szCs w:val="22"/>
              </w:rPr>
              <w:t>06.05.2014</w:t>
            </w:r>
          </w:p>
        </w:tc>
      </w:tr>
      <w:tr w:rsidR="00014F52" w14:paraId="2BA9E4F8"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6AFE4EEF" w14:textId="77777777" w:rsidR="00014F52" w:rsidRPr="00F216B0" w:rsidRDefault="00014F52" w:rsidP="006F1FCD">
            <w:pPr>
              <w:rPr>
                <w:rFonts w:eastAsia="Times New Roman" w:cs="Times New Roman"/>
                <w:b w:val="0"/>
                <w:lang w:val="fr-CH"/>
              </w:rPr>
            </w:pPr>
            <w:r w:rsidRPr="00F216B0">
              <w:rPr>
                <w:b w:val="0"/>
              </w:rPr>
              <w:t>Entwicklung Konzept</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392716FE" w14:textId="77777777" w:rsidR="00014F52" w:rsidRPr="00F216B0" w:rsidRDefault="00014F52" w:rsidP="006F1FCD">
            <w:pPr>
              <w:pStyle w:val="IPA-Tabelle"/>
              <w:rPr>
                <w:b w:val="0"/>
                <w:sz w:val="22"/>
                <w:szCs w:val="22"/>
              </w:rPr>
            </w:pPr>
            <w:r>
              <w:rPr>
                <w:b w:val="0"/>
                <w:sz w:val="22"/>
                <w:szCs w:val="22"/>
              </w:rPr>
              <w:t>19</w:t>
            </w:r>
            <w:r w:rsidRPr="00F216B0">
              <w:rPr>
                <w:b w:val="0"/>
                <w:sz w:val="22"/>
                <w:szCs w:val="22"/>
              </w:rPr>
              <w:t>.05.2014</w:t>
            </w:r>
          </w:p>
        </w:tc>
      </w:tr>
      <w:tr w:rsidR="00014F52" w14:paraId="0F3743A7"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2FC1B7A4" w14:textId="77777777" w:rsidR="00014F52" w:rsidRPr="00F216B0" w:rsidRDefault="00014F52" w:rsidP="006F1FCD">
            <w:pPr>
              <w:rPr>
                <w:rFonts w:eastAsia="Times New Roman" w:cs="Times New Roman"/>
                <w:b w:val="0"/>
              </w:rPr>
            </w:pPr>
            <w:r w:rsidRPr="00F216B0">
              <w:rPr>
                <w:b w:val="0"/>
              </w:rPr>
              <w:t xml:space="preserve">Automatisierung </w:t>
            </w:r>
            <w:r>
              <w:rPr>
                <w:b w:val="0"/>
              </w:rPr>
              <w:t xml:space="preserve">der </w:t>
            </w:r>
            <w:r w:rsidRPr="00F216B0">
              <w:rPr>
                <w:b w:val="0"/>
              </w:rPr>
              <w:t>Demoplattform</w:t>
            </w:r>
            <w:r>
              <w:rPr>
                <w:b w:val="0"/>
              </w:rPr>
              <w: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35AED53D" w14:textId="77777777" w:rsidR="00014F52" w:rsidRPr="00F216B0" w:rsidRDefault="00014F52" w:rsidP="006F1FCD">
            <w:pPr>
              <w:pStyle w:val="IPA-Tabelle"/>
              <w:rPr>
                <w:b w:val="0"/>
                <w:sz w:val="22"/>
                <w:szCs w:val="22"/>
              </w:rPr>
            </w:pPr>
            <w:r w:rsidRPr="00F216B0">
              <w:rPr>
                <w:b w:val="0"/>
                <w:sz w:val="22"/>
                <w:szCs w:val="22"/>
              </w:rPr>
              <w:t>20.05.2014</w:t>
            </w:r>
          </w:p>
        </w:tc>
      </w:tr>
      <w:tr w:rsidR="00014F52" w14:paraId="7DABBC96" w14:textId="77777777" w:rsidTr="006F1F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B8CCE4" w:themeFill="accent1" w:themeFillTint="66"/>
            <w:vAlign w:val="center"/>
          </w:tcPr>
          <w:p w14:paraId="562B23E0" w14:textId="77777777" w:rsidR="00014F52" w:rsidRPr="00F216B0" w:rsidRDefault="00014F52" w:rsidP="006F1FCD">
            <w:pPr>
              <w:pStyle w:val="IPA-Tabelle"/>
              <w:rPr>
                <w:b w:val="0"/>
                <w:sz w:val="22"/>
                <w:szCs w:val="22"/>
              </w:rPr>
            </w:pPr>
            <w:r w:rsidRPr="00F216B0">
              <w:rPr>
                <w:rFonts w:eastAsiaTheme="majorEastAsia" w:cstheme="majorBidi"/>
                <w:b w:val="0"/>
                <w:sz w:val="22"/>
                <w:szCs w:val="22"/>
              </w:rPr>
              <w:t>Benutzer und Inhalte</w:t>
            </w:r>
            <w:r>
              <w:rPr>
                <w:rFonts w:eastAsiaTheme="majorEastAsia" w:cstheme="majorBidi"/>
                <w:b w:val="0"/>
                <w:sz w:val="22"/>
                <w:szCs w:val="22"/>
              </w:rPr>
              <w:t xml:space="preserve"> werden automatisch hinzugefügt.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B8CCE4" w:themeFill="accent1" w:themeFillTint="66"/>
            <w:vAlign w:val="center"/>
          </w:tcPr>
          <w:p w14:paraId="500C29C8" w14:textId="77777777" w:rsidR="00014F52" w:rsidRPr="00F216B0" w:rsidRDefault="00014F52" w:rsidP="006F1FCD">
            <w:pPr>
              <w:pStyle w:val="IPA-Tabelle"/>
              <w:rPr>
                <w:b w:val="0"/>
                <w:sz w:val="22"/>
                <w:szCs w:val="22"/>
              </w:rPr>
            </w:pPr>
            <w:r>
              <w:rPr>
                <w:b w:val="0"/>
                <w:sz w:val="22"/>
                <w:szCs w:val="22"/>
              </w:rPr>
              <w:t>22</w:t>
            </w:r>
            <w:r w:rsidRPr="00F216B0">
              <w:rPr>
                <w:b w:val="0"/>
                <w:sz w:val="22"/>
                <w:szCs w:val="22"/>
              </w:rPr>
              <w:t>.05.2014</w:t>
            </w:r>
          </w:p>
        </w:tc>
      </w:tr>
      <w:tr w:rsidR="00014F52" w14:paraId="03DB169D" w14:textId="77777777" w:rsidTr="006F1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shd w:val="clear" w:color="auto" w:fill="FFFFFF"/>
            <w:vAlign w:val="center"/>
          </w:tcPr>
          <w:p w14:paraId="406ECC04" w14:textId="77777777" w:rsidR="00014F52" w:rsidRPr="00F216B0" w:rsidRDefault="00014F52" w:rsidP="006F1FCD">
            <w:pPr>
              <w:pStyle w:val="IPA-Tabelle"/>
              <w:rPr>
                <w:b w:val="0"/>
                <w:sz w:val="22"/>
                <w:szCs w:val="22"/>
              </w:rPr>
            </w:pPr>
            <w:r>
              <w:rPr>
                <w:b w:val="0"/>
                <w:sz w:val="22"/>
                <w:szCs w:val="22"/>
              </w:rPr>
              <w:t>Testfälle werden abgearbeitet.</w:t>
            </w:r>
          </w:p>
        </w:tc>
        <w:tc>
          <w:tcPr>
            <w:cnfStyle w:val="000100000000" w:firstRow="0" w:lastRow="0" w:firstColumn="0" w:lastColumn="1" w:oddVBand="0" w:evenVBand="0" w:oddHBand="0" w:evenHBand="0" w:firstRowFirstColumn="0" w:firstRowLastColumn="0" w:lastRowFirstColumn="0" w:lastRowLastColumn="0"/>
            <w:tcW w:w="1559" w:type="dxa"/>
            <w:shd w:val="clear" w:color="auto" w:fill="FFFFFF"/>
            <w:vAlign w:val="center"/>
          </w:tcPr>
          <w:p w14:paraId="7595834D" w14:textId="77777777" w:rsidR="00014F52" w:rsidRPr="00F216B0" w:rsidRDefault="00014F52" w:rsidP="006F1FCD">
            <w:pPr>
              <w:pStyle w:val="IPA-Tabelle"/>
              <w:rPr>
                <w:b w:val="0"/>
                <w:sz w:val="22"/>
                <w:szCs w:val="22"/>
              </w:rPr>
            </w:pPr>
            <w:r>
              <w:rPr>
                <w:b w:val="0"/>
                <w:sz w:val="22"/>
                <w:szCs w:val="22"/>
              </w:rPr>
              <w:t>26</w:t>
            </w:r>
            <w:r w:rsidRPr="00F216B0">
              <w:rPr>
                <w:b w:val="0"/>
                <w:sz w:val="22"/>
                <w:szCs w:val="22"/>
              </w:rPr>
              <w:t>.05.2014</w:t>
            </w:r>
          </w:p>
        </w:tc>
      </w:tr>
      <w:tr w:rsidR="00014F52" w14:paraId="1AFBB0AC" w14:textId="77777777" w:rsidTr="006F1FC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Borders>
              <w:top w:val="single" w:sz="8" w:space="0" w:color="4F81BD" w:themeColor="accent1"/>
            </w:tcBorders>
            <w:shd w:val="clear" w:color="auto" w:fill="B8CCE4" w:themeFill="accent1" w:themeFillTint="66"/>
            <w:vAlign w:val="center"/>
          </w:tcPr>
          <w:p w14:paraId="06FF3F68" w14:textId="77777777" w:rsidR="00014F52" w:rsidRPr="00F216B0" w:rsidRDefault="00014F52" w:rsidP="006F1FCD">
            <w:pPr>
              <w:pStyle w:val="IPA-Tabelle"/>
              <w:rPr>
                <w:b w:val="0"/>
                <w:sz w:val="22"/>
                <w:szCs w:val="22"/>
              </w:rPr>
            </w:pPr>
            <w:r>
              <w:rPr>
                <w:b w:val="0"/>
                <w:sz w:val="22"/>
                <w:szCs w:val="22"/>
              </w:rPr>
              <w:t>Die Applikation wird freigegeben.</w:t>
            </w:r>
          </w:p>
        </w:tc>
        <w:tc>
          <w:tcPr>
            <w:cnfStyle w:val="000100000000" w:firstRow="0" w:lastRow="0" w:firstColumn="0" w:lastColumn="1" w:oddVBand="0" w:evenVBand="0" w:oddHBand="0" w:evenHBand="0" w:firstRowFirstColumn="0" w:firstRowLastColumn="0" w:lastRowFirstColumn="0" w:lastRowLastColumn="0"/>
            <w:tcW w:w="1559" w:type="dxa"/>
            <w:tcBorders>
              <w:top w:val="single" w:sz="8" w:space="0" w:color="4F81BD" w:themeColor="accent1"/>
            </w:tcBorders>
            <w:shd w:val="clear" w:color="auto" w:fill="B8CCE4" w:themeFill="accent1" w:themeFillTint="66"/>
            <w:vAlign w:val="center"/>
          </w:tcPr>
          <w:p w14:paraId="09303F5E" w14:textId="77777777" w:rsidR="00014F52" w:rsidRPr="00F216B0" w:rsidRDefault="00014F52" w:rsidP="006F1FCD">
            <w:pPr>
              <w:pStyle w:val="IPA-Tabelle"/>
              <w:keepNext/>
              <w:rPr>
                <w:b w:val="0"/>
                <w:sz w:val="22"/>
                <w:szCs w:val="22"/>
              </w:rPr>
            </w:pPr>
            <w:r>
              <w:rPr>
                <w:b w:val="0"/>
                <w:sz w:val="22"/>
                <w:szCs w:val="22"/>
              </w:rPr>
              <w:t>27</w:t>
            </w:r>
            <w:r w:rsidRPr="00F216B0">
              <w:rPr>
                <w:b w:val="0"/>
                <w:sz w:val="22"/>
                <w:szCs w:val="22"/>
              </w:rPr>
              <w:t>.05.2014</w:t>
            </w:r>
          </w:p>
        </w:tc>
      </w:tr>
    </w:tbl>
    <w:p w14:paraId="7AD7615A" w14:textId="775F51CD" w:rsidR="00211B98" w:rsidRDefault="00014F52" w:rsidP="004D4E24">
      <w:pPr>
        <w:pStyle w:val="Caption"/>
        <w:rPr>
          <w:i/>
          <w:vanish/>
          <w:color w:val="auto"/>
          <w:lang w:eastAsia="de-DE"/>
        </w:rPr>
      </w:pPr>
      <w:bookmarkStart w:id="113" w:name="_Toc387424559"/>
      <w:bookmarkStart w:id="114" w:name="_Toc262221237"/>
      <w:r>
        <w:t xml:space="preserve">Tabelle </w:t>
      </w:r>
      <w:r w:rsidR="009A0863">
        <w:fldChar w:fldCharType="begin"/>
      </w:r>
      <w:r w:rsidR="009A0863">
        <w:instrText xml:space="preserve"> SEQ Tabelle \* ARABIC </w:instrText>
      </w:r>
      <w:r w:rsidR="009A0863">
        <w:fldChar w:fldCharType="separate"/>
      </w:r>
      <w:r>
        <w:rPr>
          <w:noProof/>
        </w:rPr>
        <w:t>7</w:t>
      </w:r>
      <w:r w:rsidR="009A0863">
        <w:rPr>
          <w:noProof/>
        </w:rPr>
        <w:fldChar w:fldCharType="end"/>
      </w:r>
      <w:r>
        <w:t>: Vorgehensziele</w:t>
      </w:r>
      <w:bookmarkEnd w:id="113"/>
      <w:bookmarkEnd w:id="114"/>
    </w:p>
    <w:p w14:paraId="504E6D2E" w14:textId="77777777" w:rsidR="00F61FAD" w:rsidRDefault="00F61FAD" w:rsidP="00260B13">
      <w:pPr>
        <w:pStyle w:val="Heading2"/>
        <w:spacing w:before="120"/>
      </w:pPr>
      <w:bookmarkStart w:id="115" w:name="_Toc262222092"/>
      <w:bookmarkStart w:id="116" w:name="_Toc114965598"/>
      <w:r w:rsidRPr="00F043B9">
        <w:t>Systemziele</w:t>
      </w:r>
      <w:bookmarkEnd w:id="115"/>
      <w:r>
        <w:t xml:space="preserve"> </w:t>
      </w:r>
    </w:p>
    <w:p w14:paraId="5DF7C3C1" w14:textId="77777777" w:rsidR="00A52035" w:rsidRDefault="00A52035" w:rsidP="00A52035">
      <w:pPr>
        <w:pStyle w:val="IPA-Textkrper"/>
      </w:pPr>
      <w:r w:rsidRPr="00FA113D">
        <w:rPr>
          <w:color w:val="FF0000"/>
        </w:rPr>
        <w:t>Ein Entwickler hat die Möglichkeit, ohne Schwierigkeiten und praktisch ohne Zeitaufwand, die Plattform mit dem neusten Release zur Verfügung zu stellen. Dies ermöglicht eine Qualitätsverbesserung der Releases und einen Zeitgewinn für die Entwickler</w:t>
      </w:r>
      <w:r>
        <w:t xml:space="preserve">. In der </w:t>
      </w:r>
      <w:r>
        <w:lastRenderedPageBreak/>
        <w:t>untenstehenden Tabelle sind wichtigsten Ziele erläutert. Es sind verschiedene Prozesse betroffen.</w:t>
      </w:r>
    </w:p>
    <w:tbl>
      <w:tblPr>
        <w:tblStyle w:val="LightGrid-Accent1"/>
        <w:tblW w:w="0" w:type="auto"/>
        <w:tblLayout w:type="fixed"/>
        <w:tblLook w:val="01E0" w:firstRow="1" w:lastRow="1" w:firstColumn="1" w:lastColumn="1" w:noHBand="0" w:noVBand="0"/>
      </w:tblPr>
      <w:tblGrid>
        <w:gridCol w:w="534"/>
        <w:gridCol w:w="3827"/>
        <w:gridCol w:w="1984"/>
        <w:gridCol w:w="2942"/>
      </w:tblGrid>
      <w:tr w:rsidR="00A52035" w14:paraId="67B6968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A52035" w:rsidRDefault="00A52035"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77777777" w:rsidR="00A52035" w:rsidRPr="00F216B0" w:rsidRDefault="00A52035" w:rsidP="00765616">
            <w:pPr>
              <w:rPr>
                <w:rFonts w:eastAsia="Times New Roman" w:cs="Times New Roman"/>
              </w:rPr>
            </w:pPr>
            <w:r>
              <w:rPr>
                <w:rFonts w:eastAsia="Times New Roman" w:cs="Times New Roman"/>
              </w:rPr>
              <w:t>Ziele</w:t>
            </w:r>
          </w:p>
        </w:tc>
        <w:tc>
          <w:tcPr>
            <w:tcW w:w="1984" w:type="dxa"/>
            <w:shd w:val="clear" w:color="auto" w:fill="B8CCE4" w:themeFill="accent1" w:themeFillTint="66"/>
          </w:tcPr>
          <w:p w14:paraId="14F4E39A" w14:textId="77777777" w:rsidR="00A52035" w:rsidRPr="008D102C" w:rsidRDefault="00A52035" w:rsidP="00765616">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8D102C">
              <w:rPr>
                <w:rFonts w:eastAsia="Times New Roman" w:cs="Times New Roman"/>
              </w:rPr>
              <w:t>Erreicht bis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1CC5A73" w14:textId="77777777" w:rsidR="00A52035" w:rsidRPr="00FA113D" w:rsidRDefault="00A52035" w:rsidP="00765616">
            <w:pPr>
              <w:pStyle w:val="IPA-Tabelle"/>
              <w:rPr>
                <w:color w:val="FF0000"/>
                <w:sz w:val="22"/>
                <w:szCs w:val="22"/>
              </w:rPr>
            </w:pPr>
            <w:r w:rsidRPr="00FA113D">
              <w:rPr>
                <w:color w:val="FF0000"/>
                <w:sz w:val="22"/>
                <w:szCs w:val="22"/>
              </w:rPr>
              <w:t>Betroffener Geschäftsprozess</w:t>
            </w:r>
          </w:p>
        </w:tc>
      </w:tr>
      <w:tr w:rsidR="00A52035" w14:paraId="29E99A9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A52035" w:rsidRPr="00E131A0" w:rsidRDefault="00A52035"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A52035" w:rsidRPr="00E131A0" w:rsidRDefault="00A52035" w:rsidP="00765616">
            <w:pPr>
              <w:pStyle w:val="IPA-Tabelle"/>
              <w:rPr>
                <w:sz w:val="22"/>
                <w:szCs w:val="22"/>
              </w:rPr>
            </w:pPr>
            <w:r>
              <w:rPr>
                <w:sz w:val="22"/>
                <w:szCs w:val="22"/>
              </w:rPr>
              <w:t>Plattform soll automatisiert aufgesetzt sein</w:t>
            </w:r>
          </w:p>
        </w:tc>
        <w:tc>
          <w:tcPr>
            <w:tcW w:w="1984" w:type="dxa"/>
            <w:shd w:val="clear" w:color="auto" w:fill="FFFFFF"/>
            <w:vAlign w:val="center"/>
          </w:tcPr>
          <w:p w14:paraId="27AB5CE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26.05.2014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416CDFF" w14:textId="46BA0178"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1B98B94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A52035" w:rsidRPr="00E131A0" w:rsidRDefault="00A52035"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A52035" w:rsidRPr="00E131A0" w:rsidRDefault="00A52035" w:rsidP="00765616">
            <w:pPr>
              <w:rPr>
                <w:rFonts w:eastAsia="Times New Roman" w:cs="Times New Roman"/>
              </w:rPr>
            </w:pPr>
            <w:r w:rsidRPr="00E131A0">
              <w:t>Inhalt soll automatisch erfasst sein</w:t>
            </w:r>
          </w:p>
        </w:tc>
        <w:tc>
          <w:tcPr>
            <w:tcW w:w="1984" w:type="dxa"/>
            <w:shd w:val="clear" w:color="auto" w:fill="B8CCE4" w:themeFill="accent1" w:themeFillTint="66"/>
            <w:vAlign w:val="center"/>
          </w:tcPr>
          <w:p w14:paraId="00F0131C"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1519D8A4" w14:textId="7D8732EF"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B22EB7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A52035" w:rsidRPr="00E131A0" w:rsidRDefault="00A52035"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A52035" w:rsidRPr="00E131A0" w:rsidRDefault="00A52035" w:rsidP="00765616">
            <w:pPr>
              <w:pStyle w:val="IPA-Tabelle"/>
              <w:rPr>
                <w:sz w:val="22"/>
                <w:szCs w:val="22"/>
              </w:rPr>
            </w:pPr>
            <w:r w:rsidRPr="00E131A0">
              <w:rPr>
                <w:sz w:val="22"/>
                <w:szCs w:val="22"/>
              </w:rPr>
              <w:t>Benutzer sollen automatisch erfasst sein</w:t>
            </w:r>
          </w:p>
        </w:tc>
        <w:tc>
          <w:tcPr>
            <w:tcW w:w="1984" w:type="dxa"/>
            <w:shd w:val="clear" w:color="auto" w:fill="FFFFFF"/>
            <w:vAlign w:val="center"/>
          </w:tcPr>
          <w:p w14:paraId="773A4570" w14:textId="77777777" w:rsidR="00A52035" w:rsidRPr="004A59D1" w:rsidRDefault="00A52035" w:rsidP="00765616">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21.05.2014</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1186CAE8" w14:textId="6DC36F06"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7D4453E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A52035" w:rsidRPr="00E131A0" w:rsidRDefault="00A52035"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A52035" w:rsidRPr="00E131A0" w:rsidRDefault="00A52035" w:rsidP="00765616">
            <w:pPr>
              <w:pStyle w:val="IPA-Tabelle"/>
              <w:rPr>
                <w:sz w:val="22"/>
                <w:szCs w:val="22"/>
              </w:rPr>
            </w:pPr>
            <w:r w:rsidRPr="00E131A0">
              <w:rPr>
                <w:sz w:val="22"/>
                <w:szCs w:val="22"/>
              </w:rPr>
              <w:t>Qualitätsgewinn</w:t>
            </w:r>
            <w:r>
              <w:rPr>
                <w:sz w:val="22"/>
                <w:szCs w:val="22"/>
              </w:rPr>
              <w:t xml:space="preserve"> der Produkte</w:t>
            </w:r>
          </w:p>
        </w:tc>
        <w:tc>
          <w:tcPr>
            <w:tcW w:w="1984" w:type="dxa"/>
            <w:shd w:val="clear" w:color="auto" w:fill="B8CCE4" w:themeFill="accent1" w:themeFillTint="66"/>
            <w:vAlign w:val="center"/>
          </w:tcPr>
          <w:p w14:paraId="1540BBFD" w14:textId="77777777" w:rsidR="00A52035" w:rsidRPr="004A59D1" w:rsidRDefault="00A52035" w:rsidP="00765616">
            <w:pPr>
              <w:pStyle w:val="IPA-Tabelle"/>
              <w:cnfStyle w:val="000000010000" w:firstRow="0" w:lastRow="0" w:firstColumn="0" w:lastColumn="0" w:oddVBand="0" w:evenVBand="0" w:oddHBand="0" w:evenHBand="1"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B8CCE4" w:themeFill="accent1" w:themeFillTint="66"/>
          </w:tcPr>
          <w:p w14:paraId="6F7882F1" w14:textId="7C51EB79" w:rsidR="00A52035" w:rsidRPr="00FA113D" w:rsidRDefault="00FA113D" w:rsidP="00765616">
            <w:pPr>
              <w:pStyle w:val="IPA-Tabelle"/>
              <w:rPr>
                <w:b w:val="0"/>
                <w:color w:val="FF0000"/>
                <w:sz w:val="22"/>
                <w:szCs w:val="22"/>
              </w:rPr>
            </w:pPr>
            <w:r w:rsidRPr="00FA113D">
              <w:rPr>
                <w:b w:val="0"/>
                <w:color w:val="FF0000"/>
                <w:sz w:val="22"/>
                <w:szCs w:val="22"/>
              </w:rPr>
              <w:t>xx</w:t>
            </w:r>
          </w:p>
        </w:tc>
      </w:tr>
      <w:tr w:rsidR="00A52035" w14:paraId="4333AA6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A52035" w:rsidRPr="00E131A0" w:rsidRDefault="00A52035"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A52035" w:rsidRPr="00876218" w:rsidRDefault="00A52035" w:rsidP="00765616">
            <w:pPr>
              <w:pStyle w:val="IPA-Tabelle"/>
              <w:rPr>
                <w:sz w:val="22"/>
                <w:szCs w:val="22"/>
              </w:rPr>
            </w:pPr>
            <w:r w:rsidRPr="00876218">
              <w:rPr>
                <w:sz w:val="22"/>
                <w:szCs w:val="22"/>
              </w:rPr>
              <w:t>Aufwand für Entwickler wird vermindert</w:t>
            </w:r>
          </w:p>
        </w:tc>
        <w:tc>
          <w:tcPr>
            <w:tcW w:w="1984" w:type="dxa"/>
            <w:shd w:val="clear" w:color="auto" w:fill="FFFFFF"/>
            <w:vAlign w:val="center"/>
          </w:tcPr>
          <w:p w14:paraId="64F39FE6" w14:textId="77777777" w:rsidR="00A52035" w:rsidRPr="004A59D1" w:rsidRDefault="00A52035" w:rsidP="00765616">
            <w:pPr>
              <w:pStyle w:val="IPA-Tabelle"/>
              <w:keepNext/>
              <w:cnfStyle w:val="000000100000" w:firstRow="0" w:lastRow="0" w:firstColumn="0" w:lastColumn="0" w:oddVBand="0" w:evenVBand="0" w:oddHBand="1" w:evenHBand="0" w:firstRowFirstColumn="0" w:firstRowLastColumn="0" w:lastRowFirstColumn="0" w:lastRowLastColumn="0"/>
              <w:rPr>
                <w:sz w:val="22"/>
                <w:szCs w:val="22"/>
              </w:rPr>
            </w:pPr>
            <w:r w:rsidRPr="004A59D1">
              <w:rPr>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shd w:val="clear" w:color="auto" w:fill="FFFFFF"/>
          </w:tcPr>
          <w:p w14:paraId="714A1C7C" w14:textId="68D7422A" w:rsidR="00A52035" w:rsidRPr="00FA113D" w:rsidRDefault="00FA113D" w:rsidP="00765616">
            <w:pPr>
              <w:pStyle w:val="IPA-Tabelle"/>
              <w:keepNext/>
              <w:rPr>
                <w:b w:val="0"/>
                <w:color w:val="FF0000"/>
                <w:sz w:val="22"/>
                <w:szCs w:val="22"/>
              </w:rPr>
            </w:pPr>
            <w:r w:rsidRPr="00FA113D">
              <w:rPr>
                <w:b w:val="0"/>
                <w:color w:val="FF0000"/>
                <w:sz w:val="22"/>
                <w:szCs w:val="22"/>
              </w:rPr>
              <w:t>xx</w:t>
            </w:r>
          </w:p>
        </w:tc>
      </w:tr>
      <w:tr w:rsidR="00A52035" w14:paraId="7B1CD586"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A52035" w:rsidRPr="00E131A0" w:rsidRDefault="00A52035"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A52035" w:rsidRPr="00876218" w:rsidRDefault="00A52035" w:rsidP="00765616">
            <w:pPr>
              <w:pStyle w:val="IPA-Tabelle"/>
              <w:rPr>
                <w:b w:val="0"/>
                <w:sz w:val="22"/>
                <w:szCs w:val="22"/>
              </w:rPr>
            </w:pPr>
            <w:r>
              <w:rPr>
                <w:b w:val="0"/>
                <w:sz w:val="22"/>
                <w:szCs w:val="22"/>
              </w:rPr>
              <w:t>Supportaufwand wird vermindert</w:t>
            </w:r>
          </w:p>
        </w:tc>
        <w:tc>
          <w:tcPr>
            <w:tcW w:w="1984" w:type="dxa"/>
            <w:tcBorders>
              <w:top w:val="single" w:sz="8" w:space="0" w:color="4F81BD" w:themeColor="accent1"/>
            </w:tcBorders>
            <w:shd w:val="clear" w:color="auto" w:fill="B8CCE4" w:themeFill="accent1" w:themeFillTint="66"/>
            <w:vAlign w:val="center"/>
          </w:tcPr>
          <w:p w14:paraId="4B8B47CA" w14:textId="77777777" w:rsidR="00A52035" w:rsidRPr="00876218" w:rsidRDefault="00A52035" w:rsidP="00765616">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sidRPr="00876218">
              <w:rPr>
                <w:b w:val="0"/>
                <w:sz w:val="22"/>
                <w:szCs w:val="22"/>
              </w:rPr>
              <w:t>Nach Projektabschluss</w:t>
            </w:r>
          </w:p>
        </w:tc>
        <w:tc>
          <w:tcPr>
            <w:cnfStyle w:val="000100000000" w:firstRow="0" w:lastRow="0" w:firstColumn="0" w:lastColumn="1" w:oddVBand="0" w:evenVBand="0" w:oddHBand="0" w:evenHBand="0" w:firstRowFirstColumn="0" w:firstRowLastColumn="0" w:lastRowFirstColumn="0" w:lastRowLastColumn="0"/>
            <w:tcW w:w="2942" w:type="dxa"/>
            <w:tcBorders>
              <w:top w:val="single" w:sz="8" w:space="0" w:color="4F81BD" w:themeColor="accent1"/>
            </w:tcBorders>
            <w:shd w:val="clear" w:color="auto" w:fill="B8CCE4" w:themeFill="accent1" w:themeFillTint="66"/>
          </w:tcPr>
          <w:p w14:paraId="394DDCCF" w14:textId="77777777" w:rsidR="00A52035" w:rsidRPr="00876218" w:rsidRDefault="00A52035" w:rsidP="00765616">
            <w:pPr>
              <w:pStyle w:val="IPA-Tabelle"/>
              <w:rPr>
                <w:b w:val="0"/>
                <w:sz w:val="22"/>
                <w:szCs w:val="22"/>
              </w:rPr>
            </w:pPr>
            <w:r>
              <w:rPr>
                <w:b w:val="0"/>
                <w:sz w:val="22"/>
                <w:szCs w:val="22"/>
              </w:rPr>
              <w:t>Supportprozess</w:t>
            </w:r>
          </w:p>
        </w:tc>
      </w:tr>
    </w:tbl>
    <w:p w14:paraId="1C387E34" w14:textId="77777777" w:rsidR="00A52035" w:rsidRDefault="00A52035" w:rsidP="00A52035">
      <w:pPr>
        <w:pStyle w:val="Caption"/>
      </w:pPr>
      <w:bookmarkStart w:id="117" w:name="_Toc387424560"/>
      <w:bookmarkStart w:id="118" w:name="_Toc262221238"/>
      <w:r>
        <w:t xml:space="preserve">Tabelle </w:t>
      </w:r>
      <w:r w:rsidR="009A0863">
        <w:fldChar w:fldCharType="begin"/>
      </w:r>
      <w:r w:rsidR="009A0863">
        <w:instrText xml:space="preserve"> SEQ Tabelle \* ARABIC </w:instrText>
      </w:r>
      <w:r w:rsidR="009A0863">
        <w:fldChar w:fldCharType="separate"/>
      </w:r>
      <w:r>
        <w:rPr>
          <w:noProof/>
        </w:rPr>
        <w:t>8</w:t>
      </w:r>
      <w:r w:rsidR="009A0863">
        <w:rPr>
          <w:noProof/>
        </w:rPr>
        <w:fldChar w:fldCharType="end"/>
      </w:r>
      <w:r>
        <w:t>: Systemziele</w:t>
      </w:r>
      <w:bookmarkEnd w:id="117"/>
      <w:bookmarkEnd w:id="118"/>
    </w:p>
    <w:p w14:paraId="3AC4946E" w14:textId="77777777" w:rsidR="00480948" w:rsidRDefault="00480948" w:rsidP="00480948">
      <w:pPr>
        <w:pStyle w:val="Heading2"/>
        <w:spacing w:before="120"/>
        <w:ind w:left="576" w:hanging="576"/>
        <w:rPr>
          <w:color w:val="000000" w:themeColor="text1"/>
        </w:rPr>
      </w:pPr>
      <w:bookmarkStart w:id="119" w:name="_Toc262222093"/>
      <w:r>
        <w:rPr>
          <w:color w:val="000000" w:themeColor="text1"/>
        </w:rPr>
        <w:t>Anwendungsbereich</w:t>
      </w:r>
      <w:bookmarkEnd w:id="119"/>
    </w:p>
    <w:p w14:paraId="412FE50C" w14:textId="77777777" w:rsidR="00385D7F" w:rsidRPr="006773DB" w:rsidRDefault="00385D7F" w:rsidP="00385D7F">
      <w:pPr>
        <w:pStyle w:val="IPA-Textkrper"/>
      </w:pPr>
      <w:r>
        <w:t xml:space="preserve">Die Lösung wird von Entwicklern von 4teamwork genutzt um einen Release auf einer Demoplattform aufzusetzen. Der Anwendungsbereich könnte eventuell auch auf definierte Externe Benutzer erweitert werden. </w:t>
      </w:r>
    </w:p>
    <w:p w14:paraId="6641DFDA" w14:textId="77777777" w:rsidR="000F0775" w:rsidRPr="00AC5D2B" w:rsidRDefault="000F0775" w:rsidP="000F0775">
      <w:pPr>
        <w:pStyle w:val="Heading2"/>
      </w:pPr>
      <w:bookmarkStart w:id="120" w:name="_Toc262222094"/>
      <w:r>
        <w:t>Anforderungen</w:t>
      </w:r>
      <w:bookmarkEnd w:id="120"/>
    </w:p>
    <w:p w14:paraId="1A4A2DBE" w14:textId="77777777" w:rsidR="000F0775" w:rsidRDefault="000F0775" w:rsidP="000F0775">
      <w:pPr>
        <w:pStyle w:val="Heading3"/>
      </w:pPr>
      <w:bookmarkStart w:id="121" w:name="_Toc262222095"/>
      <w:r>
        <w:t>Funktionale Anforderungen</w:t>
      </w:r>
      <w:bookmarkEnd w:id="121"/>
    </w:p>
    <w:p w14:paraId="1CACD24B" w14:textId="2D0C4BCF" w:rsidR="008D6457" w:rsidRPr="008D6457" w:rsidRDefault="008D6457" w:rsidP="00AC5D2B">
      <w:pPr>
        <w:pStyle w:val="IPA-Hinweistexte"/>
        <w:rPr>
          <w:i w:val="0"/>
          <w:color w:val="auto"/>
        </w:rPr>
      </w:pPr>
      <w:r w:rsidRPr="008D6457">
        <w:rPr>
          <w:i w:val="0"/>
          <w:color w:val="auto"/>
        </w:rPr>
        <w:t>Folgende funktionalen Anforderungen werden an das fertige Produkt gestellt:</w:t>
      </w:r>
    </w:p>
    <w:p w14:paraId="134D6078" w14:textId="15FE073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 xml:space="preserve">Eine Plattform wird automatisch aufgesetzt </w:t>
      </w:r>
    </w:p>
    <w:p w14:paraId="6D33BBA9" w14:textId="6F5E096E"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Testbenutzer</w:t>
      </w:r>
    </w:p>
    <w:p w14:paraId="74B346B7" w14:textId="546BB400"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enthält nach Initialisierung Testdaten</w:t>
      </w:r>
    </w:p>
    <w:p w14:paraId="299C722A" w14:textId="71D470E6" w:rsidR="008D6457" w:rsidRDefault="008D6457" w:rsidP="008D6457">
      <w:pPr>
        <w:pStyle w:val="IPA-Hinweistexte"/>
        <w:numPr>
          <w:ilvl w:val="0"/>
          <w:numId w:val="29"/>
        </w:numPr>
        <w:rPr>
          <w:i w:val="0"/>
          <w:vanish w:val="0"/>
          <w:color w:val="auto"/>
          <w:szCs w:val="24"/>
          <w:lang w:eastAsia="de-DE"/>
        </w:rPr>
      </w:pPr>
      <w:r>
        <w:rPr>
          <w:i w:val="0"/>
          <w:vanish w:val="0"/>
          <w:color w:val="auto"/>
          <w:szCs w:val="24"/>
          <w:lang w:eastAsia="de-DE"/>
        </w:rPr>
        <w:t>Die Plattform ist nach Initialisierung bereit zum Testen</w:t>
      </w:r>
    </w:p>
    <w:p w14:paraId="130A2F08" w14:textId="77777777" w:rsidR="00AC5D2B" w:rsidRDefault="000F0775" w:rsidP="000F0775">
      <w:pPr>
        <w:pStyle w:val="Heading3"/>
      </w:pPr>
      <w:bookmarkStart w:id="122" w:name="_Toc262222096"/>
      <w:r>
        <w:t>Nicht funktionale Anforderungen</w:t>
      </w:r>
      <w:bookmarkEnd w:id="122"/>
    </w:p>
    <w:p w14:paraId="539562A8" w14:textId="24F698C8" w:rsidR="00ED4890" w:rsidRDefault="00ED4890" w:rsidP="00ED4890">
      <w:pPr>
        <w:pStyle w:val="IPA-Hinweistexte"/>
        <w:rPr>
          <w:i w:val="0"/>
          <w:color w:val="auto"/>
        </w:rPr>
      </w:pPr>
      <w:r w:rsidRPr="008D6457">
        <w:rPr>
          <w:i w:val="0"/>
          <w:color w:val="auto"/>
        </w:rPr>
        <w:t xml:space="preserve">Folgende </w:t>
      </w:r>
      <w:r>
        <w:rPr>
          <w:i w:val="0"/>
          <w:color w:val="auto"/>
        </w:rPr>
        <w:t xml:space="preserve">Nicht </w:t>
      </w:r>
      <w:r w:rsidRPr="008D6457">
        <w:rPr>
          <w:i w:val="0"/>
          <w:color w:val="auto"/>
        </w:rPr>
        <w:t>funktionalen Anforderungen werden an das fertige Produkt gestellt:</w:t>
      </w:r>
    </w:p>
    <w:p w14:paraId="78371259" w14:textId="77777777" w:rsidR="00263738" w:rsidRDefault="00263738" w:rsidP="00263738">
      <w:pPr>
        <w:pStyle w:val="IPA-Hinweistexte"/>
        <w:numPr>
          <w:ilvl w:val="0"/>
          <w:numId w:val="29"/>
        </w:numPr>
        <w:rPr>
          <w:i w:val="0"/>
          <w:vanish w:val="0"/>
          <w:color w:val="auto"/>
          <w:szCs w:val="24"/>
          <w:lang w:eastAsia="de-DE"/>
        </w:rPr>
      </w:pPr>
      <w:r>
        <w:rPr>
          <w:i w:val="0"/>
          <w:vanish w:val="0"/>
          <w:color w:val="auto"/>
          <w:szCs w:val="24"/>
          <w:lang w:eastAsia="de-DE"/>
        </w:rPr>
        <w:t>Eine einfache Bedienung ist gewährleistet</w:t>
      </w:r>
    </w:p>
    <w:p w14:paraId="234FEAA7" w14:textId="259728F9" w:rsidR="00ED4890" w:rsidRDefault="00ED4890" w:rsidP="00ED4890">
      <w:pPr>
        <w:pStyle w:val="IPA-Hinweistexte"/>
        <w:numPr>
          <w:ilvl w:val="0"/>
          <w:numId w:val="29"/>
        </w:numPr>
        <w:rPr>
          <w:i w:val="0"/>
          <w:color w:val="auto"/>
        </w:rPr>
      </w:pPr>
      <w:r>
        <w:rPr>
          <w:i w:val="0"/>
          <w:color w:val="auto"/>
        </w:rPr>
        <w:t>Die Installation läuft zuverlässig</w:t>
      </w:r>
      <w:r w:rsidR="00263738">
        <w:rPr>
          <w:i w:val="0"/>
          <w:color w:val="auto"/>
        </w:rPr>
        <w:t xml:space="preserve"> / Stabil</w:t>
      </w:r>
      <w:r>
        <w:rPr>
          <w:i w:val="0"/>
          <w:color w:val="auto"/>
        </w:rPr>
        <w:t xml:space="preserve"> </w:t>
      </w:r>
      <w:r w:rsidR="00263738">
        <w:rPr>
          <w:i w:val="0"/>
          <w:color w:val="auto"/>
        </w:rPr>
        <w:t xml:space="preserve">/ Fehlerfrei </w:t>
      </w:r>
      <w:r>
        <w:rPr>
          <w:i w:val="0"/>
          <w:color w:val="auto"/>
        </w:rPr>
        <w:t>auf der geforderten Umgebung</w:t>
      </w:r>
    </w:p>
    <w:p w14:paraId="412A064B" w14:textId="4CAF1211" w:rsidR="00ED4890" w:rsidRDefault="00263738" w:rsidP="00ED4890">
      <w:pPr>
        <w:pStyle w:val="IPA-Hinweistexte"/>
        <w:numPr>
          <w:ilvl w:val="0"/>
          <w:numId w:val="29"/>
        </w:numPr>
        <w:rPr>
          <w:i w:val="0"/>
          <w:color w:val="auto"/>
        </w:rPr>
      </w:pPr>
      <w:r>
        <w:rPr>
          <w:i w:val="0"/>
          <w:color w:val="auto"/>
        </w:rPr>
        <w:t>Die Lösung kann ohne grossen Aufwand erweitert werden</w:t>
      </w:r>
    </w:p>
    <w:p w14:paraId="2125CD6D" w14:textId="2847BE95" w:rsidR="00263738" w:rsidRPr="00263738" w:rsidRDefault="00263738" w:rsidP="00263738">
      <w:pPr>
        <w:pStyle w:val="IPA-Hinweistexte"/>
        <w:numPr>
          <w:ilvl w:val="0"/>
          <w:numId w:val="29"/>
        </w:numPr>
        <w:rPr>
          <w:i w:val="0"/>
          <w:color w:val="auto"/>
        </w:rPr>
      </w:pPr>
      <w:r>
        <w:rPr>
          <w:i w:val="0"/>
          <w:color w:val="auto"/>
        </w:rPr>
        <w:t>Die Lösung kann ohne grossen Aufwand portiert werden</w:t>
      </w:r>
    </w:p>
    <w:p w14:paraId="5DAC73EA" w14:textId="77777777" w:rsidR="00A52035" w:rsidRDefault="00A52035" w:rsidP="00A52035">
      <w:pPr>
        <w:pStyle w:val="Heading3"/>
      </w:pPr>
      <w:bookmarkStart w:id="123" w:name="_Toc388120191"/>
      <w:bookmarkStart w:id="124" w:name="_Toc262222097"/>
      <w:r>
        <w:t>Wirtschaftlichkeit</w:t>
      </w:r>
      <w:bookmarkEnd w:id="123"/>
      <w:bookmarkEnd w:id="124"/>
    </w:p>
    <w:p w14:paraId="3BE7B3B8" w14:textId="77777777" w:rsidR="00A52035" w:rsidRDefault="00A52035" w:rsidP="00A52035">
      <w:pPr>
        <w:pStyle w:val="IPA-Textkrper"/>
      </w:pPr>
      <w:r w:rsidRPr="00F01796">
        <w:rPr>
          <w:b/>
        </w:rPr>
        <w:t>Nutzen</w:t>
      </w:r>
      <w:r>
        <w:rPr>
          <w:b/>
        </w:rPr>
        <w:t>:</w:t>
      </w:r>
      <w:r w:rsidRPr="00F01796">
        <w:t xml:space="preserve"> Die Qualität der Releases wird</w:t>
      </w:r>
      <w:r>
        <w:t xml:space="preserve"> gesteigert und die Arbeitszeit, welche benötigt wird eine Demoplattform aufzusetzen und diesen Release testen zu können, erheblich reduziert.</w:t>
      </w:r>
    </w:p>
    <w:p w14:paraId="42E68045" w14:textId="77777777" w:rsidR="00A52035" w:rsidRDefault="00A52035" w:rsidP="00A52035">
      <w:pPr>
        <w:pStyle w:val="IPA-Textkrper"/>
      </w:pPr>
      <w:r>
        <w:lastRenderedPageBreak/>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69C1A4F3" w14:textId="77777777" w:rsidR="008504D7" w:rsidRPr="00D81685" w:rsidRDefault="008504D7" w:rsidP="00A52035">
      <w:pPr>
        <w:pStyle w:val="IPA-Textkrper"/>
        <w:spacing w:before="0" w:after="0"/>
      </w:pPr>
    </w:p>
    <w:p w14:paraId="68B27CB9" w14:textId="0684CBAD" w:rsidR="00D110E4" w:rsidRPr="00ED4890" w:rsidRDefault="00A52035" w:rsidP="00ED4890">
      <w:pPr>
        <w:pStyle w:val="IPA-Textkrper"/>
      </w:pPr>
      <w:r w:rsidRPr="00F01796">
        <w:rPr>
          <w:b/>
        </w:rPr>
        <w:t>Kosten:</w:t>
      </w:r>
      <w:r>
        <w:t xml:space="preserve"> Die Kosten belaufen sich auf 5 Arbeitstage. Eventuell werden weitere Kosten anfallen um die Lauffähigkeit der Lösung auf einem Server zu gewährleisten. </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25" w:name="_Toc114965601"/>
      <w:bookmarkStart w:id="126" w:name="_Toc262222098"/>
      <w:bookmarkEnd w:id="116"/>
      <w:r w:rsidRPr="00E10423">
        <w:lastRenderedPageBreak/>
        <w:t>Risikoanalyse</w:t>
      </w:r>
      <w:bookmarkEnd w:id="125"/>
      <w:bookmarkEnd w:id="126"/>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27" w:name="_Toc262222099"/>
      <w:r>
        <w:t>Varianten</w:t>
      </w:r>
      <w:bookmarkEnd w:id="127"/>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28" w:name="_Toc388120194"/>
      <w:bookmarkStart w:id="129" w:name="_Toc262222100"/>
      <w:r>
        <w:t>Variante 1</w:t>
      </w:r>
      <w:bookmarkEnd w:id="128"/>
      <w:bookmarkEnd w:id="129"/>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30" w:name="_Toc388120195"/>
      <w:bookmarkStart w:id="131" w:name="_Toc262222101"/>
      <w:r>
        <w:t>Variante 2</w:t>
      </w:r>
      <w:bookmarkEnd w:id="130"/>
      <w:bookmarkEnd w:id="131"/>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9A0863" w:rsidP="00E1026D">
      <w:pPr>
        <w:pStyle w:val="Heading2"/>
        <w:spacing w:before="120"/>
        <w:rPr>
          <w:color w:val="000000" w:themeColor="text1"/>
        </w:rPr>
      </w:pPr>
      <w:bookmarkStart w:id="132" w:name="_Toc114965599"/>
      <w:bookmarkStart w:id="133" w:name="_Toc262222102"/>
      <w:r>
        <w:rPr>
          <w:noProof/>
          <w:lang w:val="en-US" w:eastAsia="en-US"/>
        </w:rPr>
        <w:pict w14:anchorId="7ECEF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9pt;margin-top:27pt;width:458pt;height:247pt;z-index:-251648512;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28" o:title=""/>
            <w10:wrap side="right"/>
          </v:shape>
        </w:pict>
      </w:r>
      <w:r w:rsidR="00E1026D" w:rsidRPr="00F61FAD">
        <w:rPr>
          <w:color w:val="000000" w:themeColor="text1"/>
        </w:rPr>
        <w:t>Variantenentscheid</w:t>
      </w:r>
      <w:bookmarkEnd w:id="132"/>
      <w:bookmarkEnd w:id="133"/>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350CBC07" w:rsidR="00E1026D" w:rsidRPr="00385D7F" w:rsidRDefault="00E1026D" w:rsidP="00E1026D">
      <w:pPr>
        <w:pStyle w:val="IPA-Textkrper"/>
        <w:rPr>
          <w:rFonts w:eastAsiaTheme="minorHAnsi" w:cstheme="minorBidi"/>
          <w:b/>
          <w:bCs/>
          <w:color w:val="4F81BD" w:themeColor="accent1"/>
          <w:sz w:val="18"/>
          <w:szCs w:val="18"/>
          <w:lang w:eastAsia="en-US"/>
        </w:rPr>
      </w:pPr>
      <w:bookmarkStart w:id="134" w:name="_Toc262221239"/>
      <w:r w:rsidRPr="00385D7F">
        <w:rPr>
          <w:rFonts w:eastAsiaTheme="minorHAnsi" w:cstheme="minorBidi"/>
          <w:b/>
          <w:bCs/>
          <w:color w:val="4F81BD" w:themeColor="accent1"/>
          <w:sz w:val="18"/>
          <w:szCs w:val="18"/>
          <w:lang w:eastAsia="en-US"/>
        </w:rPr>
        <w:t xml:space="preserve">Tabelle </w:t>
      </w:r>
      <w:r w:rsidRPr="00385D7F">
        <w:rPr>
          <w:rFonts w:eastAsiaTheme="minorHAnsi" w:cstheme="minorBidi"/>
          <w:b/>
          <w:bCs/>
          <w:color w:val="4F81BD" w:themeColor="accent1"/>
          <w:sz w:val="18"/>
          <w:szCs w:val="18"/>
          <w:lang w:eastAsia="en-US"/>
        </w:rPr>
        <w:fldChar w:fldCharType="begin"/>
      </w:r>
      <w:r w:rsidRPr="00385D7F">
        <w:rPr>
          <w:rFonts w:eastAsiaTheme="minorHAnsi" w:cstheme="minorBidi"/>
          <w:b/>
          <w:bCs/>
          <w:color w:val="4F81BD" w:themeColor="accent1"/>
          <w:sz w:val="18"/>
          <w:szCs w:val="18"/>
          <w:lang w:eastAsia="en-US"/>
        </w:rPr>
        <w:instrText xml:space="preserve"> SEQ Tabelle \* ARABIC </w:instrText>
      </w:r>
      <w:r w:rsidRPr="00385D7F">
        <w:rPr>
          <w:rFonts w:eastAsiaTheme="minorHAnsi" w:cstheme="minorBidi"/>
          <w:b/>
          <w:bCs/>
          <w:color w:val="4F81BD" w:themeColor="accent1"/>
          <w:sz w:val="18"/>
          <w:szCs w:val="18"/>
          <w:lang w:eastAsia="en-US"/>
        </w:rPr>
        <w:fldChar w:fldCharType="separate"/>
      </w:r>
      <w:r w:rsidR="00626764" w:rsidRPr="00385D7F">
        <w:rPr>
          <w:rFonts w:eastAsiaTheme="minorHAnsi" w:cstheme="minorBidi"/>
          <w:b/>
          <w:bCs/>
          <w:color w:val="4F81BD" w:themeColor="accent1"/>
          <w:sz w:val="18"/>
          <w:szCs w:val="18"/>
          <w:lang w:eastAsia="en-US"/>
        </w:rPr>
        <w:t>2</w:t>
      </w:r>
      <w:r w:rsidRPr="00385D7F">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34"/>
    </w:p>
    <w:p w14:paraId="56DCB104" w14:textId="5DA097D6" w:rsidR="00E1026D" w:rsidRDefault="00E1026D" w:rsidP="00E1026D">
      <w:pPr>
        <w:pStyle w:val="Heading3"/>
        <w:rPr>
          <w:color w:val="000000" w:themeColor="text1"/>
        </w:rPr>
      </w:pPr>
      <w:bookmarkStart w:id="135" w:name="_Toc262222103"/>
      <w:r w:rsidRPr="00F61FAD">
        <w:rPr>
          <w:color w:val="000000" w:themeColor="text1"/>
        </w:rPr>
        <w:t>Begründung</w:t>
      </w:r>
      <w:bookmarkEnd w:id="135"/>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7161F83B" w14:textId="77777777" w:rsidR="00373ABC" w:rsidRDefault="00373ABC" w:rsidP="00373ABC">
      <w:pPr>
        <w:pStyle w:val="Heading2"/>
        <w:spacing w:before="480"/>
      </w:pPr>
      <w:bookmarkStart w:id="136" w:name="_Toc262222104"/>
      <w:r>
        <w:t>Informationssicherheit und Datenschutz (ISDS)</w:t>
      </w:r>
      <w:bookmarkEnd w:id="136"/>
    </w:p>
    <w:p w14:paraId="67CB18AA" w14:textId="77777777" w:rsidR="00385D7F" w:rsidRPr="008B5C8F" w:rsidRDefault="00385D7F" w:rsidP="00385D7F">
      <w:pPr>
        <w:pStyle w:val="IPA-Hinweistexte"/>
        <w:rPr>
          <w:i w:val="0"/>
          <w:vanish w:val="0"/>
          <w:color w:val="auto"/>
          <w:szCs w:val="24"/>
          <w:lang w:eastAsia="de-DE"/>
        </w:rPr>
      </w:pPr>
      <w:r>
        <w:rPr>
          <w:i w:val="0"/>
          <w:vanish w:val="0"/>
          <w:color w:val="auto"/>
          <w:szCs w:val="24"/>
          <w:lang w:eastAsia="de-DE"/>
        </w:rPr>
        <w:t>Es besteht</w:t>
      </w:r>
      <w:r w:rsidRPr="008B5C8F">
        <w:rPr>
          <w:i w:val="0"/>
          <w:vanish w:val="0"/>
          <w:color w:val="auto"/>
          <w:szCs w:val="24"/>
          <w:lang w:eastAsia="de-DE"/>
        </w:rPr>
        <w:t xml:space="preserve"> keine Gefährdung von Daten und Systemen. Das </w:t>
      </w:r>
      <w:r>
        <w:rPr>
          <w:i w:val="0"/>
          <w:vanish w:val="0"/>
          <w:color w:val="auto"/>
          <w:szCs w:val="24"/>
          <w:lang w:eastAsia="de-DE"/>
        </w:rPr>
        <w:t>Skript</w:t>
      </w:r>
      <w:r w:rsidRPr="008B5C8F">
        <w:rPr>
          <w:i w:val="0"/>
          <w:vanish w:val="0"/>
          <w:color w:val="auto"/>
          <w:szCs w:val="24"/>
          <w:lang w:eastAsia="de-DE"/>
        </w:rPr>
        <w:t xml:space="preserve"> wird lokal ausgeführt und kann keine Beschädigung des Systems erwirken.</w:t>
      </w:r>
      <w:r>
        <w:rPr>
          <w:i w:val="0"/>
          <w:vanish w:val="0"/>
          <w:color w:val="auto"/>
          <w:szCs w:val="24"/>
          <w:lang w:eastAsia="de-DE"/>
        </w:rPr>
        <w:t xml:space="preserve"> In einer produktiven Umgebung (Server) muss sich jeder Benutzer authentifizieren was eine angemessene Sicherheit gewährleistet. </w:t>
      </w:r>
    </w:p>
    <w:p w14:paraId="1274A4F8" w14:textId="77777777" w:rsidR="00737221" w:rsidRDefault="00737221" w:rsidP="00737221">
      <w:pPr>
        <w:pStyle w:val="Heading2"/>
      </w:pPr>
      <w:bookmarkStart w:id="137" w:name="_Toc262222105"/>
      <w:r>
        <w:t>Lösungen suchen</w:t>
      </w:r>
      <w:bookmarkEnd w:id="137"/>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209B2B51" w14:textId="6DEDB41E" w:rsidR="0051708D" w:rsidRDefault="006706C2" w:rsidP="0051708D">
      <w:pPr>
        <w:pStyle w:val="IPA-Textkrper"/>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23D2461D" w:rsidR="006706C2" w:rsidRDefault="006706C2" w:rsidP="006706C2">
      <w:pPr>
        <w:pStyle w:val="IPA-Textkrper"/>
      </w:pPr>
      <w:r w:rsidRPr="00A92801">
        <w:t xml:space="preserve">Das </w:t>
      </w:r>
      <w:r w:rsidR="009562E1">
        <w:t>Skript</w:t>
      </w:r>
      <w:r w:rsidRPr="00A92801">
        <w:t xml:space="preserve"> wird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77777777" w:rsidR="00385D7F" w:rsidRDefault="00385D7F" w:rsidP="00385D7F">
      <w:pPr>
        <w:pStyle w:val="IPA-Textkrper"/>
        <w:numPr>
          <w:ilvl w:val="0"/>
          <w:numId w:val="40"/>
        </w:numPr>
        <w:spacing w:after="0"/>
      </w:pPr>
      <w:r>
        <w:t>Berechtigung des Skripts muss gewährleistet sein</w:t>
      </w:r>
    </w:p>
    <w:p w14:paraId="70DBAD9B" w14:textId="77777777" w:rsidR="00385D7F" w:rsidRDefault="00385D7F" w:rsidP="00385D7F">
      <w:pPr>
        <w:pStyle w:val="IPA-Textkrper"/>
        <w:numPr>
          <w:ilvl w:val="0"/>
          <w:numId w:val="40"/>
        </w:numPr>
        <w:spacing w:after="0"/>
      </w:pPr>
      <w:r>
        <w:t>Das Skript muss von jedem Standort lokal ausführbar sein</w:t>
      </w:r>
    </w:p>
    <w:p w14:paraId="36A01649" w14:textId="77777777" w:rsidR="00385D7F" w:rsidRDefault="00385D7F" w:rsidP="00385D7F">
      <w:pPr>
        <w:pStyle w:val="IPA-Textkrper"/>
        <w:numPr>
          <w:ilvl w:val="0"/>
          <w:numId w:val="40"/>
        </w:numPr>
        <w:spacing w:after="0"/>
      </w:pPr>
      <w:r>
        <w:t>Ausführung des Skripts überschreibt frühere Demoplattform</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7AB6C4B0" w14:textId="77777777" w:rsidR="00385D7F" w:rsidRDefault="00385D7F" w:rsidP="00385D7F">
      <w:pPr>
        <w:pStyle w:val="IPA-Textkrper"/>
        <w:numPr>
          <w:ilvl w:val="0"/>
          <w:numId w:val="40"/>
        </w:numPr>
        <w:spacing w:after="0"/>
      </w:pPr>
      <w:r>
        <w:t>Code soll ausgelagert werden falls möglich</w:t>
      </w:r>
    </w:p>
    <w:p w14:paraId="50A48FA5" w14:textId="77777777" w:rsidR="00385D7F" w:rsidRDefault="00385D7F" w:rsidP="00385D7F">
      <w:pPr>
        <w:pStyle w:val="IPA-Textkrper"/>
        <w:numPr>
          <w:ilvl w:val="0"/>
          <w:numId w:val="40"/>
        </w:numPr>
        <w:spacing w:after="0"/>
      </w:pPr>
      <w:r>
        <w:t>Im Skript können eventuell weiteres Skript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4C7B7B4B" w14:textId="77777777" w:rsidR="006706C2" w:rsidRDefault="006706C2"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38" w:name="_Toc262222106"/>
      <w:r>
        <w:lastRenderedPageBreak/>
        <w:t>Freigabe Konzept</w:t>
      </w:r>
      <w:bookmarkEnd w:id="138"/>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Pascal Habegger</w:t>
            </w:r>
          </w:p>
        </w:tc>
        <w:tc>
          <w:tcPr>
            <w:tcW w:w="4499" w:type="dxa"/>
          </w:tcPr>
          <w:p w14:paraId="5F667B2B" w14:textId="77777777" w:rsidR="006706C2" w:rsidRPr="00E10423" w:rsidRDefault="006706C2" w:rsidP="00C1147D">
            <w:pPr>
              <w:keepNext/>
            </w:pPr>
          </w:p>
        </w:tc>
      </w:tr>
    </w:tbl>
    <w:p w14:paraId="5066282B" w14:textId="77777777" w:rsidR="006706C2" w:rsidRDefault="006706C2">
      <w:pPr>
        <w:spacing w:after="200"/>
        <w:rPr>
          <w:rFonts w:eastAsia="Times New Roman" w:cs="Times New Roman"/>
          <w:b/>
          <w:bCs/>
          <w:sz w:val="16"/>
          <w:szCs w:val="24"/>
          <w:lang w:eastAsia="de-DE"/>
        </w:rPr>
      </w:pPr>
    </w:p>
    <w:p w14:paraId="3D723F61" w14:textId="77777777" w:rsidR="00737221" w:rsidRDefault="00737221" w:rsidP="00737221">
      <w:pPr>
        <w:pStyle w:val="Heading1"/>
      </w:pPr>
      <w:bookmarkStart w:id="139" w:name="_Toc262222107"/>
      <w:r>
        <w:t>Konzept</w:t>
      </w:r>
      <w:bookmarkEnd w:id="139"/>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43DEC646" w14:textId="77777777" w:rsidR="0086589C" w:rsidRPr="00A83524" w:rsidRDefault="0086589C" w:rsidP="0086589C">
      <w:pPr>
        <w:pStyle w:val="Heading2"/>
        <w:spacing w:before="120"/>
        <w:ind w:left="576" w:hanging="576"/>
      </w:pPr>
      <w:bookmarkStart w:id="140" w:name="_Toc262222108"/>
      <w:r w:rsidRPr="00A83524">
        <w:t>Zusammenfassung</w:t>
      </w:r>
      <w:bookmarkEnd w:id="140"/>
    </w:p>
    <w:p w14:paraId="205FA48C" w14:textId="77777777" w:rsidR="00012AD0" w:rsidRPr="00297108" w:rsidRDefault="00012AD0" w:rsidP="00012AD0">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99E736B" w14:textId="77777777" w:rsidR="0086589C" w:rsidRDefault="0086589C" w:rsidP="0086589C">
      <w:pPr>
        <w:pStyle w:val="Heading2"/>
        <w:spacing w:before="120"/>
        <w:ind w:left="576" w:hanging="576"/>
      </w:pPr>
      <w:bookmarkStart w:id="141" w:name="_Toc262222109"/>
      <w:r w:rsidRPr="000F19E3">
        <w:t>Situationsanalyse</w:t>
      </w:r>
      <w:bookmarkEnd w:id="141"/>
    </w:p>
    <w:p w14:paraId="7EBED0AB" w14:textId="77777777" w:rsidR="0086589C" w:rsidRPr="00487226" w:rsidRDefault="0086589C" w:rsidP="0086589C">
      <w:pPr>
        <w:pStyle w:val="IPA-Textkrper"/>
      </w:pPr>
      <w:r>
        <w:t>Der Sachverhalt wird durchleuchtet, die Ausgangslage erläutert und verschiedene Aspekte zur Situation aufgezeigt. Die Situationsanalyse stellt die Grundlage für die Suche nach einer Lösung dar.</w:t>
      </w:r>
    </w:p>
    <w:p w14:paraId="79583989" w14:textId="77777777" w:rsidR="0086589C" w:rsidRPr="00FA113D" w:rsidRDefault="0086589C" w:rsidP="0086589C">
      <w:pPr>
        <w:pStyle w:val="Heading3"/>
        <w:rPr>
          <w:color w:val="FF0000"/>
        </w:rPr>
      </w:pPr>
      <w:bookmarkStart w:id="142" w:name="_Toc262222110"/>
      <w:r w:rsidRPr="00FA113D">
        <w:rPr>
          <w:color w:val="FF0000"/>
        </w:rPr>
        <w:t>Ausgangslage</w:t>
      </w:r>
      <w:bookmarkEnd w:id="142"/>
    </w:p>
    <w:p w14:paraId="48A44211" w14:textId="77777777" w:rsidR="0086589C" w:rsidRPr="00FA113D" w:rsidRDefault="0086589C" w:rsidP="0086589C">
      <w:pPr>
        <w:pStyle w:val="IPA-Textkrper"/>
        <w:rPr>
          <w:color w:val="FF0000"/>
        </w:rPr>
      </w:pPr>
      <w:r w:rsidRPr="00FA113D">
        <w:rPr>
          <w:color w:val="FF0000"/>
        </w:rPr>
        <w:t xml:space="preserve">Um für externe Benutzer neue Releases zu testen, steht eine Demoplattform zur Verfügung. Diese wird von Entwicklern zu unregelmässig neu aufgesetzt was dazu führen kann, dass ein Release freigegeben wird, welcher vermeidbare Fehler enthält. </w:t>
      </w:r>
    </w:p>
    <w:p w14:paraId="60876568" w14:textId="77777777" w:rsidR="0086589C" w:rsidRPr="00FA113D" w:rsidRDefault="0086589C" w:rsidP="0086589C">
      <w:pPr>
        <w:pStyle w:val="Heading3"/>
        <w:rPr>
          <w:color w:val="FF0000"/>
        </w:rPr>
      </w:pPr>
      <w:bookmarkStart w:id="143" w:name="_Toc262222111"/>
      <w:r w:rsidRPr="00FA113D">
        <w:rPr>
          <w:color w:val="FF0000"/>
        </w:rPr>
        <w:t>Ziele und Wünsche</w:t>
      </w:r>
      <w:bookmarkEnd w:id="143"/>
    </w:p>
    <w:p w14:paraId="454A41D0" w14:textId="77777777" w:rsidR="0086589C" w:rsidRPr="00FA113D" w:rsidRDefault="0086589C" w:rsidP="0086589C">
      <w:pPr>
        <w:pStyle w:val="IPA-Textkrper"/>
        <w:rPr>
          <w:color w:val="FF0000"/>
        </w:rPr>
      </w:pPr>
      <w:r w:rsidRPr="00FA113D">
        <w:rPr>
          <w:color w:val="FF0000"/>
        </w:rPr>
        <w:t>Das Ziel des Projekts ist, die automatische Bereitstellung von Demoplattformen, auf welchen neue Releases getestet werden können. Benutzer und Inhalte werden zudem automatisch eingepflegt. Zudem wäre es wünschenswert, dass die Demoplattform auf weiteren Servern eingepflegt werden kann.</w:t>
      </w:r>
    </w:p>
    <w:p w14:paraId="4CCBAC24" w14:textId="77777777" w:rsidR="0086589C" w:rsidRPr="00FA113D" w:rsidRDefault="0086589C" w:rsidP="0086589C">
      <w:pPr>
        <w:pStyle w:val="Heading3"/>
        <w:rPr>
          <w:color w:val="FF0000"/>
        </w:rPr>
      </w:pPr>
      <w:bookmarkStart w:id="144" w:name="_Toc262222112"/>
      <w:r w:rsidRPr="00FA113D">
        <w:rPr>
          <w:color w:val="FF0000"/>
        </w:rPr>
        <w:t>Zielgruppen</w:t>
      </w:r>
      <w:bookmarkEnd w:id="144"/>
    </w:p>
    <w:p w14:paraId="3C97CA47" w14:textId="77C784AA" w:rsidR="0086589C" w:rsidRPr="00FA113D" w:rsidRDefault="0086589C" w:rsidP="0086589C">
      <w:pPr>
        <w:pStyle w:val="IPA-Textkrper"/>
        <w:rPr>
          <w:color w:val="FF0000"/>
        </w:rPr>
      </w:pPr>
      <w:r w:rsidRPr="00FA113D">
        <w:rPr>
          <w:color w:val="FF0000"/>
        </w:rPr>
        <w:t xml:space="preserve">Die Zielgruppe ist in erster Linie externe Benutzer, welche sich auf der Demoplattform anmelden und die Releases testen können, sowie die Entwickler welche praktisch ohne Aufwand, eine Demoplattform mit den neusten Releases initialisieren können. </w:t>
      </w:r>
    </w:p>
    <w:p w14:paraId="2637E088" w14:textId="77777777" w:rsidR="0086589C" w:rsidRPr="00FA113D" w:rsidRDefault="0086589C" w:rsidP="0086589C">
      <w:pPr>
        <w:pStyle w:val="Heading3"/>
        <w:rPr>
          <w:color w:val="FF0000"/>
        </w:rPr>
      </w:pPr>
      <w:bookmarkStart w:id="145" w:name="_Toc262222113"/>
      <w:r w:rsidRPr="00FA113D">
        <w:rPr>
          <w:color w:val="FF0000"/>
        </w:rPr>
        <w:lastRenderedPageBreak/>
        <w:t>Angebot</w:t>
      </w:r>
      <w:bookmarkEnd w:id="145"/>
    </w:p>
    <w:p w14:paraId="48AD99F9" w14:textId="1035121C" w:rsidR="0086589C" w:rsidRPr="00FA113D" w:rsidRDefault="0086589C" w:rsidP="0086589C">
      <w:pPr>
        <w:pStyle w:val="IPA-Textkrper"/>
        <w:rPr>
          <w:color w:val="FF0000"/>
        </w:rPr>
      </w:pPr>
      <w:r w:rsidRPr="00FA113D">
        <w:rPr>
          <w:color w:val="FF0000"/>
        </w:rPr>
        <w:t xml:space="preserve">Das Angebot besteht darin, ein </w:t>
      </w:r>
      <w:r w:rsidR="009562E1" w:rsidRPr="00FA113D">
        <w:rPr>
          <w:color w:val="FF0000"/>
        </w:rPr>
        <w:t>Skript</w:t>
      </w:r>
      <w:r w:rsidRPr="00FA113D">
        <w:rPr>
          <w:color w:val="FF0000"/>
        </w:rPr>
        <w:t xml:space="preserve"> zu erstellen, welches die Automation gewährleistet und die Demoplattform mit Beispielinhalt und Beispielbenutzer aufsetzt.</w:t>
      </w:r>
    </w:p>
    <w:p w14:paraId="46F8B3C2" w14:textId="77777777" w:rsidR="0086589C" w:rsidRPr="00FA113D" w:rsidRDefault="0086589C" w:rsidP="0086589C">
      <w:pPr>
        <w:pStyle w:val="Heading3"/>
        <w:rPr>
          <w:color w:val="FF0000"/>
        </w:rPr>
      </w:pPr>
      <w:bookmarkStart w:id="146" w:name="_Toc262222114"/>
      <w:r w:rsidRPr="00FA113D">
        <w:rPr>
          <w:color w:val="FF0000"/>
        </w:rPr>
        <w:t>Zeitrahmen / Budget</w:t>
      </w:r>
      <w:bookmarkEnd w:id="146"/>
    </w:p>
    <w:p w14:paraId="4E14EC32" w14:textId="5D2DE412" w:rsidR="0086589C" w:rsidRPr="00FA113D" w:rsidRDefault="00FC692A" w:rsidP="0086589C">
      <w:pPr>
        <w:pStyle w:val="IPA-Textkrper"/>
        <w:rPr>
          <w:color w:val="FF0000"/>
        </w:rPr>
      </w:pPr>
      <w:r w:rsidRPr="00FA113D">
        <w:rPr>
          <w:color w:val="FF0000"/>
        </w:rPr>
        <w:t>Der Zeitrahmen umfasst 10</w:t>
      </w:r>
      <w:r w:rsidR="0086589C" w:rsidRPr="00FA113D">
        <w:rPr>
          <w:color w:val="FF0000"/>
        </w:rPr>
        <w:t xml:space="preserve"> Arbeitstage, das Projekt wird am 27.05.2014 abgeschlossen.</w:t>
      </w:r>
      <w:r w:rsidRPr="00FA113D">
        <w:rPr>
          <w:color w:val="FF0000"/>
        </w:rPr>
        <w:t xml:space="preserve"> </w:t>
      </w:r>
    </w:p>
    <w:p w14:paraId="13B62863" w14:textId="77777777" w:rsidR="0086589C" w:rsidRPr="0011489A" w:rsidRDefault="0086589C" w:rsidP="0086589C">
      <w:pPr>
        <w:pStyle w:val="Heading3"/>
        <w:rPr>
          <w:color w:val="FF0000"/>
        </w:rPr>
      </w:pPr>
      <w:bookmarkStart w:id="147" w:name="_Toc262222115"/>
      <w:r w:rsidRPr="0011489A">
        <w:rPr>
          <w:color w:val="FF0000"/>
        </w:rPr>
        <w:t>Übergeordnete Ziele</w:t>
      </w:r>
      <w:bookmarkEnd w:id="147"/>
    </w:p>
    <w:p w14:paraId="4E3818DC" w14:textId="77777777" w:rsidR="0086589C" w:rsidRPr="0011489A" w:rsidRDefault="0086589C" w:rsidP="0086589C">
      <w:pPr>
        <w:pStyle w:val="IPA-Textkrper"/>
        <w:rPr>
          <w:b/>
          <w:color w:val="FF0000"/>
        </w:rPr>
      </w:pPr>
      <w:r w:rsidRPr="0011489A">
        <w:rPr>
          <w:color w:val="FF0000"/>
        </w:rPr>
        <w:t>Neuste Releases werden zum Testen zur Verfügung gestellt, was dazu führen soll, dass Fehler in den Releases besser erkannt werden. Somit sollen die Qualität der Releases und auch die Qualität der Produkte von 4teamwork verbessert werden.</w:t>
      </w:r>
    </w:p>
    <w:p w14:paraId="591E80EB" w14:textId="77777777" w:rsidR="0086589C" w:rsidRDefault="0086589C" w:rsidP="0086589C">
      <w:pPr>
        <w:pStyle w:val="Heading3"/>
      </w:pPr>
      <w:bookmarkStart w:id="148" w:name="_Toc262222116"/>
      <w:r>
        <w:t>Integration in die bestehende Umgebung</w:t>
      </w:r>
      <w:bookmarkEnd w:id="148"/>
    </w:p>
    <w:p w14:paraId="02449EC7" w14:textId="48EE3CF5" w:rsidR="0086589C" w:rsidRPr="00490039" w:rsidRDefault="002D3A0D" w:rsidP="0086589C">
      <w:pPr>
        <w:pStyle w:val="IPA-Textkrper"/>
        <w:rPr>
          <w:color w:val="FF0000"/>
        </w:rPr>
      </w:pPr>
      <w:r>
        <w:rPr>
          <w:color w:val="FF0000"/>
        </w:rPr>
        <w:t>Das Sk</w:t>
      </w:r>
      <w:r w:rsidR="0086589C" w:rsidRPr="00490039">
        <w:rPr>
          <w:color w:val="FF0000"/>
        </w:rPr>
        <w:t>ript wird als solches auf einem zur Verfügung gestellten Server implementiert.</w:t>
      </w:r>
      <w:r w:rsidR="0086589C">
        <w:rPr>
          <w:color w:val="FF0000"/>
        </w:rPr>
        <w:t xml:space="preserve"> Dazu werden wahrscheinlich noch kleinere Anpassungen am Quellcode nötig sein.</w:t>
      </w:r>
      <w:r w:rsidR="0086589C" w:rsidRPr="00490039">
        <w:rPr>
          <w:color w:val="FF0000"/>
        </w:rPr>
        <w:t xml:space="preserve"> Die Ausführung</w:t>
      </w:r>
      <w:r w:rsidR="0086589C">
        <w:rPr>
          <w:color w:val="FF0000"/>
        </w:rPr>
        <w:t xml:space="preserve"> des </w:t>
      </w:r>
      <w:r w:rsidR="009562E1">
        <w:rPr>
          <w:color w:val="FF0000"/>
        </w:rPr>
        <w:t>Skript</w:t>
      </w:r>
      <w:r w:rsidR="0086589C">
        <w:rPr>
          <w:color w:val="FF0000"/>
        </w:rPr>
        <w:t>s erfolgt, nach der Integration, über die Kommandozeile.</w:t>
      </w:r>
    </w:p>
    <w:p w14:paraId="1D8BDEE2" w14:textId="77777777" w:rsidR="0086589C" w:rsidRPr="0011489A" w:rsidRDefault="0086589C" w:rsidP="0086589C">
      <w:pPr>
        <w:pStyle w:val="Heading3"/>
        <w:rPr>
          <w:color w:val="FF0000"/>
        </w:rPr>
      </w:pPr>
      <w:bookmarkStart w:id="149" w:name="_Toc262222117"/>
      <w:r w:rsidRPr="0011489A">
        <w:rPr>
          <w:color w:val="FF0000"/>
        </w:rPr>
        <w:t>Chancen</w:t>
      </w:r>
      <w:bookmarkEnd w:id="149"/>
    </w:p>
    <w:p w14:paraId="19F24C7D" w14:textId="77777777" w:rsidR="0086589C" w:rsidRPr="0011489A" w:rsidRDefault="0086589C" w:rsidP="0086589C">
      <w:pPr>
        <w:pStyle w:val="IPA-Textkrper"/>
        <w:rPr>
          <w:color w:val="FF0000"/>
        </w:rPr>
      </w:pPr>
      <w:r w:rsidRPr="0011489A">
        <w:rPr>
          <w:color w:val="FF0000"/>
        </w:rPr>
        <w:t xml:space="preserve">Benutzer erwarten eine konsistente und Fehlerfreie Applikation. Die Durchführung des Projekts ermöglicht eine weitere Annäherung an diese Erwartungshaltung. Neue Releases werden dank „Human Testing“ verbessert und Fehler erkannt und ausgemerzt. Dies trägt einen Anteil dazu bei, die Produkte verbessert freizugeben und deren hohe Qualität zu gewährleisten. </w:t>
      </w:r>
    </w:p>
    <w:p w14:paraId="7F6D0D5B" w14:textId="77777777" w:rsidR="0086589C" w:rsidRPr="0011489A" w:rsidRDefault="0086589C" w:rsidP="0086589C">
      <w:pPr>
        <w:pStyle w:val="IPA-Textkrper"/>
        <w:rPr>
          <w:color w:val="FF0000"/>
        </w:rPr>
      </w:pPr>
      <w:r w:rsidRPr="0011489A">
        <w:rPr>
          <w:color w:val="FF0000"/>
        </w:rPr>
        <w:t>Der Markt umfasst teilweise ähnliche Lösungen wie diejenigen, welche von 4teamwork angeboten werden. Wenn die Qualität der Produkte gewährleistet werden kann, ist die Konkurrenzfähigkeit garantiert.</w:t>
      </w:r>
    </w:p>
    <w:p w14:paraId="15A653DF" w14:textId="2A76CC66" w:rsidR="0086589C" w:rsidRPr="0086589C" w:rsidRDefault="0086589C" w:rsidP="0086589C">
      <w:pPr>
        <w:pStyle w:val="Heading3"/>
      </w:pPr>
      <w:bookmarkStart w:id="150" w:name="_Toc262222118"/>
      <w:r w:rsidRPr="0086589C">
        <w:t>Zusammenfassung</w:t>
      </w:r>
      <w:bookmarkEnd w:id="150"/>
      <w:r w:rsidRPr="0086589C">
        <w:t xml:space="preserve"> </w:t>
      </w:r>
    </w:p>
    <w:p w14:paraId="28EC5693" w14:textId="77777777" w:rsidR="0086589C" w:rsidRDefault="0086589C" w:rsidP="0086589C">
      <w:pPr>
        <w:pStyle w:val="IPA-Textkrper"/>
        <w:spacing w:before="0" w:after="0"/>
      </w:pPr>
      <w:r>
        <w:t xml:space="preserve">Das Projekt welches bis zum 27.05.2014 abgeschlossen wird, ermöglicht eine Verbesserung der Produkte von 4teamwork in verschiedenen Bereichen. </w:t>
      </w:r>
    </w:p>
    <w:p w14:paraId="0DC20099" w14:textId="77777777" w:rsidR="0086589C" w:rsidRDefault="0086589C" w:rsidP="0086589C">
      <w:pPr>
        <w:pStyle w:val="IPA-Textkrper"/>
        <w:numPr>
          <w:ilvl w:val="0"/>
          <w:numId w:val="29"/>
        </w:numPr>
        <w:spacing w:before="0" w:after="0"/>
      </w:pPr>
      <w:r>
        <w:t xml:space="preserve">Entwickler benötigen weniger Aufwand um eine Demoplattform zur Verfügung zu stellen. Die gewonnene Zeit kann wiederum in die Produkte von 4teamwork einfliessen, was die Markt- und Konkurrenzfähigkeit steigert. </w:t>
      </w:r>
    </w:p>
    <w:p w14:paraId="669DB416" w14:textId="77777777" w:rsidR="0086589C" w:rsidRDefault="0086589C" w:rsidP="0086589C">
      <w:pPr>
        <w:pStyle w:val="IPA-Textkrper"/>
        <w:numPr>
          <w:ilvl w:val="0"/>
          <w:numId w:val="29"/>
        </w:numPr>
        <w:spacing w:before="0" w:after="0"/>
      </w:pPr>
      <w:r>
        <w:t>Die Releases werden mit weniger Fehler veröffentlicht was wiederum die Markt- und Konkurrenzfähigkeit steigert.</w:t>
      </w:r>
    </w:p>
    <w:p w14:paraId="069B9A7A" w14:textId="77777777" w:rsidR="0086589C" w:rsidRDefault="0086589C" w:rsidP="0086589C">
      <w:pPr>
        <w:pStyle w:val="Heading2"/>
      </w:pPr>
      <w:bookmarkStart w:id="151" w:name="_Toc262222119"/>
      <w:r>
        <w:t>Allgemeine Anforderungen</w:t>
      </w:r>
      <w:bookmarkEnd w:id="151"/>
    </w:p>
    <w:p w14:paraId="1A81EE2C" w14:textId="42CA866A" w:rsidR="0086589C" w:rsidRPr="0037742E" w:rsidRDefault="0086589C" w:rsidP="0086589C">
      <w:pPr>
        <w:pStyle w:val="IPA-Textkrper"/>
      </w:pPr>
      <w:r>
        <w:t xml:space="preserve">Um die Lauffähigkeit des </w:t>
      </w:r>
      <w:r w:rsidR="009562E1">
        <w:t>Skript</w:t>
      </w:r>
      <w:r>
        <w:t>s gewährleisten zu können, müssen gewisse Anforderungen erfüllt sein.</w:t>
      </w:r>
    </w:p>
    <w:p w14:paraId="059ADC23" w14:textId="77777777" w:rsidR="0086589C" w:rsidRDefault="0086589C" w:rsidP="0086589C">
      <w:pPr>
        <w:pStyle w:val="Heading3"/>
      </w:pPr>
      <w:bookmarkStart w:id="152" w:name="_Toc262222120"/>
      <w:r>
        <w:lastRenderedPageBreak/>
        <w:t>Funktionale Anforderung</w:t>
      </w:r>
      <w:bookmarkEnd w:id="152"/>
    </w:p>
    <w:p w14:paraId="54F7DBF2" w14:textId="77777777" w:rsidR="00385D7F" w:rsidRDefault="00385D7F" w:rsidP="00385D7F">
      <w:pPr>
        <w:pStyle w:val="IPA-Textkrper"/>
        <w:numPr>
          <w:ilvl w:val="0"/>
          <w:numId w:val="37"/>
        </w:numPr>
        <w:spacing w:before="0" w:after="0"/>
      </w:pPr>
      <w:r>
        <w:t>Ein Python muss installiert sein, welches mit Plone umgehen kann.</w:t>
      </w:r>
    </w:p>
    <w:p w14:paraId="43BDC2EF" w14:textId="77777777" w:rsidR="00385D7F" w:rsidRDefault="00385D7F" w:rsidP="00385D7F">
      <w:pPr>
        <w:pStyle w:val="IPA-Textkrper"/>
        <w:numPr>
          <w:ilvl w:val="0"/>
          <w:numId w:val="37"/>
        </w:numPr>
        <w:spacing w:before="0" w:after="0"/>
      </w:pPr>
      <w:r>
        <w:t>Dem Skript muss der Pfad zum python bekannt sein.</w:t>
      </w:r>
    </w:p>
    <w:p w14:paraId="61EC1381" w14:textId="77777777" w:rsidR="00385D7F" w:rsidRDefault="00385D7F" w:rsidP="00385D7F">
      <w:pPr>
        <w:pStyle w:val="IPA-Textkrper"/>
        <w:numPr>
          <w:ilvl w:val="0"/>
          <w:numId w:val="37"/>
        </w:numPr>
        <w:spacing w:before="0" w:after="0"/>
      </w:pPr>
      <w:r>
        <w:t>Das Skript muss die entsprechenden Berechtigungen besitzen um eine Interaktion durchführen zu können.</w:t>
      </w:r>
    </w:p>
    <w:p w14:paraId="38B51D0C" w14:textId="77777777" w:rsidR="00385D7F" w:rsidRDefault="00385D7F" w:rsidP="00385D7F">
      <w:pPr>
        <w:pStyle w:val="IPA-Textkrper"/>
        <w:numPr>
          <w:ilvl w:val="0"/>
          <w:numId w:val="37"/>
        </w:numPr>
        <w:spacing w:before="0" w:after="0"/>
      </w:pPr>
      <w:r>
        <w:t>Das Skript muss sich auf das entsprechende Git Repository authentifizieren können.</w:t>
      </w:r>
    </w:p>
    <w:p w14:paraId="561CC203" w14:textId="77777777" w:rsidR="0086589C" w:rsidRDefault="0086589C" w:rsidP="0086589C">
      <w:pPr>
        <w:pStyle w:val="Heading3"/>
      </w:pPr>
      <w:bookmarkStart w:id="153" w:name="_Toc262222121"/>
      <w:r>
        <w:t>Nicht funktionale Anforderungen</w:t>
      </w:r>
      <w:bookmarkEnd w:id="153"/>
    </w:p>
    <w:p w14:paraId="013DFBFE" w14:textId="77777777" w:rsidR="00385D7F" w:rsidRDefault="00385D7F" w:rsidP="00385D7F">
      <w:pPr>
        <w:pStyle w:val="IPA-Textkrper"/>
        <w:numPr>
          <w:ilvl w:val="0"/>
          <w:numId w:val="38"/>
        </w:numPr>
        <w:spacing w:before="0" w:after="0"/>
      </w:pPr>
      <w:r>
        <w:t>Das Skript soll Eingabeparameter entgegennehmen können</w:t>
      </w:r>
    </w:p>
    <w:p w14:paraId="41F8E4F6" w14:textId="77777777" w:rsidR="00385D7F" w:rsidRDefault="00385D7F" w:rsidP="00385D7F">
      <w:pPr>
        <w:pStyle w:val="IPA-Textkrper"/>
        <w:numPr>
          <w:ilvl w:val="0"/>
          <w:numId w:val="38"/>
        </w:numPr>
        <w:spacing w:before="0" w:after="0"/>
      </w:pPr>
      <w:r>
        <w:t>Das Skript soll Fehler dokumentieren</w:t>
      </w:r>
    </w:p>
    <w:p w14:paraId="443710EB" w14:textId="02B83AD4" w:rsidR="0086589C" w:rsidRDefault="0086589C" w:rsidP="0086589C">
      <w:pPr>
        <w:pStyle w:val="Heading2"/>
      </w:pPr>
      <w:bookmarkStart w:id="154" w:name="_Toc262222122"/>
      <w:r>
        <w:t>System</w:t>
      </w:r>
      <w:r w:rsidR="00385D7F">
        <w:t>struktur</w:t>
      </w:r>
      <w:bookmarkEnd w:id="154"/>
    </w:p>
    <w:p w14:paraId="59D2CB9C" w14:textId="77777777" w:rsidR="00A52035" w:rsidRDefault="00A52035" w:rsidP="00A52035">
      <w:pPr>
        <w:pStyle w:val="IPA-Textkrper"/>
      </w:pPr>
      <w:r w:rsidRPr="0011489A">
        <w:rPr>
          <w:color w:val="FF0000"/>
        </w:rPr>
        <w:t>Die Systemstruktur eines MacBook pro entspricht in etwa der Systemstruktur der Linux-Server bei 4teamwork</w:t>
      </w:r>
      <w:r w:rsidRPr="00185CA8">
        <w:t>, da beide Systeme auf Unix basieren. Da die Lösung nach Projektabschluss auf einem Server integriert wird, ist nachfolgend die Systemstruktur des Servers Poseidon.4teamwork.ch aufgezeigt und wo das Skript darin eingebettet ist.</w:t>
      </w:r>
    </w:p>
    <w:p w14:paraId="7C9EA822" w14:textId="185F5891" w:rsidR="00A52035" w:rsidRPr="00185CA8" w:rsidRDefault="00A52035" w:rsidP="00A52035">
      <w:pPr>
        <w:pStyle w:val="IPA-Textkrper"/>
      </w:pPr>
      <w:r>
        <w:rPr>
          <w:noProof/>
          <w:lang w:val="en-US" w:eastAsia="en-US"/>
        </w:rPr>
        <w:lastRenderedPageBreak/>
        <w:drawing>
          <wp:inline distT="0" distB="0" distL="0" distR="0" wp14:anchorId="6DA517DC" wp14:editId="7B8780A6">
            <wp:extent cx="5757545" cy="66294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6629400"/>
                    </a:xfrm>
                    <a:prstGeom prst="rect">
                      <a:avLst/>
                    </a:prstGeom>
                    <a:noFill/>
                    <a:ln>
                      <a:noFill/>
                    </a:ln>
                  </pic:spPr>
                </pic:pic>
              </a:graphicData>
            </a:graphic>
          </wp:inline>
        </w:drawing>
      </w:r>
    </w:p>
    <w:p w14:paraId="3CEA4677" w14:textId="77777777" w:rsidR="00A52035" w:rsidRDefault="00A52035" w:rsidP="00A52035">
      <w:pPr>
        <w:pStyle w:val="Heading3"/>
      </w:pPr>
      <w:bookmarkStart w:id="155" w:name="_Toc388120207"/>
      <w:bookmarkStart w:id="156" w:name="_Toc262222123"/>
      <w:r>
        <w:t>Physikalische Hardware / Software Lokal</w:t>
      </w:r>
      <w:bookmarkEnd w:id="155"/>
      <w:bookmarkEnd w:id="156"/>
    </w:p>
    <w:tbl>
      <w:tblPr>
        <w:tblStyle w:val="LightGrid-Accent1"/>
        <w:tblW w:w="0" w:type="auto"/>
        <w:tblLook w:val="01E0" w:firstRow="1" w:lastRow="1" w:firstColumn="1" w:lastColumn="1" w:noHBand="0" w:noVBand="0"/>
      </w:tblPr>
      <w:tblGrid>
        <w:gridCol w:w="3510"/>
        <w:gridCol w:w="4962"/>
      </w:tblGrid>
      <w:tr w:rsidR="00A52035" w:rsidRPr="00E10423" w14:paraId="66A5FC97"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29E27A3"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8635AFB"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4C4C0BB9"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08D8208A"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666503B4" w14:textId="77777777" w:rsidR="00A52035" w:rsidRPr="006802FD" w:rsidRDefault="00A52035" w:rsidP="00765616">
            <w:pPr>
              <w:keepNext/>
              <w:rPr>
                <w:b w:val="0"/>
              </w:rPr>
            </w:pPr>
            <w:r w:rsidRPr="006802FD">
              <w:rPr>
                <w:b w:val="0"/>
              </w:rPr>
              <w:t xml:space="preserve">MacBook </w:t>
            </w:r>
            <w:r>
              <w:rPr>
                <w:b w:val="0"/>
              </w:rPr>
              <w:t>P</w:t>
            </w:r>
            <w:r w:rsidRPr="006802FD">
              <w:rPr>
                <w:b w:val="0"/>
              </w:rPr>
              <w:t>ro 5.4</w:t>
            </w:r>
          </w:p>
        </w:tc>
      </w:tr>
      <w:tr w:rsidR="00A52035" w:rsidRPr="00E10423" w14:paraId="3787F164"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1C6A914D"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3F54E953" w14:textId="77777777" w:rsidR="00A52035" w:rsidRPr="006802FD" w:rsidRDefault="00A52035" w:rsidP="00765616">
            <w:pPr>
              <w:keepNext/>
              <w:rPr>
                <w:b w:val="0"/>
              </w:rPr>
            </w:pPr>
            <w:r w:rsidRPr="006802FD">
              <w:rPr>
                <w:b w:val="0"/>
              </w:rPr>
              <w:t>OS Version 10.9.2</w:t>
            </w:r>
          </w:p>
        </w:tc>
      </w:tr>
      <w:tr w:rsidR="00A52035" w:rsidRPr="00E10423" w14:paraId="6B6F5D1F"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754453CE"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594FF4CE" w14:textId="77777777" w:rsidR="00A52035" w:rsidRPr="006802FD" w:rsidRDefault="00A52035" w:rsidP="00765616">
            <w:pPr>
              <w:keepNext/>
              <w:rPr>
                <w:b w:val="0"/>
              </w:rPr>
            </w:pPr>
            <w:r w:rsidRPr="006802FD">
              <w:rPr>
                <w:b w:val="0"/>
              </w:rPr>
              <w:t>Keine Angabe</w:t>
            </w:r>
          </w:p>
        </w:tc>
      </w:tr>
      <w:tr w:rsidR="00A52035" w:rsidRPr="00E10423" w14:paraId="02221433"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2A5469B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369850E" w14:textId="77777777" w:rsidR="00A52035" w:rsidRPr="006802FD" w:rsidRDefault="00A52035" w:rsidP="00765616">
            <w:pPr>
              <w:keepNext/>
              <w:rPr>
                <w:b w:val="0"/>
              </w:rPr>
            </w:pPr>
            <w:r w:rsidRPr="006802FD">
              <w:rPr>
                <w:b w:val="0"/>
              </w:rPr>
              <w:t>2.53 Ghz Intel Core Duo</w:t>
            </w:r>
          </w:p>
        </w:tc>
      </w:tr>
      <w:tr w:rsidR="00A52035" w:rsidRPr="00E10423" w14:paraId="58FF904D"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FFFFFF" w:themeFill="background1"/>
          </w:tcPr>
          <w:p w14:paraId="706D9F26" w14:textId="77777777" w:rsidR="00A52035" w:rsidRPr="006802FD" w:rsidRDefault="00A52035" w:rsidP="00765616">
            <w:pPr>
              <w:keepNext/>
              <w:rPr>
                <w:b w:val="0"/>
              </w:rPr>
            </w:pPr>
            <w:r w:rsidRPr="006802FD">
              <w:rPr>
                <w:b w:val="0"/>
              </w:rPr>
              <w:t>Festplattentyp / Festplattenspeicher</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FFFFFF" w:themeFill="background1"/>
          </w:tcPr>
          <w:p w14:paraId="387F5E9B" w14:textId="77777777" w:rsidR="00A52035" w:rsidRPr="006802FD" w:rsidRDefault="00A52035" w:rsidP="00A52035">
            <w:pPr>
              <w:pStyle w:val="ListParagraph"/>
              <w:keepNext/>
              <w:numPr>
                <w:ilvl w:val="0"/>
                <w:numId w:val="29"/>
              </w:numPr>
              <w:rPr>
                <w:b w:val="0"/>
              </w:rPr>
            </w:pPr>
            <w:r w:rsidRPr="006802FD">
              <w:rPr>
                <w:b w:val="0"/>
              </w:rPr>
              <w:t xml:space="preserve">SSD 240Gb </w:t>
            </w:r>
          </w:p>
          <w:p w14:paraId="095D3D26" w14:textId="77777777" w:rsidR="00A52035" w:rsidRPr="006802FD" w:rsidRDefault="00A52035" w:rsidP="00A52035">
            <w:pPr>
              <w:pStyle w:val="ListParagraph"/>
              <w:keepNext/>
              <w:numPr>
                <w:ilvl w:val="0"/>
                <w:numId w:val="29"/>
              </w:numPr>
              <w:rPr>
                <w:b w:val="0"/>
              </w:rPr>
            </w:pPr>
            <w:r w:rsidRPr="006802FD">
              <w:rPr>
                <w:b w:val="0"/>
              </w:rPr>
              <w:t>HDD 250Gb</w:t>
            </w:r>
          </w:p>
        </w:tc>
      </w:tr>
    </w:tbl>
    <w:p w14:paraId="5F4FCE56" w14:textId="77777777" w:rsidR="00A52035" w:rsidRDefault="00A52035" w:rsidP="00A52035">
      <w:pPr>
        <w:pStyle w:val="Caption"/>
      </w:pPr>
      <w:bookmarkStart w:id="157" w:name="_Toc387424562"/>
      <w:bookmarkStart w:id="158" w:name="_Toc262221240"/>
      <w:r>
        <w:t xml:space="preserve">Tabelle </w:t>
      </w:r>
      <w:r w:rsidR="009A0863">
        <w:fldChar w:fldCharType="begin"/>
      </w:r>
      <w:r w:rsidR="009A0863">
        <w:instrText xml:space="preserve"> SEQ Tabelle \* ARABIC </w:instrText>
      </w:r>
      <w:r w:rsidR="009A0863">
        <w:fldChar w:fldCharType="separate"/>
      </w:r>
      <w:r>
        <w:rPr>
          <w:noProof/>
        </w:rPr>
        <w:t>10</w:t>
      </w:r>
      <w:r w:rsidR="009A0863">
        <w:rPr>
          <w:noProof/>
        </w:rPr>
        <w:fldChar w:fldCharType="end"/>
      </w:r>
      <w:r>
        <w:t>: Physikalische Hardware/Software Macbook pro</w:t>
      </w:r>
      <w:bookmarkEnd w:id="157"/>
      <w:bookmarkEnd w:id="158"/>
    </w:p>
    <w:p w14:paraId="13AB9675" w14:textId="7ED18F89" w:rsidR="00A52035" w:rsidRPr="00D17A19" w:rsidRDefault="00591496" w:rsidP="00A52035">
      <w:pPr>
        <w:pStyle w:val="IPA-Textkrper"/>
      </w:pPr>
      <w:r>
        <w:lastRenderedPageBreak/>
        <w:t>Um die</w:t>
      </w:r>
      <w:r w:rsidR="00A52035" w:rsidRPr="00D17A19">
        <w:t xml:space="preserve"> Implementation nach Abschluss dieses Projekts auch Serverseitig gewährleisten zu können, wird auch die Systemarchitektur des betroffenen Servers </w:t>
      </w:r>
      <w:r w:rsidR="00A52035">
        <w:t>aufgezeigt</w:t>
      </w:r>
      <w:r w:rsidR="00A52035" w:rsidRPr="00D17A19">
        <w:t>.</w:t>
      </w:r>
    </w:p>
    <w:p w14:paraId="38B7B87B" w14:textId="77777777" w:rsidR="00A52035" w:rsidRDefault="00A52035" w:rsidP="00A52035">
      <w:pPr>
        <w:pStyle w:val="Heading3"/>
      </w:pPr>
      <w:bookmarkStart w:id="159" w:name="_Toc388120208"/>
      <w:bookmarkStart w:id="160" w:name="_Toc262222124"/>
      <w:r>
        <w:t>Physikalische Hardware / Software Server</w:t>
      </w:r>
      <w:bookmarkEnd w:id="159"/>
      <w:bookmarkEnd w:id="160"/>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21C9C8C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9C8C97" w14:textId="77777777" w:rsidR="00A52035" w:rsidRPr="006802FD" w:rsidRDefault="00A52035" w:rsidP="00765616">
            <w:pPr>
              <w:keepNext/>
              <w:rPr>
                <w:b w:val="0"/>
              </w:rPr>
            </w:pPr>
            <w:r w:rsidRPr="006802FD">
              <w:rPr>
                <w:b w:val="0"/>
              </w:rPr>
              <w:t>Interne IP-Adresse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02CA3116" w14:textId="77777777" w:rsidR="00A52035" w:rsidRPr="006802FD" w:rsidRDefault="00A52035" w:rsidP="00765616">
            <w:pPr>
              <w:keepNext/>
              <w:rPr>
                <w:b w:val="0"/>
              </w:rPr>
            </w:pPr>
            <w:r w:rsidRPr="006802FD">
              <w:rPr>
                <w:rFonts w:eastAsia="Times New Roman" w:cs="Times New Roman"/>
                <w:b w:val="0"/>
              </w:rPr>
              <w:t>212.103.94.18</w:t>
            </w:r>
          </w:p>
        </w:tc>
      </w:tr>
      <w:tr w:rsidR="00A52035" w:rsidRPr="00E10423" w14:paraId="6DF4F03D"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765616">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765616">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765616">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B8CCE4" w:themeFill="accent1" w:themeFillTint="66"/>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B8CCE4" w:themeFill="accent1" w:themeFillTint="66"/>
          </w:tcPr>
          <w:p w14:paraId="62FCC5A3" w14:textId="77777777" w:rsidR="00A52035" w:rsidRPr="006802FD" w:rsidRDefault="00A52035" w:rsidP="00765616">
            <w:pPr>
              <w:keepNext/>
              <w:rPr>
                <w:b w:val="0"/>
              </w:rPr>
            </w:pPr>
            <w:r>
              <w:rPr>
                <w:b w:val="0"/>
              </w:rPr>
              <w:t xml:space="preserve">IBM </w:t>
            </w:r>
            <w:r w:rsidRPr="006802FD">
              <w:rPr>
                <w:b w:val="0"/>
              </w:rPr>
              <w:t>145GB</w:t>
            </w:r>
          </w:p>
        </w:tc>
      </w:tr>
    </w:tbl>
    <w:p w14:paraId="54F3B5C0" w14:textId="77777777" w:rsidR="00A52035" w:rsidRDefault="00A52035" w:rsidP="00A52035">
      <w:pPr>
        <w:pStyle w:val="Caption"/>
      </w:pPr>
      <w:bookmarkStart w:id="161" w:name="_Toc387424563"/>
      <w:bookmarkStart w:id="162" w:name="_Toc262221241"/>
      <w:r>
        <w:t xml:space="preserve">Tabelle </w:t>
      </w:r>
      <w:r w:rsidR="009A0863">
        <w:fldChar w:fldCharType="begin"/>
      </w:r>
      <w:r w:rsidR="009A0863">
        <w:instrText xml:space="preserve"> SEQ Tabelle \* ARABIC </w:instrText>
      </w:r>
      <w:r w:rsidR="009A0863">
        <w:fldChar w:fldCharType="separate"/>
      </w:r>
      <w:r>
        <w:rPr>
          <w:noProof/>
        </w:rPr>
        <w:t>11</w:t>
      </w:r>
      <w:r w:rsidR="009A0863">
        <w:rPr>
          <w:noProof/>
        </w:rPr>
        <w:fldChar w:fldCharType="end"/>
      </w:r>
      <w:r>
        <w:t>: Physikalische Hardware/Software Server</w:t>
      </w:r>
      <w:bookmarkEnd w:id="161"/>
      <w:bookmarkEnd w:id="162"/>
    </w:p>
    <w:p w14:paraId="59173C39" w14:textId="77777777" w:rsidR="0086589C" w:rsidRDefault="0086589C" w:rsidP="0086589C">
      <w:pPr>
        <w:pStyle w:val="Heading2"/>
      </w:pPr>
      <w:bookmarkStart w:id="163" w:name="_Toc262222125"/>
      <w:r w:rsidRPr="00D42A55">
        <w:t>Zugriffskonzept</w:t>
      </w:r>
      <w:bookmarkEnd w:id="163"/>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64" w:name="_Toc262222126"/>
      <w:r>
        <w:lastRenderedPageBreak/>
        <w:t>Inhaltsstruktur</w:t>
      </w:r>
      <w:bookmarkEnd w:id="164"/>
    </w:p>
    <w:p w14:paraId="66EAB1DC" w14:textId="3620C683" w:rsidR="00B55261" w:rsidRDefault="00BC204A" w:rsidP="00B55261">
      <w:pPr>
        <w:pStyle w:val="IPA-Textkrper"/>
        <w:rPr>
          <w:b/>
          <w:color w:val="FF0000"/>
        </w:rPr>
      </w:pPr>
      <w:r>
        <w:rPr>
          <w:b/>
          <w:noProof/>
          <w:color w:val="FF0000"/>
          <w:lang w:val="en-US" w:eastAsia="en-US"/>
        </w:rPr>
        <w:drawing>
          <wp:inline distT="0" distB="0" distL="0" distR="0" wp14:anchorId="73FF2EDC" wp14:editId="7BF7E99A">
            <wp:extent cx="6054302" cy="6321393"/>
            <wp:effectExtent l="0" t="0" r="0" b="3810"/>
            <wp:docPr id="24" name="Picture 4" descr="SSD:Users:mischu:Desktop:IPA_michel.weingart:Bilder:Inhaltsstruktur_Geme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Inhaltsstruktur_Gemeind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734" cy="6321844"/>
                    </a:xfrm>
                    <a:prstGeom prst="rect">
                      <a:avLst/>
                    </a:prstGeom>
                    <a:noFill/>
                    <a:ln>
                      <a:noFill/>
                    </a:ln>
                  </pic:spPr>
                </pic:pic>
              </a:graphicData>
            </a:graphic>
          </wp:inline>
        </w:drawing>
      </w:r>
    </w:p>
    <w:p w14:paraId="2623D951" w14:textId="77777777" w:rsidR="0011061E" w:rsidRDefault="0011061E" w:rsidP="0011061E">
      <w:pPr>
        <w:pStyle w:val="IPA-Textkrper"/>
        <w:rPr>
          <w:b/>
        </w:rPr>
      </w:pPr>
      <w:r>
        <w:rPr>
          <w:b/>
        </w:rPr>
        <w:t xml:space="preserve">Erläuterung der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 xml:space="preserve">Mehrere Dateien können im Auflistungsblock zum Download zur Verfügung gestellt werden. Zudem wird der Auflistungsblock oft auch als </w:t>
            </w:r>
            <w:r>
              <w:rPr>
                <w:rFonts w:cs="Arial"/>
                <w:b w:val="0"/>
                <w:sz w:val="22"/>
                <w:szCs w:val="22"/>
              </w:rPr>
              <w:lastRenderedPageBreak/>
              <w:t>Bildergalerie verwendet.</w:t>
            </w:r>
          </w:p>
        </w:tc>
      </w:tr>
      <w:tr w:rsidR="0011061E" w14:paraId="55B97D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8A78777" w14:textId="77777777" w:rsidR="0011061E" w:rsidRPr="001500E3" w:rsidRDefault="0011061E" w:rsidP="00765616">
            <w:pPr>
              <w:pStyle w:val="IPA-Tabelle"/>
              <w:rPr>
                <w:rFonts w:cs="Arial"/>
                <w:b w:val="0"/>
                <w:sz w:val="22"/>
                <w:szCs w:val="22"/>
              </w:rPr>
            </w:pPr>
            <w:r w:rsidRPr="001500E3">
              <w:rPr>
                <w:rFonts w:cs="Arial"/>
                <w:b w:val="0"/>
                <w:sz w:val="22"/>
                <w:szCs w:val="22"/>
              </w:rPr>
              <w:lastRenderedPageBreak/>
              <w:t>Contact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3E04B5A6" w14:textId="77777777" w:rsidR="0011061E" w:rsidRDefault="0011061E" w:rsidP="00765616">
            <w:pPr>
              <w:pStyle w:val="IPA-Tabelle"/>
              <w:rPr>
                <w:rFonts w:cs="Arial"/>
                <w:b w:val="0"/>
                <w:sz w:val="22"/>
                <w:szCs w:val="22"/>
              </w:rPr>
            </w:pPr>
            <w:r>
              <w:rPr>
                <w:rFonts w:cs="Arial"/>
                <w:b w:val="0"/>
                <w:sz w:val="22"/>
                <w:szCs w:val="22"/>
              </w:rPr>
              <w:t>Wird zum Erfassen eines Kontakts verwendet.</w:t>
            </w:r>
          </w:p>
        </w:tc>
      </w:tr>
      <w:tr w:rsidR="0011061E" w14:paraId="1D3BD2A0"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0422246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B0C0431" w14:textId="77777777" w:rsidR="0011061E" w:rsidRPr="001500E3" w:rsidRDefault="0011061E" w:rsidP="00765616">
            <w:pPr>
              <w:pStyle w:val="IPA-Tabelle"/>
              <w:rPr>
                <w:rFonts w:cs="Arial"/>
                <w:b w:val="0"/>
                <w:sz w:val="22"/>
                <w:szCs w:val="22"/>
              </w:rPr>
            </w:pPr>
            <w:r w:rsidRPr="001500E3">
              <w:rPr>
                <w:rFonts w:cs="Arial"/>
                <w:b w:val="0"/>
                <w:sz w:val="22"/>
                <w:szCs w:val="22"/>
              </w:rPr>
              <w:t>Events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37098AE4" w14:textId="77777777" w:rsidR="0011061E" w:rsidRDefault="0011061E" w:rsidP="00765616">
            <w:pPr>
              <w:pStyle w:val="IPA-Tabelle"/>
              <w:rPr>
                <w:rFonts w:cs="Arial"/>
                <w:b w:val="0"/>
                <w:sz w:val="22"/>
                <w:szCs w:val="22"/>
              </w:rPr>
            </w:pPr>
          </w:p>
        </w:tc>
      </w:tr>
      <w:tr w:rsidR="0011061E" w14:paraId="190D2ED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CDC03AD" w14:textId="77777777" w:rsidR="0011061E" w:rsidRPr="001500E3" w:rsidRDefault="0011061E" w:rsidP="00765616">
            <w:pPr>
              <w:pStyle w:val="IPA-Tabelle"/>
              <w:rPr>
                <w:rFonts w:cs="Arial"/>
                <w:b w:val="0"/>
                <w:sz w:val="22"/>
                <w:szCs w:val="22"/>
              </w:rPr>
            </w:pPr>
            <w:r w:rsidRPr="001500E3">
              <w:rPr>
                <w:rFonts w:cs="Arial"/>
                <w:b w:val="0"/>
                <w:sz w:val="22"/>
                <w:szCs w:val="22"/>
              </w:rPr>
              <w:t>File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F85BF6B" w14:textId="77777777" w:rsidR="0011061E" w:rsidRDefault="0011061E" w:rsidP="00765616">
            <w:pPr>
              <w:pStyle w:val="IPA-Tabelle"/>
              <w:rPr>
                <w:rFonts w:cs="Arial"/>
                <w:b w:val="0"/>
                <w:sz w:val="22"/>
                <w:szCs w:val="22"/>
              </w:rPr>
            </w:pPr>
            <w:r>
              <w:rPr>
                <w:rFonts w:cs="Arial"/>
                <w:b w:val="0"/>
                <w:sz w:val="22"/>
                <w:szCs w:val="22"/>
              </w:rPr>
              <w:t>Eine einzelne Datei kann hochgeladen werden.</w:t>
            </w:r>
          </w:p>
        </w:tc>
      </w:tr>
      <w:tr w:rsidR="0011061E" w14:paraId="40FC3A5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70DE31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755DAD1" w14:textId="77777777" w:rsidR="0011061E" w:rsidRPr="001500E3" w:rsidRDefault="0011061E" w:rsidP="00765616">
            <w:pPr>
              <w:pStyle w:val="IPA-Tabelle"/>
              <w:rPr>
                <w:rFonts w:cs="Arial"/>
                <w:b w:val="0"/>
                <w:sz w:val="22"/>
                <w:szCs w:val="22"/>
              </w:rPr>
            </w:pPr>
            <w:r w:rsidRPr="001500E3">
              <w:rPr>
                <w:rFonts w:cs="Arial"/>
                <w:b w:val="0"/>
                <w:sz w:val="22"/>
                <w:szCs w:val="22"/>
              </w:rPr>
              <w:t>Meeting</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3B84FE8" w14:textId="77777777" w:rsidR="0011061E" w:rsidRDefault="0011061E" w:rsidP="00765616">
            <w:pPr>
              <w:pStyle w:val="IPA-Tabelle"/>
              <w:rPr>
                <w:rFonts w:cs="Arial"/>
                <w:b w:val="0"/>
                <w:sz w:val="22"/>
                <w:szCs w:val="22"/>
              </w:rPr>
            </w:pPr>
          </w:p>
        </w:tc>
      </w:tr>
      <w:tr w:rsidR="0011061E" w14:paraId="27D7147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72959FF" w14:textId="77777777" w:rsidR="0011061E" w:rsidRPr="001500E3" w:rsidRDefault="0011061E" w:rsidP="00765616">
            <w:pPr>
              <w:pStyle w:val="IPA-Tabelle"/>
              <w:rPr>
                <w:rFonts w:cs="Arial"/>
                <w:b w:val="0"/>
                <w:sz w:val="22"/>
                <w:szCs w:val="22"/>
              </w:rPr>
            </w:pPr>
            <w:r w:rsidRPr="001500E3">
              <w:rPr>
                <w:rFonts w:cs="Arial"/>
                <w:b w:val="0"/>
                <w:sz w:val="22"/>
                <w:szCs w:val="22"/>
              </w:rPr>
              <w:t>News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86E3AEB" w14:textId="77777777" w:rsidR="0011061E" w:rsidRDefault="0011061E" w:rsidP="00765616">
            <w:pPr>
              <w:pStyle w:val="IPA-Tabelle"/>
              <w:rPr>
                <w:rFonts w:cs="Arial"/>
                <w:b w:val="0"/>
                <w:sz w:val="22"/>
                <w:szCs w:val="22"/>
              </w:rPr>
            </w:pPr>
            <w:r>
              <w:rPr>
                <w:rFonts w:cs="Arial"/>
                <w:b w:val="0"/>
                <w:sz w:val="22"/>
                <w:szCs w:val="22"/>
              </w:rPr>
              <w:t>Eine News kann erfasst werden.</w:t>
            </w:r>
          </w:p>
        </w:tc>
      </w:tr>
      <w:tr w:rsidR="0011061E" w14:paraId="34AB63B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9D893CF" w14:textId="77777777" w:rsidR="0011061E" w:rsidRPr="00693B96" w:rsidRDefault="0011061E" w:rsidP="00765616">
            <w:pPr>
              <w:pStyle w:val="IPA-Tabelle"/>
              <w:rPr>
                <w:rFonts w:cs="Arial"/>
                <w:b w:val="0"/>
                <w:sz w:val="22"/>
                <w:szCs w:val="22"/>
              </w:rPr>
            </w:pPr>
            <w:r>
              <w:rPr>
                <w:rFonts w:cs="Arial"/>
                <w:b w:val="0"/>
                <w:sz w:val="22"/>
                <w:szCs w:val="22"/>
              </w:rPr>
              <w:t>News werden erfasst und können in einem dynamischen Portlet dargestellt werden.</w:t>
            </w:r>
          </w:p>
        </w:tc>
      </w:tr>
      <w:tr w:rsidR="0011061E" w14:paraId="609CC3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2E1D178F" w14:textId="77777777" w:rsidR="0011061E" w:rsidRPr="001500E3" w:rsidRDefault="0011061E" w:rsidP="00765616">
            <w:pPr>
              <w:pStyle w:val="IPA-Tabelle"/>
              <w:rPr>
                <w:rFonts w:cs="Arial"/>
                <w:b w:val="0"/>
                <w:sz w:val="22"/>
                <w:szCs w:val="22"/>
              </w:rPr>
            </w:pPr>
            <w:r w:rsidRPr="001500E3">
              <w:rPr>
                <w:rFonts w:cs="Arial"/>
                <w:b w:val="0"/>
                <w:sz w:val="22"/>
                <w:szCs w:val="22"/>
              </w:rPr>
              <w:t>PloneSite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D1D85A5" w14:textId="77777777" w:rsidR="0011061E" w:rsidRPr="00693B96" w:rsidRDefault="0011061E" w:rsidP="00765616">
            <w:pPr>
              <w:pStyle w:val="IPA-Tabelle"/>
              <w:rPr>
                <w:rFonts w:cs="Arial"/>
                <w:b w:val="0"/>
                <w:sz w:val="22"/>
                <w:szCs w:val="22"/>
              </w:rPr>
            </w:pPr>
          </w:p>
        </w:tc>
      </w:tr>
      <w:tr w:rsidR="0011061E" w14:paraId="7DDE39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0775AAC" w14:textId="77777777" w:rsidR="0011061E" w:rsidRPr="00693B96" w:rsidRDefault="0011061E" w:rsidP="00765616">
            <w:pPr>
              <w:pStyle w:val="IPA-Tabelle"/>
              <w:rPr>
                <w:rFonts w:cs="Arial"/>
                <w:b w:val="0"/>
                <w:sz w:val="22"/>
                <w:szCs w:val="22"/>
              </w:rPr>
            </w:pP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7410DD47"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3515F0A4" w14:textId="77777777" w:rsidR="0011061E" w:rsidRPr="001500E3" w:rsidRDefault="0011061E" w:rsidP="00765616">
            <w:pPr>
              <w:pStyle w:val="IPA-Tabelle"/>
              <w:rPr>
                <w:rFonts w:cs="Arial"/>
                <w:b w:val="0"/>
                <w:sz w:val="22"/>
                <w:szCs w:val="22"/>
              </w:rPr>
            </w:pPr>
            <w:r w:rsidRPr="001500E3">
              <w:rPr>
                <w:rFonts w:cs="Arial"/>
                <w:b w:val="0"/>
                <w:sz w:val="22"/>
                <w:szCs w:val="22"/>
              </w:rPr>
              <w:t>Ticket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5BD8E82" w14:textId="77777777" w:rsidR="0011061E" w:rsidRDefault="0011061E" w:rsidP="00765616">
            <w:pPr>
              <w:pStyle w:val="IPA-Tabelle"/>
              <w:rPr>
                <w:rFonts w:cs="Arial"/>
                <w:b w:val="0"/>
                <w:sz w:val="22"/>
                <w:szCs w:val="22"/>
              </w:rPr>
            </w:pPr>
            <w:r>
              <w:rPr>
                <w:rFonts w:cs="Arial"/>
                <w:b w:val="0"/>
                <w:sz w:val="22"/>
                <w:szCs w:val="22"/>
              </w:rPr>
              <w:t>Eine Aufgabe, welche einer Person zugewiesen werden kann.</w:t>
            </w:r>
          </w:p>
        </w:tc>
      </w:tr>
      <w:tr w:rsidR="0011061E" w14:paraId="7E56355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605D4A5" w14:textId="77777777" w:rsidR="0011061E" w:rsidRPr="001500E3" w:rsidRDefault="0011061E" w:rsidP="00765616">
            <w:pPr>
              <w:pStyle w:val="IPA-Tabelle"/>
              <w:rPr>
                <w:rFonts w:cs="Arial"/>
                <w:b w:val="0"/>
                <w:sz w:val="22"/>
                <w:szCs w:val="22"/>
              </w:rPr>
            </w:pPr>
            <w:r w:rsidRPr="001500E3">
              <w:rPr>
                <w:rFonts w:cs="Arial"/>
                <w:b w:val="0"/>
                <w:sz w:val="22"/>
                <w:szCs w:val="22"/>
              </w:rPr>
              <w:t>Ticket Box</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8BB8E7D" w14:textId="77777777" w:rsidR="0011061E" w:rsidRDefault="0011061E" w:rsidP="00765616">
            <w:pPr>
              <w:pStyle w:val="IPA-Tabelle"/>
              <w:rPr>
                <w:rFonts w:cs="Arial"/>
                <w:b w:val="0"/>
                <w:sz w:val="22"/>
                <w:szCs w:val="22"/>
              </w:rPr>
            </w:pPr>
            <w:r>
              <w:rPr>
                <w:rFonts w:cs="Arial"/>
                <w:b w:val="0"/>
                <w:sz w:val="22"/>
                <w:szCs w:val="22"/>
              </w:rPr>
              <w:t>Das Modul Ticketbox ermöglicht......</w:t>
            </w:r>
          </w:p>
        </w:tc>
      </w:tr>
      <w:tr w:rsidR="0011061E" w14:paraId="02A73F19" w14:textId="77777777" w:rsidTr="0076561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77777777" w:rsidR="0011061E" w:rsidRDefault="0011061E" w:rsidP="0011061E">
      <w:pPr>
        <w:pStyle w:val="Caption"/>
      </w:pPr>
      <w:bookmarkStart w:id="165" w:name="_Toc387424564"/>
      <w:bookmarkStart w:id="166" w:name="_Toc262221242"/>
      <w:r>
        <w:t xml:space="preserve">Tabelle </w:t>
      </w:r>
      <w:r w:rsidR="009A0863">
        <w:fldChar w:fldCharType="begin"/>
      </w:r>
      <w:r w:rsidR="009A0863">
        <w:instrText xml:space="preserve"> SEQ Tabelle \* ARABIC </w:instrText>
      </w:r>
      <w:r w:rsidR="009A0863">
        <w:fldChar w:fldCharType="separate"/>
      </w:r>
      <w:r>
        <w:rPr>
          <w:noProof/>
        </w:rPr>
        <w:t>12</w:t>
      </w:r>
      <w:r w:rsidR="009A0863">
        <w:rPr>
          <w:noProof/>
        </w:rPr>
        <w:fldChar w:fldCharType="end"/>
      </w:r>
      <w:r>
        <w:t xml:space="preserve">: </w:t>
      </w:r>
      <w:r w:rsidRPr="00264F61">
        <w:t>Erläuterung der Inhaltstype</w:t>
      </w:r>
      <w:bookmarkEnd w:id="165"/>
      <w:bookmarkEnd w:id="166"/>
    </w:p>
    <w:p w14:paraId="50D95781" w14:textId="157E70B6" w:rsidR="002616E2" w:rsidRPr="00B55261" w:rsidRDefault="002616E2" w:rsidP="002616E2">
      <w:pPr>
        <w:pStyle w:val="Heading3"/>
      </w:pPr>
      <w:bookmarkStart w:id="167" w:name="_Toc262222127"/>
      <w:r>
        <w:t>Berechtigungen</w:t>
      </w:r>
      <w:bookmarkEnd w:id="167"/>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lastRenderedPageBreak/>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881B4F">
            <w:pPr>
              <w:pStyle w:val="IPA-Tabelle"/>
              <w:rPr>
                <w:b w:val="0"/>
                <w:sz w:val="22"/>
                <w:szCs w:val="22"/>
              </w:rPr>
            </w:pPr>
            <w:r w:rsidRPr="009445A3">
              <w:rPr>
                <w:b w:val="0"/>
                <w:sz w:val="22"/>
                <w:szCs w:val="22"/>
              </w:rPr>
              <w:t>Hat Leserechte auf Inhalte</w:t>
            </w:r>
          </w:p>
        </w:tc>
      </w:tr>
    </w:tbl>
    <w:p w14:paraId="0D2138C1" w14:textId="4C5753D6" w:rsidR="00450A40" w:rsidRDefault="00450A40" w:rsidP="00450A40">
      <w:pPr>
        <w:pStyle w:val="Heading2"/>
      </w:pPr>
      <w:bookmarkStart w:id="168" w:name="_Toc262222128"/>
      <w:r>
        <w:t>Betriebskonzept</w:t>
      </w:r>
      <w:bookmarkEnd w:id="168"/>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 xml:space="preserve">Die Pakete „eGov“ und „Teamraum buildout“ werden erläutert, da diese die Hauptpakete für das automatische Aufsetzen der Demo-Plattform darstellen. </w:t>
      </w:r>
    </w:p>
    <w:p w14:paraId="2D0995A7" w14:textId="77777777" w:rsidR="00012AD0" w:rsidRDefault="00012AD0" w:rsidP="00012AD0">
      <w:pPr>
        <w:pStyle w:val="Heading3"/>
      </w:pPr>
      <w:bookmarkStart w:id="169" w:name="_Toc262222129"/>
      <w:r>
        <w:t>eGov</w:t>
      </w:r>
      <w:bookmarkEnd w:id="169"/>
    </w:p>
    <w:p w14:paraId="63BEEC73" w14:textId="77777777" w:rsidR="00012AD0" w:rsidRDefault="00012AD0" w:rsidP="00012AD0">
      <w:pPr>
        <w:pStyle w:val="IPA-Textkrper"/>
        <w:rPr>
          <w:rFonts w:cs="Arial"/>
          <w:color w:val="000000"/>
          <w:sz w:val="23"/>
          <w:szCs w:val="23"/>
          <w:lang w:val="de-DE"/>
        </w:rPr>
      </w:pPr>
      <w:r>
        <w:t xml:space="preserve">Das Paket eGov ist der Kern der teamraum-Produkte. </w:t>
      </w:r>
      <w:r>
        <w:rPr>
          <w:rFonts w:cs="Arial"/>
          <w:color w:val="000000"/>
          <w:sz w:val="23"/>
          <w:szCs w:val="23"/>
          <w:lang w:val="de-DE"/>
        </w:rPr>
        <w:t>Bei 4teamwork werden im Paket buildout auch die Profile für die verschiedenen webbasierten Standardlösungen (teamraum Collab, teamraum Intranet und teamraum Web) definiert. Im Profil sind die Daten, welche nach Aufsetzen der Demoplattform zur Verfügung stehen sollen, definiert. Für die Demoplattform wird ein neues Profil benötigt, welches in diesem Paket hinzugefügt werden muss.</w:t>
      </w:r>
    </w:p>
    <w:p w14:paraId="2E81EE3E" w14:textId="77777777" w:rsidR="00012AD0" w:rsidRDefault="00012AD0" w:rsidP="00012AD0">
      <w:pPr>
        <w:pStyle w:val="Heading3"/>
      </w:pPr>
      <w:bookmarkStart w:id="170" w:name="_Toc262222130"/>
      <w:r>
        <w:t>Teamraum buildout</w:t>
      </w:r>
      <w:bookmarkEnd w:id="170"/>
    </w:p>
    <w:p w14:paraId="499D7AAB" w14:textId="7AD62B6D"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(vgl. Benutzerhandbuch Plone o.j:o.s).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p>
    <w:p w14:paraId="19F7347B" w14:textId="28132DA0" w:rsidR="00C851E3" w:rsidRPr="00B55261" w:rsidRDefault="005A2118" w:rsidP="00C851E3">
      <w:pPr>
        <w:pStyle w:val="Heading3"/>
      </w:pPr>
      <w:bookmarkStart w:id="171" w:name="_Toc262222131"/>
      <w:r>
        <w:t xml:space="preserve">Erstellen und Einpflegen des </w:t>
      </w:r>
      <w:r w:rsidR="009562E1">
        <w:t>Skript</w:t>
      </w:r>
      <w:r>
        <w:t>s</w:t>
      </w:r>
      <w:bookmarkEnd w:id="171"/>
    </w:p>
    <w:p w14:paraId="28DD9BAE" w14:textId="7167A9E0" w:rsidR="00012AD0" w:rsidRDefault="00012AD0" w:rsidP="00012AD0">
      <w:pPr>
        <w:spacing w:line="240" w:lineRule="auto"/>
        <w:rPr>
          <w:rFonts w:cs="Arial"/>
          <w:color w:val="000000"/>
          <w:lang w:val="de-DE"/>
        </w:rPr>
      </w:pPr>
      <w:r>
        <w:rPr>
          <w:rFonts w:cs="Arial"/>
          <w:color w:val="000000"/>
          <w:lang w:val="de-DE"/>
        </w:rPr>
        <w:t>Das Skript wird in einem Branch des Pakets „Teamraum buildout“ erstellt. Es wird ein Ordner „Skripts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913640A" w14:textId="77777777" w:rsidR="004D1DA7" w:rsidRDefault="004D1DA7" w:rsidP="004D1DA7">
      <w:pPr>
        <w:pStyle w:val="Heading3"/>
      </w:pPr>
      <w:bookmarkStart w:id="172" w:name="_Toc262222132"/>
      <w:r>
        <w:t>Qualitätssicherung</w:t>
      </w:r>
      <w:bookmarkEnd w:id="172"/>
    </w:p>
    <w:p w14:paraId="17F1A070" w14:textId="7EB96A7B" w:rsidR="004D1DA7" w:rsidRPr="004D1DA7" w:rsidRDefault="004D1DA7" w:rsidP="004D1DA7">
      <w:pPr>
        <w:pStyle w:val="IPA-Textkrper"/>
      </w:pPr>
      <w:r>
        <w:t xml:space="preserve">Die Qualitätssicherung wird mit der Versionsverwaltung von Git gewährleistet. Ein Branch wird in der Regel von einer weiteren Person kontrolliert und von dieser in den Master gemerged. </w:t>
      </w:r>
    </w:p>
    <w:p w14:paraId="60008067" w14:textId="70DFF641" w:rsidR="005A2118" w:rsidRDefault="005A2118" w:rsidP="005A2118">
      <w:pPr>
        <w:pStyle w:val="Heading3"/>
      </w:pPr>
      <w:bookmarkStart w:id="173" w:name="_Toc262222133"/>
      <w:r>
        <w:t xml:space="preserve">Sicherung / Archivierung des </w:t>
      </w:r>
      <w:r w:rsidR="009562E1">
        <w:t>Skript</w:t>
      </w:r>
      <w:r>
        <w:t>s</w:t>
      </w:r>
      <w:bookmarkEnd w:id="173"/>
    </w:p>
    <w:p w14:paraId="38E9D870" w14:textId="525530E1" w:rsidR="005A2118" w:rsidRPr="005A2118" w:rsidRDefault="005A2118" w:rsidP="005A2118">
      <w:pPr>
        <w:pStyle w:val="IPA-Textkrper"/>
      </w:pPr>
      <w:r>
        <w:t>Die Sicherung und Archivierung wird über das Git Repository, welches die Pakete „</w:t>
      </w:r>
      <w:r>
        <w:rPr>
          <w:rFonts w:cs="Arial"/>
          <w:color w:val="000000"/>
          <w:lang w:val="de-DE"/>
        </w:rPr>
        <w:t>eGov core Modul“ und „eGov buildout“</w:t>
      </w:r>
      <w:r w:rsidR="008D4094">
        <w:rPr>
          <w:rFonts w:cs="Arial"/>
          <w:color w:val="000000"/>
          <w:lang w:val="de-DE"/>
        </w:rPr>
        <w:t xml:space="preserve"> enthält,</w:t>
      </w:r>
      <w:r>
        <w:rPr>
          <w:rFonts w:cs="Arial"/>
          <w:color w:val="000000"/>
          <w:lang w:val="de-DE"/>
        </w:rPr>
        <w:t xml:space="preserve"> gewährleistet. All</w:t>
      </w:r>
      <w:r w:rsidR="008D4094">
        <w:rPr>
          <w:rFonts w:cs="Arial"/>
          <w:color w:val="000000"/>
          <w:lang w:val="de-DE"/>
        </w:rPr>
        <w:t>e</w:t>
      </w:r>
      <w:r>
        <w:rPr>
          <w:rFonts w:cs="Arial"/>
          <w:color w:val="000000"/>
          <w:lang w:val="de-DE"/>
        </w:rPr>
        <w:t xml:space="preserve"> früheren Versionen werden aufgelistet und ein Backup des </w:t>
      </w:r>
      <w:r w:rsidR="009562E1">
        <w:rPr>
          <w:rFonts w:cs="Arial"/>
          <w:color w:val="000000"/>
          <w:lang w:val="de-DE"/>
        </w:rPr>
        <w:t>Skript</w:t>
      </w:r>
      <w:r>
        <w:rPr>
          <w:rFonts w:cs="Arial"/>
          <w:color w:val="000000"/>
          <w:lang w:val="de-DE"/>
        </w:rPr>
        <w:t xml:space="preserve">s ist jederzeit gewährleistet. </w:t>
      </w:r>
    </w:p>
    <w:p w14:paraId="1DE4CB48" w14:textId="41E93AAC" w:rsidR="005A2118" w:rsidRDefault="005A2118" w:rsidP="005A2118">
      <w:pPr>
        <w:pStyle w:val="Heading3"/>
      </w:pPr>
      <w:bookmarkStart w:id="174" w:name="_Toc262222134"/>
      <w:r>
        <w:lastRenderedPageBreak/>
        <w:t>Versionierung</w:t>
      </w:r>
      <w:bookmarkEnd w:id="174"/>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75" w:name="_Toc262222135"/>
      <w:r>
        <w:t>Hotfixes</w:t>
      </w:r>
      <w:bookmarkEnd w:id="175"/>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9D94458" w14:textId="51370401" w:rsidR="00C867F7" w:rsidRPr="00B55261" w:rsidRDefault="004D1DA7" w:rsidP="00C867F7">
      <w:pPr>
        <w:pStyle w:val="Heading3"/>
      </w:pPr>
      <w:bookmarkStart w:id="176" w:name="_Toc262222136"/>
      <w:r>
        <w:t>Fehlerhandling</w:t>
      </w:r>
      <w:bookmarkEnd w:id="176"/>
    </w:p>
    <w:p w14:paraId="2ECE2B76" w14:textId="76B2B28C" w:rsidR="00881B4F" w:rsidRDefault="00566CEE" w:rsidP="00881B4F">
      <w:pPr>
        <w:pStyle w:val="IPA-Textkrper"/>
      </w:pPr>
      <w:r>
        <w:t xml:space="preserve">Bei einem Fehler wird das </w:t>
      </w:r>
      <w:r w:rsidR="009562E1">
        <w:t>Skript</w:t>
      </w:r>
      <w:r>
        <w:t xml:space="preserve"> abgebrochen, damit dieses keine Prozesse unnötig blockiert. Ein weiteres Ausführen des </w:t>
      </w:r>
      <w:r w:rsidR="009562E1">
        <w:t>Skript</w:t>
      </w:r>
      <w:r>
        <w:t xml:space="preserve">s werden die schon erstellten Inhalte überschrieben. </w:t>
      </w:r>
    </w:p>
    <w:p w14:paraId="04A07E42" w14:textId="63538B2A" w:rsidR="00566CEE" w:rsidRDefault="00566CEE" w:rsidP="00566CEE">
      <w:pPr>
        <w:pStyle w:val="Heading3"/>
      </w:pPr>
      <w:bookmarkStart w:id="177" w:name="_Toc262222137"/>
      <w:r>
        <w:t>Betrieb auf Client</w:t>
      </w:r>
      <w:bookmarkEnd w:id="177"/>
    </w:p>
    <w:p w14:paraId="170EAC7E" w14:textId="7094BACB" w:rsidR="00566CEE" w:rsidRPr="00566CEE" w:rsidRDefault="00566CEE" w:rsidP="00566CEE">
      <w:pPr>
        <w:pStyle w:val="IPA-Textkrper"/>
      </w:pPr>
      <w:r>
        <w:t xml:space="preserve">Das </w:t>
      </w:r>
      <w:r w:rsidR="009562E1">
        <w:t>Skript</w:t>
      </w:r>
      <w:r>
        <w:t xml:space="preserve"> wird so aufgebaut, dass dieses lokal auf einem MacBook pro funktionieren wird.</w:t>
      </w:r>
    </w:p>
    <w:p w14:paraId="5E3CADDE" w14:textId="6180DAAA" w:rsidR="00C867F7" w:rsidRPr="00C867F7" w:rsidRDefault="00566CEE" w:rsidP="00C867F7">
      <w:pPr>
        <w:pStyle w:val="Heading3"/>
      </w:pPr>
      <w:bookmarkStart w:id="178" w:name="_Toc262222138"/>
      <w:r>
        <w:t xml:space="preserve">Betrieb auf dem </w:t>
      </w:r>
      <w:r w:rsidR="00C867F7" w:rsidRPr="00C867F7">
        <w:t>Server</w:t>
      </w:r>
      <w:bookmarkEnd w:id="178"/>
    </w:p>
    <w:p w14:paraId="603C9C6E" w14:textId="77777777" w:rsidR="00012AD0" w:rsidRPr="00E41DAF" w:rsidRDefault="00012AD0" w:rsidP="00012AD0">
      <w:pPr>
        <w:pStyle w:val="IPA-Textkrper"/>
        <w:spacing w:before="0" w:after="0"/>
      </w:pPr>
      <w:bookmarkStart w:id="179" w:name="_Toc114965605"/>
      <w:r w:rsidRPr="00E41DAF">
        <w:t xml:space="preserve">Die Ausführung des </w:t>
      </w:r>
      <w:r>
        <w:t>Skript</w:t>
      </w:r>
      <w:r w:rsidRPr="00E41DAF">
        <w:t xml:space="preserve">s auf dem Server wird ähnlich wie die Ausführung auf einer lokalen Maschine funktionieren. Einige kleinere Anpassungen sind wahrscheinlich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80" w:name="_Toc262222139"/>
      <w:r>
        <w:t>Testkonzept.</w:t>
      </w:r>
      <w:bookmarkEnd w:id="180"/>
    </w:p>
    <w:p w14:paraId="3125099A" w14:textId="77777777" w:rsidR="00437527" w:rsidRPr="00447AD4" w:rsidRDefault="00437527" w:rsidP="00437527">
      <w:pPr>
        <w:pStyle w:val="Heading3"/>
      </w:pPr>
      <w:bookmarkStart w:id="181" w:name="_Toc388120222"/>
      <w:bookmarkStart w:id="182" w:name="_Toc262222140"/>
      <w:r>
        <w:t>Ausgangslage</w:t>
      </w:r>
      <w:bookmarkEnd w:id="181"/>
      <w:bookmarkEnd w:id="182"/>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83" w:name="_Toc262222141"/>
      <w:r>
        <w:t>Testmethode</w:t>
      </w:r>
      <w:bookmarkEnd w:id="183"/>
    </w:p>
    <w:p w14:paraId="17A32FF2" w14:textId="77777777" w:rsidR="00437527" w:rsidRDefault="00437527" w:rsidP="00437527">
      <w:pPr>
        <w:pStyle w:val="IPA-Textkrper"/>
      </w:pPr>
      <w:r>
        <w:t>Für dieses Projekt wird ein Testvorgehen nach folgendem Phasenmodell erarbeitet.</w:t>
      </w:r>
    </w:p>
    <w:p w14:paraId="6A730584" w14:textId="5F2F81F9" w:rsidR="00437527" w:rsidRDefault="00437527" w:rsidP="00437527">
      <w:pPr>
        <w:pStyle w:val="IPA-Textkrper"/>
        <w:keepNext/>
      </w:pPr>
      <w:r>
        <w:rPr>
          <w:noProof/>
          <w:lang w:val="en-US" w:eastAsia="en-US"/>
        </w:rPr>
        <w:lastRenderedPageBreak/>
        <w:drawing>
          <wp:inline distT="0" distB="0" distL="0" distR="0" wp14:anchorId="2A4441F5" wp14:editId="777F06A9">
            <wp:extent cx="4267200" cy="13716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7200" cy="1371600"/>
                    </a:xfrm>
                    <a:prstGeom prst="rect">
                      <a:avLst/>
                    </a:prstGeom>
                    <a:noFill/>
                    <a:ln>
                      <a:noFill/>
                    </a:ln>
                  </pic:spPr>
                </pic:pic>
              </a:graphicData>
            </a:graphic>
          </wp:inline>
        </w:drawing>
      </w:r>
    </w:p>
    <w:p w14:paraId="59A79868" w14:textId="77777777" w:rsidR="00437527" w:rsidRDefault="00437527" w:rsidP="00437527">
      <w:pPr>
        <w:pStyle w:val="Caption"/>
      </w:pPr>
      <w:bookmarkStart w:id="184" w:name="_Toc387424734"/>
      <w:bookmarkStart w:id="185" w:name="_Toc262221230"/>
      <w:r>
        <w:t xml:space="preserve">Abbildung </w:t>
      </w:r>
      <w:r w:rsidR="009A0863">
        <w:fldChar w:fldCharType="begin"/>
      </w:r>
      <w:r w:rsidR="009A0863">
        <w:instrText xml:space="preserve"> SEQ Abbildung \* ARABIC </w:instrText>
      </w:r>
      <w:r w:rsidR="009A0863">
        <w:fldChar w:fldCharType="separate"/>
      </w:r>
      <w:r>
        <w:rPr>
          <w:noProof/>
        </w:rPr>
        <w:t>3</w:t>
      </w:r>
      <w:r w:rsidR="009A0863">
        <w:rPr>
          <w:noProof/>
        </w:rPr>
        <w:fldChar w:fldCharType="end"/>
      </w:r>
      <w:r>
        <w:t>: Phasenmodell</w:t>
      </w:r>
      <w:bookmarkEnd w:id="184"/>
      <w:bookmarkEnd w:id="185"/>
    </w:p>
    <w:p w14:paraId="258677A8" w14:textId="77777777" w:rsidR="00437527" w:rsidRDefault="00437527" w:rsidP="00437527">
      <w:pPr>
        <w:pStyle w:val="Heading3"/>
      </w:pPr>
      <w:bookmarkStart w:id="186" w:name="_Toc388120224"/>
      <w:bookmarkStart w:id="187" w:name="_Toc262222142"/>
      <w:r>
        <w:t>Testplanung</w:t>
      </w:r>
      <w:bookmarkEnd w:id="186"/>
      <w:bookmarkEnd w:id="187"/>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1DAACF3A" w14:textId="77777777" w:rsidR="00437527" w:rsidRPr="00684107" w:rsidRDefault="00437527" w:rsidP="00437527">
      <w:pPr>
        <w:pStyle w:val="Heading4"/>
        <w:rPr>
          <w:szCs w:val="24"/>
        </w:rPr>
      </w:pPr>
      <w:bookmarkStart w:id="188" w:name="_Toc388120225"/>
      <w:bookmarkStart w:id="189" w:name="_Toc262222143"/>
      <w:r>
        <w:t>Testziele</w:t>
      </w:r>
      <w:bookmarkEnd w:id="188"/>
      <w:bookmarkEnd w:id="189"/>
    </w:p>
    <w:p w14:paraId="3CDCA93B" w14:textId="77777777" w:rsidR="00437527" w:rsidRPr="00684107" w:rsidRDefault="00437527" w:rsidP="00437527">
      <w:pPr>
        <w:pStyle w:val="Heading4"/>
        <w:numPr>
          <w:ilvl w:val="0"/>
          <w:numId w:val="0"/>
        </w:numPr>
        <w:spacing w:before="0"/>
        <w:rPr>
          <w:b w:val="0"/>
          <w:szCs w:val="24"/>
        </w:rPr>
      </w:pPr>
      <w:bookmarkStart w:id="190" w:name="_Toc388120226"/>
      <w:bookmarkStart w:id="191" w:name="_Toc262222144"/>
      <w:r w:rsidRPr="00684107">
        <w:rPr>
          <w:b w:val="0"/>
          <w:szCs w:val="24"/>
        </w:rPr>
        <w:t>Die Hauptziele betreffend der Tests sind nachfolgend aufgelistet:</w:t>
      </w:r>
      <w:bookmarkEnd w:id="190"/>
      <w:bookmarkEnd w:id="191"/>
    </w:p>
    <w:p w14:paraId="78550902" w14:textId="77777777" w:rsidR="00437527"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 im Skript werden gefunden.</w:t>
      </w:r>
    </w:p>
    <w:p w14:paraId="714783FD" w14:textId="77777777" w:rsidR="00437527" w:rsidRDefault="00437527" w:rsidP="00437527">
      <w:pPr>
        <w:pStyle w:val="ListParagraph"/>
        <w:numPr>
          <w:ilvl w:val="0"/>
          <w:numId w:val="42"/>
        </w:numPr>
        <w:rPr>
          <w:rFonts w:eastAsia="Times New Roman" w:cs="Times New Roman"/>
          <w:szCs w:val="24"/>
          <w:lang w:eastAsia="de-DE"/>
        </w:rPr>
      </w:pPr>
      <w:r>
        <w:rPr>
          <w:rFonts w:eastAsia="Times New Roman" w:cs="Times New Roman"/>
          <w:szCs w:val="24"/>
          <w:lang w:eastAsia="de-DE"/>
        </w:rPr>
        <w:t>Stabilität des Skripts ist ermittelt.</w:t>
      </w:r>
    </w:p>
    <w:p w14:paraId="5F9F8143"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 Inhalte auf der Plattform werden gefunden.</w:t>
      </w:r>
    </w:p>
    <w:p w14:paraId="052EC707" w14:textId="77777777" w:rsidR="00437527" w:rsidRPr="00AD4F23" w:rsidRDefault="00437527" w:rsidP="00437527">
      <w:pPr>
        <w:pStyle w:val="ListParagraph"/>
        <w:numPr>
          <w:ilvl w:val="0"/>
          <w:numId w:val="42"/>
        </w:numPr>
        <w:rPr>
          <w:rFonts w:eastAsia="Times New Roman" w:cs="Times New Roman"/>
          <w:szCs w:val="24"/>
          <w:lang w:eastAsia="de-DE"/>
        </w:rPr>
      </w:pPr>
      <w:r w:rsidRPr="00AD4F23">
        <w:rPr>
          <w:rFonts w:eastAsia="Times New Roman" w:cs="Times New Roman"/>
          <w:szCs w:val="24"/>
          <w:lang w:eastAsia="de-DE"/>
        </w:rPr>
        <w:t>Fehlerhaftes Verhalten betreffend vordefinierten Benutzern werden gefunden.</w:t>
      </w:r>
    </w:p>
    <w:p w14:paraId="6E96094B" w14:textId="77777777" w:rsidR="00437527" w:rsidRPr="00684107" w:rsidRDefault="00437527" w:rsidP="00437527">
      <w:pPr>
        <w:pStyle w:val="Heading4"/>
        <w:rPr>
          <w:szCs w:val="24"/>
        </w:rPr>
      </w:pPr>
      <w:bookmarkStart w:id="192" w:name="_Toc388120227"/>
      <w:bookmarkStart w:id="193" w:name="_Toc262222145"/>
      <w:r>
        <w:t>Testender</w:t>
      </w:r>
      <w:bookmarkEnd w:id="192"/>
      <w:bookmarkEnd w:id="193"/>
    </w:p>
    <w:p w14:paraId="0CEF7377" w14:textId="77777777" w:rsidR="00437527" w:rsidRDefault="00437527" w:rsidP="00437527">
      <w:pPr>
        <w:pStyle w:val="IPA-Textkrper"/>
      </w:pPr>
      <w:r>
        <w:t>Als Testende Person wurde Dr. Thomas Buchberger eingeteilt.</w:t>
      </w:r>
    </w:p>
    <w:p w14:paraId="592D6163" w14:textId="77777777" w:rsidR="00437527" w:rsidRPr="00684107" w:rsidRDefault="00437527" w:rsidP="00437527">
      <w:pPr>
        <w:pStyle w:val="Heading4"/>
        <w:rPr>
          <w:szCs w:val="24"/>
        </w:rPr>
      </w:pPr>
      <w:bookmarkStart w:id="194" w:name="_Toc388120228"/>
      <w:bookmarkStart w:id="195" w:name="_Toc262222146"/>
      <w:r>
        <w:t>Hilfsmittel</w:t>
      </w:r>
      <w:bookmarkEnd w:id="194"/>
      <w:bookmarkEnd w:id="195"/>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7835612E" w14:textId="77777777" w:rsidR="00437527" w:rsidRPr="00F93169" w:rsidRDefault="00437527" w:rsidP="00437527">
      <w:pPr>
        <w:pStyle w:val="Heading4"/>
        <w:rPr>
          <w:szCs w:val="24"/>
        </w:rPr>
      </w:pPr>
      <w:bookmarkStart w:id="196" w:name="_Toc388120229"/>
      <w:bookmarkStart w:id="197" w:name="_Toc262222147"/>
      <w:r w:rsidRPr="00F93169">
        <w:t>Testumgebung</w:t>
      </w:r>
      <w:bookmarkEnd w:id="196"/>
      <w:bookmarkEnd w:id="197"/>
    </w:p>
    <w:p w14:paraId="32DE21FD" w14:textId="77777777" w:rsidR="00437527" w:rsidRPr="00950061" w:rsidRDefault="00437527" w:rsidP="00437527">
      <w:pPr>
        <w:pStyle w:val="IPA-Textkrper"/>
      </w:pPr>
      <w:r>
        <w:t>Als Testumgebung ist das Grossraumbüro definiert. Die Tests werden auf einem MacBook Pro durchgeführt.</w:t>
      </w:r>
    </w:p>
    <w:p w14:paraId="0ECABF8E" w14:textId="77777777" w:rsidR="00437527" w:rsidRDefault="00437527" w:rsidP="00437527">
      <w:pPr>
        <w:pStyle w:val="Heading3"/>
      </w:pPr>
      <w:bookmarkStart w:id="198" w:name="_Toc388120230"/>
      <w:bookmarkStart w:id="199" w:name="_Toc262222148"/>
      <w:r>
        <w:t>Testvorbereitung</w:t>
      </w:r>
      <w:bookmarkEnd w:id="198"/>
      <w:bookmarkEnd w:id="199"/>
    </w:p>
    <w:p w14:paraId="1323597E" w14:textId="77777777" w:rsidR="00437527" w:rsidRPr="00672CB9" w:rsidRDefault="00437527" w:rsidP="00437527">
      <w:pPr>
        <w:pStyle w:val="IPA-Textkrper"/>
      </w:pPr>
      <w:r>
        <w:t>Das Skript wird auf dem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200" w:name="_Toc262222149"/>
      <w:r>
        <w:t xml:space="preserve">Spezifische </w:t>
      </w:r>
      <w:r w:rsidR="00BA7F8C">
        <w:t>Testfälle</w:t>
      </w:r>
      <w:r w:rsidR="007763CA">
        <w:t xml:space="preserve"> </w:t>
      </w:r>
      <w:r>
        <w:t>betreffend Skript</w:t>
      </w:r>
      <w:bookmarkEnd w:id="200"/>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729781D5"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bl>
    <w:p w14:paraId="726F9343" w14:textId="77777777" w:rsidR="00E93D98" w:rsidRDefault="00E93D98"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765616" w:rsidRPr="00EE0070" w14:paraId="40E75629"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1B12F255" w14:textId="3841DDFD" w:rsidR="00765616" w:rsidRPr="00EE0070" w:rsidRDefault="00765616" w:rsidP="00765616">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„ctrl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201" w:name="_Toc262222150"/>
      <w:r>
        <w:t>Spezifische Testfälle betreffend Plattform</w:t>
      </w:r>
      <w:bookmarkEnd w:id="201"/>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Plone-Seite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lastRenderedPageBreak/>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33"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Dr. 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202" w:name="_Toc262222151"/>
      <w:r>
        <w:t>Einführungskonzept</w:t>
      </w:r>
      <w:bookmarkEnd w:id="202"/>
    </w:p>
    <w:p w14:paraId="7B51A230" w14:textId="77777777" w:rsidR="00765616" w:rsidRDefault="00765616" w:rsidP="00765616">
      <w:pPr>
        <w:pStyle w:val="IPA-Textkrper"/>
        <w:spacing w:before="0" w:after="0"/>
      </w:pPr>
      <w:r>
        <w:t xml:space="preserve">Das Skript wird nach Abschluss des Projekts auf den Servern von 4teamwork unter dem Pfad </w:t>
      </w:r>
      <w:r w:rsidRPr="00D94F5C">
        <w:rPr>
          <w:color w:val="FF0000"/>
        </w:rPr>
        <w:t>xy</w:t>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lastRenderedPageBreak/>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203" w:name="_Toc262222152"/>
      <w:r>
        <w:lastRenderedPageBreak/>
        <w:t>Freigabe Realisierung</w:t>
      </w:r>
      <w:bookmarkEnd w:id="203"/>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204" w:name="_Toc262222153"/>
      <w:r>
        <w:lastRenderedPageBreak/>
        <w:t>Realisierung</w:t>
      </w:r>
      <w:bookmarkEnd w:id="179"/>
      <w:bookmarkEnd w:id="204"/>
    </w:p>
    <w:p w14:paraId="535B64E5" w14:textId="77777777" w:rsidR="00AC34F6" w:rsidRDefault="00AC34F6" w:rsidP="00AC34F6">
      <w:pPr>
        <w:pStyle w:val="Heading2"/>
      </w:pPr>
      <w:bookmarkStart w:id="205" w:name="_Toc388120236"/>
      <w:bookmarkStart w:id="206" w:name="_Toc262222154"/>
      <w:r>
        <w:t>Legende</w:t>
      </w:r>
      <w:bookmarkEnd w:id="205"/>
      <w:bookmarkEnd w:id="206"/>
    </w:p>
    <w:p w14:paraId="743A7968" w14:textId="52E97CA8" w:rsidR="00AC34F6" w:rsidRDefault="009656E6" w:rsidP="00AC34F6">
      <w:pPr>
        <w:pStyle w:val="IPA-Textkrper"/>
      </w:pPr>
      <w:r>
        <w:t xml:space="preserve">Terminalbefehle, Quellcode und Fehler </w:t>
      </w:r>
      <w:r w:rsidR="00AC34F6">
        <w:t>werden wie folgt dargestellt:</w:t>
      </w:r>
    </w:p>
    <w:p w14:paraId="1E162A24" w14:textId="6ACF576B" w:rsidR="00AC34F6" w:rsidRPr="00AC34F6" w:rsidRDefault="00AC34F6" w:rsidP="00AC34F6">
      <w:pPr>
        <w:pStyle w:val="IPA-Textkrper"/>
        <w:rPr>
          <w:color w:val="FFFFFF" w:themeColor="background1"/>
        </w:rPr>
      </w:pPr>
      <w:r w:rsidRPr="00AC34F6">
        <w:rPr>
          <w:color w:val="FFFFFF" w:themeColor="background1"/>
          <w:highlight w:val="black"/>
        </w:rPr>
        <w:t>Terminaleingaben</w:t>
      </w:r>
    </w:p>
    <w:p w14:paraId="1D069DEE" w14:textId="21E5783F" w:rsidR="00AC34F6" w:rsidRDefault="00AC34F6" w:rsidP="00AC34F6">
      <w:pPr>
        <w:pStyle w:val="IPA-Textkrper"/>
      </w:pPr>
      <w:r w:rsidRPr="00B43A4E">
        <w:rPr>
          <w:highlight w:val="lightGray"/>
        </w:rPr>
        <w:t>Quellcode</w:t>
      </w:r>
    </w:p>
    <w:p w14:paraId="626008C1" w14:textId="193CB825" w:rsidR="009656E6" w:rsidRPr="00AC34F6" w:rsidRDefault="009656E6" w:rsidP="00AC34F6">
      <w:pPr>
        <w:pStyle w:val="IPA-Textkrper"/>
      </w:pPr>
      <w:r w:rsidRPr="009656E6">
        <w:rPr>
          <w:highlight w:val="red"/>
        </w:rPr>
        <w:t>Fehler</w:t>
      </w:r>
    </w:p>
    <w:p w14:paraId="089E3CC2" w14:textId="77777777" w:rsidR="00C8722E" w:rsidRDefault="00C8722E" w:rsidP="00C8722E">
      <w:pPr>
        <w:pStyle w:val="Heading2"/>
      </w:pPr>
      <w:bookmarkStart w:id="207" w:name="_Toc388120237"/>
      <w:bookmarkStart w:id="208" w:name="_Toc262222155"/>
      <w:r>
        <w:t>Bestehende Umgebung verifizieren</w:t>
      </w:r>
      <w:bookmarkEnd w:id="207"/>
      <w:bookmarkEnd w:id="208"/>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048ECE27" w14:textId="1FCDB064" w:rsidR="00BC2990" w:rsidRDefault="00224461" w:rsidP="001310B5">
      <w:pPr>
        <w:pStyle w:val="IPA-Textkrper"/>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3269E54B" w14:textId="77777777" w:rsidR="00961A2E" w:rsidRDefault="00961A2E" w:rsidP="001310B5">
      <w:pPr>
        <w:pStyle w:val="IPA-Textkrper"/>
        <w:spacing w:after="0"/>
      </w:pPr>
    </w:p>
    <w:p w14:paraId="2B189357" w14:textId="77777777" w:rsidR="00C8722E" w:rsidRDefault="00C8722E" w:rsidP="00C8722E">
      <w:pPr>
        <w:pStyle w:val="Heading2"/>
      </w:pPr>
      <w:bookmarkStart w:id="209" w:name="_Toc388120238"/>
      <w:bookmarkStart w:id="210" w:name="_Toc262222156"/>
      <w:r>
        <w:t>Konfiguration festlegen</w:t>
      </w:r>
      <w:bookmarkEnd w:id="209"/>
      <w:bookmarkEnd w:id="210"/>
    </w:p>
    <w:p w14:paraId="285D526B" w14:textId="018FCDCC" w:rsidR="00795D60" w:rsidRPr="00F11D76" w:rsidRDefault="00C1504C" w:rsidP="00795D60">
      <w:pPr>
        <w:pStyle w:val="IPA-Textkrper"/>
        <w:spacing w:before="0" w:after="60"/>
        <w:rPr>
          <w:u w:val="single"/>
        </w:rPr>
      </w:pPr>
      <w:r>
        <w:rPr>
          <w:u w:val="single"/>
        </w:rPr>
        <w:t>Für das Paket eGov wird ein Branch erstellt</w:t>
      </w:r>
    </w:p>
    <w:p w14:paraId="1F2F9496" w14:textId="66D20F50" w:rsidR="00795D60" w:rsidRDefault="00C1504C" w:rsidP="00795D60">
      <w:pPr>
        <w:pStyle w:val="IPA-Textkrper"/>
        <w:spacing w:before="0" w:after="60"/>
      </w:pPr>
      <w:r>
        <w:t>Der Branch erhält den Namen „mw-ipa_</w:t>
      </w:r>
      <w:r w:rsidR="00615336">
        <w:t>profile_</w:t>
      </w:r>
      <w:r>
        <w:t>demo-content“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teamraum-buildout</w:t>
      </w:r>
      <w:r>
        <w:rPr>
          <w:u w:val="single"/>
        </w:rPr>
        <w:t xml:space="preserve"> wird ein Branch erstellt</w:t>
      </w:r>
    </w:p>
    <w:p w14:paraId="380539D1" w14:textId="59AB77BA" w:rsidR="00C1504C" w:rsidRDefault="00C1504C" w:rsidP="00C1504C">
      <w:pPr>
        <w:pStyle w:val="IPA-Textkrper"/>
        <w:spacing w:before="0" w:after="60"/>
      </w:pPr>
      <w:r>
        <w:t>Der Branch erhält den Namen „mw-ipa_</w:t>
      </w:r>
      <w:r w:rsidR="00876605">
        <w:t>runscript</w:t>
      </w:r>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Falls kein Pfad an den Option.Parser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Es muss sichergestellt sein, dass das Buildout korrekt ausgeführt worden ist</w:t>
      </w:r>
    </w:p>
    <w:p w14:paraId="1347F1D1" w14:textId="77777777" w:rsidR="00C8722E" w:rsidRDefault="00C8722E" w:rsidP="00C8722E">
      <w:pPr>
        <w:pStyle w:val="IPA-Textkrper"/>
        <w:spacing w:before="0" w:after="60"/>
      </w:pPr>
      <w:r>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211" w:name="_Toc262222157"/>
      <w:bookmarkStart w:id="212" w:name="_Toc388120239"/>
      <w:r>
        <w:lastRenderedPageBreak/>
        <w:t>Vorarbeiten</w:t>
      </w:r>
      <w:bookmarkEnd w:id="211"/>
    </w:p>
    <w:p w14:paraId="3F3757CF" w14:textId="293EE786" w:rsidR="006F1FCD" w:rsidRPr="006F1FCD" w:rsidRDefault="006F1FCD" w:rsidP="006F1FCD">
      <w:pPr>
        <w:pStyle w:val="IPA-Textkrper"/>
      </w:pPr>
      <w:r>
        <w:t>Das Paket eGov wird von Github geklont und in den im Kapitel 15.2 definierten Ordner abgelegt.</w:t>
      </w:r>
    </w:p>
    <w:p w14:paraId="7733BD54" w14:textId="77777777" w:rsidR="007B2B65" w:rsidRDefault="007B2B65" w:rsidP="007B2B65">
      <w:pPr>
        <w:pStyle w:val="IPA-Textkrper"/>
        <w:spacing w:before="0" w:after="60"/>
        <w:rPr>
          <w:color w:val="FFFFFF" w:themeColor="background1"/>
        </w:rPr>
      </w:pPr>
      <w:r w:rsidRPr="00AC34F6">
        <w:rPr>
          <w:color w:val="FFFFFF" w:themeColor="background1"/>
          <w:highlight w:val="black"/>
        </w:rPr>
        <w:t>git clone git</w:t>
      </w:r>
      <w:r>
        <w:rPr>
          <w:color w:val="FFFFFF" w:themeColor="background1"/>
          <w:highlight w:val="black"/>
        </w:rPr>
        <w:t xml:space="preserve">@github.com:4teamwork/eGov.git eGov </w:t>
      </w:r>
    </w:p>
    <w:p w14:paraId="6D44B6E6" w14:textId="5BBDF9E1" w:rsidR="006F1FCD" w:rsidRDefault="006F1FCD" w:rsidP="007B2B65">
      <w:pPr>
        <w:pStyle w:val="IPA-Textkrper"/>
        <w:spacing w:before="0" w:after="60"/>
      </w:pPr>
      <w:r>
        <w:t>Der</w:t>
      </w:r>
      <w:r w:rsidRPr="006F1FCD">
        <w:t xml:space="preserve"> Bra</w:t>
      </w:r>
      <w:r>
        <w:t>nch des Pakets eGov wird erstellt.</w:t>
      </w:r>
    </w:p>
    <w:p w14:paraId="67CD038B" w14:textId="50F091BA" w:rsidR="00A228ED" w:rsidRPr="00A228ED" w:rsidRDefault="00A228ED" w:rsidP="00A228ED">
      <w:pPr>
        <w:spacing w:line="240" w:lineRule="auto"/>
        <w:rPr>
          <w:rFonts w:eastAsia="Times New Roman" w:cs="Times New Roman"/>
          <w:color w:val="FFFFFF" w:themeColor="background1"/>
          <w:szCs w:val="24"/>
          <w:highlight w:val="black"/>
          <w:lang w:eastAsia="de-DE"/>
        </w:rPr>
      </w:pPr>
      <w:r w:rsidRPr="00A228ED">
        <w:rPr>
          <w:rFonts w:eastAsia="Times New Roman" w:cs="Times New Roman"/>
          <w:color w:val="FFFFFF" w:themeColor="background1"/>
          <w:szCs w:val="24"/>
          <w:highlight w:val="black"/>
          <w:lang w:eastAsia="de-DE"/>
        </w:rPr>
        <w:t>git checkout -b mw-ipa_profile_demo-content</w:t>
      </w:r>
    </w:p>
    <w:p w14:paraId="0CD82988" w14:textId="77777777" w:rsidR="006F1FCD" w:rsidRDefault="006F1FCD" w:rsidP="007B2B65">
      <w:pPr>
        <w:pStyle w:val="IPA-Textkrper"/>
        <w:spacing w:before="0" w:after="60"/>
      </w:pPr>
    </w:p>
    <w:p w14:paraId="3BF4F68D" w14:textId="1068FED1" w:rsidR="00A228ED" w:rsidRPr="006F1FCD" w:rsidRDefault="00A228ED" w:rsidP="00A228ED">
      <w:pPr>
        <w:pStyle w:val="IPA-Textkrper"/>
      </w:pPr>
      <w:r>
        <w:t xml:space="preserve">Das Paket </w:t>
      </w:r>
      <w:r w:rsidR="00320234">
        <w:t>buildout-base</w:t>
      </w:r>
      <w:r>
        <w:t xml:space="preserve"> wird von </w:t>
      </w:r>
      <w:r w:rsidR="0006611D">
        <w:t>git.4teamwork</w:t>
      </w:r>
      <w:r>
        <w:t xml:space="preserve"> geklont und in den im Kapitel 15.2 definierten Ordner abgelegt.</w:t>
      </w:r>
    </w:p>
    <w:p w14:paraId="214652F3" w14:textId="7B41A23B" w:rsidR="00A228ED" w:rsidRPr="00A228ED" w:rsidRDefault="00A228ED" w:rsidP="00A228ED">
      <w:pPr>
        <w:pStyle w:val="IPA-Textkrper"/>
        <w:spacing w:before="0" w:after="60"/>
        <w:rPr>
          <w:color w:val="FFFFFF" w:themeColor="background1"/>
          <w:highlight w:val="black"/>
        </w:rPr>
      </w:pPr>
      <w:r w:rsidRPr="00A228ED">
        <w:rPr>
          <w:color w:val="FFFFFF" w:themeColor="background1"/>
          <w:highlight w:val="black"/>
        </w:rPr>
        <w:t xml:space="preserve">git clone </w:t>
      </w:r>
      <w:r w:rsidR="00035CE5" w:rsidRPr="00035CE5">
        <w:rPr>
          <w:color w:val="FFFFFF" w:themeColor="background1"/>
          <w:highlight w:val="black"/>
        </w:rPr>
        <w:t>git@git.4teamwork.ch:egov/buildout-base.git</w:t>
      </w:r>
    </w:p>
    <w:p w14:paraId="76916405" w14:textId="5EAEAB25"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42B70256" w14:textId="441512C3" w:rsidR="00A228ED" w:rsidRPr="00A228ED" w:rsidRDefault="00A228ED" w:rsidP="00A228ED">
      <w:pPr>
        <w:spacing w:line="240" w:lineRule="auto"/>
        <w:rPr>
          <w:rFonts w:eastAsia="Times New Roman" w:cs="Times New Roman"/>
          <w:color w:val="FFFFFF" w:themeColor="background1"/>
          <w:szCs w:val="24"/>
          <w:highlight w:val="black"/>
          <w:lang w:eastAsia="de-DE"/>
        </w:rPr>
      </w:pPr>
      <w:r w:rsidRPr="00A228ED">
        <w:rPr>
          <w:rFonts w:eastAsia="Times New Roman" w:cs="Times New Roman"/>
          <w:color w:val="FFFFFF" w:themeColor="background1"/>
          <w:szCs w:val="24"/>
          <w:highlight w:val="black"/>
          <w:lang w:eastAsia="de-DE"/>
        </w:rPr>
        <w:t>git checkout -b mw-ipa_</w:t>
      </w:r>
      <w:r w:rsidR="00035CE5">
        <w:rPr>
          <w:rFonts w:eastAsia="Times New Roman" w:cs="Times New Roman"/>
          <w:color w:val="FFFFFF" w:themeColor="background1"/>
          <w:szCs w:val="24"/>
          <w:highlight w:val="black"/>
          <w:lang w:eastAsia="de-DE"/>
        </w:rPr>
        <w:t>runscript</w:t>
      </w:r>
    </w:p>
    <w:p w14:paraId="367830CD" w14:textId="77777777" w:rsidR="00A228ED" w:rsidRPr="006F1FCD" w:rsidRDefault="00A228ED" w:rsidP="007B2B65">
      <w:pPr>
        <w:pStyle w:val="IPA-Textkrper"/>
        <w:spacing w:before="0" w:after="60"/>
      </w:pPr>
    </w:p>
    <w:p w14:paraId="6DD3E452" w14:textId="3673726C" w:rsidR="00C8722E" w:rsidRDefault="007B2B65" w:rsidP="00C8722E">
      <w:pPr>
        <w:pStyle w:val="Heading2"/>
        <w:spacing w:before="0" w:after="60"/>
      </w:pPr>
      <w:bookmarkStart w:id="213" w:name="_Toc262222158"/>
      <w:r>
        <w:t>I</w:t>
      </w:r>
      <w:r w:rsidR="00042454">
        <w:t>nstallationsskript erstellen</w:t>
      </w:r>
      <w:bookmarkEnd w:id="213"/>
      <w:r w:rsidR="00042454">
        <w:t xml:space="preserve"> </w:t>
      </w:r>
      <w:bookmarkEnd w:id="212"/>
    </w:p>
    <w:p w14:paraId="2BE1DD76" w14:textId="556F0A4D" w:rsidR="009A0863" w:rsidRPr="009A0863" w:rsidRDefault="009A0863" w:rsidP="009A0863">
      <w:pPr>
        <w:pStyle w:val="IPA-Textkrper"/>
        <w:spacing w:after="0"/>
      </w:pPr>
      <w:r>
        <w:t xml:space="preserve">Nachfolgend werden die wichtigsten Implementationen des Installationsskripts demo-teamraum.py aufgezeigt. </w:t>
      </w:r>
      <w:bookmarkStart w:id="214" w:name="_GoBack"/>
      <w:bookmarkEnd w:id="214"/>
      <w:r>
        <w:t>Das vollständige Skript ist als Anhang beigefügt.</w:t>
      </w:r>
    </w:p>
    <w:p w14:paraId="2F2E18DE" w14:textId="4C3DA21A" w:rsidR="007F1647" w:rsidRDefault="007F1647" w:rsidP="007F1647">
      <w:pPr>
        <w:pStyle w:val="Heading3"/>
      </w:pPr>
      <w:bookmarkStart w:id="215" w:name="_Toc262222159"/>
      <w:r>
        <w:t>Bibliotheken Installationsskript</w:t>
      </w:r>
      <w:bookmarkEnd w:id="215"/>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03396B">
            <w:pPr>
              <w:pStyle w:val="IPA-Tabelle"/>
              <w:rPr>
                <w:rFonts w:cs="Arial"/>
                <w:b w:val="0"/>
                <w:sz w:val="22"/>
                <w:szCs w:val="22"/>
              </w:rPr>
            </w:pPr>
          </w:p>
        </w:tc>
      </w:tr>
    </w:tbl>
    <w:p w14:paraId="12AC4195" w14:textId="4D5E99B5" w:rsidR="007F1647" w:rsidRDefault="007F1647" w:rsidP="007F1647">
      <w:pPr>
        <w:pStyle w:val="Heading3"/>
      </w:pPr>
      <w:bookmarkStart w:id="216" w:name="_Toc262222160"/>
      <w:r>
        <w:t>Hauptelemente Installationsskript</w:t>
      </w:r>
      <w:bookmarkEnd w:id="216"/>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217" w:name="_Toc262222161"/>
      <w:r>
        <w:t>Wichtige Elemente des Quellcodes</w:t>
      </w:r>
      <w:bookmarkEnd w:id="217"/>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2F9A02DA" w:rsidR="000D2762" w:rsidRDefault="000D2762" w:rsidP="001D56BC">
      <w:pPr>
        <w:pStyle w:val="IPA-Hinweistexte"/>
        <w:rPr>
          <w:i w:val="0"/>
          <w:vanish w:val="0"/>
          <w:color w:val="auto"/>
          <w:szCs w:val="24"/>
          <w:lang w:eastAsia="de-DE"/>
        </w:rPr>
      </w:pPr>
      <w:r>
        <w:rPr>
          <w:i w:val="0"/>
          <w:vanish w:val="0"/>
          <w:color w:val="auto"/>
          <w:szCs w:val="24"/>
          <w:lang w:eastAsia="de-DE"/>
        </w:rPr>
        <w:t xml:space="preserve">Damit beim Ausführen des Skripts keine Fehlermeldung betreffend Umlauten geworfen werden, muss die erste Zeile des Skripts den Eintrag  </w:t>
      </w:r>
      <w:r w:rsidRPr="005C5B72">
        <w:rPr>
          <w:i w:val="0"/>
          <w:vanish w:val="0"/>
          <w:color w:val="auto"/>
          <w:szCs w:val="24"/>
          <w:highlight w:val="lightGray"/>
          <w:lang w:eastAsia="de-DE"/>
        </w:rPr>
        <w:t># -*- coding: utf-8 -*-</w:t>
      </w:r>
      <w:r>
        <w:rPr>
          <w:i w:val="0"/>
          <w:vanish w:val="0"/>
          <w:color w:val="auto"/>
          <w:szCs w:val="24"/>
          <w:lang w:eastAsia="de-DE"/>
        </w:rPr>
        <w:t xml:space="preserve"> enthalten.</w:t>
      </w:r>
    </w:p>
    <w:p w14:paraId="29A22A2F" w14:textId="77777777" w:rsidR="009C06D6" w:rsidRDefault="009C06D6" w:rsidP="001D56BC">
      <w:pPr>
        <w:pStyle w:val="IPA-Hinweistexte"/>
        <w:rPr>
          <w:i w:val="0"/>
          <w:vanish w:val="0"/>
          <w:color w:val="auto"/>
          <w:szCs w:val="24"/>
          <w:lang w:eastAsia="de-DE"/>
        </w:rPr>
      </w:pPr>
    </w:p>
    <w:p w14:paraId="7EA19810" w14:textId="5B0CEF55"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68991D14"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3CBF11E4" w14:textId="77777777" w:rsidR="004E2AC2" w:rsidRPr="00B43A4E" w:rsidRDefault="004E2AC2" w:rsidP="004E2AC2">
      <w:pPr>
        <w:pStyle w:val="IPA-Hinweistexte"/>
        <w:rPr>
          <w:i w:val="0"/>
          <w:vanish w:val="0"/>
          <w:color w:val="auto"/>
          <w:szCs w:val="24"/>
          <w:highlight w:val="lightGray"/>
          <w:lang w:eastAsia="de-DE"/>
        </w:rPr>
      </w:pPr>
      <w:r w:rsidRPr="00B43A4E">
        <w:rPr>
          <w:i w:val="0"/>
          <w:vanish w:val="0"/>
          <w:color w:val="auto"/>
          <w:szCs w:val="24"/>
          <w:highlight w:val="lightGray"/>
          <w:lang w:eastAsia="de-DE"/>
        </w:rPr>
        <w:t>def printstars(toprint):</w:t>
      </w:r>
    </w:p>
    <w:p w14:paraId="091E1952" w14:textId="77777777" w:rsidR="004E2AC2" w:rsidRPr="00B43A4E" w:rsidRDefault="004E2AC2" w:rsidP="004E2AC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 * 20</w:t>
      </w:r>
    </w:p>
    <w:p w14:paraId="62BE08D2" w14:textId="77777777" w:rsidR="004E2AC2" w:rsidRPr="00B43A4E" w:rsidRDefault="004E2AC2" w:rsidP="004E2AC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toprint</w:t>
      </w:r>
    </w:p>
    <w:p w14:paraId="14450A88" w14:textId="2F655CAC" w:rsidR="00040EB7" w:rsidRDefault="004E2AC2" w:rsidP="004E2AC2">
      <w:pPr>
        <w:pStyle w:val="IPA-Hinweistexte"/>
        <w:rPr>
          <w:i w:val="0"/>
          <w:vanish w:val="0"/>
          <w:color w:val="auto"/>
          <w:szCs w:val="24"/>
          <w:lang w:eastAsia="de-DE"/>
        </w:rPr>
      </w:pPr>
      <w:r w:rsidRPr="00B43A4E">
        <w:rPr>
          <w:i w:val="0"/>
          <w:vanish w:val="0"/>
          <w:color w:val="auto"/>
          <w:szCs w:val="24"/>
          <w:highlight w:val="lightGray"/>
          <w:lang w:eastAsia="de-DE"/>
        </w:rPr>
        <w:t xml:space="preserve">    print "*" * 20</w:t>
      </w:r>
    </w:p>
    <w:p w14:paraId="2882D98F" w14:textId="77777777" w:rsidR="00DC592A" w:rsidRDefault="00DC592A" w:rsidP="004E2AC2">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77777777" w:rsidR="00DC738E" w:rsidRDefault="00DC738E" w:rsidP="00F0540E">
      <w:pPr>
        <w:pStyle w:val="IPA-Hinweistexte"/>
        <w:rPr>
          <w:i w:val="0"/>
          <w:vanish w:val="0"/>
          <w:color w:val="auto"/>
          <w:szCs w:val="24"/>
          <w:lang w:eastAsia="de-DE"/>
        </w:rPr>
      </w:pPr>
    </w:p>
    <w:p w14:paraId="12121D06" w14:textId="0C489DA5"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5BF020DB"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parser.add_option("-p", dest="pythonpath")</w:t>
      </w:r>
    </w:p>
    <w:p w14:paraId="26295BCF" w14:textId="77777777" w:rsidR="00F0540E" w:rsidRDefault="00F0540E" w:rsidP="00F0540E">
      <w:pPr>
        <w:pStyle w:val="IPA-Hinweistexte"/>
        <w:rPr>
          <w:i w:val="0"/>
          <w:vanish w:val="0"/>
          <w:color w:val="auto"/>
          <w:szCs w:val="24"/>
          <w:highlight w:val="lightGray"/>
          <w:lang w:eastAsia="de-DE"/>
        </w:rPr>
      </w:pPr>
    </w:p>
    <w:p w14:paraId="1BB3DD68" w14:textId="77777777" w:rsidR="00F0540E" w:rsidRPr="00610A74" w:rsidRDefault="00F0540E" w:rsidP="00F0540E">
      <w:pPr>
        <w:pStyle w:val="IPA-Hinweistexte"/>
        <w:rPr>
          <w:i w:val="0"/>
          <w:vanish w:val="0"/>
          <w:color w:val="auto"/>
          <w:szCs w:val="24"/>
          <w:lang w:eastAsia="de-DE"/>
        </w:rPr>
      </w:pPr>
      <w:r w:rsidRPr="00610A74">
        <w:rPr>
          <w:i w:val="0"/>
          <w:vanish w:val="0"/>
          <w:color w:val="auto"/>
          <w:szCs w:val="24"/>
          <w:lang w:eastAsia="de-DE"/>
        </w:rPr>
        <w:t>Der OptionParser wird instanziiert</w:t>
      </w:r>
      <w:r>
        <w:rPr>
          <w:i w:val="0"/>
          <w:vanish w:val="0"/>
          <w:color w:val="auto"/>
          <w:szCs w:val="24"/>
          <w:lang w:eastAsia="de-DE"/>
        </w:rPr>
        <w:t>.</w:t>
      </w:r>
    </w:p>
    <w:p w14:paraId="5E41A403" w14:textId="77777777" w:rsidR="00F0540E" w:rsidRPr="00B43A4E" w:rsidRDefault="00F0540E" w:rsidP="00F0540E">
      <w:pPr>
        <w:pStyle w:val="IPA-Hinweistexte"/>
        <w:rPr>
          <w:i w:val="0"/>
          <w:vanish w:val="0"/>
          <w:color w:val="auto"/>
          <w:szCs w:val="24"/>
          <w:highlight w:val="lightGray"/>
          <w:lang w:eastAsia="de-DE"/>
        </w:rPr>
      </w:pPr>
      <w:r w:rsidRPr="00B43A4E">
        <w:rPr>
          <w:i w:val="0"/>
          <w:vanish w:val="0"/>
          <w:color w:val="auto"/>
          <w:szCs w:val="24"/>
          <w:highlight w:val="lightGray"/>
          <w:lang w:eastAsia="de-DE"/>
        </w:rPr>
        <w:t>options, args = parser.parse_args()</w:t>
      </w:r>
    </w:p>
    <w:p w14:paraId="173E0100" w14:textId="77777777" w:rsidR="00F0540E" w:rsidRDefault="00F0540E" w:rsidP="00F0540E">
      <w:pPr>
        <w:pStyle w:val="IPA-Hinweistexte"/>
        <w:rPr>
          <w:i w:val="0"/>
          <w:vanish w:val="0"/>
          <w:color w:val="auto"/>
          <w:szCs w:val="24"/>
          <w:highlight w:val="lightGray"/>
          <w:lang w:eastAsia="de-DE"/>
        </w:rPr>
      </w:pPr>
    </w:p>
    <w:p w14:paraId="40B924C8" w14:textId="77777777" w:rsidR="00F0540E" w:rsidRPr="00610A74" w:rsidRDefault="00F0540E" w:rsidP="00F0540E">
      <w:pPr>
        <w:pStyle w:val="IPA-Hinweistexte"/>
        <w:rPr>
          <w:i w:val="0"/>
          <w:vanish w:val="0"/>
          <w:color w:val="auto"/>
          <w:szCs w:val="24"/>
          <w:lang w:eastAsia="de-DE"/>
        </w:rPr>
      </w:pPr>
      <w:r>
        <w:rPr>
          <w:i w:val="0"/>
          <w:vanish w:val="0"/>
          <w:color w:val="auto"/>
          <w:szCs w:val="24"/>
          <w:lang w:eastAsia="de-DE"/>
        </w:rPr>
        <w:t>Die Opti</w:t>
      </w:r>
      <w:r w:rsidRPr="00610A74">
        <w:rPr>
          <w:i w:val="0"/>
          <w:vanish w:val="0"/>
          <w:color w:val="auto"/>
          <w:szCs w:val="24"/>
          <w:lang w:eastAsia="de-DE"/>
        </w:rPr>
        <w:t>o</w:t>
      </w:r>
      <w:r>
        <w:rPr>
          <w:i w:val="0"/>
          <w:vanish w:val="0"/>
          <w:color w:val="auto"/>
          <w:szCs w:val="24"/>
          <w:lang w:eastAsia="de-DE"/>
        </w:rPr>
        <w:t>n</w:t>
      </w:r>
      <w:r w:rsidRPr="00610A74">
        <w:rPr>
          <w:i w:val="0"/>
          <w:vanish w:val="0"/>
          <w:color w:val="auto"/>
          <w:szCs w:val="24"/>
          <w:lang w:eastAsia="de-DE"/>
        </w:rPr>
        <w:t xml:space="preserve"> „pythonpath“ wird in die </w:t>
      </w:r>
      <w:r>
        <w:rPr>
          <w:i w:val="0"/>
          <w:vanish w:val="0"/>
          <w:color w:val="auto"/>
          <w:szCs w:val="24"/>
          <w:lang w:eastAsia="de-DE"/>
        </w:rPr>
        <w:t>Konstante</w:t>
      </w:r>
      <w:r w:rsidRPr="00610A74">
        <w:rPr>
          <w:i w:val="0"/>
          <w:vanish w:val="0"/>
          <w:color w:val="auto"/>
          <w:szCs w:val="24"/>
          <w:lang w:eastAsia="de-DE"/>
        </w:rPr>
        <w:t xml:space="preserve"> „PYTHONPATH“</w:t>
      </w:r>
      <w:r>
        <w:rPr>
          <w:i w:val="0"/>
          <w:vanish w:val="0"/>
          <w:color w:val="auto"/>
          <w:szCs w:val="24"/>
          <w:lang w:eastAsia="de-DE"/>
        </w:rPr>
        <w:t xml:space="preserve"> ge</w:t>
      </w:r>
      <w:r w:rsidRPr="00610A74">
        <w:rPr>
          <w:i w:val="0"/>
          <w:vanish w:val="0"/>
          <w:color w:val="auto"/>
          <w:szCs w:val="24"/>
          <w:lang w:eastAsia="de-DE"/>
        </w:rPr>
        <w:t>s</w:t>
      </w:r>
      <w:r>
        <w:rPr>
          <w:i w:val="0"/>
          <w:vanish w:val="0"/>
          <w:color w:val="auto"/>
          <w:szCs w:val="24"/>
          <w:lang w:eastAsia="de-DE"/>
        </w:rPr>
        <w:t>p</w:t>
      </w:r>
      <w:r w:rsidRPr="00610A74">
        <w:rPr>
          <w:i w:val="0"/>
          <w:vanish w:val="0"/>
          <w:color w:val="auto"/>
          <w:szCs w:val="24"/>
          <w:lang w:eastAsia="de-DE"/>
        </w:rPr>
        <w:t>eichert.</w:t>
      </w:r>
    </w:p>
    <w:p w14:paraId="19C4E6F3"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PYTHONPATH = options.pythonpath</w:t>
      </w:r>
    </w:p>
    <w:p w14:paraId="31DCA709" w14:textId="77777777" w:rsidR="00F0540E" w:rsidRDefault="00F0540E" w:rsidP="00F0540E">
      <w:pPr>
        <w:pStyle w:val="IPA-Hinweistexte"/>
        <w:rPr>
          <w:i w:val="0"/>
          <w:vanish w:val="0"/>
          <w:color w:val="auto"/>
          <w:szCs w:val="24"/>
          <w:lang w:eastAsia="de-DE"/>
        </w:rPr>
      </w:pPr>
    </w:p>
    <w:p w14:paraId="7900C4EE" w14:textId="77777777" w:rsidR="00F0540E" w:rsidRDefault="00F0540E" w:rsidP="00F0540E">
      <w:pPr>
        <w:pStyle w:val="IPA-Hinweistexte"/>
        <w:rPr>
          <w:i w:val="0"/>
          <w:vanish w:val="0"/>
          <w:color w:val="auto"/>
          <w:szCs w:val="24"/>
          <w:lang w:eastAsia="de-DE"/>
        </w:rPr>
      </w:pPr>
      <w:r>
        <w:rPr>
          <w:i w:val="0"/>
          <w:vanish w:val="0"/>
          <w:color w:val="auto"/>
          <w:szCs w:val="24"/>
          <w:lang w:eastAsia="de-DE"/>
        </w:rPr>
        <w:t>Folgende Standard-Option wird dem OptionParser mitgegeben, sollte keine definiert worden sein.</w:t>
      </w:r>
    </w:p>
    <w:p w14:paraId="2D8FD54C"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parser.set_defaults(pythonpath=sys.executable)</w:t>
      </w:r>
    </w:p>
    <w:p w14:paraId="01F6A1C0" w14:textId="77777777"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77777777" w:rsidR="00F0540E" w:rsidRDefault="00F0540E" w:rsidP="00F0540E">
      <w:pPr>
        <w:pStyle w:val="IPA-Hinweistexte"/>
        <w:rPr>
          <w:i w:val="0"/>
          <w:vanish w:val="0"/>
          <w:color w:val="auto"/>
          <w:szCs w:val="24"/>
          <w:lang w:eastAsia="de-DE"/>
        </w:rPr>
      </w:pPr>
      <w:r>
        <w:rPr>
          <w:i w:val="0"/>
          <w:vanish w:val="0"/>
          <w:color w:val="auto"/>
          <w:szCs w:val="24"/>
          <w:lang w:eastAsia="de-DE"/>
        </w:rPr>
        <w:t>Falls die Option nicht angegeben und das Skript ohne Option ausgeführt wird, wird folgende Fehlermeldung geworfen:</w:t>
      </w:r>
    </w:p>
    <w:p w14:paraId="5E590F5B" w14:textId="77777777" w:rsidR="00F0540E" w:rsidRDefault="00F0540E" w:rsidP="00F0540E">
      <w:pPr>
        <w:pStyle w:val="IPA-Hinweistexte"/>
        <w:rPr>
          <w:i w:val="0"/>
          <w:vanish w:val="0"/>
          <w:color w:val="auto"/>
          <w:szCs w:val="24"/>
          <w:lang w:eastAsia="de-DE"/>
        </w:rPr>
      </w:pPr>
      <w:r w:rsidRPr="00E25CB1">
        <w:rPr>
          <w:i w:val="0"/>
          <w:vanish w:val="0"/>
          <w:color w:val="auto"/>
          <w:szCs w:val="24"/>
          <w:highlight w:val="red"/>
          <w:lang w:eastAsia="de-DE"/>
        </w:rPr>
        <w:t>TypeError: unsupported operand type(s) for +: 'NoneType' and 'str'</w:t>
      </w:r>
    </w:p>
    <w:p w14:paraId="19AF0BC6" w14:textId="77777777" w:rsidR="00F0540E" w:rsidRDefault="00F0540E"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603795C9" w14:textId="77777777" w:rsidR="00F0540E" w:rsidRDefault="00F0540E" w:rsidP="00F0540E">
      <w:pPr>
        <w:pStyle w:val="IPA-Hinweistexte"/>
        <w:rPr>
          <w:i w:val="0"/>
          <w:vanish w:val="0"/>
          <w:color w:val="auto"/>
          <w:szCs w:val="24"/>
          <w:lang w:eastAsia="de-DE"/>
        </w:rPr>
      </w:pPr>
      <w:r w:rsidRPr="00B43A4E">
        <w:rPr>
          <w:i w:val="0"/>
          <w:vanish w:val="0"/>
          <w:color w:val="auto"/>
          <w:szCs w:val="24"/>
          <w:highlight w:val="lightGray"/>
          <w:lang w:eastAsia="de-DE"/>
        </w:rPr>
        <w:t>parser.add_option("-p", dest="pythonpath", help="If you dont set a path to the python, it will take the system python" )</w:t>
      </w: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1C27889C" w14:textId="36466147" w:rsidR="00F0540E" w:rsidRDefault="00F0540E" w:rsidP="00F0540E">
      <w:pPr>
        <w:pStyle w:val="IPA-Hinweistexte"/>
        <w:rPr>
          <w:i w:val="0"/>
          <w:vanish w:val="0"/>
          <w:color w:val="FFFFFF" w:themeColor="background1"/>
          <w:szCs w:val="24"/>
          <w:lang w:eastAsia="de-DE"/>
        </w:rPr>
      </w:pPr>
      <w:r w:rsidRPr="00BE76AD">
        <w:rPr>
          <w:i w:val="0"/>
          <w:vanish w:val="0"/>
          <w:color w:val="FFFFFF" w:themeColor="background1"/>
          <w:szCs w:val="24"/>
          <w:highlight w:val="black"/>
          <w:lang w:eastAsia="de-DE"/>
        </w:rPr>
        <w:t xml:space="preserve">python demo-teamraum.py </w:t>
      </w:r>
      <w:r w:rsidR="008712B2">
        <w:rPr>
          <w:i w:val="0"/>
          <w:vanish w:val="0"/>
          <w:color w:val="FFFFFF" w:themeColor="background1"/>
          <w:szCs w:val="24"/>
          <w:highlight w:val="black"/>
          <w:lang w:eastAsia="de-DE"/>
        </w:rPr>
        <w:t>–</w:t>
      </w:r>
      <w:r w:rsidRPr="00BE76AD">
        <w:rPr>
          <w:i w:val="0"/>
          <w:vanish w:val="0"/>
          <w:color w:val="FFFFFF" w:themeColor="background1"/>
          <w:szCs w:val="24"/>
          <w:highlight w:val="black"/>
          <w:lang w:eastAsia="de-DE"/>
        </w:rPr>
        <w:t>h</w:t>
      </w:r>
    </w:p>
    <w:p w14:paraId="662087AF" w14:textId="77777777" w:rsidR="008712B2" w:rsidRDefault="008712B2" w:rsidP="00F0540E">
      <w:pPr>
        <w:pStyle w:val="IPA-Hinweistexte"/>
        <w:rPr>
          <w:i w:val="0"/>
          <w:vanish w:val="0"/>
          <w:color w:val="FFFFFF" w:themeColor="background1"/>
          <w:szCs w:val="24"/>
          <w:lang w:eastAsia="de-DE"/>
        </w:rPr>
      </w:pPr>
    </w:p>
    <w:p w14:paraId="167A6490" w14:textId="498FBE45"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072050FB" w14:textId="52EB9258" w:rsidR="008712B2" w:rsidRDefault="008712B2" w:rsidP="008712B2">
      <w:pPr>
        <w:pStyle w:val="IPA-Hinweistexte"/>
        <w:rPr>
          <w:i w:val="0"/>
          <w:vanish w:val="0"/>
          <w:color w:val="FFFFFF" w:themeColor="background1"/>
          <w:szCs w:val="24"/>
          <w:lang w:eastAsia="de-DE"/>
        </w:rPr>
      </w:pPr>
      <w:r w:rsidRPr="008712B2">
        <w:rPr>
          <w:i w:val="0"/>
          <w:vanish w:val="0"/>
          <w:color w:val="FFFFFF" w:themeColor="background1"/>
          <w:szCs w:val="24"/>
          <w:highlight w:val="black"/>
          <w:lang w:eastAsia="de-DE"/>
        </w:rPr>
        <w:t>python demo-teamraum.py –o /Users/mischu/Plone/python/python-2.7/bin/python2.7 demo-teamraum</w:t>
      </w:r>
    </w:p>
    <w:p w14:paraId="1BAEA0FE" w14:textId="77777777" w:rsidR="00F0540E" w:rsidRDefault="00F0540E" w:rsidP="004E2AC2">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0C77937B" w14:textId="77777777" w:rsidR="008F2FBB" w:rsidRPr="00B43A4E" w:rsidRDefault="008F2FBB" w:rsidP="008F2FBB">
      <w:pPr>
        <w:pStyle w:val="IPA-Hinweistexte"/>
        <w:rPr>
          <w:i w:val="0"/>
          <w:vanish w:val="0"/>
          <w:color w:val="auto"/>
          <w:szCs w:val="24"/>
          <w:highlight w:val="lightGray"/>
          <w:lang w:eastAsia="de-DE"/>
        </w:rPr>
      </w:pPr>
      <w:r w:rsidRPr="00B43A4E">
        <w:rPr>
          <w:i w:val="0"/>
          <w:vanish w:val="0"/>
          <w:color w:val="auto"/>
          <w:szCs w:val="24"/>
          <w:highlight w:val="lightGray"/>
          <w:lang w:eastAsia="de-DE"/>
        </w:rPr>
        <w:t>if len(args) != 1:</w:t>
      </w:r>
    </w:p>
    <w:p w14:paraId="62619885" w14:textId="77777777" w:rsidR="008F2FBB" w:rsidRPr="00B43A4E" w:rsidRDefault="008F2FBB" w:rsidP="008F2FBB">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parser.print_usage()</w:t>
      </w:r>
    </w:p>
    <w:p w14:paraId="5525010E" w14:textId="77777777" w:rsidR="008F2FBB" w:rsidRPr="00B43A4E" w:rsidRDefault="008F2FBB" w:rsidP="008F2FBB">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"ERROR: You must give me a target directory"</w:t>
      </w:r>
    </w:p>
    <w:p w14:paraId="07A64EA8" w14:textId="77777777" w:rsidR="008F2FBB" w:rsidRDefault="008F2FBB" w:rsidP="008F2FBB">
      <w:pPr>
        <w:pStyle w:val="IPA-Hinweistexte"/>
        <w:rPr>
          <w:i w:val="0"/>
          <w:vanish w:val="0"/>
          <w:color w:val="auto"/>
          <w:szCs w:val="24"/>
          <w:lang w:eastAsia="de-DE"/>
        </w:rPr>
      </w:pPr>
      <w:r w:rsidRPr="00B43A4E">
        <w:rPr>
          <w:i w:val="0"/>
          <w:vanish w:val="0"/>
          <w:color w:val="auto"/>
          <w:szCs w:val="24"/>
          <w:highlight w:val="lightGray"/>
          <w:lang w:eastAsia="de-DE"/>
        </w:rPr>
        <w:lastRenderedPageBreak/>
        <w:t xml:space="preserve">    sys.exit()</w:t>
      </w:r>
    </w:p>
    <w:p w14:paraId="12242AF9" w14:textId="77777777" w:rsidR="008F2FBB" w:rsidRDefault="008F2FBB" w:rsidP="008F2FBB">
      <w:pPr>
        <w:pStyle w:val="IPA-Hinweistexte"/>
        <w:rPr>
          <w:i w:val="0"/>
          <w:vanish w:val="0"/>
          <w:color w:val="auto"/>
          <w:szCs w:val="24"/>
          <w:lang w:eastAsia="de-DE"/>
        </w:rPr>
      </w:pPr>
      <w:r>
        <w:rPr>
          <w:i w:val="0"/>
          <w:vanish w:val="0"/>
          <w:color w:val="auto"/>
          <w:szCs w:val="24"/>
          <w:lang w:eastAsia="de-DE"/>
        </w:rPr>
        <w:t>Sollte kein Instanzenordner angegeben worden sein, wird eine Fehlermeldung geworfen und das Skript beendet.</w:t>
      </w:r>
    </w:p>
    <w:p w14:paraId="32E6ECB0" w14:textId="6DD388D8"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15E53796"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if not os.path.exists(DIRNAME):</w:t>
      </w:r>
    </w:p>
    <w:p w14:paraId="15922A7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os.makedirs(DIRNAME)</w:t>
      </w:r>
    </w:p>
    <w:p w14:paraId="2374012E"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with name '%s'" % DIRNAME</w:t>
      </w:r>
    </w:p>
    <w:p w14:paraId="345E1568" w14:textId="77777777"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else:</w:t>
      </w:r>
    </w:p>
    <w:p w14:paraId="4E4134F2" w14:textId="18680C81" w:rsidR="005C5B72" w:rsidRPr="00B43A4E" w:rsidRDefault="005C5B72" w:rsidP="005C5B72">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print "Folder allready exists: '%s'" % DIRNAME</w:t>
      </w:r>
    </w:p>
    <w:p w14:paraId="3F7A1953" w14:textId="5BFAA37A" w:rsidR="00A25FFF" w:rsidRPr="00B43A4E" w:rsidRDefault="00A25FFF" w:rsidP="00A25FFF">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sys.exit()</w:t>
      </w:r>
    </w:p>
    <w:p w14:paraId="7F01BC59" w14:textId="77777777" w:rsidR="005C5B72" w:rsidRDefault="005C5B72" w:rsidP="004E2AC2">
      <w:pPr>
        <w:pStyle w:val="IPA-Hinweistexte"/>
        <w:rPr>
          <w:i w:val="0"/>
          <w:vanish w:val="0"/>
          <w:color w:val="auto"/>
          <w:szCs w:val="24"/>
          <w:lang w:eastAsia="de-DE"/>
        </w:rPr>
      </w:pPr>
    </w:p>
    <w:p w14:paraId="789BD8EC" w14:textId="50276730"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64EF09E9"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foldercontents = os.listdir('.')</w:t>
      </w:r>
    </w:p>
    <w:p w14:paraId="415C1566"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for foldername in ['bin', 'parts', 'buildout.cfg']:</w:t>
      </w:r>
    </w:p>
    <w:p w14:paraId="04ADB729" w14:textId="77777777" w:rsidR="00CF7F06" w:rsidRPr="00B43A4E" w:rsidRDefault="00CF7F06" w:rsidP="00CF7F06">
      <w:pPr>
        <w:pStyle w:val="IPA-Hinweistexte"/>
        <w:rPr>
          <w:i w:val="0"/>
          <w:vanish w:val="0"/>
          <w:color w:val="auto"/>
          <w:szCs w:val="24"/>
          <w:highlight w:val="lightGray"/>
          <w:lang w:eastAsia="de-DE"/>
        </w:rPr>
      </w:pPr>
      <w:r w:rsidRPr="00B43A4E">
        <w:rPr>
          <w:i w:val="0"/>
          <w:vanish w:val="0"/>
          <w:color w:val="auto"/>
          <w:szCs w:val="24"/>
          <w:highlight w:val="lightGray"/>
          <w:lang w:eastAsia="de-DE"/>
        </w:rPr>
        <w:t xml:space="preserve">    if foldername not in foldercontents:</w:t>
      </w:r>
    </w:p>
    <w:p w14:paraId="12AE7E26" w14:textId="17584FDA" w:rsidR="00CF7F06" w:rsidRDefault="00CF7F06" w:rsidP="00CF7F06">
      <w:pPr>
        <w:pStyle w:val="IPA-Hinweistexte"/>
        <w:rPr>
          <w:i w:val="0"/>
          <w:vanish w:val="0"/>
          <w:color w:val="auto"/>
          <w:szCs w:val="24"/>
          <w:lang w:eastAsia="de-DE"/>
        </w:rPr>
      </w:pPr>
      <w:r w:rsidRPr="00B43A4E">
        <w:rPr>
          <w:i w:val="0"/>
          <w:vanish w:val="0"/>
          <w:color w:val="auto"/>
          <w:szCs w:val="24"/>
          <w:highlight w:val="lightGray"/>
          <w:lang w:eastAsia="de-DE"/>
        </w:rPr>
        <w:t xml:space="preserve">        raise Exception('missing:' +foldername)</w:t>
      </w:r>
    </w:p>
    <w:p w14:paraId="753F1EF5" w14:textId="77777777" w:rsidR="00DD0EAA" w:rsidRDefault="00DD0EAA" w:rsidP="00CF7F06">
      <w:pPr>
        <w:pStyle w:val="IPA-Hinweistexte"/>
        <w:rPr>
          <w:i w:val="0"/>
          <w:vanish w:val="0"/>
          <w:color w:val="auto"/>
          <w:szCs w:val="24"/>
          <w:lang w:eastAsia="de-DE"/>
        </w:rPr>
      </w:pPr>
    </w:p>
    <w:p w14:paraId="3F38BD6E" w14:textId="42819D2C" w:rsidR="00042454" w:rsidRDefault="00042454" w:rsidP="00042454">
      <w:pPr>
        <w:pStyle w:val="Heading2"/>
      </w:pPr>
      <w:bookmarkStart w:id="218" w:name="_Toc388120240"/>
      <w:bookmarkStart w:id="219" w:name="_Toc262222162"/>
      <w:r>
        <w:t>Profil definieren im Paket „eGov“</w:t>
      </w:r>
      <w:bookmarkEnd w:id="218"/>
      <w:bookmarkEnd w:id="219"/>
    </w:p>
    <w:p w14:paraId="79E06E69" w14:textId="77777777" w:rsidR="009A0863" w:rsidRPr="009A0863" w:rsidRDefault="009A0863" w:rsidP="009A0863">
      <w:pPr>
        <w:pStyle w:val="IPA-Textkrper"/>
      </w:pPr>
    </w:p>
    <w:p w14:paraId="5AB4A290" w14:textId="0F7D7612" w:rsidR="00042454" w:rsidRDefault="00042454" w:rsidP="00042454">
      <w:pPr>
        <w:pStyle w:val="Heading2"/>
      </w:pPr>
      <w:bookmarkStart w:id="220" w:name="_Toc388120241"/>
      <w:bookmarkStart w:id="221" w:name="_Toc262222163"/>
      <w:r>
        <w:t>Runskript erarbeiten ein einem Branch des Pakets „eGov“</w:t>
      </w:r>
      <w:bookmarkEnd w:id="220"/>
      <w:bookmarkEnd w:id="221"/>
    </w:p>
    <w:p w14:paraId="5ECD636D" w14:textId="77777777" w:rsidR="00042454" w:rsidRDefault="00042454" w:rsidP="00042454">
      <w:pPr>
        <w:pStyle w:val="Heading2"/>
      </w:pPr>
      <w:bookmarkStart w:id="222" w:name="_Toc388120242"/>
      <w:bookmarkStart w:id="223" w:name="_Toc262222164"/>
      <w:r>
        <w:t>Lösungen testen / Vorabnahme</w:t>
      </w:r>
      <w:bookmarkEnd w:id="222"/>
      <w:bookmarkEnd w:id="223"/>
    </w:p>
    <w:p w14:paraId="3B558BD9" w14:textId="77777777" w:rsidR="00042454" w:rsidRPr="001D56BC" w:rsidRDefault="00042454" w:rsidP="001D56BC">
      <w:pPr>
        <w:pStyle w:val="IPA-Hinweistexte"/>
        <w:rPr>
          <w:rFonts w:eastAsia="Calibri"/>
        </w:rPr>
      </w:pPr>
    </w:p>
    <w:p w14:paraId="3605A5D2" w14:textId="77777777" w:rsidR="00737221" w:rsidRDefault="00737221" w:rsidP="00737221">
      <w:pPr>
        <w:pStyle w:val="Heading2"/>
      </w:pPr>
      <w:bookmarkStart w:id="224" w:name="_Toc262222165"/>
      <w:r>
        <w:t>System erstellen</w:t>
      </w:r>
      <w:bookmarkEnd w:id="224"/>
    </w:p>
    <w:p w14:paraId="11B731F9" w14:textId="77777777" w:rsidR="00737221" w:rsidRPr="000A53CD" w:rsidRDefault="00737221" w:rsidP="00737221">
      <w:pPr>
        <w:pStyle w:val="IPA-Hinweistexte"/>
        <w:rPr>
          <w:rFonts w:eastAsia="Calibri"/>
        </w:rPr>
      </w:pPr>
      <w:r w:rsidRPr="000A53CD">
        <w:rPr>
          <w:rFonts w:eastAsia="Calibri"/>
        </w:rPr>
        <w:t>Das Verfahren zur Systemerstellung wird nochmals überprüft und allenfalls angepasst:</w:t>
      </w:r>
    </w:p>
    <w:p w14:paraId="3C04D847" w14:textId="77777777" w:rsidR="00737221" w:rsidRPr="000A53CD" w:rsidRDefault="00737221" w:rsidP="00737221">
      <w:pPr>
        <w:pStyle w:val="IPA-Hinweistexte"/>
        <w:numPr>
          <w:ilvl w:val="0"/>
          <w:numId w:val="13"/>
        </w:numPr>
        <w:rPr>
          <w:rFonts w:eastAsia="Calibri"/>
        </w:rPr>
      </w:pPr>
      <w:r w:rsidRPr="000A53CD">
        <w:rPr>
          <w:rFonts w:eastAsia="Calibri"/>
        </w:rPr>
        <w:t>System entwickeln</w:t>
      </w:r>
    </w:p>
    <w:p w14:paraId="20E9E5D3" w14:textId="77777777" w:rsidR="00737221" w:rsidRPr="000A53CD" w:rsidRDefault="00737221" w:rsidP="00737221">
      <w:pPr>
        <w:pStyle w:val="IPA-Hinweistexte"/>
        <w:numPr>
          <w:ilvl w:val="0"/>
          <w:numId w:val="13"/>
        </w:numPr>
        <w:rPr>
          <w:rFonts w:eastAsia="Calibri"/>
        </w:rPr>
      </w:pPr>
      <w:r w:rsidRPr="000A53CD">
        <w:rPr>
          <w:rFonts w:eastAsia="Calibri"/>
        </w:rPr>
        <w:t>Ausbildungen planen und Schulungsmaterial spezifizieren</w:t>
      </w:r>
    </w:p>
    <w:p w14:paraId="482294D0" w14:textId="77777777" w:rsidR="00737221" w:rsidRPr="000A53CD" w:rsidRDefault="00737221" w:rsidP="00737221">
      <w:pPr>
        <w:pStyle w:val="IPA-Hinweistexte"/>
        <w:numPr>
          <w:ilvl w:val="0"/>
          <w:numId w:val="13"/>
        </w:numPr>
        <w:rPr>
          <w:rFonts w:eastAsia="Calibri"/>
        </w:rPr>
      </w:pPr>
      <w:r w:rsidRPr="000A53CD">
        <w:rPr>
          <w:rFonts w:eastAsia="Calibri"/>
        </w:rPr>
        <w:t>Anwendungshandbuch und Schulungsmaterial erstellen</w:t>
      </w:r>
    </w:p>
    <w:p w14:paraId="71B3BC23" w14:textId="77777777" w:rsidR="00737221" w:rsidRPr="001D56BC" w:rsidRDefault="00737221" w:rsidP="00737221">
      <w:pPr>
        <w:pStyle w:val="IPA-Hinweistexte"/>
        <w:numPr>
          <w:ilvl w:val="0"/>
          <w:numId w:val="13"/>
        </w:numPr>
        <w:rPr>
          <w:rFonts w:eastAsia="Calibri"/>
        </w:rPr>
      </w:pPr>
      <w:r w:rsidRPr="000A53CD">
        <w:rPr>
          <w:rFonts w:eastAsia="Calibri"/>
        </w:rPr>
        <w:t>Betriebshandbuch erstellen</w:t>
      </w:r>
    </w:p>
    <w:p w14:paraId="17457CFC" w14:textId="77777777" w:rsidR="00737221" w:rsidRDefault="00737221" w:rsidP="00737221">
      <w:pPr>
        <w:pStyle w:val="Heading2"/>
      </w:pPr>
      <w:bookmarkStart w:id="225" w:name="_Toc262222166"/>
      <w:r>
        <w:t>Testprotokoll</w:t>
      </w:r>
      <w:bookmarkEnd w:id="225"/>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„Failtesting“? „Re-Testing“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9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426"/>
        <w:gridCol w:w="2409"/>
        <w:gridCol w:w="1825"/>
        <w:gridCol w:w="900"/>
      </w:tblGrid>
      <w:tr w:rsidR="00737221" w:rsidRPr="0030738A" w14:paraId="3B4B9CB7" w14:textId="77777777" w:rsidTr="00733060">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426"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2409"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825"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900"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861713">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426" w:type="dxa"/>
          </w:tcPr>
          <w:p w14:paraId="2DD28BD9" w14:textId="77777777" w:rsidR="00737221" w:rsidRPr="0030738A" w:rsidRDefault="00737221" w:rsidP="00861713">
            <w:pPr>
              <w:pStyle w:val="IPA-Tabelle"/>
              <w:rPr>
                <w:sz w:val="22"/>
                <w:szCs w:val="22"/>
              </w:rPr>
            </w:pPr>
          </w:p>
        </w:tc>
        <w:tc>
          <w:tcPr>
            <w:tcW w:w="2409" w:type="dxa"/>
          </w:tcPr>
          <w:p w14:paraId="014BE252" w14:textId="77777777" w:rsidR="00737221" w:rsidRPr="0030738A" w:rsidRDefault="00737221" w:rsidP="00861713">
            <w:pPr>
              <w:pStyle w:val="IPA-Tabelle"/>
              <w:jc w:val="center"/>
              <w:rPr>
                <w:sz w:val="22"/>
                <w:szCs w:val="22"/>
              </w:rPr>
            </w:pPr>
          </w:p>
        </w:tc>
        <w:tc>
          <w:tcPr>
            <w:tcW w:w="1825" w:type="dxa"/>
          </w:tcPr>
          <w:p w14:paraId="57361923" w14:textId="77777777" w:rsidR="00737221" w:rsidRPr="0030738A" w:rsidRDefault="00737221" w:rsidP="00861713">
            <w:pPr>
              <w:pStyle w:val="IPA-Tabelle"/>
              <w:rPr>
                <w:sz w:val="22"/>
                <w:szCs w:val="22"/>
              </w:rPr>
            </w:pPr>
          </w:p>
        </w:tc>
        <w:tc>
          <w:tcPr>
            <w:tcW w:w="900"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861713">
        <w:tc>
          <w:tcPr>
            <w:tcW w:w="637" w:type="dxa"/>
          </w:tcPr>
          <w:p w14:paraId="7DA07135" w14:textId="77777777" w:rsidR="00737221" w:rsidRPr="0030738A" w:rsidRDefault="001F004E" w:rsidP="00861713">
            <w:pPr>
              <w:pStyle w:val="IPA-Tabelle"/>
              <w:rPr>
                <w:sz w:val="22"/>
                <w:szCs w:val="22"/>
              </w:rPr>
            </w:pPr>
            <w:r>
              <w:rPr>
                <w:sz w:val="22"/>
                <w:szCs w:val="22"/>
              </w:rPr>
              <w:lastRenderedPageBreak/>
              <w:t>2W</w:t>
            </w:r>
          </w:p>
        </w:tc>
        <w:tc>
          <w:tcPr>
            <w:tcW w:w="1440" w:type="dxa"/>
          </w:tcPr>
          <w:p w14:paraId="0F23FAB7" w14:textId="77777777" w:rsidR="00737221" w:rsidRPr="0030738A" w:rsidRDefault="00737221" w:rsidP="00861713">
            <w:pPr>
              <w:pStyle w:val="IPA-Tabelle"/>
              <w:rPr>
                <w:sz w:val="22"/>
                <w:szCs w:val="22"/>
              </w:rPr>
            </w:pPr>
          </w:p>
        </w:tc>
        <w:tc>
          <w:tcPr>
            <w:tcW w:w="2426" w:type="dxa"/>
          </w:tcPr>
          <w:p w14:paraId="7255E6B7" w14:textId="77777777" w:rsidR="00737221" w:rsidRPr="0030738A" w:rsidRDefault="00737221" w:rsidP="00861713">
            <w:pPr>
              <w:pStyle w:val="IPA-Tabelle"/>
              <w:rPr>
                <w:sz w:val="22"/>
                <w:szCs w:val="22"/>
              </w:rPr>
            </w:pPr>
          </w:p>
        </w:tc>
        <w:tc>
          <w:tcPr>
            <w:tcW w:w="2409" w:type="dxa"/>
          </w:tcPr>
          <w:p w14:paraId="6480E913" w14:textId="77777777" w:rsidR="00737221" w:rsidRPr="0030738A" w:rsidRDefault="00737221" w:rsidP="00861713">
            <w:pPr>
              <w:pStyle w:val="IPA-Tabelle"/>
              <w:jc w:val="center"/>
              <w:rPr>
                <w:sz w:val="22"/>
                <w:szCs w:val="22"/>
              </w:rPr>
            </w:pPr>
          </w:p>
        </w:tc>
        <w:tc>
          <w:tcPr>
            <w:tcW w:w="1825" w:type="dxa"/>
          </w:tcPr>
          <w:p w14:paraId="407A5BA3" w14:textId="77777777" w:rsidR="00737221" w:rsidRPr="0030738A" w:rsidRDefault="00737221" w:rsidP="00861713">
            <w:pPr>
              <w:pStyle w:val="IPA-Tabelle"/>
              <w:rPr>
                <w:sz w:val="22"/>
                <w:szCs w:val="22"/>
              </w:rPr>
            </w:pPr>
          </w:p>
        </w:tc>
        <w:tc>
          <w:tcPr>
            <w:tcW w:w="900" w:type="dxa"/>
          </w:tcPr>
          <w:p w14:paraId="311A5EF9" w14:textId="77777777" w:rsidR="00737221" w:rsidRPr="0030738A" w:rsidRDefault="00737221" w:rsidP="00861713">
            <w:pPr>
              <w:pStyle w:val="IPA-Tabelle"/>
              <w:rPr>
                <w:sz w:val="22"/>
                <w:szCs w:val="22"/>
              </w:rPr>
            </w:pPr>
          </w:p>
        </w:tc>
      </w:tr>
    </w:tbl>
    <w:p w14:paraId="1237ACDC" w14:textId="77777777" w:rsidR="00737221" w:rsidRPr="00737221" w:rsidRDefault="00737221" w:rsidP="00737221">
      <w:pPr>
        <w:pStyle w:val="Caption"/>
        <w:rPr>
          <w:color w:val="000000" w:themeColor="text1"/>
          <w:sz w:val="16"/>
          <w:szCs w:val="16"/>
        </w:rPr>
      </w:pPr>
      <w:bookmarkStart w:id="226" w:name="_Toc262221243"/>
      <w:r w:rsidRPr="00737221">
        <w:rPr>
          <w:color w:val="000000" w:themeColor="text1"/>
          <w:sz w:val="16"/>
          <w:szCs w:val="16"/>
        </w:rPr>
        <w:t xml:space="preserve">Tabelle </w:t>
      </w:r>
      <w:r w:rsidRPr="00737221">
        <w:rPr>
          <w:color w:val="000000" w:themeColor="text1"/>
          <w:sz w:val="16"/>
          <w:szCs w:val="16"/>
        </w:rPr>
        <w:fldChar w:fldCharType="begin"/>
      </w:r>
      <w:r w:rsidRPr="00737221">
        <w:rPr>
          <w:color w:val="000000" w:themeColor="text1"/>
          <w:sz w:val="16"/>
          <w:szCs w:val="16"/>
        </w:rPr>
        <w:instrText xml:space="preserve"> SEQ Tabelle \* ARABIC </w:instrText>
      </w:r>
      <w:r w:rsidRPr="00737221">
        <w:rPr>
          <w:color w:val="000000" w:themeColor="text1"/>
          <w:sz w:val="16"/>
          <w:szCs w:val="16"/>
        </w:rPr>
        <w:fldChar w:fldCharType="separate"/>
      </w:r>
      <w:r w:rsidR="00626764">
        <w:rPr>
          <w:noProof/>
          <w:color w:val="000000" w:themeColor="text1"/>
          <w:sz w:val="16"/>
          <w:szCs w:val="16"/>
        </w:rPr>
        <w:t>3</w:t>
      </w:r>
      <w:r w:rsidRPr="00737221">
        <w:rPr>
          <w:color w:val="000000" w:themeColor="text1"/>
          <w:sz w:val="16"/>
          <w:szCs w:val="16"/>
        </w:rPr>
        <w:fldChar w:fldCharType="end"/>
      </w:r>
      <w:r w:rsidRPr="00737221">
        <w:rPr>
          <w:color w:val="000000" w:themeColor="text1"/>
          <w:sz w:val="16"/>
          <w:szCs w:val="16"/>
        </w:rPr>
        <w:t>: Testprotokoll</w:t>
      </w:r>
      <w:bookmarkEnd w:id="226"/>
    </w:p>
    <w:p w14:paraId="7CEF2200" w14:textId="77777777" w:rsidR="00737221" w:rsidRPr="00EB70B9" w:rsidRDefault="00737221" w:rsidP="00737221">
      <w:r>
        <w:br w:type="page"/>
      </w:r>
    </w:p>
    <w:p w14:paraId="7CF84F09" w14:textId="77777777" w:rsidR="00737221" w:rsidRDefault="00737221" w:rsidP="00737221">
      <w:pPr>
        <w:pStyle w:val="Heading2"/>
      </w:pPr>
      <w:bookmarkStart w:id="227" w:name="_Toc262222167"/>
      <w:r>
        <w:lastRenderedPageBreak/>
        <w:t>Einführung vorbereiten</w:t>
      </w:r>
      <w:bookmarkEnd w:id="227"/>
    </w:p>
    <w:p w14:paraId="5CFD01FB" w14:textId="77777777" w:rsidR="00737221" w:rsidRPr="000A53CD" w:rsidRDefault="00737221" w:rsidP="00737221">
      <w:pPr>
        <w:pStyle w:val="IPA-Hinweistexte"/>
        <w:rPr>
          <w:rFonts w:eastAsia="Calibri"/>
        </w:rPr>
      </w:pPr>
      <w:r w:rsidRPr="000A53CD">
        <w:rPr>
          <w:rFonts w:eastAsia="Calibri"/>
        </w:rPr>
        <w:t>Die betrieblichen und organisatorischen Änderungen, welche bei der Einführung auftreten, müssen vorbereitet werden:</w:t>
      </w:r>
    </w:p>
    <w:p w14:paraId="7141E1CF" w14:textId="77777777" w:rsidR="00737221" w:rsidRPr="000A53CD" w:rsidRDefault="00737221" w:rsidP="00737221">
      <w:pPr>
        <w:pStyle w:val="IPA-Hinweistexte"/>
        <w:numPr>
          <w:ilvl w:val="0"/>
          <w:numId w:val="11"/>
        </w:numPr>
        <w:rPr>
          <w:rFonts w:eastAsia="Calibri"/>
        </w:rPr>
      </w:pPr>
      <w:r w:rsidRPr="000A53CD">
        <w:rPr>
          <w:rFonts w:eastAsia="Calibri"/>
        </w:rPr>
        <w:t>Sicherstellen der Produktionsumgebung</w:t>
      </w:r>
    </w:p>
    <w:p w14:paraId="0780A40F" w14:textId="77777777" w:rsidR="00737221" w:rsidRPr="000A53CD" w:rsidRDefault="00737221" w:rsidP="00737221">
      <w:pPr>
        <w:pStyle w:val="IPA-Hinweistexte"/>
        <w:numPr>
          <w:ilvl w:val="0"/>
          <w:numId w:val="11"/>
        </w:numPr>
        <w:rPr>
          <w:rFonts w:eastAsia="Calibri"/>
        </w:rPr>
      </w:pPr>
      <w:r w:rsidRPr="000A53CD">
        <w:rPr>
          <w:rFonts w:eastAsia="Calibri"/>
        </w:rPr>
        <w:t>Datenmigration</w:t>
      </w:r>
    </w:p>
    <w:p w14:paraId="6D228F9D" w14:textId="77777777" w:rsidR="00737221" w:rsidRPr="000A53CD" w:rsidRDefault="00737221" w:rsidP="00737221">
      <w:pPr>
        <w:pStyle w:val="IPA-Hinweistexte"/>
        <w:numPr>
          <w:ilvl w:val="0"/>
          <w:numId w:val="11"/>
        </w:numPr>
        <w:rPr>
          <w:rFonts w:eastAsia="Calibri"/>
        </w:rPr>
      </w:pPr>
      <w:r w:rsidRPr="000A53CD">
        <w:rPr>
          <w:rFonts w:eastAsia="Calibri"/>
        </w:rPr>
        <w:t>Ausbildung planen</w:t>
      </w:r>
    </w:p>
    <w:p w14:paraId="61EC74C4" w14:textId="77777777" w:rsidR="00737221" w:rsidRPr="001D56BC" w:rsidRDefault="00737221" w:rsidP="00737221">
      <w:pPr>
        <w:pStyle w:val="IPA-Hinweistexte"/>
        <w:numPr>
          <w:ilvl w:val="0"/>
          <w:numId w:val="11"/>
        </w:numPr>
        <w:rPr>
          <w:rFonts w:eastAsia="Calibri"/>
        </w:rPr>
      </w:pPr>
      <w:r w:rsidRPr="000A53CD">
        <w:rPr>
          <w:rFonts w:eastAsia="Calibri"/>
        </w:rPr>
        <w:t>Ausbildungsmaterial und Handbücher erstellen</w:t>
      </w:r>
    </w:p>
    <w:p w14:paraId="4748716C" w14:textId="77777777" w:rsidR="00737221" w:rsidRDefault="00737221" w:rsidP="00737221">
      <w:pPr>
        <w:pStyle w:val="Heading2"/>
      </w:pPr>
      <w:bookmarkStart w:id="228" w:name="_Toc262222168"/>
      <w:r>
        <w:t>Schutzmassnahmen umsetzen</w:t>
      </w:r>
      <w:bookmarkEnd w:id="228"/>
    </w:p>
    <w:p w14:paraId="41341D7E" w14:textId="77777777" w:rsidR="00737221" w:rsidRDefault="00737221" w:rsidP="00737221">
      <w:pPr>
        <w:pStyle w:val="IPA-Hinweistexte"/>
        <w:rPr>
          <w:rFonts w:eastAsia="Calibri"/>
        </w:rPr>
      </w:pPr>
      <w:r w:rsidRPr="000A53CD">
        <w:rPr>
          <w:rFonts w:eastAsia="Calibri"/>
        </w:rPr>
        <w:t xml:space="preserve">Die </w:t>
      </w:r>
      <w:r>
        <w:rPr>
          <w:rFonts w:eastAsia="Calibri"/>
        </w:rPr>
        <w:t>vorgesehenen Massnahmen zum Schutz des Systems werden umgesetzt, deren Umsetzung überprüft und falls deren Wirkung durch gezielte Verbesserungen erhöht, so dass die Anforderungen an die Sicherheit und den Datenschutz erfüllt sind.</w:t>
      </w:r>
    </w:p>
    <w:p w14:paraId="075C3BC6" w14:textId="77777777" w:rsidR="00737221" w:rsidRDefault="00737221" w:rsidP="00737221">
      <w:pPr>
        <w:pStyle w:val="IPA-Hinweistexte"/>
        <w:rPr>
          <w:rFonts w:eastAsia="Calibri"/>
        </w:rPr>
      </w:pPr>
      <w:r>
        <w:rPr>
          <w:rFonts w:eastAsia="Calibri"/>
        </w:rPr>
        <w:t>ISDS-Konzept überprüfen und ergänzen</w:t>
      </w:r>
    </w:p>
    <w:p w14:paraId="786DDBF7" w14:textId="77777777" w:rsidR="00737221" w:rsidRDefault="00737221" w:rsidP="00737221">
      <w:pPr>
        <w:pStyle w:val="IPA-Hinweistexte"/>
        <w:rPr>
          <w:rFonts w:eastAsia="Calibri"/>
        </w:rPr>
      </w:pPr>
      <w:r>
        <w:rPr>
          <w:rFonts w:eastAsia="Calibri"/>
        </w:rPr>
        <w:t>Schutzmassnahmen durchführen</w:t>
      </w:r>
    </w:p>
    <w:p w14:paraId="299C860C" w14:textId="77777777" w:rsidR="00737221" w:rsidRDefault="00737221" w:rsidP="00737221">
      <w:pPr>
        <w:pStyle w:val="IPA-Hinweistexte"/>
        <w:rPr>
          <w:rFonts w:eastAsia="Calibri"/>
        </w:rPr>
      </w:pPr>
      <w:r>
        <w:rPr>
          <w:rFonts w:eastAsia="Calibri"/>
        </w:rPr>
        <w:t>Schutzmassnahmen verbessern</w:t>
      </w:r>
    </w:p>
    <w:p w14:paraId="74CF42D0" w14:textId="2C956535" w:rsidR="008504D7" w:rsidRDefault="008504D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bookmarkStart w:id="229" w:name="_Toc262222169"/>
      <w:bookmarkStart w:id="230" w:name="_Toc114965607"/>
      <w:r w:rsidRPr="00737221">
        <w:rPr>
          <w:color w:val="000000" w:themeColor="text1"/>
        </w:rPr>
        <w:lastRenderedPageBreak/>
        <w:t>Einführung</w:t>
      </w:r>
      <w:bookmarkEnd w:id="229"/>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w:t>
      </w:r>
      <w:bookmarkEnd w:id="230"/>
      <w:r w:rsidRPr="00EB70B9">
        <w:rPr>
          <w:rFonts w:eastAsia="Calibri"/>
        </w:rPr>
        <w:t xml:space="preserve"> sowie Abschluss des Projekts (Bericht Teil 1).</w:t>
      </w:r>
    </w:p>
    <w:p w14:paraId="64E7C94B" w14:textId="77777777" w:rsidR="00737221" w:rsidRDefault="00737221" w:rsidP="00737221">
      <w:pPr>
        <w:pStyle w:val="Heading2"/>
      </w:pPr>
      <w:bookmarkStart w:id="231" w:name="_Toc262222170"/>
      <w:r>
        <w:t>System einführen</w:t>
      </w:r>
      <w:bookmarkEnd w:id="231"/>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232" w:name="_Toc260406819"/>
      <w:bookmarkStart w:id="233" w:name="_Toc262222171"/>
      <w:r>
        <w:lastRenderedPageBreak/>
        <w:t>Quellenverzeichnis</w:t>
      </w:r>
      <w:bookmarkEnd w:id="232"/>
      <w:bookmarkEnd w:id="233"/>
    </w:p>
    <w:tbl>
      <w:tblPr>
        <w:tblStyle w:val="TableGrid"/>
        <w:tblW w:w="9747" w:type="dxa"/>
        <w:tblLayout w:type="fixed"/>
        <w:tblLook w:val="04A0" w:firstRow="1" w:lastRow="0" w:firstColumn="1" w:lastColumn="0" w:noHBand="0" w:noVBand="1"/>
      </w:tblPr>
      <w:tblGrid>
        <w:gridCol w:w="5353"/>
        <w:gridCol w:w="2126"/>
        <w:gridCol w:w="2268"/>
      </w:tblGrid>
      <w:tr w:rsidR="00DB58BF" w14:paraId="11A6640E" w14:textId="77777777" w:rsidTr="00D44DF4">
        <w:tc>
          <w:tcPr>
            <w:tcW w:w="5353" w:type="dxa"/>
          </w:tcPr>
          <w:p w14:paraId="3C20139C" w14:textId="77777777" w:rsidR="00DB58BF" w:rsidRDefault="00DB58BF" w:rsidP="00550011">
            <w:pPr>
              <w:pStyle w:val="IPA-Textkrper"/>
              <w:rPr>
                <w:lang w:val="de-DE"/>
              </w:rPr>
            </w:pPr>
            <w:r>
              <w:rPr>
                <w:lang w:val="de-DE"/>
              </w:rPr>
              <w:t>Quelle</w:t>
            </w:r>
          </w:p>
        </w:tc>
        <w:tc>
          <w:tcPr>
            <w:tcW w:w="2126" w:type="dxa"/>
          </w:tcPr>
          <w:p w14:paraId="359D17B2" w14:textId="77777777" w:rsidR="00DB58BF" w:rsidRDefault="00DB58BF" w:rsidP="00550011">
            <w:pPr>
              <w:pStyle w:val="IPA-Textkrper"/>
              <w:rPr>
                <w:lang w:val="de-DE"/>
              </w:rPr>
            </w:pPr>
            <w:r>
              <w:rPr>
                <w:lang w:val="de-DE"/>
              </w:rPr>
              <w:t>Autor</w:t>
            </w:r>
          </w:p>
        </w:tc>
        <w:tc>
          <w:tcPr>
            <w:tcW w:w="2268" w:type="dxa"/>
          </w:tcPr>
          <w:p w14:paraId="66A2E134" w14:textId="77777777" w:rsidR="00DB58BF" w:rsidRDefault="00DB58BF" w:rsidP="00550011">
            <w:pPr>
              <w:pStyle w:val="IPA-Textkrper"/>
              <w:rPr>
                <w:lang w:val="de-DE"/>
              </w:rPr>
            </w:pPr>
            <w:r>
              <w:rPr>
                <w:lang w:val="de-DE"/>
              </w:rPr>
              <w:t>Thema</w:t>
            </w:r>
          </w:p>
        </w:tc>
      </w:tr>
      <w:tr w:rsidR="00DB58BF" w14:paraId="64D669E1" w14:textId="77777777" w:rsidTr="00D44DF4">
        <w:tc>
          <w:tcPr>
            <w:tcW w:w="5353" w:type="dxa"/>
          </w:tcPr>
          <w:p w14:paraId="459C2432" w14:textId="77777777" w:rsidR="00DB58BF" w:rsidRDefault="00DB58BF" w:rsidP="00DB58BF">
            <w:pPr>
              <w:pStyle w:val="IPA-Textkrper"/>
              <w:rPr>
                <w:lang w:val="de-DE"/>
              </w:rPr>
            </w:pPr>
            <w:r w:rsidRPr="00DB58BF">
              <w:rPr>
                <w:b/>
                <w:lang w:val="de-DE"/>
              </w:rPr>
              <w:t>Internet:</w:t>
            </w:r>
            <w:r>
              <w:rPr>
                <w:lang w:val="de-DE"/>
              </w:rPr>
              <w:t xml:space="preserve"> </w:t>
            </w:r>
          </w:p>
          <w:p w14:paraId="37593099" w14:textId="77F25E5E" w:rsidR="00DB58BF" w:rsidRDefault="009A0863" w:rsidP="00DB58BF">
            <w:pPr>
              <w:pStyle w:val="IPA-Textkrper"/>
              <w:rPr>
                <w:lang w:val="de-DE"/>
              </w:rPr>
            </w:pPr>
            <w:hyperlink r:id="rId35" w:history="1">
              <w:r w:rsidR="005421E9" w:rsidRPr="00DB038E">
                <w:rPr>
                  <w:rStyle w:val="Hyperlink"/>
                  <w:lang w:val="de-DE"/>
                </w:rPr>
                <w:t>http://de.wikipedia.org/wiki/Lenkungsausschuss</w:t>
              </w:r>
            </w:hyperlink>
            <w:r w:rsidR="005421E9">
              <w:rPr>
                <w:lang w:val="de-DE"/>
              </w:rPr>
              <w:t>, 2004</w:t>
            </w:r>
          </w:p>
        </w:tc>
        <w:tc>
          <w:tcPr>
            <w:tcW w:w="2126" w:type="dxa"/>
          </w:tcPr>
          <w:p w14:paraId="73AA2A4E" w14:textId="77777777" w:rsidR="00DB58BF" w:rsidRDefault="00DB58BF" w:rsidP="00550011">
            <w:pPr>
              <w:pStyle w:val="IPA-Textkrper"/>
              <w:rPr>
                <w:lang w:val="de-DE"/>
              </w:rPr>
            </w:pPr>
            <w:r>
              <w:rPr>
                <w:lang w:val="de-DE"/>
              </w:rPr>
              <w:t>Pseudonym: CatcherBlock</w:t>
            </w:r>
          </w:p>
        </w:tc>
        <w:tc>
          <w:tcPr>
            <w:tcW w:w="2268" w:type="dxa"/>
          </w:tcPr>
          <w:p w14:paraId="6225F289" w14:textId="5D2A49E2" w:rsidR="00DB58BF" w:rsidRDefault="00DB58BF" w:rsidP="00550011">
            <w:pPr>
              <w:pStyle w:val="IPA-Textkrper"/>
              <w:rPr>
                <w:lang w:val="de-DE"/>
              </w:rPr>
            </w:pPr>
            <w:r>
              <w:rPr>
                <w:lang w:val="de-DE"/>
              </w:rPr>
              <w:t>Lenkungsausschuss</w:t>
            </w:r>
          </w:p>
        </w:tc>
      </w:tr>
      <w:tr w:rsidR="00DB58BF" w14:paraId="0307AE23" w14:textId="77777777" w:rsidTr="00D44DF4">
        <w:tc>
          <w:tcPr>
            <w:tcW w:w="5353" w:type="dxa"/>
          </w:tcPr>
          <w:p w14:paraId="77113469" w14:textId="77777777" w:rsidR="00DB58BF" w:rsidRPr="00DB58BF" w:rsidRDefault="00DB58BF" w:rsidP="00550011">
            <w:pPr>
              <w:pStyle w:val="IPA-Textkrper"/>
              <w:rPr>
                <w:b/>
                <w:lang w:val="de-DE"/>
              </w:rPr>
            </w:pPr>
            <w:r w:rsidRPr="00DB58BF">
              <w:rPr>
                <w:b/>
                <w:lang w:val="de-DE"/>
              </w:rPr>
              <w:t xml:space="preserve">Buch: </w:t>
            </w:r>
          </w:p>
          <w:p w14:paraId="10A8BD19" w14:textId="5EC0DBA9" w:rsidR="00DB58BF" w:rsidRPr="00315565" w:rsidRDefault="00DB58BF" w:rsidP="00DB58BF">
            <w:pPr>
              <w:pStyle w:val="IPA-Textkrper"/>
              <w:rPr>
                <w:lang w:val="de-DE"/>
              </w:rPr>
            </w:pPr>
            <w:r>
              <w:rPr>
                <w:lang w:val="de-DE"/>
              </w:rPr>
              <w:t>Modul 306: IT-Kleinprojekt abwickeln</w:t>
            </w:r>
            <w:r w:rsidR="008F4625">
              <w:rPr>
                <w:lang w:val="de-DE"/>
              </w:rPr>
              <w:t xml:space="preserve"> TeilB</w:t>
            </w:r>
            <w:r w:rsidR="00A8402A">
              <w:rPr>
                <w:lang w:val="de-DE"/>
              </w:rPr>
              <w:t>, Auflage2 2007</w:t>
            </w:r>
          </w:p>
        </w:tc>
        <w:tc>
          <w:tcPr>
            <w:tcW w:w="2126" w:type="dxa"/>
          </w:tcPr>
          <w:p w14:paraId="346B3230" w14:textId="77777777" w:rsidR="00DB58BF" w:rsidRDefault="00DB58BF" w:rsidP="00550011">
            <w:pPr>
              <w:pStyle w:val="IPA-Textkrper"/>
              <w:rPr>
                <w:lang w:val="de-DE"/>
              </w:rPr>
            </w:pPr>
            <w:r>
              <w:rPr>
                <w:lang w:val="de-DE"/>
              </w:rPr>
              <w:t>Kurt Dadertscher / Peter Hirzel</w:t>
            </w:r>
          </w:p>
        </w:tc>
        <w:tc>
          <w:tcPr>
            <w:tcW w:w="2268" w:type="dxa"/>
          </w:tcPr>
          <w:p w14:paraId="0F712791" w14:textId="77777777" w:rsidR="00DB58BF" w:rsidRDefault="00DB58BF" w:rsidP="00550011">
            <w:pPr>
              <w:pStyle w:val="IPA-Textkrper"/>
              <w:rPr>
                <w:lang w:val="de-DE"/>
              </w:rPr>
            </w:pPr>
            <w:r>
              <w:rPr>
                <w:lang w:val="de-DE"/>
              </w:rPr>
              <w:t xml:space="preserve">Allgemeine Informationen betreffend Projekten / Konzept </w:t>
            </w:r>
          </w:p>
        </w:tc>
      </w:tr>
      <w:tr w:rsidR="00DB58BF" w14:paraId="4BE5103A" w14:textId="77777777" w:rsidTr="00D44DF4">
        <w:tc>
          <w:tcPr>
            <w:tcW w:w="5353" w:type="dxa"/>
          </w:tcPr>
          <w:p w14:paraId="261F9014" w14:textId="71E5133C" w:rsidR="00DB58BF" w:rsidRPr="00DB58BF" w:rsidRDefault="00DB58BF" w:rsidP="00550011">
            <w:pPr>
              <w:pStyle w:val="IPA-Textkrper"/>
              <w:rPr>
                <w:b/>
                <w:lang w:val="de-DE"/>
              </w:rPr>
            </w:pPr>
            <w:r w:rsidRPr="00DB58BF">
              <w:rPr>
                <w:b/>
                <w:lang w:val="de-DE"/>
              </w:rPr>
              <w:t>Internet:</w:t>
            </w:r>
          </w:p>
          <w:p w14:paraId="58B01AA1" w14:textId="1FEB9F7B" w:rsidR="00DB58BF" w:rsidRPr="00315565" w:rsidRDefault="009A0863" w:rsidP="005421E9">
            <w:pPr>
              <w:pStyle w:val="IPA-Textkrper"/>
              <w:rPr>
                <w:lang w:val="de-DE"/>
              </w:rPr>
            </w:pPr>
            <w:hyperlink r:id="rId36" w:history="1">
              <w:r w:rsidR="00A8402A" w:rsidRPr="00DB038E">
                <w:rPr>
                  <w:rStyle w:val="Hyperlink"/>
                  <w:lang w:val="de-DE"/>
                </w:rPr>
                <w:t>http://books.google.ch/books?id=FBnZVpUMJzMC</w:t>
              </w:r>
            </w:hyperlink>
            <w:r w:rsidR="00A8402A">
              <w:rPr>
                <w:lang w:val="de-DE"/>
              </w:rPr>
              <w:t xml:space="preserve">, </w:t>
            </w:r>
            <w:r w:rsidR="005421E9">
              <w:rPr>
                <w:lang w:val="de-DE"/>
              </w:rPr>
              <w:t>2008</w:t>
            </w:r>
          </w:p>
        </w:tc>
        <w:tc>
          <w:tcPr>
            <w:tcW w:w="2126" w:type="dxa"/>
          </w:tcPr>
          <w:p w14:paraId="76FA68E1" w14:textId="77777777" w:rsidR="00DB58BF" w:rsidRDefault="00DB58BF" w:rsidP="00550011">
            <w:pPr>
              <w:pStyle w:val="IPA-Textkrper"/>
              <w:rPr>
                <w:lang w:val="de-DE"/>
              </w:rPr>
            </w:pPr>
            <w:r>
              <w:rPr>
                <w:lang w:val="de-DE"/>
              </w:rPr>
              <w:t>Hans W. Wieczorrek / Peter Mertens</w:t>
            </w:r>
          </w:p>
        </w:tc>
        <w:tc>
          <w:tcPr>
            <w:tcW w:w="2268" w:type="dxa"/>
          </w:tcPr>
          <w:p w14:paraId="7F968123" w14:textId="77777777" w:rsidR="00DB58BF" w:rsidRDefault="00DB58BF" w:rsidP="00550011">
            <w:pPr>
              <w:pStyle w:val="IPA-Textkrper"/>
              <w:rPr>
                <w:lang w:val="de-DE"/>
              </w:rPr>
            </w:pPr>
            <w:r>
              <w:rPr>
                <w:lang w:val="de-DE"/>
              </w:rPr>
              <w:t>Situationsanalyse</w:t>
            </w:r>
          </w:p>
        </w:tc>
      </w:tr>
      <w:tr w:rsidR="00DB58BF" w14:paraId="38C4B932" w14:textId="77777777" w:rsidTr="00D44DF4">
        <w:tc>
          <w:tcPr>
            <w:tcW w:w="5353" w:type="dxa"/>
          </w:tcPr>
          <w:p w14:paraId="405CB7A8" w14:textId="63D05C8C" w:rsidR="00DB58BF" w:rsidRPr="00DB58BF" w:rsidRDefault="00DB58BF" w:rsidP="00550011">
            <w:pPr>
              <w:pStyle w:val="IPA-Textkrper"/>
              <w:rPr>
                <w:b/>
                <w:lang w:val="de-DE"/>
              </w:rPr>
            </w:pPr>
            <w:r w:rsidRPr="00DB58BF">
              <w:rPr>
                <w:b/>
                <w:lang w:val="de-DE"/>
              </w:rPr>
              <w:t>Internet</w:t>
            </w:r>
            <w:r>
              <w:rPr>
                <w:b/>
                <w:lang w:val="de-DE"/>
              </w:rPr>
              <w:t>:</w:t>
            </w:r>
          </w:p>
          <w:p w14:paraId="2DAC6C4B" w14:textId="7B1227A9" w:rsidR="00DB58BF" w:rsidRPr="00315565" w:rsidRDefault="009A0863" w:rsidP="00550011">
            <w:pPr>
              <w:pStyle w:val="IPA-Textkrper"/>
              <w:rPr>
                <w:lang w:val="de-DE"/>
              </w:rPr>
            </w:pPr>
            <w:hyperlink r:id="rId37" w:history="1">
              <w:r w:rsidR="005421E9" w:rsidRPr="00DB038E">
                <w:rPr>
                  <w:rStyle w:val="Hyperlink"/>
                  <w:lang w:val="de-DE"/>
                </w:rPr>
                <w:t>http://www.google.ch/url?sa=t&amp;rct=j&amp;q=&amp;esrc=s&amp;source=web&amp;cd=1&amp;ved=0CDMQFjAA&amp;url=http%3A%2F%2Fwww.igrm.ch%2Fapp%2Fdownload%2F2471810817%2FZugriffskonzept%2BBK.pdf%3Ft%3D1289218378&amp;ei=4qloU6zsLO2b0wWI6IEg&amp;usg=AFQjCNGyh_29F3dClWOTK92jo4s30npj8w&amp;bvm=bv.66111022,d.d2k&amp;cad=rja</w:t>
              </w:r>
            </w:hyperlink>
            <w:r w:rsidR="005421E9">
              <w:rPr>
                <w:lang w:val="de-DE"/>
              </w:rPr>
              <w:t>, Jahr unbekannt</w:t>
            </w:r>
          </w:p>
        </w:tc>
        <w:tc>
          <w:tcPr>
            <w:tcW w:w="2126" w:type="dxa"/>
          </w:tcPr>
          <w:p w14:paraId="4AC35050" w14:textId="77777777" w:rsidR="00DB58BF" w:rsidRDefault="00DB58BF" w:rsidP="00550011">
            <w:pPr>
              <w:pStyle w:val="IPA-Textkrper"/>
              <w:rPr>
                <w:lang w:val="de-DE"/>
              </w:rPr>
            </w:pPr>
            <w:r w:rsidRPr="004D6141">
              <w:rPr>
                <w:lang w:val="de-DE"/>
              </w:rPr>
              <w:t>Zosso Karin</w:t>
            </w:r>
          </w:p>
        </w:tc>
        <w:tc>
          <w:tcPr>
            <w:tcW w:w="2268" w:type="dxa"/>
          </w:tcPr>
          <w:p w14:paraId="41ECE973" w14:textId="77777777" w:rsidR="00DB58BF" w:rsidRDefault="00DB58BF" w:rsidP="00550011">
            <w:pPr>
              <w:pStyle w:val="IPA-Textkrper"/>
              <w:rPr>
                <w:lang w:val="de-DE"/>
              </w:rPr>
            </w:pPr>
            <w:r>
              <w:rPr>
                <w:lang w:val="de-DE"/>
              </w:rPr>
              <w:t>Zugriffskonzept</w:t>
            </w:r>
          </w:p>
        </w:tc>
      </w:tr>
    </w:tbl>
    <w:tbl>
      <w:tblPr>
        <w:tblStyle w:val="LightGrid-Accent1"/>
        <w:tblW w:w="9747" w:type="dxa"/>
        <w:shd w:val="clear" w:color="auto" w:fill="FFFFFF" w:themeFill="background1"/>
        <w:tblLayout w:type="fixed"/>
        <w:tblLook w:val="04A0" w:firstRow="1" w:lastRow="0" w:firstColumn="1" w:lastColumn="0" w:noHBand="0" w:noVBand="1"/>
      </w:tblPr>
      <w:tblGrid>
        <w:gridCol w:w="5353"/>
        <w:gridCol w:w="2126"/>
        <w:gridCol w:w="2268"/>
      </w:tblGrid>
      <w:tr w:rsidR="00501916" w14:paraId="277339C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3" w:type="dxa"/>
            <w:shd w:val="clear" w:color="auto" w:fill="FFFFFF" w:themeFill="background1"/>
          </w:tcPr>
          <w:p w14:paraId="0B5D329F" w14:textId="77777777" w:rsidR="00501916" w:rsidRDefault="00501916" w:rsidP="00501916">
            <w:pPr>
              <w:pStyle w:val="IPA-Textkrper"/>
              <w:spacing w:after="0"/>
              <w:rPr>
                <w:b w:val="0"/>
                <w:lang w:val="de-DE"/>
              </w:rPr>
            </w:pPr>
            <w:r>
              <w:rPr>
                <w:b w:val="0"/>
                <w:lang w:val="de-DE"/>
              </w:rPr>
              <w:t>Internet:</w:t>
            </w:r>
          </w:p>
          <w:p w14:paraId="116BC519" w14:textId="77777777" w:rsidR="00501916" w:rsidRPr="00765616" w:rsidRDefault="009A0863" w:rsidP="00501916">
            <w:pPr>
              <w:pStyle w:val="IPA-Textkrper"/>
              <w:spacing w:after="0"/>
              <w:rPr>
                <w:b w:val="0"/>
                <w:lang w:val="de-DE"/>
              </w:rPr>
            </w:pPr>
            <w:hyperlink r:id="rId38" w:history="1">
              <w:r w:rsidR="00501916" w:rsidRPr="00765616">
                <w:rPr>
                  <w:rStyle w:val="Hyperlink"/>
                  <w:b w:val="0"/>
                  <w:lang w:val="de-DE"/>
                </w:rPr>
                <w:t>https://plone-3-benutzerhandbuch.readthedocs.org/en/latest/glossar.html</w:t>
              </w:r>
            </w:hyperlink>
          </w:p>
          <w:p w14:paraId="6E75008F" w14:textId="77777777" w:rsidR="00501916" w:rsidRDefault="00501916" w:rsidP="00501916">
            <w:pPr>
              <w:pStyle w:val="IPA-Textkrper"/>
              <w:spacing w:after="0"/>
              <w:rPr>
                <w:b w:val="0"/>
                <w:lang w:val="de-DE"/>
              </w:rPr>
            </w:pPr>
          </w:p>
          <w:p w14:paraId="19A35BCC" w14:textId="77777777" w:rsidR="00501916" w:rsidRDefault="00501916" w:rsidP="00501916">
            <w:pPr>
              <w:pStyle w:val="IPA-Textkrper"/>
              <w:spacing w:after="0"/>
              <w:rPr>
                <w:b w:val="0"/>
                <w:lang w:val="de-DE"/>
              </w:rPr>
            </w:pPr>
            <w:r w:rsidRPr="006C0CFC">
              <w:rPr>
                <w:b w:val="0"/>
                <w:lang w:val="de-DE"/>
              </w:rPr>
              <w:t>Jahr unbekannt</w:t>
            </w:r>
            <w:r w:rsidRPr="00F37CAB">
              <w:rPr>
                <w:b w:val="0"/>
                <w:lang w:val="de-DE"/>
              </w:rPr>
              <w:t xml:space="preserve"> </w:t>
            </w:r>
          </w:p>
          <w:p w14:paraId="2B055FAD" w14:textId="77777777" w:rsidR="00501916" w:rsidRPr="006C0CFC" w:rsidRDefault="00501916" w:rsidP="00501916">
            <w:pPr>
              <w:pStyle w:val="IPA-Textkrper"/>
              <w:spacing w:after="0"/>
              <w:rPr>
                <w:b w:val="0"/>
                <w:lang w:val="de-DE"/>
              </w:rPr>
            </w:pPr>
            <w:r w:rsidRPr="00F37CAB">
              <w:rPr>
                <w:b w:val="0"/>
                <w:lang w:val="de-DE"/>
              </w:rPr>
              <w:t>Ohne Seite</w:t>
            </w:r>
          </w:p>
        </w:tc>
        <w:tc>
          <w:tcPr>
            <w:tcW w:w="2126" w:type="dxa"/>
            <w:shd w:val="clear" w:color="auto" w:fill="FFFFFF" w:themeFill="background1"/>
          </w:tcPr>
          <w:p w14:paraId="08343D0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Jan Ulrich Hasecke und Thomas Lotze</w:t>
            </w:r>
          </w:p>
          <w:p w14:paraId="5715EC77" w14:textId="77777777" w:rsidR="00501916" w:rsidRPr="00501916" w:rsidRDefault="00501916" w:rsidP="00501916">
            <w:pPr>
              <w:pStyle w:val="IPA-Textkrper"/>
              <w:cnfStyle w:val="100000000000" w:firstRow="1" w:lastRow="0" w:firstColumn="0" w:lastColumn="0" w:oddVBand="0" w:evenVBand="0" w:oddHBand="0" w:evenHBand="0" w:firstRowFirstColumn="0" w:firstRowLastColumn="0" w:lastRowFirstColumn="0" w:lastRowLastColumn="0"/>
              <w:rPr>
                <w:b w:val="0"/>
                <w:lang w:val="de-DE"/>
              </w:rPr>
            </w:pPr>
          </w:p>
        </w:tc>
        <w:tc>
          <w:tcPr>
            <w:tcW w:w="2268" w:type="dxa"/>
            <w:shd w:val="clear" w:color="auto" w:fill="FFFFFF" w:themeFill="background1"/>
          </w:tcPr>
          <w:p w14:paraId="7F1D7089" w14:textId="77777777" w:rsidR="00501916" w:rsidRPr="00501916" w:rsidRDefault="00501916" w:rsidP="00501916">
            <w:pPr>
              <w:pStyle w:val="IPA-Textkrper"/>
              <w:keepNext/>
              <w:cnfStyle w:val="100000000000" w:firstRow="1" w:lastRow="0" w:firstColumn="0" w:lastColumn="0" w:oddVBand="0" w:evenVBand="0" w:oddHBand="0" w:evenHBand="0" w:firstRowFirstColumn="0" w:firstRowLastColumn="0" w:lastRowFirstColumn="0" w:lastRowLastColumn="0"/>
              <w:rPr>
                <w:b w:val="0"/>
                <w:lang w:val="de-DE"/>
              </w:rPr>
            </w:pPr>
            <w:r w:rsidRPr="00501916">
              <w:rPr>
                <w:b w:val="0"/>
                <w:lang w:val="de-DE"/>
              </w:rPr>
              <w:t>Benutzerhandbuch Plone</w:t>
            </w:r>
          </w:p>
        </w:tc>
      </w:tr>
    </w:tbl>
    <w:tbl>
      <w:tblPr>
        <w:tblStyle w:val="TableGrid"/>
        <w:tblW w:w="9747" w:type="dxa"/>
        <w:tblLayout w:type="fixed"/>
        <w:tblLook w:val="04A0" w:firstRow="1" w:lastRow="0" w:firstColumn="1" w:lastColumn="0" w:noHBand="0" w:noVBand="1"/>
      </w:tblPr>
      <w:tblGrid>
        <w:gridCol w:w="5353"/>
        <w:gridCol w:w="2126"/>
        <w:gridCol w:w="2268"/>
      </w:tblGrid>
      <w:tr w:rsidR="00DB58BF" w14:paraId="14DBFF6C" w14:textId="77777777" w:rsidTr="004828C5">
        <w:tc>
          <w:tcPr>
            <w:tcW w:w="5353" w:type="dxa"/>
          </w:tcPr>
          <w:p w14:paraId="2D561924" w14:textId="5B0F350C" w:rsidR="00DB58BF" w:rsidRPr="004828C5" w:rsidRDefault="004828C5" w:rsidP="00550011">
            <w:pPr>
              <w:pStyle w:val="IPA-Textkrper"/>
              <w:rPr>
                <w:b/>
                <w:lang w:val="de-DE"/>
              </w:rPr>
            </w:pPr>
            <w:r w:rsidRPr="004828C5">
              <w:rPr>
                <w:b/>
                <w:lang w:val="de-DE"/>
              </w:rPr>
              <w:t>Internet:</w:t>
            </w:r>
          </w:p>
          <w:p w14:paraId="0A99F601" w14:textId="464D2FED" w:rsidR="004828C5" w:rsidRDefault="009A0863" w:rsidP="00550011">
            <w:pPr>
              <w:pStyle w:val="IPA-Textkrper"/>
              <w:rPr>
                <w:lang w:val="de-DE"/>
              </w:rPr>
            </w:pPr>
            <w:hyperlink r:id="rId39" w:history="1">
              <w:r w:rsidR="004828C5" w:rsidRPr="001C2B03">
                <w:rPr>
                  <w:rStyle w:val="Hyperlink"/>
                  <w:lang w:val="de-DE"/>
                </w:rPr>
                <w:t>http://www.4teamwork.ch/loesungen</w:t>
              </w:r>
            </w:hyperlink>
          </w:p>
          <w:p w14:paraId="445AAB4F" w14:textId="1A34756F" w:rsidR="004828C5" w:rsidRDefault="004828C5" w:rsidP="00550011">
            <w:pPr>
              <w:pStyle w:val="IPA-Textkrper"/>
              <w:rPr>
                <w:lang w:val="de-DE"/>
              </w:rPr>
            </w:pPr>
            <w:r>
              <w:rPr>
                <w:lang w:val="de-DE"/>
              </w:rPr>
              <w:t>2013</w:t>
            </w:r>
          </w:p>
          <w:p w14:paraId="6BF33AC0" w14:textId="6D21BC74" w:rsidR="004828C5" w:rsidRDefault="004828C5" w:rsidP="00550011">
            <w:pPr>
              <w:pStyle w:val="IPA-Textkrper"/>
              <w:rPr>
                <w:lang w:val="de-DE"/>
              </w:rPr>
            </w:pPr>
            <w:r>
              <w:rPr>
                <w:lang w:val="de-DE"/>
              </w:rPr>
              <w:t>Ohne Seite</w:t>
            </w:r>
          </w:p>
          <w:p w14:paraId="76E963B9" w14:textId="77777777" w:rsidR="004828C5" w:rsidRDefault="004828C5" w:rsidP="00550011">
            <w:pPr>
              <w:pStyle w:val="IPA-Textkrper"/>
              <w:rPr>
                <w:lang w:val="de-DE"/>
              </w:rPr>
            </w:pPr>
          </w:p>
          <w:p w14:paraId="6E017386" w14:textId="77777777" w:rsidR="004828C5" w:rsidRDefault="004828C5" w:rsidP="00550011">
            <w:pPr>
              <w:pStyle w:val="IPA-Textkrper"/>
              <w:rPr>
                <w:lang w:val="de-DE"/>
              </w:rPr>
            </w:pPr>
          </w:p>
        </w:tc>
        <w:tc>
          <w:tcPr>
            <w:tcW w:w="2126" w:type="dxa"/>
          </w:tcPr>
          <w:p w14:paraId="48B9DD01" w14:textId="7172E553" w:rsidR="00DB58BF" w:rsidRDefault="004828C5" w:rsidP="00550011">
            <w:pPr>
              <w:pStyle w:val="IPA-Textkrper"/>
              <w:rPr>
                <w:lang w:val="de-DE"/>
              </w:rPr>
            </w:pPr>
            <w:r>
              <w:rPr>
                <w:lang w:val="de-DE"/>
              </w:rPr>
              <w:t>Bernhard Bühlmann</w:t>
            </w:r>
          </w:p>
        </w:tc>
        <w:tc>
          <w:tcPr>
            <w:tcW w:w="2268" w:type="dxa"/>
          </w:tcPr>
          <w:p w14:paraId="1D605CFC" w14:textId="6989F119" w:rsidR="00DB58BF" w:rsidRDefault="004828C5" w:rsidP="00550011">
            <w:pPr>
              <w:pStyle w:val="IPA-Textkrper"/>
              <w:rPr>
                <w:lang w:val="de-DE"/>
              </w:rPr>
            </w:pPr>
            <w:r>
              <w:rPr>
                <w:lang w:val="de-DE"/>
              </w:rPr>
              <w:t>Produkte 4teamwork</w:t>
            </w:r>
          </w:p>
        </w:tc>
      </w:tr>
    </w:tbl>
    <w:p w14:paraId="732B5102" w14:textId="08EF1E9B" w:rsidR="008504D7" w:rsidRDefault="008504D7" w:rsidP="00737221">
      <w:pPr>
        <w:pStyle w:val="IPA-Hinweistexte"/>
        <w:rPr>
          <w:i w:val="0"/>
          <w:vanish w:val="0"/>
        </w:rPr>
      </w:pPr>
    </w:p>
    <w:p w14:paraId="5875E6E4" w14:textId="77777777" w:rsidR="008504D7" w:rsidRDefault="008504D7">
      <w:pPr>
        <w:spacing w:after="200"/>
        <w:rPr>
          <w:rFonts w:eastAsia="Times New Roman" w:cs="Times New Roman"/>
          <w:color w:val="E36C0A" w:themeColor="accent6" w:themeShade="BF"/>
        </w:rPr>
      </w:pPr>
      <w:r>
        <w:rPr>
          <w:i/>
          <w:vanish/>
        </w:rPr>
        <w:br w:type="page"/>
      </w:r>
    </w:p>
    <w:p w14:paraId="5E898A84" w14:textId="77777777" w:rsidR="00737221" w:rsidRDefault="00737221" w:rsidP="00737221">
      <w:pPr>
        <w:pStyle w:val="Heading1"/>
      </w:pPr>
      <w:bookmarkStart w:id="234" w:name="_Toc114965612"/>
      <w:bookmarkStart w:id="235" w:name="_Toc262222172"/>
      <w:r>
        <w:lastRenderedPageBreak/>
        <w:t>Glossar</w:t>
      </w:r>
      <w:bookmarkEnd w:id="234"/>
      <w:bookmarkEnd w:id="235"/>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FFFFFF" w:themeFill="background1"/>
          </w:tcPr>
          <w:p w14:paraId="52BA42D7"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22000276"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FC917B0" w14:textId="77777777" w:rsidR="00765616" w:rsidRPr="006C0CFC" w:rsidRDefault="00765616" w:rsidP="00765616">
            <w:pPr>
              <w:pStyle w:val="IPA-Textkrper"/>
              <w:rPr>
                <w:b w:val="0"/>
                <w:lang w:val="de-DE"/>
              </w:rPr>
            </w:pPr>
            <w:r w:rsidRPr="006C0CFC">
              <w:rPr>
                <w:b w:val="0"/>
                <w:szCs w:val="22"/>
              </w:rPr>
              <w:t>Git Repository</w:t>
            </w:r>
          </w:p>
        </w:tc>
        <w:tc>
          <w:tcPr>
            <w:tcW w:w="5812" w:type="dxa"/>
            <w:shd w:val="clear" w:color="auto" w:fill="B8CCE4" w:themeFill="accent1" w:themeFillTint="66"/>
          </w:tcPr>
          <w:p w14:paraId="409EAA8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63BCF5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56B3C69" w14:textId="77777777" w:rsidR="00765616" w:rsidRPr="006C0CFC" w:rsidRDefault="00765616" w:rsidP="00765616">
            <w:pPr>
              <w:pStyle w:val="IPA-Textkrper"/>
              <w:rPr>
                <w:b w:val="0"/>
                <w:lang w:val="de-DE"/>
              </w:rPr>
            </w:pPr>
            <w:r w:rsidRPr="006C0CFC">
              <w:rPr>
                <w:b w:val="0"/>
                <w:szCs w:val="22"/>
              </w:rPr>
              <w:t>Github</w:t>
            </w:r>
          </w:p>
        </w:tc>
        <w:tc>
          <w:tcPr>
            <w:tcW w:w="5812" w:type="dxa"/>
            <w:shd w:val="clear" w:color="auto" w:fill="FFFFFF" w:themeFill="background1"/>
          </w:tcPr>
          <w:p w14:paraId="2DF9764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Human Testing</w:t>
            </w:r>
          </w:p>
        </w:tc>
        <w:tc>
          <w:tcPr>
            <w:tcW w:w="5812" w:type="dxa"/>
            <w:shd w:val="clear" w:color="auto" w:fill="B8CCE4" w:themeFill="accent1" w:themeFillTint="66"/>
          </w:tcPr>
          <w:p w14:paraId="7DA2C040"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8A180D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7A0A0F8" w14:textId="77777777" w:rsidR="00765616" w:rsidRPr="006C0CFC" w:rsidRDefault="00765616" w:rsidP="00765616">
            <w:pPr>
              <w:pStyle w:val="IPA-Textkrper"/>
              <w:rPr>
                <w:b w:val="0"/>
                <w:lang w:val="de-DE"/>
              </w:rPr>
            </w:pPr>
            <w:r w:rsidRPr="006C0CFC">
              <w:rPr>
                <w:b w:val="0"/>
                <w:szCs w:val="22"/>
              </w:rPr>
              <w:t>Paket</w:t>
            </w:r>
          </w:p>
        </w:tc>
        <w:tc>
          <w:tcPr>
            <w:tcW w:w="5812" w:type="dxa"/>
            <w:shd w:val="clear" w:color="auto" w:fill="B8CCE4" w:themeFill="accent1" w:themeFillTint="66"/>
          </w:tcPr>
          <w:p w14:paraId="284C0D28"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7530DA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6D777C4" w14:textId="77777777" w:rsidR="00765616" w:rsidRPr="006C0CFC" w:rsidRDefault="00765616" w:rsidP="00765616">
            <w:pPr>
              <w:pStyle w:val="IPA-Textkrper"/>
              <w:rPr>
                <w:b w:val="0"/>
                <w:lang w:val="de-DE"/>
              </w:rPr>
            </w:pPr>
            <w:r w:rsidRPr="006C0CFC">
              <w:rPr>
                <w:b w:val="0"/>
                <w:szCs w:val="22"/>
              </w:rPr>
              <w:t>Plone</w:t>
            </w:r>
          </w:p>
        </w:tc>
        <w:tc>
          <w:tcPr>
            <w:tcW w:w="5812" w:type="dxa"/>
            <w:shd w:val="clear" w:color="auto" w:fill="FFFFFF" w:themeFill="background1"/>
          </w:tcPr>
          <w:p w14:paraId="031A69A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469B00A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3F49B6" w14:textId="77777777" w:rsidR="00765616" w:rsidRPr="006C0CFC" w:rsidRDefault="00765616" w:rsidP="00765616">
            <w:pPr>
              <w:pStyle w:val="IPA-Textkrper"/>
              <w:rPr>
                <w:b w:val="0"/>
                <w:lang w:val="de-DE"/>
              </w:rPr>
            </w:pPr>
            <w:r w:rsidRPr="006C0CFC">
              <w:rPr>
                <w:b w:val="0"/>
                <w:szCs w:val="22"/>
              </w:rPr>
              <w:t>Profil</w:t>
            </w:r>
          </w:p>
        </w:tc>
        <w:tc>
          <w:tcPr>
            <w:tcW w:w="5812" w:type="dxa"/>
            <w:shd w:val="clear" w:color="auto" w:fill="B8CCE4" w:themeFill="accent1" w:themeFillTint="66"/>
          </w:tcPr>
          <w:p w14:paraId="6EFBA2A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2D10E32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43761FB4" w14:textId="77777777" w:rsidR="00765616" w:rsidRPr="006C0CFC" w:rsidRDefault="00765616" w:rsidP="00765616">
            <w:pPr>
              <w:pStyle w:val="IPA-Textkrper"/>
              <w:rPr>
                <w:b w:val="0"/>
                <w:lang w:val="de-DE"/>
              </w:rPr>
            </w:pPr>
            <w:r w:rsidRPr="006C0CFC">
              <w:rPr>
                <w:b w:val="0"/>
                <w:szCs w:val="22"/>
              </w:rPr>
              <w:t>Python</w:t>
            </w:r>
          </w:p>
        </w:tc>
        <w:tc>
          <w:tcPr>
            <w:tcW w:w="5812" w:type="dxa"/>
            <w:shd w:val="clear" w:color="auto" w:fill="FFFFFF" w:themeFill="background1"/>
          </w:tcPr>
          <w:p w14:paraId="25AB05F9"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057CA2D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7BE7CDEC" w14:textId="77777777" w:rsidR="00765616" w:rsidRPr="006C0CFC" w:rsidRDefault="00765616" w:rsidP="00765616">
            <w:pPr>
              <w:pStyle w:val="IPA-Textkrper"/>
              <w:rPr>
                <w:b w:val="0"/>
                <w:lang w:val="de-DE"/>
              </w:rPr>
            </w:pPr>
            <w:r w:rsidRPr="006C0CFC">
              <w:rPr>
                <w:b w:val="0"/>
                <w:szCs w:val="22"/>
              </w:rPr>
              <w:t>Release Candidates</w:t>
            </w:r>
          </w:p>
        </w:tc>
        <w:tc>
          <w:tcPr>
            <w:tcW w:w="5812" w:type="dxa"/>
            <w:shd w:val="clear" w:color="auto" w:fill="B8CCE4" w:themeFill="accent1" w:themeFillTint="66"/>
          </w:tcPr>
          <w:p w14:paraId="06D3C6C2"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3057F123"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6C0CFC" w:rsidRDefault="00765616" w:rsidP="00765616">
            <w:pPr>
              <w:pStyle w:val="IPA-Textkrper"/>
              <w:rPr>
                <w:b w:val="0"/>
                <w:lang w:val="de-DE"/>
              </w:rPr>
            </w:pPr>
            <w:r w:rsidRPr="006C0CFC">
              <w:rPr>
                <w:b w:val="0"/>
                <w:szCs w:val="22"/>
              </w:rPr>
              <w:t>Releaseprozess</w:t>
            </w:r>
          </w:p>
        </w:tc>
        <w:tc>
          <w:tcPr>
            <w:tcW w:w="5812" w:type="dxa"/>
            <w:shd w:val="clear" w:color="auto" w:fill="FFFFFF" w:themeFill="background1"/>
          </w:tcPr>
          <w:p w14:paraId="05EEAC62"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6C0CFC" w:rsidRDefault="00765616" w:rsidP="00765616">
            <w:pPr>
              <w:pStyle w:val="IPA-Textkrper"/>
              <w:rPr>
                <w:b w:val="0"/>
                <w:lang w:val="de-DE"/>
              </w:rPr>
            </w:pPr>
            <w:r w:rsidRPr="006C0CFC">
              <w:rPr>
                <w:b w:val="0"/>
                <w:szCs w:val="22"/>
              </w:rPr>
              <w:t>Terminal</w:t>
            </w:r>
          </w:p>
        </w:tc>
        <w:tc>
          <w:tcPr>
            <w:tcW w:w="5812" w:type="dxa"/>
            <w:shd w:val="clear" w:color="auto" w:fill="B8CCE4" w:themeFill="accent1" w:themeFillTint="66"/>
          </w:tcPr>
          <w:p w14:paraId="4EBA273A"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6C0CFC" w:rsidRDefault="00765616" w:rsidP="00765616">
            <w:pPr>
              <w:pStyle w:val="IPA-Textkrper"/>
              <w:rPr>
                <w:b w:val="0"/>
                <w:lang w:val="de-DE"/>
              </w:rPr>
            </w:pPr>
            <w:r w:rsidRPr="006C0CFC">
              <w:rPr>
                <w:b w:val="0"/>
                <w:szCs w:val="22"/>
              </w:rPr>
              <w:t>Uability</w:t>
            </w:r>
          </w:p>
        </w:tc>
        <w:tc>
          <w:tcPr>
            <w:tcW w:w="5812" w:type="dxa"/>
            <w:shd w:val="clear" w:color="auto" w:fill="FFFFFF" w:themeFill="background1"/>
          </w:tcPr>
          <w:p w14:paraId="026526FA"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77777777" w:rsidR="00765616" w:rsidRPr="006C0CFC" w:rsidRDefault="00765616" w:rsidP="00765616">
            <w:pPr>
              <w:pStyle w:val="IPA-Textkrper"/>
              <w:rPr>
                <w:b w:val="0"/>
                <w:lang w:val="de-DE"/>
              </w:rPr>
            </w:pPr>
            <w:r w:rsidRPr="006C0CFC">
              <w:rPr>
                <w:b w:val="0"/>
                <w:szCs w:val="22"/>
              </w:rPr>
              <w:t>VMWare-Image</w:t>
            </w:r>
          </w:p>
        </w:tc>
        <w:tc>
          <w:tcPr>
            <w:tcW w:w="5812" w:type="dxa"/>
            <w:shd w:val="clear" w:color="auto" w:fill="B8CCE4" w:themeFill="accent1" w:themeFillTint="66"/>
          </w:tcPr>
          <w:p w14:paraId="5135C63F"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r w:rsidR="00765616" w:rsidRPr="006C0CFC" w14:paraId="782A21C2"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3FCCE36" w14:textId="77777777" w:rsidR="00765616" w:rsidRPr="006C0CFC" w:rsidRDefault="00765616" w:rsidP="00765616">
            <w:pPr>
              <w:pStyle w:val="IPA-Textkrper"/>
              <w:rPr>
                <w:b w:val="0"/>
                <w:lang w:val="de-DE"/>
              </w:rPr>
            </w:pPr>
            <w:r w:rsidRPr="00124D7E">
              <w:rPr>
                <w:b w:val="0"/>
                <w:szCs w:val="22"/>
              </w:rPr>
              <w:t>Pakterelease</w:t>
            </w:r>
          </w:p>
        </w:tc>
        <w:tc>
          <w:tcPr>
            <w:tcW w:w="5812" w:type="dxa"/>
            <w:shd w:val="clear" w:color="auto" w:fill="FFFFFF" w:themeFill="background1"/>
          </w:tcPr>
          <w:p w14:paraId="447FDC10"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r w:rsidR="00765616" w:rsidRPr="006C0CFC" w14:paraId="3C6BF2D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035E086A" w14:textId="77777777" w:rsidR="00765616" w:rsidRPr="006C0CFC" w:rsidRDefault="00765616" w:rsidP="00765616">
            <w:pPr>
              <w:pStyle w:val="IPA-Textkrper"/>
              <w:rPr>
                <w:b w:val="0"/>
                <w:lang w:val="de-DE"/>
              </w:rPr>
            </w:pPr>
          </w:p>
        </w:tc>
        <w:tc>
          <w:tcPr>
            <w:tcW w:w="5812" w:type="dxa"/>
            <w:shd w:val="clear" w:color="auto" w:fill="B8CCE4" w:themeFill="accent1" w:themeFillTint="66"/>
          </w:tcPr>
          <w:p w14:paraId="49758494" w14:textId="77777777" w:rsidR="00765616" w:rsidRPr="006C0CFC" w:rsidRDefault="00765616"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p>
        </w:tc>
      </w:tr>
    </w:tbl>
    <w:p w14:paraId="6A902E47" w14:textId="77777777" w:rsidR="00737221" w:rsidRPr="00737221" w:rsidRDefault="00737221" w:rsidP="00737221">
      <w:pPr>
        <w:pStyle w:val="Heading1"/>
        <w:rPr>
          <w:color w:val="000000" w:themeColor="text1"/>
        </w:rPr>
      </w:pPr>
      <w:bookmarkStart w:id="236" w:name="_Toc114965613"/>
      <w:bookmarkStart w:id="237" w:name="_Toc262222173"/>
      <w:r w:rsidRPr="00737221">
        <w:rPr>
          <w:color w:val="000000" w:themeColor="text1"/>
        </w:rPr>
        <w:lastRenderedPageBreak/>
        <w:t>Unterschriften</w:t>
      </w:r>
      <w:bookmarkEnd w:id="236"/>
      <w:r w:rsidRPr="00737221">
        <w:rPr>
          <w:color w:val="000000" w:themeColor="text1"/>
        </w:rPr>
        <w:t xml:space="preserve"> für </w:t>
      </w:r>
      <w:r w:rsidR="00AA4073">
        <w:rPr>
          <w:color w:val="000000" w:themeColor="text1"/>
        </w:rPr>
        <w:t>Abnahme</w:t>
      </w:r>
      <w:bookmarkEnd w:id="237"/>
    </w:p>
    <w:p w14:paraId="384C51FB" w14:textId="77777777" w:rsidR="00737221" w:rsidRPr="00737221" w:rsidRDefault="00737221" w:rsidP="00737221">
      <w:pPr>
        <w:pStyle w:val="IPA-Hinweistexte"/>
        <w:rPr>
          <w:i w:val="0"/>
          <w:vanish w:val="0"/>
        </w:rPr>
      </w:pPr>
      <w:r w:rsidRPr="00737221">
        <w:t>Lernende und Fachvorgesetzte haben die Dokumentation vor der Abgabe zu unterzeichnen und somit die Richtigkeit zu bezeugen.</w:t>
      </w:r>
      <w:r w:rsidR="00AA4073">
        <w:t xml:space="preserve"> Der Fv hat die IPA abgenommen, und bewertet diese anschliessend.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737221" w:rsidP="00861713">
            <w:pPr>
              <w:keepNext/>
            </w:pP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7047EDA0" w14:textId="77777777" w:rsidR="00737221" w:rsidRDefault="00737221" w:rsidP="00737221"/>
    <w:p w14:paraId="12740CE3" w14:textId="77777777" w:rsidR="00737221" w:rsidRDefault="00737221" w:rsidP="00737221">
      <w:pPr>
        <w:pStyle w:val="IPA-Hinweistexte"/>
      </w:pPr>
      <w:r w:rsidRPr="00EB70B9">
        <w:t xml:space="preserve">Achtung: </w:t>
      </w:r>
    </w:p>
    <w:p w14:paraId="091F1A63" w14:textId="77777777" w:rsidR="00737221" w:rsidRPr="00EB70B9" w:rsidRDefault="00737221" w:rsidP="00737221">
      <w:pPr>
        <w:pStyle w:val="IPA-Hinweistexte"/>
      </w:pPr>
      <w:r>
        <w:t xml:space="preserve">Auf dem </w:t>
      </w:r>
      <w:r w:rsidRPr="00EB70B9">
        <w:t>Deckblatt Unterschrift des FV und des Lernenden</w:t>
      </w:r>
    </w:p>
    <w:p w14:paraId="09440B1B" w14:textId="77777777" w:rsidR="00737221" w:rsidRDefault="00737221" w:rsidP="00737221">
      <w:pPr>
        <w:pStyle w:val="IPA-Hinweistexte"/>
      </w:pPr>
      <w:r w:rsidRPr="00EB70B9">
        <w:t xml:space="preserve">(Blaues den Experten aushändigen, nicht unterschreiben, und Gelbes FV, </w:t>
      </w:r>
      <w:r>
        <w:t>unterschr</w:t>
      </w:r>
      <w:r w:rsidRPr="00EB70B9">
        <w:t>i</w:t>
      </w:r>
      <w:r>
        <w:t>eben</w:t>
      </w:r>
      <w:r w:rsidRPr="00EB70B9">
        <w:t>)</w:t>
      </w:r>
      <w:r>
        <w:t>!</w:t>
      </w:r>
    </w:p>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238" w:name="_Toc262222174"/>
      <w:r>
        <w:lastRenderedPageBreak/>
        <w:t>Anhang</w:t>
      </w:r>
      <w:bookmarkEnd w:id="238"/>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Pr="00737221" w:rsidRDefault="00737221" w:rsidP="00737221">
      <w:pPr>
        <w:pStyle w:val="IPA-Hinweistexte"/>
        <w:rPr>
          <w:i w:val="0"/>
          <w:vanish w:val="0"/>
        </w:rPr>
      </w:pPr>
      <w:r w:rsidRPr="00737221">
        <w:t>Firmenstandards zwingend in den Anhang!</w:t>
      </w:r>
    </w:p>
    <w:p w14:paraId="3067D99B" w14:textId="77777777" w:rsidR="00737221" w:rsidRPr="00E10423" w:rsidRDefault="00737221" w:rsidP="00737221"/>
    <w:p w14:paraId="1B13DA50" w14:textId="77777777" w:rsidR="00737221" w:rsidRPr="00E10423" w:rsidRDefault="00737221" w:rsidP="00737221"/>
    <w:p w14:paraId="5578414A"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Bearbeitungsschritte der Lösung werden geloggt</w:t>
      </w:r>
    </w:p>
    <w:p w14:paraId="016D8FC0" w14:textId="77777777" w:rsidR="003B0473" w:rsidRPr="00E7333F"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läuft auf einem Server</w:t>
      </w:r>
    </w:p>
    <w:p w14:paraId="63306063" w14:textId="77777777" w:rsidR="003B0473" w:rsidRDefault="003B0473" w:rsidP="003B0473">
      <w:pPr>
        <w:pStyle w:val="IPA-Hinweistexte"/>
        <w:numPr>
          <w:ilvl w:val="0"/>
          <w:numId w:val="29"/>
        </w:numPr>
        <w:rPr>
          <w:i w:val="0"/>
          <w:vanish w:val="0"/>
          <w:color w:val="auto"/>
          <w:szCs w:val="24"/>
          <w:lang w:eastAsia="de-DE"/>
        </w:rPr>
      </w:pPr>
      <w:r>
        <w:rPr>
          <w:i w:val="0"/>
          <w:vanish w:val="0"/>
          <w:color w:val="auto"/>
          <w:szCs w:val="24"/>
          <w:lang w:eastAsia="de-DE"/>
        </w:rPr>
        <w:t>Die Lösung kann für definierte externe Benutzer verwendet werden</w:t>
      </w:r>
    </w:p>
    <w:p w14:paraId="63AB0215" w14:textId="77777777" w:rsidR="00737221" w:rsidRDefault="00737221" w:rsidP="007D1396">
      <w:pPr>
        <w:spacing w:after="200"/>
        <w:rPr>
          <w:rFonts w:eastAsia="Times New Roman" w:cs="Times New Roman"/>
          <w:b/>
          <w:bCs/>
          <w:sz w:val="16"/>
          <w:szCs w:val="24"/>
          <w:lang w:eastAsia="de-DE"/>
        </w:rPr>
      </w:pPr>
    </w:p>
    <w:p w14:paraId="70224485" w14:textId="77777777" w:rsidR="00961A2E" w:rsidRDefault="00961A2E" w:rsidP="007D1396">
      <w:pPr>
        <w:spacing w:after="200"/>
        <w:rPr>
          <w:rFonts w:eastAsia="Times New Roman" w:cs="Times New Roman"/>
          <w:b/>
          <w:bCs/>
          <w:sz w:val="16"/>
          <w:szCs w:val="24"/>
          <w:lang w:eastAsia="de-DE"/>
        </w:rPr>
      </w:pPr>
    </w:p>
    <w:p w14:paraId="6DAB87C4" w14:textId="77777777" w:rsidR="00961A2E" w:rsidRDefault="00961A2E" w:rsidP="007D1396">
      <w:pPr>
        <w:spacing w:after="200"/>
        <w:rPr>
          <w:rFonts w:eastAsia="Times New Roman" w:cs="Times New Roman"/>
          <w:b/>
          <w:bCs/>
          <w:sz w:val="16"/>
          <w:szCs w:val="24"/>
          <w:lang w:eastAsia="de-DE"/>
        </w:rPr>
      </w:pPr>
    </w:p>
    <w:p w14:paraId="6884684E" w14:textId="77777777" w:rsidR="00961A2E" w:rsidRPr="007D1396" w:rsidRDefault="00961A2E" w:rsidP="007D1396">
      <w:pPr>
        <w:spacing w:after="200"/>
        <w:rPr>
          <w:rFonts w:eastAsia="Times New Roman" w:cs="Times New Roman"/>
          <w:b/>
          <w:bCs/>
          <w:sz w:val="16"/>
          <w:szCs w:val="24"/>
          <w:lang w:eastAsia="de-DE"/>
        </w:rPr>
      </w:pPr>
    </w:p>
    <w:sectPr w:rsidR="00961A2E" w:rsidRPr="007D1396" w:rsidSect="00733060">
      <w:headerReference w:type="first" r:id="rId40"/>
      <w:footerReference w:type="first" r:id="rId41"/>
      <w:pgSz w:w="11907" w:h="16840" w:code="9"/>
      <w:pgMar w:top="1384" w:right="1134" w:bottom="851"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F25B3BA" w14:textId="77777777" w:rsidR="00126C51" w:rsidRDefault="00126C51" w:rsidP="00DB5FD7">
      <w:pPr>
        <w:spacing w:line="240" w:lineRule="auto"/>
      </w:pPr>
      <w:r>
        <w:separator/>
      </w:r>
    </w:p>
  </w:endnote>
  <w:endnote w:type="continuationSeparator" w:id="0">
    <w:p w14:paraId="1C579FB9" w14:textId="77777777" w:rsidR="00126C51" w:rsidRDefault="00126C51"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126C51" w:rsidRDefault="00126C51" w:rsidP="004612C6">
    <w:pPr>
      <w:pStyle w:val="Footer"/>
      <w:tabs>
        <w:tab w:val="left" w:pos="3686"/>
        <w:tab w:val="left" w:pos="7371"/>
      </w:tabs>
      <w:rPr>
        <w:color w:val="FF0000"/>
        <w:sz w:val="16"/>
        <w:szCs w:val="16"/>
      </w:rPr>
    </w:pPr>
  </w:p>
  <w:p w14:paraId="573FAF03" w14:textId="5156CD99" w:rsidR="00126C51" w:rsidRPr="004C5F99" w:rsidRDefault="00126C51" w:rsidP="004612C6">
    <w:pPr>
      <w:pStyle w:val="Footer"/>
      <w:tabs>
        <w:tab w:val="left" w:pos="3686"/>
        <w:tab w:val="left" w:pos="7371"/>
      </w:tabs>
      <w:rPr>
        <w:sz w:val="16"/>
        <w:szCs w:val="16"/>
      </w:rPr>
    </w:pPr>
    <w:r w:rsidRPr="00307EFE">
      <w:rPr>
        <w:color w:val="FF0000"/>
        <w:sz w:val="16"/>
        <w:szCs w:val="16"/>
      </w:rPr>
      <w:t>Druckdatum xxxxx</w:t>
    </w:r>
    <w:r w:rsidRPr="004C5F99">
      <w:rPr>
        <w:sz w:val="16"/>
        <w:szCs w:val="16"/>
      </w:rPr>
      <w:tab/>
    </w:r>
    <w:r w:rsidR="0035035A">
      <w:rPr>
        <w:sz w:val="16"/>
        <w:szCs w:val="16"/>
      </w:rPr>
      <w:t>V0.7</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A0863" w:rsidRPr="009A0863">
      <w:rPr>
        <w:noProof/>
        <w:sz w:val="16"/>
        <w:szCs w:val="16"/>
        <w:lang w:val="de-DE"/>
      </w:rPr>
      <w:t>71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A0863" w:rsidRPr="009A0863">
      <w:rPr>
        <w:noProof/>
        <w:sz w:val="16"/>
        <w:szCs w:val="16"/>
        <w:lang w:val="de-DE"/>
      </w:rPr>
      <w:t>80</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56EE9C82" w:rsidR="00126C51" w:rsidRPr="00A81307" w:rsidRDefault="00126C51" w:rsidP="00A81307">
    <w:pPr>
      <w:pStyle w:val="Footer"/>
      <w:tabs>
        <w:tab w:val="left" w:pos="3686"/>
        <w:tab w:val="left" w:pos="7371"/>
      </w:tabs>
      <w:rPr>
        <w:sz w:val="16"/>
        <w:szCs w:val="16"/>
      </w:rPr>
    </w:pPr>
    <w:r w:rsidRPr="004C5F99">
      <w:rPr>
        <w:sz w:val="16"/>
        <w:szCs w:val="16"/>
      </w:rPr>
      <w:t xml:space="preserve">Druckdatum </w:t>
    </w:r>
    <w:r>
      <w:rPr>
        <w:sz w:val="16"/>
        <w:szCs w:val="16"/>
      </w:rPr>
      <w:t>xxx</w:t>
    </w:r>
    <w:r>
      <w:rPr>
        <w:sz w:val="16"/>
        <w:szCs w:val="16"/>
      </w:rPr>
      <w:tab/>
      <w:t>V0.</w:t>
    </w:r>
    <w:r w:rsidR="0035035A">
      <w:rPr>
        <w:sz w:val="16"/>
        <w:szCs w:val="16"/>
      </w:rPr>
      <w:t>7</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C35994" w:rsidRPr="00C35994">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C35994" w:rsidRPr="00C35994">
      <w:rPr>
        <w:noProof/>
        <w:sz w:val="16"/>
        <w:szCs w:val="16"/>
        <w:lang w:val="de-DE"/>
      </w:rPr>
      <w:t>27</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B43A4E" w:rsidRPr="00B43A4E">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B43A4E" w:rsidRPr="00B43A4E">
      <w:rPr>
        <w:noProof/>
        <w:sz w:val="16"/>
        <w:szCs w:val="16"/>
        <w:lang w:val="de-DE"/>
      </w:rPr>
      <w:t>81</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126C51" w:rsidRPr="00A81307" w:rsidRDefault="00126C51"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B43A4E" w:rsidRPr="00B43A4E">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B43A4E" w:rsidRPr="00B43A4E">
      <w:rPr>
        <w:noProof/>
        <w:sz w:val="16"/>
        <w:szCs w:val="16"/>
        <w:lang w:val="de-DE"/>
      </w:rPr>
      <w:t>81</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58B8406" w14:textId="77777777" w:rsidR="00126C51" w:rsidRDefault="00126C51" w:rsidP="00DB5FD7">
      <w:pPr>
        <w:spacing w:line="240" w:lineRule="auto"/>
      </w:pPr>
      <w:r>
        <w:separator/>
      </w:r>
    </w:p>
  </w:footnote>
  <w:footnote w:type="continuationSeparator" w:id="0">
    <w:p w14:paraId="45FA36F8" w14:textId="77777777" w:rsidR="00126C51" w:rsidRDefault="00126C51"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7777777" w:rsidR="00126C51" w:rsidRPr="00FF0812" w:rsidRDefault="00126C51" w:rsidP="00452C07">
    <w:pPr>
      <w:tabs>
        <w:tab w:val="left" w:pos="7371"/>
      </w:tabs>
      <w:rPr>
        <w:sz w:val="16"/>
        <w:szCs w:val="16"/>
      </w:rPr>
    </w:pPr>
    <w:r>
      <w:rPr>
        <w:noProof/>
        <w:lang w:val="en-US"/>
      </w:rPr>
      <w:drawing>
        <wp:anchor distT="0" distB="0" distL="114300" distR="114300" simplePos="0" relativeHeight="251661312" behindDoc="1" locked="0" layoutInCell="1" allowOverlap="1" wp14:anchorId="52067079" wp14:editId="5C15A14E">
          <wp:simplePos x="0" y="0"/>
          <wp:positionH relativeFrom="column">
            <wp:posOffset>-348615</wp:posOffset>
          </wp:positionH>
          <wp:positionV relativeFrom="paragraph">
            <wp:posOffset>-252730</wp:posOffset>
          </wp:positionV>
          <wp:extent cx="575945" cy="575945"/>
          <wp:effectExtent l="0" t="0" r="0" b="0"/>
          <wp:wrapNone/>
          <wp:docPr id="17"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126C51" w:rsidRDefault="00126C51"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126C51" w:rsidRPr="00FF0812" w:rsidRDefault="00126C51" w:rsidP="00452C07">
    <w:pPr>
      <w:tabs>
        <w:tab w:val="left" w:pos="7371"/>
      </w:tabs>
      <w:rPr>
        <w:sz w:val="16"/>
        <w:szCs w:val="16"/>
      </w:rPr>
    </w:pPr>
    <w:r w:rsidRPr="00FF0812">
      <w:rPr>
        <w:sz w:val="16"/>
        <w:szCs w:val="16"/>
      </w:rPr>
      <w:tab/>
    </w:r>
    <w:r>
      <w:rPr>
        <w:sz w:val="16"/>
        <w:szCs w:val="16"/>
      </w:rPr>
      <w:tab/>
      <w:t>Michel Weingart</w:t>
    </w:r>
  </w:p>
  <w:p w14:paraId="0CA82BC2" w14:textId="3054A1E7" w:rsidR="00126C51" w:rsidRPr="004612C6" w:rsidRDefault="00126C51"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777777" w:rsidR="00126C51" w:rsidRPr="00FF0812" w:rsidRDefault="00126C51" w:rsidP="001549DE">
    <w:pPr>
      <w:tabs>
        <w:tab w:val="left" w:pos="7371"/>
      </w:tabs>
      <w:rPr>
        <w:sz w:val="16"/>
        <w:szCs w:val="16"/>
      </w:rPr>
    </w:pPr>
    <w:r>
      <w:rPr>
        <w:noProof/>
        <w:lang w:val="en-US"/>
      </w:rPr>
      <w:drawing>
        <wp:anchor distT="0" distB="0" distL="114300" distR="114300" simplePos="0" relativeHeight="251659264" behindDoc="1" locked="0" layoutInCell="1" allowOverlap="1" wp14:anchorId="21B14FC3" wp14:editId="2A4DBA24">
          <wp:simplePos x="0" y="0"/>
          <wp:positionH relativeFrom="column">
            <wp:posOffset>-457200</wp:posOffset>
          </wp:positionH>
          <wp:positionV relativeFrom="paragraph">
            <wp:posOffset>-139700</wp:posOffset>
          </wp:positionV>
          <wp:extent cx="575945" cy="575945"/>
          <wp:effectExtent l="0" t="0" r="8255" b="8255"/>
          <wp:wrapNone/>
          <wp:docPr id="12" name="Picture 12" descr="SSD:Users:mischu:Dropbox:IPA:Bilder:logo_4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Bilder:logo_4t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 cy="575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126C51" w:rsidRDefault="00126C51" w:rsidP="001549DE">
    <w:pPr>
      <w:tabs>
        <w:tab w:val="left" w:pos="7371"/>
      </w:tabs>
      <w:rPr>
        <w:sz w:val="16"/>
        <w:szCs w:val="16"/>
      </w:rPr>
    </w:pPr>
    <w:r w:rsidRPr="00FF0812">
      <w:rPr>
        <w:sz w:val="16"/>
        <w:szCs w:val="16"/>
      </w:rPr>
      <w:tab/>
      <w:t>IT Support</w:t>
    </w:r>
  </w:p>
  <w:p w14:paraId="33D7366D" w14:textId="0148DFEA" w:rsidR="00126C51" w:rsidRPr="00FF0812" w:rsidRDefault="00126C51" w:rsidP="001549DE">
    <w:pPr>
      <w:tabs>
        <w:tab w:val="left" w:pos="7371"/>
      </w:tabs>
      <w:rPr>
        <w:sz w:val="16"/>
        <w:szCs w:val="16"/>
      </w:rPr>
    </w:pPr>
    <w:r w:rsidRPr="00FF0812">
      <w:rPr>
        <w:sz w:val="16"/>
        <w:szCs w:val="16"/>
      </w:rPr>
      <w:tab/>
    </w:r>
    <w:r>
      <w:rPr>
        <w:sz w:val="16"/>
        <w:szCs w:val="16"/>
      </w:rPr>
      <w:t>Michel Weingart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126C51" w:rsidRPr="00A81307" w:rsidRDefault="00126C51"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126C51" w:rsidRPr="00A81307" w:rsidRDefault="00126C51"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7">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21"/>
  </w:num>
  <w:num w:numId="4">
    <w:abstractNumId w:val="10"/>
  </w:num>
  <w:num w:numId="5">
    <w:abstractNumId w:val="23"/>
  </w:num>
  <w:num w:numId="6">
    <w:abstractNumId w:val="28"/>
  </w:num>
  <w:num w:numId="7">
    <w:abstractNumId w:val="27"/>
  </w:num>
  <w:num w:numId="8">
    <w:abstractNumId w:val="33"/>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5"/>
  </w:num>
  <w:num w:numId="17">
    <w:abstractNumId w:val="30"/>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6"/>
  </w:num>
  <w:num w:numId="29">
    <w:abstractNumId w:val="0"/>
  </w:num>
  <w:num w:numId="30">
    <w:abstractNumId w:val="18"/>
  </w:num>
  <w:num w:numId="31">
    <w:abstractNumId w:val="1"/>
  </w:num>
  <w:num w:numId="32">
    <w:abstractNumId w:val="15"/>
  </w:num>
  <w:num w:numId="33">
    <w:abstractNumId w:val="16"/>
  </w:num>
  <w:num w:numId="34">
    <w:abstractNumId w:val="34"/>
  </w:num>
  <w:num w:numId="35">
    <w:abstractNumId w:val="26"/>
  </w:num>
  <w:num w:numId="36">
    <w:abstractNumId w:val="29"/>
  </w:num>
  <w:num w:numId="37">
    <w:abstractNumId w:val="11"/>
  </w:num>
  <w:num w:numId="38">
    <w:abstractNumId w:val="37"/>
  </w:num>
  <w:num w:numId="39">
    <w:abstractNumId w:val="9"/>
  </w:num>
  <w:num w:numId="40">
    <w:abstractNumId w:val="2"/>
  </w:num>
  <w:num w:numId="41">
    <w:abstractNumId w:val="32"/>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12A7B"/>
    <w:rsid w:val="00012AD0"/>
    <w:rsid w:val="00014F52"/>
    <w:rsid w:val="0003396B"/>
    <w:rsid w:val="00033A04"/>
    <w:rsid w:val="000354B0"/>
    <w:rsid w:val="00035CE5"/>
    <w:rsid w:val="00040EB7"/>
    <w:rsid w:val="00042454"/>
    <w:rsid w:val="000439AC"/>
    <w:rsid w:val="000471B1"/>
    <w:rsid w:val="00063018"/>
    <w:rsid w:val="0006528C"/>
    <w:rsid w:val="0006611D"/>
    <w:rsid w:val="00083F05"/>
    <w:rsid w:val="00085A62"/>
    <w:rsid w:val="00095827"/>
    <w:rsid w:val="000B569E"/>
    <w:rsid w:val="000C2521"/>
    <w:rsid w:val="000C6437"/>
    <w:rsid w:val="000D2762"/>
    <w:rsid w:val="000E208D"/>
    <w:rsid w:val="000F0775"/>
    <w:rsid w:val="000F4C8C"/>
    <w:rsid w:val="00104210"/>
    <w:rsid w:val="001044AD"/>
    <w:rsid w:val="00104621"/>
    <w:rsid w:val="0011061E"/>
    <w:rsid w:val="0011489A"/>
    <w:rsid w:val="00120FA3"/>
    <w:rsid w:val="001213A8"/>
    <w:rsid w:val="00126C51"/>
    <w:rsid w:val="001310B5"/>
    <w:rsid w:val="001413D7"/>
    <w:rsid w:val="00143EA9"/>
    <w:rsid w:val="001500E3"/>
    <w:rsid w:val="001549DE"/>
    <w:rsid w:val="00155F66"/>
    <w:rsid w:val="0015775A"/>
    <w:rsid w:val="001701D6"/>
    <w:rsid w:val="00181920"/>
    <w:rsid w:val="00185A90"/>
    <w:rsid w:val="0018603E"/>
    <w:rsid w:val="00190365"/>
    <w:rsid w:val="001A2ACF"/>
    <w:rsid w:val="001B07CF"/>
    <w:rsid w:val="001B2101"/>
    <w:rsid w:val="001B30C0"/>
    <w:rsid w:val="001B6F5F"/>
    <w:rsid w:val="001B7521"/>
    <w:rsid w:val="001C7679"/>
    <w:rsid w:val="001D4DDD"/>
    <w:rsid w:val="001D56BC"/>
    <w:rsid w:val="001E44F2"/>
    <w:rsid w:val="001E6CA9"/>
    <w:rsid w:val="001E7006"/>
    <w:rsid w:val="001E797D"/>
    <w:rsid w:val="001F004E"/>
    <w:rsid w:val="001F1CD3"/>
    <w:rsid w:val="001F299E"/>
    <w:rsid w:val="00200033"/>
    <w:rsid w:val="00207787"/>
    <w:rsid w:val="0020796D"/>
    <w:rsid w:val="002114C7"/>
    <w:rsid w:val="00211B98"/>
    <w:rsid w:val="00215120"/>
    <w:rsid w:val="00215FC6"/>
    <w:rsid w:val="002179FD"/>
    <w:rsid w:val="00224461"/>
    <w:rsid w:val="00230548"/>
    <w:rsid w:val="002326F4"/>
    <w:rsid w:val="0024358A"/>
    <w:rsid w:val="00254203"/>
    <w:rsid w:val="00260B13"/>
    <w:rsid w:val="002616E2"/>
    <w:rsid w:val="00263738"/>
    <w:rsid w:val="00263833"/>
    <w:rsid w:val="002643F8"/>
    <w:rsid w:val="00286D0B"/>
    <w:rsid w:val="00292C32"/>
    <w:rsid w:val="00296EB6"/>
    <w:rsid w:val="00297108"/>
    <w:rsid w:val="00297488"/>
    <w:rsid w:val="002D0031"/>
    <w:rsid w:val="002D3A0D"/>
    <w:rsid w:val="002F6366"/>
    <w:rsid w:val="00307EFE"/>
    <w:rsid w:val="00320234"/>
    <w:rsid w:val="00324D4B"/>
    <w:rsid w:val="0035035A"/>
    <w:rsid w:val="00353DEE"/>
    <w:rsid w:val="0036585E"/>
    <w:rsid w:val="00373ABC"/>
    <w:rsid w:val="0037781D"/>
    <w:rsid w:val="00381CCB"/>
    <w:rsid w:val="00385D7F"/>
    <w:rsid w:val="00396D44"/>
    <w:rsid w:val="003977DA"/>
    <w:rsid w:val="003A075C"/>
    <w:rsid w:val="003A1FAA"/>
    <w:rsid w:val="003A286B"/>
    <w:rsid w:val="003A4030"/>
    <w:rsid w:val="003B0473"/>
    <w:rsid w:val="003B6871"/>
    <w:rsid w:val="003C39B0"/>
    <w:rsid w:val="003C5A8B"/>
    <w:rsid w:val="003D2EC1"/>
    <w:rsid w:val="003E46CC"/>
    <w:rsid w:val="003F1FD2"/>
    <w:rsid w:val="00413B42"/>
    <w:rsid w:val="004202F7"/>
    <w:rsid w:val="004225EA"/>
    <w:rsid w:val="004327E8"/>
    <w:rsid w:val="00435642"/>
    <w:rsid w:val="00437527"/>
    <w:rsid w:val="004503B1"/>
    <w:rsid w:val="00450A40"/>
    <w:rsid w:val="004514C5"/>
    <w:rsid w:val="00451862"/>
    <w:rsid w:val="0045240F"/>
    <w:rsid w:val="00452C07"/>
    <w:rsid w:val="00454FBD"/>
    <w:rsid w:val="004612C6"/>
    <w:rsid w:val="004614B2"/>
    <w:rsid w:val="00471CDA"/>
    <w:rsid w:val="00480948"/>
    <w:rsid w:val="004828C5"/>
    <w:rsid w:val="00482F7E"/>
    <w:rsid w:val="004914AA"/>
    <w:rsid w:val="00496A98"/>
    <w:rsid w:val="00497B44"/>
    <w:rsid w:val="004A7BFB"/>
    <w:rsid w:val="004B0023"/>
    <w:rsid w:val="004B6870"/>
    <w:rsid w:val="004C0312"/>
    <w:rsid w:val="004C32A2"/>
    <w:rsid w:val="004C3CCA"/>
    <w:rsid w:val="004C5F99"/>
    <w:rsid w:val="004D0D7E"/>
    <w:rsid w:val="004D1DA7"/>
    <w:rsid w:val="004D1F97"/>
    <w:rsid w:val="004D4E24"/>
    <w:rsid w:val="004E2AC2"/>
    <w:rsid w:val="004E6631"/>
    <w:rsid w:val="00501916"/>
    <w:rsid w:val="00516AB6"/>
    <w:rsid w:val="0051708D"/>
    <w:rsid w:val="005276B7"/>
    <w:rsid w:val="00533DB4"/>
    <w:rsid w:val="005421E9"/>
    <w:rsid w:val="00542B51"/>
    <w:rsid w:val="00544B0C"/>
    <w:rsid w:val="00545F89"/>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5B72"/>
    <w:rsid w:val="005C6B82"/>
    <w:rsid w:val="005C6D8D"/>
    <w:rsid w:val="005E47E7"/>
    <w:rsid w:val="005E59E5"/>
    <w:rsid w:val="005F05AD"/>
    <w:rsid w:val="005F22D2"/>
    <w:rsid w:val="0060427A"/>
    <w:rsid w:val="00607214"/>
    <w:rsid w:val="00610A74"/>
    <w:rsid w:val="00611173"/>
    <w:rsid w:val="00611294"/>
    <w:rsid w:val="00613B95"/>
    <w:rsid w:val="00615336"/>
    <w:rsid w:val="00621178"/>
    <w:rsid w:val="006240DD"/>
    <w:rsid w:val="0062564F"/>
    <w:rsid w:val="00626764"/>
    <w:rsid w:val="006269DB"/>
    <w:rsid w:val="00630A1C"/>
    <w:rsid w:val="006325CE"/>
    <w:rsid w:val="00650C1D"/>
    <w:rsid w:val="00661801"/>
    <w:rsid w:val="006626FE"/>
    <w:rsid w:val="0066659B"/>
    <w:rsid w:val="006706C2"/>
    <w:rsid w:val="00672CB9"/>
    <w:rsid w:val="006C1020"/>
    <w:rsid w:val="006C7DD4"/>
    <w:rsid w:val="006D0421"/>
    <w:rsid w:val="006D5192"/>
    <w:rsid w:val="006D6B0C"/>
    <w:rsid w:val="006E4A59"/>
    <w:rsid w:val="006F1FCD"/>
    <w:rsid w:val="006F37D4"/>
    <w:rsid w:val="006F396D"/>
    <w:rsid w:val="006F5EEC"/>
    <w:rsid w:val="00701583"/>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91034"/>
    <w:rsid w:val="00791CE7"/>
    <w:rsid w:val="00792264"/>
    <w:rsid w:val="00795D60"/>
    <w:rsid w:val="007A4616"/>
    <w:rsid w:val="007A716C"/>
    <w:rsid w:val="007B2B65"/>
    <w:rsid w:val="007C4974"/>
    <w:rsid w:val="007D1396"/>
    <w:rsid w:val="007D2B14"/>
    <w:rsid w:val="007F1647"/>
    <w:rsid w:val="007F5316"/>
    <w:rsid w:val="007F5EA1"/>
    <w:rsid w:val="008079F6"/>
    <w:rsid w:val="00815217"/>
    <w:rsid w:val="00833ABD"/>
    <w:rsid w:val="00843165"/>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7AC"/>
    <w:rsid w:val="008E5CE2"/>
    <w:rsid w:val="008F2FBB"/>
    <w:rsid w:val="008F4625"/>
    <w:rsid w:val="008F6D25"/>
    <w:rsid w:val="009014B6"/>
    <w:rsid w:val="009179EA"/>
    <w:rsid w:val="00917E0A"/>
    <w:rsid w:val="00922EEE"/>
    <w:rsid w:val="009328A2"/>
    <w:rsid w:val="009353D8"/>
    <w:rsid w:val="009374D3"/>
    <w:rsid w:val="00944D4C"/>
    <w:rsid w:val="00945FA2"/>
    <w:rsid w:val="00950061"/>
    <w:rsid w:val="009562E1"/>
    <w:rsid w:val="00956B85"/>
    <w:rsid w:val="00960C19"/>
    <w:rsid w:val="00961A2E"/>
    <w:rsid w:val="009656E6"/>
    <w:rsid w:val="009663BB"/>
    <w:rsid w:val="00970F4A"/>
    <w:rsid w:val="009724BE"/>
    <w:rsid w:val="00974CDB"/>
    <w:rsid w:val="009808B2"/>
    <w:rsid w:val="00981582"/>
    <w:rsid w:val="009868E1"/>
    <w:rsid w:val="009A0863"/>
    <w:rsid w:val="009C06D6"/>
    <w:rsid w:val="009C136F"/>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1B91"/>
    <w:rsid w:val="00A625D5"/>
    <w:rsid w:val="00A64C99"/>
    <w:rsid w:val="00A81307"/>
    <w:rsid w:val="00A82A41"/>
    <w:rsid w:val="00A83524"/>
    <w:rsid w:val="00A8402A"/>
    <w:rsid w:val="00A84520"/>
    <w:rsid w:val="00A85B3C"/>
    <w:rsid w:val="00A9022D"/>
    <w:rsid w:val="00AA4073"/>
    <w:rsid w:val="00AA7674"/>
    <w:rsid w:val="00AB405F"/>
    <w:rsid w:val="00AC34F6"/>
    <w:rsid w:val="00AC4D3A"/>
    <w:rsid w:val="00AC5D2B"/>
    <w:rsid w:val="00AC7BD9"/>
    <w:rsid w:val="00AD2D27"/>
    <w:rsid w:val="00AE53F1"/>
    <w:rsid w:val="00AF24F8"/>
    <w:rsid w:val="00AF2EC0"/>
    <w:rsid w:val="00B05BEC"/>
    <w:rsid w:val="00B12D9A"/>
    <w:rsid w:val="00B32A91"/>
    <w:rsid w:val="00B42226"/>
    <w:rsid w:val="00B43A4E"/>
    <w:rsid w:val="00B53F91"/>
    <w:rsid w:val="00B55261"/>
    <w:rsid w:val="00B55BE1"/>
    <w:rsid w:val="00B56AC3"/>
    <w:rsid w:val="00B63399"/>
    <w:rsid w:val="00B702BA"/>
    <w:rsid w:val="00B760B7"/>
    <w:rsid w:val="00B862AE"/>
    <w:rsid w:val="00BA003A"/>
    <w:rsid w:val="00BA4B24"/>
    <w:rsid w:val="00BA7F8C"/>
    <w:rsid w:val="00BB4059"/>
    <w:rsid w:val="00BC204A"/>
    <w:rsid w:val="00BC2990"/>
    <w:rsid w:val="00BC5F08"/>
    <w:rsid w:val="00BC65CA"/>
    <w:rsid w:val="00BD34CB"/>
    <w:rsid w:val="00BE1768"/>
    <w:rsid w:val="00BE5552"/>
    <w:rsid w:val="00BE76AD"/>
    <w:rsid w:val="00BE7F94"/>
    <w:rsid w:val="00BF4F14"/>
    <w:rsid w:val="00C017C2"/>
    <w:rsid w:val="00C1147D"/>
    <w:rsid w:val="00C1504C"/>
    <w:rsid w:val="00C35994"/>
    <w:rsid w:val="00C36A35"/>
    <w:rsid w:val="00C53B57"/>
    <w:rsid w:val="00C606EE"/>
    <w:rsid w:val="00C60FD7"/>
    <w:rsid w:val="00C70C2B"/>
    <w:rsid w:val="00C75636"/>
    <w:rsid w:val="00C77D81"/>
    <w:rsid w:val="00C8029E"/>
    <w:rsid w:val="00C8148D"/>
    <w:rsid w:val="00C851E3"/>
    <w:rsid w:val="00C867F7"/>
    <w:rsid w:val="00C8722E"/>
    <w:rsid w:val="00CA3B0C"/>
    <w:rsid w:val="00CA6132"/>
    <w:rsid w:val="00CC211A"/>
    <w:rsid w:val="00CD3C57"/>
    <w:rsid w:val="00CE2F76"/>
    <w:rsid w:val="00CE6976"/>
    <w:rsid w:val="00CF789B"/>
    <w:rsid w:val="00CF7F06"/>
    <w:rsid w:val="00D02454"/>
    <w:rsid w:val="00D04F96"/>
    <w:rsid w:val="00D10CF2"/>
    <w:rsid w:val="00D110E4"/>
    <w:rsid w:val="00D11DA3"/>
    <w:rsid w:val="00D12134"/>
    <w:rsid w:val="00D14453"/>
    <w:rsid w:val="00D17686"/>
    <w:rsid w:val="00D232DA"/>
    <w:rsid w:val="00D44DF4"/>
    <w:rsid w:val="00D72871"/>
    <w:rsid w:val="00D73E1C"/>
    <w:rsid w:val="00D80A56"/>
    <w:rsid w:val="00D81A22"/>
    <w:rsid w:val="00D90FCD"/>
    <w:rsid w:val="00D912C3"/>
    <w:rsid w:val="00D94F5C"/>
    <w:rsid w:val="00DA3109"/>
    <w:rsid w:val="00DB58BF"/>
    <w:rsid w:val="00DB5FD7"/>
    <w:rsid w:val="00DC1F96"/>
    <w:rsid w:val="00DC592A"/>
    <w:rsid w:val="00DC738E"/>
    <w:rsid w:val="00DC77C9"/>
    <w:rsid w:val="00DD0934"/>
    <w:rsid w:val="00DD0EAA"/>
    <w:rsid w:val="00DE0A7A"/>
    <w:rsid w:val="00DE1D51"/>
    <w:rsid w:val="00DF55B8"/>
    <w:rsid w:val="00E1026D"/>
    <w:rsid w:val="00E123B3"/>
    <w:rsid w:val="00E12442"/>
    <w:rsid w:val="00E12B75"/>
    <w:rsid w:val="00E13BED"/>
    <w:rsid w:val="00E24D92"/>
    <w:rsid w:val="00E25CB1"/>
    <w:rsid w:val="00E43026"/>
    <w:rsid w:val="00E4402D"/>
    <w:rsid w:val="00E758EC"/>
    <w:rsid w:val="00E83448"/>
    <w:rsid w:val="00E8362A"/>
    <w:rsid w:val="00E93D98"/>
    <w:rsid w:val="00EA117A"/>
    <w:rsid w:val="00EA666B"/>
    <w:rsid w:val="00EA6F00"/>
    <w:rsid w:val="00EA7290"/>
    <w:rsid w:val="00EB12AE"/>
    <w:rsid w:val="00EB2BB4"/>
    <w:rsid w:val="00EB3ACB"/>
    <w:rsid w:val="00EB66C4"/>
    <w:rsid w:val="00EC09A8"/>
    <w:rsid w:val="00ED251B"/>
    <w:rsid w:val="00ED4890"/>
    <w:rsid w:val="00EE006E"/>
    <w:rsid w:val="00EE33CE"/>
    <w:rsid w:val="00EE7F39"/>
    <w:rsid w:val="00EF1106"/>
    <w:rsid w:val="00F0540E"/>
    <w:rsid w:val="00F12189"/>
    <w:rsid w:val="00F13AB8"/>
    <w:rsid w:val="00F216B0"/>
    <w:rsid w:val="00F27664"/>
    <w:rsid w:val="00F3246E"/>
    <w:rsid w:val="00F40925"/>
    <w:rsid w:val="00F451E0"/>
    <w:rsid w:val="00F456D8"/>
    <w:rsid w:val="00F53CC3"/>
    <w:rsid w:val="00F61FAD"/>
    <w:rsid w:val="00F6335A"/>
    <w:rsid w:val="00F75A78"/>
    <w:rsid w:val="00F800B0"/>
    <w:rsid w:val="00F81910"/>
    <w:rsid w:val="00F91537"/>
    <w:rsid w:val="00FA113D"/>
    <w:rsid w:val="00FA6FCA"/>
    <w:rsid w:val="00FB1E33"/>
    <w:rsid w:val="00FB4AE3"/>
    <w:rsid w:val="00FB709C"/>
    <w:rsid w:val="00FC692A"/>
    <w:rsid w:val="00FD14D6"/>
    <w:rsid w:val="00FF081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3.xml"/><Relationship Id="rId21" Type="http://schemas.openxmlformats.org/officeDocument/2006/relationships/hyperlink" Target="%20https://github.com/4teamwork" TargetMode="External"/><Relationship Id="rId22" Type="http://schemas.openxmlformats.org/officeDocument/2006/relationships/image" Target="media/image6.png"/><Relationship Id="rId23" Type="http://schemas.openxmlformats.org/officeDocument/2006/relationships/image" Target="media/image7.emf"/><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emf"/><Relationship Id="rId31" Type="http://schemas.openxmlformats.org/officeDocument/2006/relationships/image" Target="media/image15.png"/><Relationship Id="rId32" Type="http://schemas.openxmlformats.org/officeDocument/2006/relationships/image" Target="media/image16.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localhost:8080/gemeinde/user_management" TargetMode="External"/><Relationship Id="rId34" Type="http://schemas.openxmlformats.org/officeDocument/2006/relationships/image" Target="media/image17.png"/><Relationship Id="rId35" Type="http://schemas.openxmlformats.org/officeDocument/2006/relationships/hyperlink" Target="http://de.wikipedia.org/wiki/Lenkungsausschuss" TargetMode="External"/><Relationship Id="rId36" Type="http://schemas.openxmlformats.org/officeDocument/2006/relationships/hyperlink" Target="http://books.google.ch/books?id=FBnZVpUMJzMC" TargetMode="External"/><Relationship Id="rId10" Type="http://schemas.openxmlformats.org/officeDocument/2006/relationships/image" Target="media/image2.jpeg"/><Relationship Id="rId11" Type="http://schemas.openxmlformats.org/officeDocument/2006/relationships/hyperlink" Target="http://legacy.python.org/dev/peps/pep-0008/"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header" Target="header3.xml"/><Relationship Id="rId37" Type="http://schemas.openxmlformats.org/officeDocument/2006/relationships/hyperlink" Target="http://www.google.ch/url?sa=t&amp;rct=j&amp;q=&amp;esrc=s&amp;source=web&amp;cd=1&amp;ved=0CDMQFjAA&amp;url=http%3A%2F%2Fwww.igrm.ch%2Fapp%2Fdownload%2F2471810817%2FZugriffskonzept%2BBK.pdf%3Ft%3D1289218378&amp;ei=4qloU6zsLO2b0wWI6IEg&amp;usg=AFQjCNGyh_29F3dClWOTK92jo4s30npj8w&amp;bvm=bv.6611102" TargetMode="External"/><Relationship Id="rId38" Type="http://schemas.openxmlformats.org/officeDocument/2006/relationships/hyperlink" Target="https://plone-3-benutzerhandbuch.readthedocs.org/en/latest/glossar.html" TargetMode="External"/><Relationship Id="rId39" Type="http://schemas.openxmlformats.org/officeDocument/2006/relationships/hyperlink" Target="http://www.4teamwork.ch/loesungen" TargetMode="External"/><Relationship Id="rId40" Type="http://schemas.openxmlformats.org/officeDocument/2006/relationships/header" Target="header4.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SSD:Users:mischu:Desktop:IPA_michel.weingart:Dokumente:IPA_Dokumentation_V0.1.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810805-8063-094E-B9E6-853FC00AB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IPA_Dokumentation_V0.1.dotx</Template>
  <TotalTime>2229</TotalTime>
  <Pages>80</Pages>
  <Words>13480</Words>
  <Characters>76841</Characters>
  <Application>Microsoft Macintosh Word</Application>
  <DocSecurity>0</DocSecurity>
  <Lines>640</Lines>
  <Paragraphs>180</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90141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276</cp:revision>
  <cp:lastPrinted>2014-05-08T07:01:00Z</cp:lastPrinted>
  <dcterms:created xsi:type="dcterms:W3CDTF">2014-05-05T06:36:00Z</dcterms:created>
  <dcterms:modified xsi:type="dcterms:W3CDTF">2014-05-21T05:36:00Z</dcterms:modified>
</cp:coreProperties>
</file>